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1DE" w:rsidRPr="007F3323" w:rsidRDefault="008D01DE" w:rsidP="008D01DE">
      <w:pPr>
        <w:pStyle w:val="Contents"/>
        <w:tabs>
          <w:tab w:val="left" w:pos="1995"/>
        </w:tabs>
        <w:wordWrap w:val="0"/>
      </w:pPr>
      <w:bookmarkStart w:id="0" w:name="_Toc309634785"/>
      <w:bookmarkStart w:id="1" w:name="_Toc323049941"/>
      <w:bookmarkStart w:id="2" w:name="_Toc439920232"/>
      <w:bookmarkStart w:id="3" w:name="_Toc509581255"/>
      <w:bookmarkStart w:id="4" w:name="_GoBack"/>
      <w:bookmarkEnd w:id="4"/>
      <w:r w:rsidRPr="007F3323">
        <w:rPr>
          <w:rFonts w:hint="eastAsia"/>
        </w:rPr>
        <w:t>目</w:t>
      </w:r>
      <w:r w:rsidRPr="007F3323">
        <w:rPr>
          <w:rFonts w:hint="eastAsia"/>
        </w:rPr>
        <w:t xml:space="preserve">  </w:t>
      </w:r>
      <w:r w:rsidRPr="007F3323">
        <w:rPr>
          <w:rFonts w:hint="eastAsia"/>
        </w:rPr>
        <w:t>录</w:t>
      </w:r>
    </w:p>
    <w:p w:rsidR="00ED0DB8" w:rsidRDefault="00F7068D">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8D01DE">
        <w:rPr>
          <w:b w:val="0"/>
          <w:bCs w:val="0"/>
        </w:rPr>
        <w:instrText xml:space="preserve"> TOC \o "1-5" \h \z </w:instrText>
      </w:r>
      <w:r>
        <w:rPr>
          <w:b w:val="0"/>
          <w:bCs w:val="0"/>
        </w:rPr>
        <w:fldChar w:fldCharType="separate"/>
      </w:r>
      <w:hyperlink w:anchor="_Toc28629791" w:history="1">
        <w:r w:rsidR="00ED0DB8" w:rsidRPr="003C0749">
          <w:rPr>
            <w:rStyle w:val="af2"/>
            <w:noProof/>
          </w:rPr>
          <w:t>6 OM API</w:t>
        </w:r>
        <w:r w:rsidR="00ED0DB8" w:rsidRPr="003C0749">
          <w:rPr>
            <w:rStyle w:val="af2"/>
            <w:rFonts w:hint="eastAsia"/>
            <w:noProof/>
          </w:rPr>
          <w:t>接口</w:t>
        </w:r>
        <w:r w:rsidR="00ED0DB8">
          <w:rPr>
            <w:noProof/>
            <w:webHidden/>
          </w:rPr>
          <w:tab/>
        </w:r>
        <w:r w:rsidR="00ED0DB8">
          <w:rPr>
            <w:noProof/>
            <w:webHidden/>
          </w:rPr>
          <w:fldChar w:fldCharType="begin"/>
        </w:r>
        <w:r w:rsidR="00ED0DB8">
          <w:rPr>
            <w:noProof/>
            <w:webHidden/>
          </w:rPr>
          <w:instrText xml:space="preserve"> PAGEREF _Toc28629791 \h </w:instrText>
        </w:r>
        <w:r w:rsidR="00ED0DB8">
          <w:rPr>
            <w:noProof/>
            <w:webHidden/>
          </w:rPr>
        </w:r>
        <w:r w:rsidR="00ED0DB8">
          <w:rPr>
            <w:noProof/>
            <w:webHidden/>
          </w:rPr>
          <w:fldChar w:fldCharType="separate"/>
        </w:r>
        <w:r w:rsidR="00ED0DB8">
          <w:rPr>
            <w:noProof/>
            <w:webHidden/>
          </w:rPr>
          <w:t>3</w:t>
        </w:r>
        <w:r w:rsidR="00ED0DB8">
          <w:rPr>
            <w:noProof/>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792" w:history="1">
        <w:r w:rsidR="00ED0DB8" w:rsidRPr="003C0749">
          <w:rPr>
            <w:rStyle w:val="af2"/>
            <w:snapToGrid w:val="0"/>
          </w:rPr>
          <w:t>6.1</w:t>
        </w:r>
        <w:r w:rsidR="00ED0DB8" w:rsidRPr="003C0749">
          <w:rPr>
            <w:rStyle w:val="af2"/>
            <w:rFonts w:hint="eastAsia"/>
          </w:rPr>
          <w:t xml:space="preserve"> </w:t>
        </w:r>
        <w:r w:rsidR="00ED0DB8" w:rsidRPr="003C0749">
          <w:rPr>
            <w:rStyle w:val="af2"/>
            <w:rFonts w:hint="eastAsia"/>
          </w:rPr>
          <w:t>登录注销</w:t>
        </w:r>
        <w:r w:rsidR="00ED0DB8">
          <w:rPr>
            <w:webHidden/>
          </w:rPr>
          <w:tab/>
        </w:r>
        <w:r w:rsidR="00ED0DB8">
          <w:rPr>
            <w:webHidden/>
          </w:rPr>
          <w:fldChar w:fldCharType="begin"/>
        </w:r>
        <w:r w:rsidR="00ED0DB8">
          <w:rPr>
            <w:webHidden/>
          </w:rPr>
          <w:instrText xml:space="preserve"> PAGEREF _Toc28629792 \h </w:instrText>
        </w:r>
        <w:r w:rsidR="00ED0DB8">
          <w:rPr>
            <w:webHidden/>
          </w:rPr>
        </w:r>
        <w:r w:rsidR="00ED0DB8">
          <w:rPr>
            <w:webHidden/>
          </w:rPr>
          <w:fldChar w:fldCharType="separate"/>
        </w:r>
        <w:r w:rsidR="00ED0DB8">
          <w:rPr>
            <w:webHidden/>
          </w:rPr>
          <w:t>3</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3" w:history="1">
        <w:r w:rsidR="00ED0DB8" w:rsidRPr="003C0749">
          <w:rPr>
            <w:rStyle w:val="af2"/>
            <w:rFonts w:cs="Book Antiqua"/>
            <w:bCs/>
            <w:snapToGrid w:val="0"/>
          </w:rPr>
          <w:t>6.1.1</w:t>
        </w:r>
        <w:r w:rsidR="00ED0DB8" w:rsidRPr="003C0749">
          <w:rPr>
            <w:rStyle w:val="af2"/>
            <w:rFonts w:hint="eastAsia"/>
          </w:rPr>
          <w:t xml:space="preserve"> </w:t>
        </w:r>
        <w:r w:rsidR="00ED0DB8" w:rsidRPr="003C0749">
          <w:rPr>
            <w:rStyle w:val="af2"/>
            <w:rFonts w:hint="eastAsia"/>
          </w:rPr>
          <w:t>版本查询和获取登录入口</w:t>
        </w:r>
        <w:r w:rsidR="00ED0DB8">
          <w:rPr>
            <w:webHidden/>
          </w:rPr>
          <w:tab/>
        </w:r>
        <w:r w:rsidR="00ED0DB8">
          <w:rPr>
            <w:webHidden/>
          </w:rPr>
          <w:fldChar w:fldCharType="begin"/>
        </w:r>
        <w:r w:rsidR="00ED0DB8">
          <w:rPr>
            <w:webHidden/>
          </w:rPr>
          <w:instrText xml:space="preserve"> PAGEREF _Toc28629793 \h </w:instrText>
        </w:r>
        <w:r w:rsidR="00ED0DB8">
          <w:rPr>
            <w:webHidden/>
          </w:rPr>
        </w:r>
        <w:r w:rsidR="00ED0DB8">
          <w:rPr>
            <w:webHidden/>
          </w:rPr>
          <w:fldChar w:fldCharType="separate"/>
        </w:r>
        <w:r w:rsidR="00ED0DB8">
          <w:rPr>
            <w:webHidden/>
          </w:rPr>
          <w:t>3</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4" w:history="1">
        <w:r w:rsidR="00ED0DB8" w:rsidRPr="003C0749">
          <w:rPr>
            <w:rStyle w:val="af2"/>
            <w:rFonts w:cs="Book Antiqua"/>
            <w:bCs/>
            <w:snapToGrid w:val="0"/>
          </w:rPr>
          <w:t>6.1.2</w:t>
        </w:r>
        <w:r w:rsidR="00ED0DB8" w:rsidRPr="003C0749">
          <w:rPr>
            <w:rStyle w:val="af2"/>
            <w:rFonts w:hint="eastAsia"/>
          </w:rPr>
          <w:t xml:space="preserve"> </w:t>
        </w:r>
        <w:r w:rsidR="00ED0DB8" w:rsidRPr="003C0749">
          <w:rPr>
            <w:rStyle w:val="af2"/>
            <w:rFonts w:hint="eastAsia"/>
          </w:rPr>
          <w:t>登录</w:t>
        </w:r>
        <w:r w:rsidR="00ED0DB8">
          <w:rPr>
            <w:webHidden/>
          </w:rPr>
          <w:tab/>
        </w:r>
        <w:r w:rsidR="00ED0DB8">
          <w:rPr>
            <w:webHidden/>
          </w:rPr>
          <w:fldChar w:fldCharType="begin"/>
        </w:r>
        <w:r w:rsidR="00ED0DB8">
          <w:rPr>
            <w:webHidden/>
          </w:rPr>
          <w:instrText xml:space="preserve"> PAGEREF _Toc28629794 \h </w:instrText>
        </w:r>
        <w:r w:rsidR="00ED0DB8">
          <w:rPr>
            <w:webHidden/>
          </w:rPr>
        </w:r>
        <w:r w:rsidR="00ED0DB8">
          <w:rPr>
            <w:webHidden/>
          </w:rPr>
          <w:fldChar w:fldCharType="separate"/>
        </w:r>
        <w:r w:rsidR="00ED0DB8">
          <w:rPr>
            <w:webHidden/>
          </w:rPr>
          <w:t>4</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5" w:history="1">
        <w:r w:rsidR="00ED0DB8" w:rsidRPr="003C0749">
          <w:rPr>
            <w:rStyle w:val="af2"/>
            <w:rFonts w:cs="Book Antiqua"/>
            <w:bCs/>
            <w:snapToGrid w:val="0"/>
          </w:rPr>
          <w:t>6.1.3</w:t>
        </w:r>
        <w:r w:rsidR="00ED0DB8" w:rsidRPr="003C0749">
          <w:rPr>
            <w:rStyle w:val="af2"/>
            <w:rFonts w:hint="eastAsia"/>
          </w:rPr>
          <w:t xml:space="preserve"> </w:t>
        </w:r>
        <w:r w:rsidR="00ED0DB8" w:rsidRPr="003C0749">
          <w:rPr>
            <w:rStyle w:val="af2"/>
            <w:rFonts w:hint="eastAsia"/>
          </w:rPr>
          <w:t>退出</w:t>
        </w:r>
        <w:r w:rsidR="00ED0DB8">
          <w:rPr>
            <w:webHidden/>
          </w:rPr>
          <w:tab/>
        </w:r>
        <w:r w:rsidR="00ED0DB8">
          <w:rPr>
            <w:webHidden/>
          </w:rPr>
          <w:fldChar w:fldCharType="begin"/>
        </w:r>
        <w:r w:rsidR="00ED0DB8">
          <w:rPr>
            <w:webHidden/>
          </w:rPr>
          <w:instrText xml:space="preserve"> PAGEREF _Toc28629795 \h </w:instrText>
        </w:r>
        <w:r w:rsidR="00ED0DB8">
          <w:rPr>
            <w:webHidden/>
          </w:rPr>
        </w:r>
        <w:r w:rsidR="00ED0DB8">
          <w:rPr>
            <w:webHidden/>
          </w:rPr>
          <w:fldChar w:fldCharType="separate"/>
        </w:r>
        <w:r w:rsidR="00ED0DB8">
          <w:rPr>
            <w:webHidden/>
          </w:rPr>
          <w:t>6</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796" w:history="1">
        <w:r w:rsidR="00ED0DB8" w:rsidRPr="003C0749">
          <w:rPr>
            <w:rStyle w:val="af2"/>
            <w:snapToGrid w:val="0"/>
          </w:rPr>
          <w:t>6.2</w:t>
        </w:r>
        <w:r w:rsidR="00ED0DB8" w:rsidRPr="003C0749">
          <w:rPr>
            <w:rStyle w:val="af2"/>
            <w:rFonts w:hint="eastAsia"/>
          </w:rPr>
          <w:t xml:space="preserve"> </w:t>
        </w:r>
        <w:r w:rsidR="00ED0DB8" w:rsidRPr="003C0749">
          <w:rPr>
            <w:rStyle w:val="af2"/>
            <w:rFonts w:hint="eastAsia"/>
          </w:rPr>
          <w:t>用户与角色管理</w:t>
        </w:r>
        <w:r w:rsidR="00ED0DB8">
          <w:rPr>
            <w:webHidden/>
          </w:rPr>
          <w:tab/>
        </w:r>
        <w:r w:rsidR="00ED0DB8">
          <w:rPr>
            <w:webHidden/>
          </w:rPr>
          <w:fldChar w:fldCharType="begin"/>
        </w:r>
        <w:r w:rsidR="00ED0DB8">
          <w:rPr>
            <w:webHidden/>
          </w:rPr>
          <w:instrText xml:space="preserve"> PAGEREF _Toc28629796 \h </w:instrText>
        </w:r>
        <w:r w:rsidR="00ED0DB8">
          <w:rPr>
            <w:webHidden/>
          </w:rPr>
        </w:r>
        <w:r w:rsidR="00ED0DB8">
          <w:rPr>
            <w:webHidden/>
          </w:rPr>
          <w:fldChar w:fldCharType="separate"/>
        </w:r>
        <w:r w:rsidR="00ED0DB8">
          <w:rPr>
            <w:webHidden/>
          </w:rPr>
          <w:t>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7" w:history="1">
        <w:r w:rsidR="00ED0DB8" w:rsidRPr="003C0749">
          <w:rPr>
            <w:rStyle w:val="af2"/>
            <w:rFonts w:cs="Book Antiqua"/>
            <w:bCs/>
            <w:snapToGrid w:val="0"/>
          </w:rPr>
          <w:t>6.2.1</w:t>
        </w:r>
        <w:r w:rsidR="00ED0DB8" w:rsidRPr="003C0749">
          <w:rPr>
            <w:rStyle w:val="af2"/>
            <w:rFonts w:hint="eastAsia"/>
          </w:rPr>
          <w:t xml:space="preserve"> </w:t>
        </w:r>
        <w:r w:rsidR="00ED0DB8" w:rsidRPr="003C0749">
          <w:rPr>
            <w:rStyle w:val="af2"/>
            <w:rFonts w:hint="eastAsia"/>
          </w:rPr>
          <w:t>添加</w:t>
        </w:r>
        <w:r w:rsidR="00ED0DB8" w:rsidRPr="003C0749">
          <w:rPr>
            <w:rStyle w:val="af2"/>
          </w:rPr>
          <w:t>/</w:t>
        </w:r>
        <w:r w:rsidR="00ED0DB8" w:rsidRPr="003C0749">
          <w:rPr>
            <w:rStyle w:val="af2"/>
            <w:rFonts w:hint="eastAsia"/>
          </w:rPr>
          <w:t>修改域用户认证服务器</w:t>
        </w:r>
        <w:r w:rsidR="00ED0DB8">
          <w:rPr>
            <w:webHidden/>
          </w:rPr>
          <w:tab/>
        </w:r>
        <w:r w:rsidR="00ED0DB8">
          <w:rPr>
            <w:webHidden/>
          </w:rPr>
          <w:fldChar w:fldCharType="begin"/>
        </w:r>
        <w:r w:rsidR="00ED0DB8">
          <w:rPr>
            <w:webHidden/>
          </w:rPr>
          <w:instrText xml:space="preserve"> PAGEREF _Toc28629797 \h </w:instrText>
        </w:r>
        <w:r w:rsidR="00ED0DB8">
          <w:rPr>
            <w:webHidden/>
          </w:rPr>
        </w:r>
        <w:r w:rsidR="00ED0DB8">
          <w:rPr>
            <w:webHidden/>
          </w:rPr>
          <w:fldChar w:fldCharType="separate"/>
        </w:r>
        <w:r w:rsidR="00ED0DB8">
          <w:rPr>
            <w:webHidden/>
          </w:rPr>
          <w:t>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8" w:history="1">
        <w:r w:rsidR="00ED0DB8" w:rsidRPr="003C0749">
          <w:rPr>
            <w:rStyle w:val="af2"/>
            <w:rFonts w:cs="Book Antiqua"/>
            <w:bCs/>
            <w:snapToGrid w:val="0"/>
          </w:rPr>
          <w:t>6.2.2</w:t>
        </w:r>
        <w:r w:rsidR="00ED0DB8" w:rsidRPr="003C0749">
          <w:rPr>
            <w:rStyle w:val="af2"/>
            <w:rFonts w:hint="eastAsia"/>
          </w:rPr>
          <w:t xml:space="preserve"> </w:t>
        </w:r>
        <w:r w:rsidR="00ED0DB8" w:rsidRPr="003C0749">
          <w:rPr>
            <w:rStyle w:val="af2"/>
            <w:rFonts w:hint="eastAsia"/>
          </w:rPr>
          <w:t>查询域用户认证服务器</w:t>
        </w:r>
        <w:r w:rsidR="00ED0DB8">
          <w:rPr>
            <w:webHidden/>
          </w:rPr>
          <w:tab/>
        </w:r>
        <w:r w:rsidR="00ED0DB8">
          <w:rPr>
            <w:webHidden/>
          </w:rPr>
          <w:fldChar w:fldCharType="begin"/>
        </w:r>
        <w:r w:rsidR="00ED0DB8">
          <w:rPr>
            <w:webHidden/>
          </w:rPr>
          <w:instrText xml:space="preserve"> PAGEREF _Toc28629798 \h </w:instrText>
        </w:r>
        <w:r w:rsidR="00ED0DB8">
          <w:rPr>
            <w:webHidden/>
          </w:rPr>
        </w:r>
        <w:r w:rsidR="00ED0DB8">
          <w:rPr>
            <w:webHidden/>
          </w:rPr>
          <w:fldChar w:fldCharType="separate"/>
        </w:r>
        <w:r w:rsidR="00ED0DB8">
          <w:rPr>
            <w:webHidden/>
          </w:rPr>
          <w:t>8</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799" w:history="1">
        <w:r w:rsidR="00ED0DB8" w:rsidRPr="003C0749">
          <w:rPr>
            <w:rStyle w:val="af2"/>
            <w:rFonts w:cs="Book Antiqua"/>
            <w:bCs/>
            <w:snapToGrid w:val="0"/>
          </w:rPr>
          <w:t>6.2.3</w:t>
        </w:r>
        <w:r w:rsidR="00ED0DB8" w:rsidRPr="003C0749">
          <w:rPr>
            <w:rStyle w:val="af2"/>
            <w:rFonts w:hint="eastAsia"/>
          </w:rPr>
          <w:t xml:space="preserve"> </w:t>
        </w:r>
        <w:r w:rsidR="00ED0DB8" w:rsidRPr="003C0749">
          <w:rPr>
            <w:rStyle w:val="af2"/>
            <w:rFonts w:hint="eastAsia"/>
          </w:rPr>
          <w:t>添加用户</w:t>
        </w:r>
        <w:r w:rsidR="00ED0DB8">
          <w:rPr>
            <w:webHidden/>
          </w:rPr>
          <w:tab/>
        </w:r>
        <w:r w:rsidR="00ED0DB8">
          <w:rPr>
            <w:webHidden/>
          </w:rPr>
          <w:fldChar w:fldCharType="begin"/>
        </w:r>
        <w:r w:rsidR="00ED0DB8">
          <w:rPr>
            <w:webHidden/>
          </w:rPr>
          <w:instrText xml:space="preserve"> PAGEREF _Toc28629799 \h </w:instrText>
        </w:r>
        <w:r w:rsidR="00ED0DB8">
          <w:rPr>
            <w:webHidden/>
          </w:rPr>
        </w:r>
        <w:r w:rsidR="00ED0DB8">
          <w:rPr>
            <w:webHidden/>
          </w:rPr>
          <w:fldChar w:fldCharType="separate"/>
        </w:r>
        <w:r w:rsidR="00ED0DB8">
          <w:rPr>
            <w:webHidden/>
          </w:rPr>
          <w:t>9</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0" w:history="1">
        <w:r w:rsidR="00ED0DB8" w:rsidRPr="003C0749">
          <w:rPr>
            <w:rStyle w:val="af2"/>
            <w:rFonts w:cs="Book Antiqua"/>
            <w:bCs/>
            <w:snapToGrid w:val="0"/>
          </w:rPr>
          <w:t>6.2.4</w:t>
        </w:r>
        <w:r w:rsidR="00ED0DB8" w:rsidRPr="003C0749">
          <w:rPr>
            <w:rStyle w:val="af2"/>
            <w:rFonts w:hint="eastAsia"/>
          </w:rPr>
          <w:t xml:space="preserve"> </w:t>
        </w:r>
        <w:r w:rsidR="00ED0DB8" w:rsidRPr="003C0749">
          <w:rPr>
            <w:rStyle w:val="af2"/>
            <w:rFonts w:hint="eastAsia"/>
          </w:rPr>
          <w:t>删除用户</w:t>
        </w:r>
        <w:r w:rsidR="00ED0DB8">
          <w:rPr>
            <w:webHidden/>
          </w:rPr>
          <w:tab/>
        </w:r>
        <w:r w:rsidR="00ED0DB8">
          <w:rPr>
            <w:webHidden/>
          </w:rPr>
          <w:fldChar w:fldCharType="begin"/>
        </w:r>
        <w:r w:rsidR="00ED0DB8">
          <w:rPr>
            <w:webHidden/>
          </w:rPr>
          <w:instrText xml:space="preserve"> PAGEREF _Toc28629800 \h </w:instrText>
        </w:r>
        <w:r w:rsidR="00ED0DB8">
          <w:rPr>
            <w:webHidden/>
          </w:rPr>
        </w:r>
        <w:r w:rsidR="00ED0DB8">
          <w:rPr>
            <w:webHidden/>
          </w:rPr>
          <w:fldChar w:fldCharType="separate"/>
        </w:r>
        <w:r w:rsidR="00ED0DB8">
          <w:rPr>
            <w:webHidden/>
          </w:rPr>
          <w:t>12</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1" w:history="1">
        <w:r w:rsidR="00ED0DB8" w:rsidRPr="003C0749">
          <w:rPr>
            <w:rStyle w:val="af2"/>
            <w:rFonts w:cs="Book Antiqua"/>
            <w:bCs/>
            <w:snapToGrid w:val="0"/>
          </w:rPr>
          <w:t>6.2.5</w:t>
        </w:r>
        <w:r w:rsidR="00ED0DB8" w:rsidRPr="003C0749">
          <w:rPr>
            <w:rStyle w:val="af2"/>
            <w:rFonts w:hint="eastAsia"/>
          </w:rPr>
          <w:t xml:space="preserve"> </w:t>
        </w:r>
        <w:r w:rsidR="00ED0DB8" w:rsidRPr="003C0749">
          <w:rPr>
            <w:rStyle w:val="af2"/>
            <w:rFonts w:hint="eastAsia"/>
          </w:rPr>
          <w:t>查询用户</w:t>
        </w:r>
        <w:r w:rsidR="00ED0DB8">
          <w:rPr>
            <w:webHidden/>
          </w:rPr>
          <w:tab/>
        </w:r>
        <w:r w:rsidR="00ED0DB8">
          <w:rPr>
            <w:webHidden/>
          </w:rPr>
          <w:fldChar w:fldCharType="begin"/>
        </w:r>
        <w:r w:rsidR="00ED0DB8">
          <w:rPr>
            <w:webHidden/>
          </w:rPr>
          <w:instrText xml:space="preserve"> PAGEREF _Toc28629801 \h </w:instrText>
        </w:r>
        <w:r w:rsidR="00ED0DB8">
          <w:rPr>
            <w:webHidden/>
          </w:rPr>
        </w:r>
        <w:r w:rsidR="00ED0DB8">
          <w:rPr>
            <w:webHidden/>
          </w:rPr>
          <w:fldChar w:fldCharType="separate"/>
        </w:r>
        <w:r w:rsidR="00ED0DB8">
          <w:rPr>
            <w:webHidden/>
          </w:rPr>
          <w:t>12</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2" w:history="1">
        <w:r w:rsidR="00ED0DB8" w:rsidRPr="003C0749">
          <w:rPr>
            <w:rStyle w:val="af2"/>
            <w:rFonts w:cs="Book Antiqua"/>
            <w:bCs/>
            <w:snapToGrid w:val="0"/>
          </w:rPr>
          <w:t>6.2.6</w:t>
        </w:r>
        <w:r w:rsidR="00ED0DB8" w:rsidRPr="003C0749">
          <w:rPr>
            <w:rStyle w:val="af2"/>
            <w:rFonts w:hint="eastAsia"/>
          </w:rPr>
          <w:t xml:space="preserve"> </w:t>
        </w:r>
        <w:r w:rsidR="00ED0DB8" w:rsidRPr="003C0749">
          <w:rPr>
            <w:rStyle w:val="af2"/>
            <w:rFonts w:hint="eastAsia"/>
          </w:rPr>
          <w:t>修改用户</w:t>
        </w:r>
        <w:r w:rsidR="00ED0DB8">
          <w:rPr>
            <w:webHidden/>
          </w:rPr>
          <w:tab/>
        </w:r>
        <w:r w:rsidR="00ED0DB8">
          <w:rPr>
            <w:webHidden/>
          </w:rPr>
          <w:fldChar w:fldCharType="begin"/>
        </w:r>
        <w:r w:rsidR="00ED0DB8">
          <w:rPr>
            <w:webHidden/>
          </w:rPr>
          <w:instrText xml:space="preserve"> PAGEREF _Toc28629802 \h </w:instrText>
        </w:r>
        <w:r w:rsidR="00ED0DB8">
          <w:rPr>
            <w:webHidden/>
          </w:rPr>
        </w:r>
        <w:r w:rsidR="00ED0DB8">
          <w:rPr>
            <w:webHidden/>
          </w:rPr>
          <w:fldChar w:fldCharType="separate"/>
        </w:r>
        <w:r w:rsidR="00ED0DB8">
          <w:rPr>
            <w:webHidden/>
          </w:rPr>
          <w:t>16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3" w:history="1">
        <w:r w:rsidR="00ED0DB8" w:rsidRPr="003C0749">
          <w:rPr>
            <w:rStyle w:val="af2"/>
            <w:rFonts w:cs="Book Antiqua"/>
            <w:bCs/>
            <w:snapToGrid w:val="0"/>
          </w:rPr>
          <w:t>6.2.7</w:t>
        </w:r>
        <w:r w:rsidR="00ED0DB8" w:rsidRPr="003C0749">
          <w:rPr>
            <w:rStyle w:val="af2"/>
            <w:rFonts w:hint="eastAsia"/>
          </w:rPr>
          <w:t xml:space="preserve"> </w:t>
        </w:r>
        <w:r w:rsidR="00ED0DB8" w:rsidRPr="003C0749">
          <w:rPr>
            <w:rStyle w:val="af2"/>
            <w:rFonts w:hint="eastAsia"/>
          </w:rPr>
          <w:t>修改账户密码</w:t>
        </w:r>
        <w:r w:rsidR="00ED0DB8">
          <w:rPr>
            <w:webHidden/>
          </w:rPr>
          <w:tab/>
        </w:r>
        <w:r w:rsidR="00ED0DB8">
          <w:rPr>
            <w:webHidden/>
          </w:rPr>
          <w:fldChar w:fldCharType="begin"/>
        </w:r>
        <w:r w:rsidR="00ED0DB8">
          <w:rPr>
            <w:webHidden/>
          </w:rPr>
          <w:instrText xml:space="preserve"> PAGEREF _Toc28629803 \h </w:instrText>
        </w:r>
        <w:r w:rsidR="00ED0DB8">
          <w:rPr>
            <w:webHidden/>
          </w:rPr>
        </w:r>
        <w:r w:rsidR="00ED0DB8">
          <w:rPr>
            <w:webHidden/>
          </w:rPr>
          <w:fldChar w:fldCharType="separate"/>
        </w:r>
        <w:r w:rsidR="00ED0DB8">
          <w:rPr>
            <w:webHidden/>
          </w:rPr>
          <w:t>18</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4" w:history="1">
        <w:r w:rsidR="00ED0DB8" w:rsidRPr="003C0749">
          <w:rPr>
            <w:rStyle w:val="af2"/>
            <w:rFonts w:cs="Book Antiqua"/>
            <w:bCs/>
            <w:snapToGrid w:val="0"/>
          </w:rPr>
          <w:t>6.2.8</w:t>
        </w:r>
        <w:r w:rsidR="00ED0DB8" w:rsidRPr="003C0749">
          <w:rPr>
            <w:rStyle w:val="af2"/>
            <w:rFonts w:hint="eastAsia"/>
          </w:rPr>
          <w:t xml:space="preserve"> </w:t>
        </w:r>
        <w:r w:rsidR="00ED0DB8" w:rsidRPr="003C0749">
          <w:rPr>
            <w:rStyle w:val="af2"/>
            <w:rFonts w:hint="eastAsia"/>
          </w:rPr>
          <w:t>重置账户密码</w:t>
        </w:r>
        <w:r w:rsidR="00ED0DB8">
          <w:rPr>
            <w:webHidden/>
          </w:rPr>
          <w:tab/>
        </w:r>
        <w:r w:rsidR="00ED0DB8">
          <w:rPr>
            <w:webHidden/>
          </w:rPr>
          <w:fldChar w:fldCharType="begin"/>
        </w:r>
        <w:r w:rsidR="00ED0DB8">
          <w:rPr>
            <w:webHidden/>
          </w:rPr>
          <w:instrText xml:space="preserve"> PAGEREF _Toc28629804 \h </w:instrText>
        </w:r>
        <w:r w:rsidR="00ED0DB8">
          <w:rPr>
            <w:webHidden/>
          </w:rPr>
        </w:r>
        <w:r w:rsidR="00ED0DB8">
          <w:rPr>
            <w:webHidden/>
          </w:rPr>
          <w:fldChar w:fldCharType="separate"/>
        </w:r>
        <w:r w:rsidR="00ED0DB8">
          <w:rPr>
            <w:webHidden/>
          </w:rPr>
          <w:t>20</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5" w:history="1">
        <w:r w:rsidR="00ED0DB8" w:rsidRPr="003C0749">
          <w:rPr>
            <w:rStyle w:val="af2"/>
            <w:rFonts w:cs="Book Antiqua"/>
            <w:bCs/>
            <w:snapToGrid w:val="0"/>
          </w:rPr>
          <w:t>6.2.9</w:t>
        </w:r>
        <w:r w:rsidR="00ED0DB8" w:rsidRPr="003C0749">
          <w:rPr>
            <w:rStyle w:val="af2"/>
            <w:rFonts w:hint="eastAsia"/>
          </w:rPr>
          <w:t xml:space="preserve"> </w:t>
        </w:r>
        <w:r w:rsidR="00ED0DB8" w:rsidRPr="003C0749">
          <w:rPr>
            <w:rStyle w:val="af2"/>
            <w:rFonts w:hint="eastAsia"/>
          </w:rPr>
          <w:t>查询权限列表</w:t>
        </w:r>
        <w:r w:rsidR="00ED0DB8">
          <w:rPr>
            <w:webHidden/>
          </w:rPr>
          <w:tab/>
        </w:r>
        <w:r w:rsidR="00ED0DB8">
          <w:rPr>
            <w:webHidden/>
          </w:rPr>
          <w:fldChar w:fldCharType="begin"/>
        </w:r>
        <w:r w:rsidR="00ED0DB8">
          <w:rPr>
            <w:webHidden/>
          </w:rPr>
          <w:instrText xml:space="preserve"> PAGEREF _Toc28629805 \h </w:instrText>
        </w:r>
        <w:r w:rsidR="00ED0DB8">
          <w:rPr>
            <w:webHidden/>
          </w:rPr>
        </w:r>
        <w:r w:rsidR="00ED0DB8">
          <w:rPr>
            <w:webHidden/>
          </w:rPr>
          <w:fldChar w:fldCharType="separate"/>
        </w:r>
        <w:r w:rsidR="00ED0DB8">
          <w:rPr>
            <w:webHidden/>
          </w:rPr>
          <w:t>21</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6" w:history="1">
        <w:r w:rsidR="00ED0DB8" w:rsidRPr="003C0749">
          <w:rPr>
            <w:rStyle w:val="af2"/>
            <w:rFonts w:cs="Book Antiqua"/>
            <w:bCs/>
            <w:snapToGrid w:val="0"/>
          </w:rPr>
          <w:t>6.2.10</w:t>
        </w:r>
        <w:r w:rsidR="00ED0DB8" w:rsidRPr="003C0749">
          <w:rPr>
            <w:rStyle w:val="af2"/>
            <w:rFonts w:hint="eastAsia"/>
          </w:rPr>
          <w:t xml:space="preserve"> </w:t>
        </w:r>
        <w:r w:rsidR="00ED0DB8" w:rsidRPr="003C0749">
          <w:rPr>
            <w:rStyle w:val="af2"/>
            <w:rFonts w:hint="eastAsia"/>
          </w:rPr>
          <w:t>添加角色</w:t>
        </w:r>
        <w:r w:rsidR="00ED0DB8">
          <w:rPr>
            <w:webHidden/>
          </w:rPr>
          <w:tab/>
        </w:r>
        <w:r w:rsidR="00ED0DB8">
          <w:rPr>
            <w:webHidden/>
          </w:rPr>
          <w:fldChar w:fldCharType="begin"/>
        </w:r>
        <w:r w:rsidR="00ED0DB8">
          <w:rPr>
            <w:webHidden/>
          </w:rPr>
          <w:instrText xml:space="preserve"> PAGEREF _Toc28629806 \h </w:instrText>
        </w:r>
        <w:r w:rsidR="00ED0DB8">
          <w:rPr>
            <w:webHidden/>
          </w:rPr>
        </w:r>
        <w:r w:rsidR="00ED0DB8">
          <w:rPr>
            <w:webHidden/>
          </w:rPr>
          <w:fldChar w:fldCharType="separate"/>
        </w:r>
        <w:r w:rsidR="00ED0DB8">
          <w:rPr>
            <w:webHidden/>
          </w:rPr>
          <w:t>22</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7" w:history="1">
        <w:r w:rsidR="00ED0DB8" w:rsidRPr="003C0749">
          <w:rPr>
            <w:rStyle w:val="af2"/>
            <w:rFonts w:cs="Book Antiqua"/>
            <w:bCs/>
            <w:snapToGrid w:val="0"/>
          </w:rPr>
          <w:t>6.2.11</w:t>
        </w:r>
        <w:r w:rsidR="00ED0DB8" w:rsidRPr="003C0749">
          <w:rPr>
            <w:rStyle w:val="af2"/>
            <w:rFonts w:hint="eastAsia"/>
          </w:rPr>
          <w:t xml:space="preserve"> </w:t>
        </w:r>
        <w:r w:rsidR="00ED0DB8" w:rsidRPr="003C0749">
          <w:rPr>
            <w:rStyle w:val="af2"/>
            <w:rFonts w:hint="eastAsia"/>
          </w:rPr>
          <w:t>修改角色</w:t>
        </w:r>
        <w:r w:rsidR="00ED0DB8">
          <w:rPr>
            <w:webHidden/>
          </w:rPr>
          <w:tab/>
        </w:r>
        <w:r w:rsidR="00ED0DB8">
          <w:rPr>
            <w:webHidden/>
          </w:rPr>
          <w:fldChar w:fldCharType="begin"/>
        </w:r>
        <w:r w:rsidR="00ED0DB8">
          <w:rPr>
            <w:webHidden/>
          </w:rPr>
          <w:instrText xml:space="preserve"> PAGEREF _Toc28629807 \h </w:instrText>
        </w:r>
        <w:r w:rsidR="00ED0DB8">
          <w:rPr>
            <w:webHidden/>
          </w:rPr>
        </w:r>
        <w:r w:rsidR="00ED0DB8">
          <w:rPr>
            <w:webHidden/>
          </w:rPr>
          <w:fldChar w:fldCharType="separate"/>
        </w:r>
        <w:r w:rsidR="00ED0DB8">
          <w:rPr>
            <w:webHidden/>
          </w:rPr>
          <w:t>24</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8" w:history="1">
        <w:r w:rsidR="00ED0DB8" w:rsidRPr="003C0749">
          <w:rPr>
            <w:rStyle w:val="af2"/>
            <w:rFonts w:cs="Book Antiqua"/>
            <w:bCs/>
            <w:snapToGrid w:val="0"/>
          </w:rPr>
          <w:t>6.2.12</w:t>
        </w:r>
        <w:r w:rsidR="00ED0DB8" w:rsidRPr="003C0749">
          <w:rPr>
            <w:rStyle w:val="af2"/>
            <w:rFonts w:hint="eastAsia"/>
          </w:rPr>
          <w:t xml:space="preserve"> </w:t>
        </w:r>
        <w:r w:rsidR="00ED0DB8" w:rsidRPr="003C0749">
          <w:rPr>
            <w:rStyle w:val="af2"/>
            <w:rFonts w:hint="eastAsia"/>
          </w:rPr>
          <w:t>删除角色</w:t>
        </w:r>
        <w:r w:rsidR="00ED0DB8">
          <w:rPr>
            <w:webHidden/>
          </w:rPr>
          <w:tab/>
        </w:r>
        <w:r w:rsidR="00ED0DB8">
          <w:rPr>
            <w:webHidden/>
          </w:rPr>
          <w:fldChar w:fldCharType="begin"/>
        </w:r>
        <w:r w:rsidR="00ED0DB8">
          <w:rPr>
            <w:webHidden/>
          </w:rPr>
          <w:instrText xml:space="preserve"> PAGEREF _Toc28629808 \h </w:instrText>
        </w:r>
        <w:r w:rsidR="00ED0DB8">
          <w:rPr>
            <w:webHidden/>
          </w:rPr>
        </w:r>
        <w:r w:rsidR="00ED0DB8">
          <w:rPr>
            <w:webHidden/>
          </w:rPr>
          <w:fldChar w:fldCharType="separate"/>
        </w:r>
        <w:r w:rsidR="00ED0DB8">
          <w:rPr>
            <w:webHidden/>
          </w:rPr>
          <w:t>25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09" w:history="1">
        <w:r w:rsidR="00ED0DB8" w:rsidRPr="003C0749">
          <w:rPr>
            <w:rStyle w:val="af2"/>
            <w:rFonts w:cs="Book Antiqua"/>
            <w:bCs/>
            <w:snapToGrid w:val="0"/>
          </w:rPr>
          <w:t>6.2.13</w:t>
        </w:r>
        <w:r w:rsidR="00ED0DB8" w:rsidRPr="003C0749">
          <w:rPr>
            <w:rStyle w:val="af2"/>
            <w:rFonts w:hint="eastAsia"/>
          </w:rPr>
          <w:t xml:space="preserve"> </w:t>
        </w:r>
        <w:r w:rsidR="00ED0DB8" w:rsidRPr="003C0749">
          <w:rPr>
            <w:rStyle w:val="af2"/>
            <w:rFonts w:hint="eastAsia"/>
          </w:rPr>
          <w:t>查询角色</w:t>
        </w:r>
        <w:r w:rsidR="00ED0DB8">
          <w:rPr>
            <w:webHidden/>
          </w:rPr>
          <w:tab/>
        </w:r>
        <w:r w:rsidR="00ED0DB8">
          <w:rPr>
            <w:webHidden/>
          </w:rPr>
          <w:fldChar w:fldCharType="begin"/>
        </w:r>
        <w:r w:rsidR="00ED0DB8">
          <w:rPr>
            <w:webHidden/>
          </w:rPr>
          <w:instrText xml:space="preserve"> PAGEREF _Toc28629809 \h </w:instrText>
        </w:r>
        <w:r w:rsidR="00ED0DB8">
          <w:rPr>
            <w:webHidden/>
          </w:rPr>
        </w:r>
        <w:r w:rsidR="00ED0DB8">
          <w:rPr>
            <w:webHidden/>
          </w:rPr>
          <w:fldChar w:fldCharType="separate"/>
        </w:r>
        <w:r w:rsidR="00ED0DB8">
          <w:rPr>
            <w:webHidden/>
          </w:rPr>
          <w:t>26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0" w:history="1">
        <w:r w:rsidR="00ED0DB8" w:rsidRPr="003C0749">
          <w:rPr>
            <w:rStyle w:val="af2"/>
            <w:rFonts w:cs="Book Antiqua"/>
            <w:bCs/>
            <w:snapToGrid w:val="0"/>
          </w:rPr>
          <w:t>6.2.14</w:t>
        </w:r>
        <w:r w:rsidR="00ED0DB8" w:rsidRPr="003C0749">
          <w:rPr>
            <w:rStyle w:val="af2"/>
            <w:rFonts w:hint="eastAsia"/>
          </w:rPr>
          <w:t xml:space="preserve"> </w:t>
        </w:r>
        <w:r w:rsidR="00ED0DB8" w:rsidRPr="003C0749">
          <w:rPr>
            <w:rStyle w:val="af2"/>
            <w:rFonts w:hint="eastAsia"/>
          </w:rPr>
          <w:t>查询密码策略</w:t>
        </w:r>
        <w:r w:rsidR="00ED0DB8">
          <w:rPr>
            <w:webHidden/>
          </w:rPr>
          <w:tab/>
        </w:r>
        <w:r w:rsidR="00ED0DB8">
          <w:rPr>
            <w:webHidden/>
          </w:rPr>
          <w:fldChar w:fldCharType="begin"/>
        </w:r>
        <w:r w:rsidR="00ED0DB8">
          <w:rPr>
            <w:webHidden/>
          </w:rPr>
          <w:instrText xml:space="preserve"> PAGEREF _Toc28629810 \h </w:instrText>
        </w:r>
        <w:r w:rsidR="00ED0DB8">
          <w:rPr>
            <w:webHidden/>
          </w:rPr>
        </w:r>
        <w:r w:rsidR="00ED0DB8">
          <w:rPr>
            <w:webHidden/>
          </w:rPr>
          <w:fldChar w:fldCharType="separate"/>
        </w:r>
        <w:r w:rsidR="00ED0DB8">
          <w:rPr>
            <w:webHidden/>
          </w:rPr>
          <w:t>29</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1" w:history="1">
        <w:r w:rsidR="00ED0DB8" w:rsidRPr="003C0749">
          <w:rPr>
            <w:rStyle w:val="af2"/>
            <w:rFonts w:cs="Book Antiqua"/>
            <w:bCs/>
            <w:snapToGrid w:val="0"/>
          </w:rPr>
          <w:t>6.2.15</w:t>
        </w:r>
        <w:r w:rsidR="00ED0DB8" w:rsidRPr="003C0749">
          <w:rPr>
            <w:rStyle w:val="af2"/>
            <w:rFonts w:hint="eastAsia"/>
          </w:rPr>
          <w:t xml:space="preserve"> </w:t>
        </w:r>
        <w:r w:rsidR="00ED0DB8" w:rsidRPr="003C0749">
          <w:rPr>
            <w:rStyle w:val="af2"/>
            <w:rFonts w:hint="eastAsia"/>
          </w:rPr>
          <w:t>修改密码策略</w:t>
        </w:r>
        <w:r w:rsidR="00ED0DB8">
          <w:rPr>
            <w:webHidden/>
          </w:rPr>
          <w:tab/>
        </w:r>
        <w:r w:rsidR="00ED0DB8">
          <w:rPr>
            <w:webHidden/>
          </w:rPr>
          <w:fldChar w:fldCharType="begin"/>
        </w:r>
        <w:r w:rsidR="00ED0DB8">
          <w:rPr>
            <w:webHidden/>
          </w:rPr>
          <w:instrText xml:space="preserve"> PAGEREF _Toc28629811 \h </w:instrText>
        </w:r>
        <w:r w:rsidR="00ED0DB8">
          <w:rPr>
            <w:webHidden/>
          </w:rPr>
        </w:r>
        <w:r w:rsidR="00ED0DB8">
          <w:rPr>
            <w:webHidden/>
          </w:rPr>
          <w:fldChar w:fldCharType="separate"/>
        </w:r>
        <w:r w:rsidR="00ED0DB8">
          <w:rPr>
            <w:webHidden/>
          </w:rPr>
          <w:t>31</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2" w:history="1">
        <w:r w:rsidR="00ED0DB8" w:rsidRPr="003C0749">
          <w:rPr>
            <w:rStyle w:val="af2"/>
            <w:rFonts w:cs="Book Antiqua"/>
            <w:bCs/>
            <w:snapToGrid w:val="0"/>
          </w:rPr>
          <w:t>6.2.16</w:t>
        </w:r>
        <w:r w:rsidR="00ED0DB8" w:rsidRPr="003C0749">
          <w:rPr>
            <w:rStyle w:val="af2"/>
            <w:rFonts w:hint="eastAsia"/>
          </w:rPr>
          <w:t xml:space="preserve"> </w:t>
        </w:r>
        <w:r w:rsidR="00ED0DB8" w:rsidRPr="003C0749">
          <w:rPr>
            <w:rStyle w:val="af2"/>
            <w:rFonts w:hint="eastAsia"/>
          </w:rPr>
          <w:t>设置用户角色</w:t>
        </w:r>
        <w:r w:rsidR="00ED0DB8">
          <w:rPr>
            <w:webHidden/>
          </w:rPr>
          <w:tab/>
        </w:r>
        <w:r w:rsidR="00ED0DB8">
          <w:rPr>
            <w:webHidden/>
          </w:rPr>
          <w:fldChar w:fldCharType="begin"/>
        </w:r>
        <w:r w:rsidR="00ED0DB8">
          <w:rPr>
            <w:webHidden/>
          </w:rPr>
          <w:instrText xml:space="preserve"> PAGEREF _Toc28629812 \h </w:instrText>
        </w:r>
        <w:r w:rsidR="00ED0DB8">
          <w:rPr>
            <w:webHidden/>
          </w:rPr>
        </w:r>
        <w:r w:rsidR="00ED0DB8">
          <w:rPr>
            <w:webHidden/>
          </w:rPr>
          <w:fldChar w:fldCharType="separate"/>
        </w:r>
        <w:r w:rsidR="00ED0DB8">
          <w:rPr>
            <w:webHidden/>
          </w:rPr>
          <w:t>34</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3" w:history="1">
        <w:r w:rsidR="00ED0DB8" w:rsidRPr="003C0749">
          <w:rPr>
            <w:rStyle w:val="af2"/>
            <w:rFonts w:cs="Book Antiqua"/>
            <w:bCs/>
            <w:snapToGrid w:val="0"/>
          </w:rPr>
          <w:t>6.2.17</w:t>
        </w:r>
        <w:r w:rsidR="00ED0DB8" w:rsidRPr="003C0749">
          <w:rPr>
            <w:rStyle w:val="af2"/>
            <w:rFonts w:hint="eastAsia"/>
          </w:rPr>
          <w:t xml:space="preserve"> </w:t>
        </w:r>
        <w:r w:rsidR="00ED0DB8" w:rsidRPr="003C0749">
          <w:rPr>
            <w:rStyle w:val="af2"/>
            <w:rFonts w:hint="eastAsia"/>
          </w:rPr>
          <w:t>子系统间认证账号密码</w:t>
        </w:r>
        <w:r w:rsidR="00ED0DB8">
          <w:rPr>
            <w:webHidden/>
          </w:rPr>
          <w:tab/>
        </w:r>
        <w:r w:rsidR="00ED0DB8">
          <w:rPr>
            <w:webHidden/>
          </w:rPr>
          <w:fldChar w:fldCharType="begin"/>
        </w:r>
        <w:r w:rsidR="00ED0DB8">
          <w:rPr>
            <w:webHidden/>
          </w:rPr>
          <w:instrText xml:space="preserve"> PAGEREF _Toc28629813 \h </w:instrText>
        </w:r>
        <w:r w:rsidR="00ED0DB8">
          <w:rPr>
            <w:webHidden/>
          </w:rPr>
        </w:r>
        <w:r w:rsidR="00ED0DB8">
          <w:rPr>
            <w:webHidden/>
          </w:rPr>
          <w:fldChar w:fldCharType="separate"/>
        </w:r>
        <w:r w:rsidR="00ED0DB8">
          <w:rPr>
            <w:webHidden/>
          </w:rPr>
          <w:t>35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4" w:history="1">
        <w:r w:rsidR="00ED0DB8" w:rsidRPr="003C0749">
          <w:rPr>
            <w:rStyle w:val="af2"/>
            <w:rFonts w:cs="Book Antiqua"/>
            <w:bCs/>
            <w:snapToGrid w:val="0"/>
          </w:rPr>
          <w:t>6.2.18</w:t>
        </w:r>
        <w:r w:rsidR="00ED0DB8" w:rsidRPr="003C0749">
          <w:rPr>
            <w:rStyle w:val="af2"/>
            <w:rFonts w:hint="eastAsia"/>
          </w:rPr>
          <w:t xml:space="preserve"> </w:t>
        </w:r>
        <w:r w:rsidR="00ED0DB8" w:rsidRPr="003C0749">
          <w:rPr>
            <w:rStyle w:val="af2"/>
            <w:rFonts w:hint="eastAsia"/>
          </w:rPr>
          <w:t>锁定用户</w:t>
        </w:r>
        <w:r w:rsidR="00ED0DB8">
          <w:rPr>
            <w:webHidden/>
          </w:rPr>
          <w:tab/>
        </w:r>
        <w:r w:rsidR="00ED0DB8">
          <w:rPr>
            <w:webHidden/>
          </w:rPr>
          <w:fldChar w:fldCharType="begin"/>
        </w:r>
        <w:r w:rsidR="00ED0DB8">
          <w:rPr>
            <w:webHidden/>
          </w:rPr>
          <w:instrText xml:space="preserve"> PAGEREF _Toc28629814 \h </w:instrText>
        </w:r>
        <w:r w:rsidR="00ED0DB8">
          <w:rPr>
            <w:webHidden/>
          </w:rPr>
        </w:r>
        <w:r w:rsidR="00ED0DB8">
          <w:rPr>
            <w:webHidden/>
          </w:rPr>
          <w:fldChar w:fldCharType="separate"/>
        </w:r>
        <w:r w:rsidR="00ED0DB8">
          <w:rPr>
            <w:webHidden/>
          </w:rPr>
          <w:t>35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5" w:history="1">
        <w:r w:rsidR="00ED0DB8" w:rsidRPr="003C0749">
          <w:rPr>
            <w:rStyle w:val="af2"/>
            <w:rFonts w:cs="Book Antiqua"/>
            <w:bCs/>
            <w:snapToGrid w:val="0"/>
          </w:rPr>
          <w:t>6.2.19</w:t>
        </w:r>
        <w:r w:rsidR="00ED0DB8" w:rsidRPr="003C0749">
          <w:rPr>
            <w:rStyle w:val="af2"/>
            <w:rFonts w:hint="eastAsia"/>
          </w:rPr>
          <w:t xml:space="preserve"> </w:t>
        </w:r>
        <w:r w:rsidR="00ED0DB8" w:rsidRPr="003C0749">
          <w:rPr>
            <w:rStyle w:val="af2"/>
            <w:rFonts w:hint="eastAsia"/>
          </w:rPr>
          <w:t>解锁定用户</w:t>
        </w:r>
        <w:r w:rsidR="00ED0DB8">
          <w:rPr>
            <w:webHidden/>
          </w:rPr>
          <w:tab/>
        </w:r>
        <w:r w:rsidR="00ED0DB8">
          <w:rPr>
            <w:webHidden/>
          </w:rPr>
          <w:fldChar w:fldCharType="begin"/>
        </w:r>
        <w:r w:rsidR="00ED0DB8">
          <w:rPr>
            <w:webHidden/>
          </w:rPr>
          <w:instrText xml:space="preserve"> PAGEREF _Toc28629815 \h </w:instrText>
        </w:r>
        <w:r w:rsidR="00ED0DB8">
          <w:rPr>
            <w:webHidden/>
          </w:rPr>
        </w:r>
        <w:r w:rsidR="00ED0DB8">
          <w:rPr>
            <w:webHidden/>
          </w:rPr>
          <w:fldChar w:fldCharType="separate"/>
        </w:r>
        <w:r w:rsidR="00ED0DB8">
          <w:rPr>
            <w:webHidden/>
          </w:rPr>
          <w:t>36</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816" w:history="1">
        <w:r w:rsidR="00ED0DB8" w:rsidRPr="003C0749">
          <w:rPr>
            <w:rStyle w:val="af2"/>
            <w:snapToGrid w:val="0"/>
          </w:rPr>
          <w:t>6.3</w:t>
        </w:r>
        <w:r w:rsidR="00ED0DB8" w:rsidRPr="003C0749">
          <w:rPr>
            <w:rStyle w:val="af2"/>
            <w:rFonts w:hint="eastAsia"/>
          </w:rPr>
          <w:t xml:space="preserve"> </w:t>
        </w:r>
        <w:r w:rsidR="00ED0DB8" w:rsidRPr="003C0749">
          <w:rPr>
            <w:rStyle w:val="af2"/>
            <w:rFonts w:hint="eastAsia"/>
          </w:rPr>
          <w:t>监控</w:t>
        </w:r>
        <w:r w:rsidR="00ED0DB8">
          <w:rPr>
            <w:webHidden/>
          </w:rPr>
          <w:tab/>
        </w:r>
        <w:r w:rsidR="00ED0DB8">
          <w:rPr>
            <w:webHidden/>
          </w:rPr>
          <w:fldChar w:fldCharType="begin"/>
        </w:r>
        <w:r w:rsidR="00ED0DB8">
          <w:rPr>
            <w:webHidden/>
          </w:rPr>
          <w:instrText xml:space="preserve"> PAGEREF _Toc28629816 \h </w:instrText>
        </w:r>
        <w:r w:rsidR="00ED0DB8">
          <w:rPr>
            <w:webHidden/>
          </w:rPr>
        </w:r>
        <w:r w:rsidR="00ED0DB8">
          <w:rPr>
            <w:webHidden/>
          </w:rPr>
          <w:fldChar w:fldCharType="separate"/>
        </w:r>
        <w:r w:rsidR="00ED0DB8">
          <w:rPr>
            <w:webHidden/>
          </w:rPr>
          <w:t>37</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7" w:history="1">
        <w:r w:rsidR="00ED0DB8" w:rsidRPr="003C0749">
          <w:rPr>
            <w:rStyle w:val="af2"/>
            <w:rFonts w:cs="Book Antiqua"/>
            <w:bCs/>
            <w:snapToGrid w:val="0"/>
          </w:rPr>
          <w:t>6.3.1</w:t>
        </w:r>
        <w:r w:rsidR="00ED0DB8" w:rsidRPr="003C0749">
          <w:rPr>
            <w:rStyle w:val="af2"/>
            <w:rFonts w:hint="eastAsia"/>
          </w:rPr>
          <w:t xml:space="preserve"> </w:t>
        </w:r>
        <w:r w:rsidR="00ED0DB8" w:rsidRPr="003C0749">
          <w:rPr>
            <w:rStyle w:val="af2"/>
            <w:rFonts w:hint="eastAsia"/>
          </w:rPr>
          <w:t>查询对象性能指标数据</w:t>
        </w:r>
        <w:r w:rsidR="00ED0DB8">
          <w:rPr>
            <w:webHidden/>
          </w:rPr>
          <w:tab/>
        </w:r>
        <w:r w:rsidR="00ED0DB8">
          <w:rPr>
            <w:webHidden/>
          </w:rPr>
          <w:fldChar w:fldCharType="begin"/>
        </w:r>
        <w:r w:rsidR="00ED0DB8">
          <w:rPr>
            <w:webHidden/>
          </w:rPr>
          <w:instrText xml:space="preserve"> PAGEREF _Toc28629817 \h </w:instrText>
        </w:r>
        <w:r w:rsidR="00ED0DB8">
          <w:rPr>
            <w:webHidden/>
          </w:rPr>
        </w:r>
        <w:r w:rsidR="00ED0DB8">
          <w:rPr>
            <w:webHidden/>
          </w:rPr>
          <w:fldChar w:fldCharType="separate"/>
        </w:r>
        <w:r w:rsidR="00ED0DB8">
          <w:rPr>
            <w:webHidden/>
          </w:rPr>
          <w:t>37</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8" w:history="1">
        <w:r w:rsidR="00ED0DB8" w:rsidRPr="003C0749">
          <w:rPr>
            <w:rStyle w:val="af2"/>
            <w:rFonts w:cs="Book Antiqua"/>
            <w:bCs/>
            <w:snapToGrid w:val="0"/>
          </w:rPr>
          <w:t>6.3.2</w:t>
        </w:r>
        <w:r w:rsidR="00ED0DB8" w:rsidRPr="003C0749">
          <w:rPr>
            <w:rStyle w:val="af2"/>
            <w:rFonts w:hint="eastAsia"/>
          </w:rPr>
          <w:t xml:space="preserve"> </w:t>
        </w:r>
        <w:r w:rsidR="00ED0DB8" w:rsidRPr="003C0749">
          <w:rPr>
            <w:rStyle w:val="af2"/>
            <w:rFonts w:hint="eastAsia"/>
          </w:rPr>
          <w:t>查询对象的历史性能指标数据</w:t>
        </w:r>
        <w:r w:rsidR="00ED0DB8">
          <w:rPr>
            <w:webHidden/>
          </w:rPr>
          <w:tab/>
        </w:r>
        <w:r w:rsidR="00ED0DB8">
          <w:rPr>
            <w:webHidden/>
          </w:rPr>
          <w:fldChar w:fldCharType="begin"/>
        </w:r>
        <w:r w:rsidR="00ED0DB8">
          <w:rPr>
            <w:webHidden/>
          </w:rPr>
          <w:instrText xml:space="preserve"> PAGEREF _Toc28629818 \h </w:instrText>
        </w:r>
        <w:r w:rsidR="00ED0DB8">
          <w:rPr>
            <w:webHidden/>
          </w:rPr>
        </w:r>
        <w:r w:rsidR="00ED0DB8">
          <w:rPr>
            <w:webHidden/>
          </w:rPr>
          <w:fldChar w:fldCharType="separate"/>
        </w:r>
        <w:r w:rsidR="00ED0DB8">
          <w:rPr>
            <w:webHidden/>
          </w:rPr>
          <w:t>39</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19" w:history="1">
        <w:r w:rsidR="00ED0DB8" w:rsidRPr="003C0749">
          <w:rPr>
            <w:rStyle w:val="af2"/>
            <w:rFonts w:cs="Book Antiqua"/>
            <w:bCs/>
            <w:snapToGrid w:val="0"/>
          </w:rPr>
          <w:t>6.3.3</w:t>
        </w:r>
        <w:r w:rsidR="00ED0DB8" w:rsidRPr="003C0749">
          <w:rPr>
            <w:rStyle w:val="af2"/>
            <w:rFonts w:hint="eastAsia"/>
            <w:bCs/>
          </w:rPr>
          <w:t xml:space="preserve"> </w:t>
        </w:r>
        <w:r w:rsidR="00ED0DB8" w:rsidRPr="003C0749">
          <w:rPr>
            <w:rStyle w:val="af2"/>
            <w:rFonts w:hint="eastAsia"/>
            <w:bCs/>
          </w:rPr>
          <w:t>查询对象的</w:t>
        </w:r>
        <w:r w:rsidR="00ED0DB8" w:rsidRPr="003C0749">
          <w:rPr>
            <w:rStyle w:val="af2"/>
            <w:bCs/>
          </w:rPr>
          <w:t>top</w:t>
        </w:r>
        <w:r w:rsidR="00ED0DB8" w:rsidRPr="003C0749">
          <w:rPr>
            <w:rStyle w:val="af2"/>
            <w:rFonts w:hint="eastAsia"/>
            <w:bCs/>
          </w:rPr>
          <w:t>指标数据</w:t>
        </w:r>
        <w:r w:rsidR="00ED0DB8">
          <w:rPr>
            <w:webHidden/>
          </w:rPr>
          <w:tab/>
        </w:r>
        <w:r w:rsidR="00ED0DB8">
          <w:rPr>
            <w:webHidden/>
          </w:rPr>
          <w:fldChar w:fldCharType="begin"/>
        </w:r>
        <w:r w:rsidR="00ED0DB8">
          <w:rPr>
            <w:webHidden/>
          </w:rPr>
          <w:instrText xml:space="preserve"> PAGEREF _Toc28629819 \h </w:instrText>
        </w:r>
        <w:r w:rsidR="00ED0DB8">
          <w:rPr>
            <w:webHidden/>
          </w:rPr>
        </w:r>
        <w:r w:rsidR="00ED0DB8">
          <w:rPr>
            <w:webHidden/>
          </w:rPr>
          <w:fldChar w:fldCharType="separate"/>
        </w:r>
        <w:r w:rsidR="00ED0DB8">
          <w:rPr>
            <w:webHidden/>
          </w:rPr>
          <w:t>41</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0" w:history="1">
        <w:r w:rsidR="00ED0DB8" w:rsidRPr="003C0749">
          <w:rPr>
            <w:rStyle w:val="af2"/>
            <w:rFonts w:cs="Book Antiqua"/>
            <w:bCs/>
            <w:snapToGrid w:val="0"/>
          </w:rPr>
          <w:t>6.3.4</w:t>
        </w:r>
        <w:r w:rsidR="00ED0DB8" w:rsidRPr="003C0749">
          <w:rPr>
            <w:rStyle w:val="af2"/>
            <w:rFonts w:hint="eastAsia"/>
          </w:rPr>
          <w:t xml:space="preserve"> </w:t>
        </w:r>
        <w:r w:rsidR="00ED0DB8" w:rsidRPr="003C0749">
          <w:rPr>
            <w:rStyle w:val="af2"/>
            <w:rFonts w:hint="eastAsia"/>
          </w:rPr>
          <w:t>获取系统当前时间</w:t>
        </w:r>
        <w:r w:rsidR="00ED0DB8">
          <w:rPr>
            <w:webHidden/>
          </w:rPr>
          <w:tab/>
        </w:r>
        <w:r w:rsidR="00ED0DB8">
          <w:rPr>
            <w:webHidden/>
          </w:rPr>
          <w:fldChar w:fldCharType="begin"/>
        </w:r>
        <w:r w:rsidR="00ED0DB8">
          <w:rPr>
            <w:webHidden/>
          </w:rPr>
          <w:instrText xml:space="preserve"> PAGEREF _Toc28629820 \h </w:instrText>
        </w:r>
        <w:r w:rsidR="00ED0DB8">
          <w:rPr>
            <w:webHidden/>
          </w:rPr>
        </w:r>
        <w:r w:rsidR="00ED0DB8">
          <w:rPr>
            <w:webHidden/>
          </w:rPr>
          <w:fldChar w:fldCharType="separate"/>
        </w:r>
        <w:r w:rsidR="00ED0DB8">
          <w:rPr>
            <w:webHidden/>
          </w:rPr>
          <w:t>44</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821" w:history="1">
        <w:r w:rsidR="00ED0DB8" w:rsidRPr="003C0749">
          <w:rPr>
            <w:rStyle w:val="af2"/>
            <w:snapToGrid w:val="0"/>
          </w:rPr>
          <w:t>6.4</w:t>
        </w:r>
        <w:r w:rsidR="00ED0DB8" w:rsidRPr="003C0749">
          <w:rPr>
            <w:rStyle w:val="af2"/>
            <w:rFonts w:hint="eastAsia"/>
          </w:rPr>
          <w:t xml:space="preserve"> </w:t>
        </w:r>
        <w:r w:rsidR="00ED0DB8" w:rsidRPr="003C0749">
          <w:rPr>
            <w:rStyle w:val="af2"/>
            <w:rFonts w:hint="eastAsia"/>
          </w:rPr>
          <w:t>告警</w:t>
        </w:r>
        <w:r w:rsidR="00ED0DB8">
          <w:rPr>
            <w:webHidden/>
          </w:rPr>
          <w:tab/>
        </w:r>
        <w:r w:rsidR="00ED0DB8">
          <w:rPr>
            <w:webHidden/>
          </w:rPr>
          <w:fldChar w:fldCharType="begin"/>
        </w:r>
        <w:r w:rsidR="00ED0DB8">
          <w:rPr>
            <w:webHidden/>
          </w:rPr>
          <w:instrText xml:space="preserve"> PAGEREF _Toc28629821 \h </w:instrText>
        </w:r>
        <w:r w:rsidR="00ED0DB8">
          <w:rPr>
            <w:webHidden/>
          </w:rPr>
        </w:r>
        <w:r w:rsidR="00ED0DB8">
          <w:rPr>
            <w:webHidden/>
          </w:rPr>
          <w:fldChar w:fldCharType="separate"/>
        </w:r>
        <w:r w:rsidR="00ED0DB8">
          <w:rPr>
            <w:webHidden/>
          </w:rPr>
          <w:t>45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2" w:history="1">
        <w:r w:rsidR="00ED0DB8" w:rsidRPr="003C0749">
          <w:rPr>
            <w:rStyle w:val="af2"/>
            <w:rFonts w:cs="Book Antiqua"/>
            <w:bCs/>
            <w:snapToGrid w:val="0"/>
          </w:rPr>
          <w:t>6.4.1</w:t>
        </w:r>
        <w:r w:rsidR="00ED0DB8" w:rsidRPr="003C0749">
          <w:rPr>
            <w:rStyle w:val="af2"/>
            <w:rFonts w:hint="eastAsia"/>
          </w:rPr>
          <w:t xml:space="preserve"> </w:t>
        </w:r>
        <w:r w:rsidR="00ED0DB8" w:rsidRPr="003C0749">
          <w:rPr>
            <w:rStyle w:val="af2"/>
            <w:rFonts w:hint="eastAsia"/>
          </w:rPr>
          <w:t>查询活动告警</w:t>
        </w:r>
        <w:r w:rsidR="00ED0DB8">
          <w:rPr>
            <w:webHidden/>
          </w:rPr>
          <w:tab/>
        </w:r>
        <w:r w:rsidR="00ED0DB8">
          <w:rPr>
            <w:webHidden/>
          </w:rPr>
          <w:fldChar w:fldCharType="begin"/>
        </w:r>
        <w:r w:rsidR="00ED0DB8">
          <w:rPr>
            <w:webHidden/>
          </w:rPr>
          <w:instrText xml:space="preserve"> PAGEREF _Toc28629822 \h </w:instrText>
        </w:r>
        <w:r w:rsidR="00ED0DB8">
          <w:rPr>
            <w:webHidden/>
          </w:rPr>
        </w:r>
        <w:r w:rsidR="00ED0DB8">
          <w:rPr>
            <w:webHidden/>
          </w:rPr>
          <w:fldChar w:fldCharType="separate"/>
        </w:r>
        <w:r w:rsidR="00ED0DB8">
          <w:rPr>
            <w:webHidden/>
          </w:rPr>
          <w:t>45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3" w:history="1">
        <w:r w:rsidR="00ED0DB8" w:rsidRPr="003C0749">
          <w:rPr>
            <w:rStyle w:val="af2"/>
            <w:rFonts w:cs="Book Antiqua"/>
            <w:bCs/>
            <w:snapToGrid w:val="0"/>
          </w:rPr>
          <w:t>6.4.2</w:t>
        </w:r>
        <w:r w:rsidR="00ED0DB8" w:rsidRPr="003C0749">
          <w:rPr>
            <w:rStyle w:val="af2"/>
            <w:rFonts w:hint="eastAsia"/>
          </w:rPr>
          <w:t xml:space="preserve"> </w:t>
        </w:r>
        <w:r w:rsidR="00ED0DB8" w:rsidRPr="003C0749">
          <w:rPr>
            <w:rStyle w:val="af2"/>
            <w:rFonts w:hint="eastAsia"/>
          </w:rPr>
          <w:t>历史告警的查询功能</w:t>
        </w:r>
        <w:r w:rsidR="00ED0DB8">
          <w:rPr>
            <w:webHidden/>
          </w:rPr>
          <w:tab/>
        </w:r>
        <w:r w:rsidR="00ED0DB8">
          <w:rPr>
            <w:webHidden/>
          </w:rPr>
          <w:fldChar w:fldCharType="begin"/>
        </w:r>
        <w:r w:rsidR="00ED0DB8">
          <w:rPr>
            <w:webHidden/>
          </w:rPr>
          <w:instrText xml:space="preserve"> PAGEREF _Toc28629823 \h </w:instrText>
        </w:r>
        <w:r w:rsidR="00ED0DB8">
          <w:rPr>
            <w:webHidden/>
          </w:rPr>
        </w:r>
        <w:r w:rsidR="00ED0DB8">
          <w:rPr>
            <w:webHidden/>
          </w:rPr>
          <w:fldChar w:fldCharType="separate"/>
        </w:r>
        <w:r w:rsidR="00ED0DB8">
          <w:rPr>
            <w:webHidden/>
          </w:rPr>
          <w:t>49</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4" w:history="1">
        <w:r w:rsidR="00ED0DB8" w:rsidRPr="003C0749">
          <w:rPr>
            <w:rStyle w:val="af2"/>
            <w:rFonts w:cs="Book Antiqua"/>
            <w:bCs/>
            <w:snapToGrid w:val="0"/>
          </w:rPr>
          <w:t>6.4.3</w:t>
        </w:r>
        <w:r w:rsidR="00ED0DB8" w:rsidRPr="003C0749">
          <w:rPr>
            <w:rStyle w:val="af2"/>
            <w:rFonts w:hint="eastAsia"/>
          </w:rPr>
          <w:t xml:space="preserve"> </w:t>
        </w:r>
        <w:r w:rsidR="00ED0DB8" w:rsidRPr="003C0749">
          <w:rPr>
            <w:rStyle w:val="af2"/>
            <w:rFonts w:hint="eastAsia"/>
          </w:rPr>
          <w:t>查询事件列表功能</w:t>
        </w:r>
        <w:r w:rsidR="00ED0DB8">
          <w:rPr>
            <w:webHidden/>
          </w:rPr>
          <w:tab/>
        </w:r>
        <w:r w:rsidR="00ED0DB8">
          <w:rPr>
            <w:webHidden/>
          </w:rPr>
          <w:fldChar w:fldCharType="begin"/>
        </w:r>
        <w:r w:rsidR="00ED0DB8">
          <w:rPr>
            <w:webHidden/>
          </w:rPr>
          <w:instrText xml:space="preserve"> PAGEREF _Toc28629824 \h </w:instrText>
        </w:r>
        <w:r w:rsidR="00ED0DB8">
          <w:rPr>
            <w:webHidden/>
          </w:rPr>
        </w:r>
        <w:r w:rsidR="00ED0DB8">
          <w:rPr>
            <w:webHidden/>
          </w:rPr>
          <w:fldChar w:fldCharType="separate"/>
        </w:r>
        <w:r w:rsidR="00ED0DB8">
          <w:rPr>
            <w:webHidden/>
          </w:rPr>
          <w:t>53</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5" w:history="1">
        <w:r w:rsidR="00ED0DB8" w:rsidRPr="003C0749">
          <w:rPr>
            <w:rStyle w:val="af2"/>
            <w:rFonts w:cs="Book Antiqua"/>
            <w:bCs/>
            <w:snapToGrid w:val="0"/>
          </w:rPr>
          <w:t>6.4.4</w:t>
        </w:r>
        <w:r w:rsidR="00ED0DB8" w:rsidRPr="003C0749">
          <w:rPr>
            <w:rStyle w:val="af2"/>
            <w:rFonts w:hint="eastAsia"/>
          </w:rPr>
          <w:t xml:space="preserve"> </w:t>
        </w:r>
        <w:r w:rsidR="00ED0DB8" w:rsidRPr="003C0749">
          <w:rPr>
            <w:rStyle w:val="af2"/>
            <w:rFonts w:hint="eastAsia"/>
          </w:rPr>
          <w:t>查询</w:t>
        </w:r>
        <w:r w:rsidR="00ED0DB8" w:rsidRPr="003C0749">
          <w:rPr>
            <w:rStyle w:val="af2"/>
          </w:rPr>
          <w:t>SNMP</w:t>
        </w:r>
        <w:r w:rsidR="00ED0DB8" w:rsidRPr="003C0749">
          <w:rPr>
            <w:rStyle w:val="af2"/>
            <w:rFonts w:hint="eastAsia"/>
          </w:rPr>
          <w:t>配置信</w:t>
        </w:r>
        <w:r w:rsidR="00ED0DB8" w:rsidRPr="003C0749">
          <w:rPr>
            <w:rStyle w:val="af2"/>
            <w:rFonts w:hint="eastAsia"/>
            <w:bCs/>
          </w:rPr>
          <w:t>息</w:t>
        </w:r>
        <w:r w:rsidR="00ED0DB8">
          <w:rPr>
            <w:webHidden/>
          </w:rPr>
          <w:tab/>
        </w:r>
        <w:r w:rsidR="00ED0DB8">
          <w:rPr>
            <w:webHidden/>
          </w:rPr>
          <w:fldChar w:fldCharType="begin"/>
        </w:r>
        <w:r w:rsidR="00ED0DB8">
          <w:rPr>
            <w:webHidden/>
          </w:rPr>
          <w:instrText xml:space="preserve"> PAGEREF _Toc28629825 \h </w:instrText>
        </w:r>
        <w:r w:rsidR="00ED0DB8">
          <w:rPr>
            <w:webHidden/>
          </w:rPr>
        </w:r>
        <w:r w:rsidR="00ED0DB8">
          <w:rPr>
            <w:webHidden/>
          </w:rPr>
          <w:fldChar w:fldCharType="separate"/>
        </w:r>
        <w:r w:rsidR="00ED0DB8">
          <w:rPr>
            <w:webHidden/>
          </w:rPr>
          <w:t>55</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6" w:history="1">
        <w:r w:rsidR="00ED0DB8" w:rsidRPr="003C0749">
          <w:rPr>
            <w:rStyle w:val="af2"/>
            <w:rFonts w:cs="Book Antiqua"/>
            <w:bCs/>
            <w:snapToGrid w:val="0"/>
          </w:rPr>
          <w:t>6.4.5</w:t>
        </w:r>
        <w:r w:rsidR="00ED0DB8" w:rsidRPr="003C0749">
          <w:rPr>
            <w:rStyle w:val="af2"/>
            <w:rFonts w:hint="eastAsia"/>
          </w:rPr>
          <w:t xml:space="preserve"> </w:t>
        </w:r>
        <w:r w:rsidR="00ED0DB8" w:rsidRPr="003C0749">
          <w:rPr>
            <w:rStyle w:val="af2"/>
            <w:rFonts w:hint="eastAsia"/>
          </w:rPr>
          <w:t>添加</w:t>
        </w:r>
        <w:r w:rsidR="00ED0DB8" w:rsidRPr="003C0749">
          <w:rPr>
            <w:rStyle w:val="af2"/>
          </w:rPr>
          <w:t>SNMP</w:t>
        </w:r>
        <w:r w:rsidR="00ED0DB8" w:rsidRPr="003C0749">
          <w:rPr>
            <w:rStyle w:val="af2"/>
            <w:rFonts w:hint="eastAsia"/>
          </w:rPr>
          <w:t>配置</w:t>
        </w:r>
        <w:r w:rsidR="00ED0DB8">
          <w:rPr>
            <w:webHidden/>
          </w:rPr>
          <w:tab/>
        </w:r>
        <w:r w:rsidR="00ED0DB8">
          <w:rPr>
            <w:webHidden/>
          </w:rPr>
          <w:fldChar w:fldCharType="begin"/>
        </w:r>
        <w:r w:rsidR="00ED0DB8">
          <w:rPr>
            <w:webHidden/>
          </w:rPr>
          <w:instrText xml:space="preserve"> PAGEREF _Toc28629826 \h </w:instrText>
        </w:r>
        <w:r w:rsidR="00ED0DB8">
          <w:rPr>
            <w:webHidden/>
          </w:rPr>
        </w:r>
        <w:r w:rsidR="00ED0DB8">
          <w:rPr>
            <w:webHidden/>
          </w:rPr>
          <w:fldChar w:fldCharType="separate"/>
        </w:r>
        <w:r w:rsidR="00ED0DB8">
          <w:rPr>
            <w:webHidden/>
          </w:rPr>
          <w:t>57</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7" w:history="1">
        <w:r w:rsidR="00ED0DB8" w:rsidRPr="003C0749">
          <w:rPr>
            <w:rStyle w:val="af2"/>
            <w:rFonts w:cs="Book Antiqua"/>
            <w:bCs/>
            <w:snapToGrid w:val="0"/>
          </w:rPr>
          <w:t>6.4.6</w:t>
        </w:r>
        <w:r w:rsidR="00ED0DB8" w:rsidRPr="003C0749">
          <w:rPr>
            <w:rStyle w:val="af2"/>
            <w:rFonts w:hint="eastAsia"/>
          </w:rPr>
          <w:t xml:space="preserve"> </w:t>
        </w:r>
        <w:r w:rsidR="00ED0DB8" w:rsidRPr="003C0749">
          <w:rPr>
            <w:rStyle w:val="af2"/>
            <w:rFonts w:hint="eastAsia"/>
          </w:rPr>
          <w:t>修改</w:t>
        </w:r>
        <w:r w:rsidR="00ED0DB8" w:rsidRPr="003C0749">
          <w:rPr>
            <w:rStyle w:val="af2"/>
          </w:rPr>
          <w:t>SNMP</w:t>
        </w:r>
        <w:r w:rsidR="00ED0DB8" w:rsidRPr="003C0749">
          <w:rPr>
            <w:rStyle w:val="af2"/>
            <w:rFonts w:hint="eastAsia"/>
          </w:rPr>
          <w:t>配置</w:t>
        </w:r>
        <w:r w:rsidR="00ED0DB8">
          <w:rPr>
            <w:webHidden/>
          </w:rPr>
          <w:tab/>
        </w:r>
        <w:r w:rsidR="00ED0DB8">
          <w:rPr>
            <w:webHidden/>
          </w:rPr>
          <w:fldChar w:fldCharType="begin"/>
        </w:r>
        <w:r w:rsidR="00ED0DB8">
          <w:rPr>
            <w:webHidden/>
          </w:rPr>
          <w:instrText xml:space="preserve"> PAGEREF _Toc28629827 \h </w:instrText>
        </w:r>
        <w:r w:rsidR="00ED0DB8">
          <w:rPr>
            <w:webHidden/>
          </w:rPr>
        </w:r>
        <w:r w:rsidR="00ED0DB8">
          <w:rPr>
            <w:webHidden/>
          </w:rPr>
          <w:fldChar w:fldCharType="separate"/>
        </w:r>
        <w:r w:rsidR="00ED0DB8">
          <w:rPr>
            <w:webHidden/>
          </w:rPr>
          <w:t>58</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28" w:history="1">
        <w:r w:rsidR="00ED0DB8" w:rsidRPr="003C0749">
          <w:rPr>
            <w:rStyle w:val="af2"/>
            <w:rFonts w:cs="Book Antiqua"/>
            <w:bCs/>
            <w:snapToGrid w:val="0"/>
          </w:rPr>
          <w:t>6.4.7</w:t>
        </w:r>
        <w:r w:rsidR="00ED0DB8" w:rsidRPr="003C0749">
          <w:rPr>
            <w:rStyle w:val="af2"/>
            <w:rFonts w:hint="eastAsia"/>
          </w:rPr>
          <w:t xml:space="preserve"> </w:t>
        </w:r>
        <w:r w:rsidR="00ED0DB8" w:rsidRPr="003C0749">
          <w:rPr>
            <w:rStyle w:val="af2"/>
            <w:rFonts w:hint="eastAsia"/>
          </w:rPr>
          <w:t>删除</w:t>
        </w:r>
        <w:r w:rsidR="00ED0DB8" w:rsidRPr="003C0749">
          <w:rPr>
            <w:rStyle w:val="af2"/>
          </w:rPr>
          <w:t>SNMP</w:t>
        </w:r>
        <w:r w:rsidR="00ED0DB8" w:rsidRPr="003C0749">
          <w:rPr>
            <w:rStyle w:val="af2"/>
            <w:rFonts w:hint="eastAsia"/>
          </w:rPr>
          <w:t>配置</w:t>
        </w:r>
        <w:r w:rsidR="00ED0DB8">
          <w:rPr>
            <w:webHidden/>
          </w:rPr>
          <w:tab/>
        </w:r>
        <w:r w:rsidR="00ED0DB8">
          <w:rPr>
            <w:webHidden/>
          </w:rPr>
          <w:fldChar w:fldCharType="begin"/>
        </w:r>
        <w:r w:rsidR="00ED0DB8">
          <w:rPr>
            <w:webHidden/>
          </w:rPr>
          <w:instrText xml:space="preserve"> PAGEREF _Toc28629828 \h </w:instrText>
        </w:r>
        <w:r w:rsidR="00ED0DB8">
          <w:rPr>
            <w:webHidden/>
          </w:rPr>
        </w:r>
        <w:r w:rsidR="00ED0DB8">
          <w:rPr>
            <w:webHidden/>
          </w:rPr>
          <w:fldChar w:fldCharType="separate"/>
        </w:r>
        <w:r w:rsidR="00ED0DB8">
          <w:rPr>
            <w:webHidden/>
          </w:rPr>
          <w:t>60</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829" w:history="1">
        <w:r w:rsidR="00ED0DB8" w:rsidRPr="003C0749">
          <w:rPr>
            <w:rStyle w:val="af2"/>
            <w:snapToGrid w:val="0"/>
          </w:rPr>
          <w:t>6.5</w:t>
        </w:r>
        <w:r w:rsidR="00ED0DB8" w:rsidRPr="003C0749">
          <w:rPr>
            <w:rStyle w:val="af2"/>
            <w:rFonts w:hint="eastAsia"/>
          </w:rPr>
          <w:t xml:space="preserve"> </w:t>
        </w:r>
        <w:r w:rsidR="00ED0DB8" w:rsidRPr="003C0749">
          <w:rPr>
            <w:rStyle w:val="af2"/>
            <w:rFonts w:hint="eastAsia"/>
          </w:rPr>
          <w:t>对象权限管理</w:t>
        </w:r>
        <w:r w:rsidR="00ED0DB8">
          <w:rPr>
            <w:webHidden/>
          </w:rPr>
          <w:tab/>
        </w:r>
        <w:r w:rsidR="00ED0DB8">
          <w:rPr>
            <w:webHidden/>
          </w:rPr>
          <w:fldChar w:fldCharType="begin"/>
        </w:r>
        <w:r w:rsidR="00ED0DB8">
          <w:rPr>
            <w:webHidden/>
          </w:rPr>
          <w:instrText xml:space="preserve"> PAGEREF _Toc28629829 \h </w:instrText>
        </w:r>
        <w:r w:rsidR="00ED0DB8">
          <w:rPr>
            <w:webHidden/>
          </w:rPr>
        </w:r>
        <w:r w:rsidR="00ED0DB8">
          <w:rPr>
            <w:webHidden/>
          </w:rPr>
          <w:fldChar w:fldCharType="separate"/>
        </w:r>
        <w:r w:rsidR="00ED0DB8">
          <w:rPr>
            <w:webHidden/>
          </w:rPr>
          <w:t>60</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0" w:history="1">
        <w:r w:rsidR="00ED0DB8" w:rsidRPr="003C0749">
          <w:rPr>
            <w:rStyle w:val="af2"/>
            <w:rFonts w:cs="Book Antiqua"/>
            <w:bCs/>
            <w:snapToGrid w:val="0"/>
          </w:rPr>
          <w:t>6.5.1</w:t>
        </w:r>
        <w:r w:rsidR="00ED0DB8" w:rsidRPr="003C0749">
          <w:rPr>
            <w:rStyle w:val="af2"/>
            <w:rFonts w:hint="eastAsia"/>
          </w:rPr>
          <w:t xml:space="preserve"> </w:t>
        </w:r>
        <w:r w:rsidR="00ED0DB8" w:rsidRPr="003C0749">
          <w:rPr>
            <w:rStyle w:val="af2"/>
            <w:rFonts w:hint="eastAsia"/>
          </w:rPr>
          <w:t>查询对象类型可配置的不可操作权限</w:t>
        </w:r>
        <w:r w:rsidR="00ED0DB8">
          <w:rPr>
            <w:webHidden/>
          </w:rPr>
          <w:tab/>
        </w:r>
        <w:r w:rsidR="00ED0DB8">
          <w:rPr>
            <w:webHidden/>
          </w:rPr>
          <w:fldChar w:fldCharType="begin"/>
        </w:r>
        <w:r w:rsidR="00ED0DB8">
          <w:rPr>
            <w:webHidden/>
          </w:rPr>
          <w:instrText xml:space="preserve"> PAGEREF _Toc28629830 \h </w:instrText>
        </w:r>
        <w:r w:rsidR="00ED0DB8">
          <w:rPr>
            <w:webHidden/>
          </w:rPr>
        </w:r>
        <w:r w:rsidR="00ED0DB8">
          <w:rPr>
            <w:webHidden/>
          </w:rPr>
          <w:fldChar w:fldCharType="separate"/>
        </w:r>
        <w:r w:rsidR="00ED0DB8">
          <w:rPr>
            <w:webHidden/>
          </w:rPr>
          <w:t>60</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1" w:history="1">
        <w:r w:rsidR="00ED0DB8" w:rsidRPr="003C0749">
          <w:rPr>
            <w:rStyle w:val="af2"/>
            <w:rFonts w:cs="Book Antiqua"/>
            <w:bCs/>
            <w:snapToGrid w:val="0"/>
          </w:rPr>
          <w:t>6.5.2</w:t>
        </w:r>
        <w:r w:rsidR="00ED0DB8" w:rsidRPr="003C0749">
          <w:rPr>
            <w:rStyle w:val="af2"/>
            <w:rFonts w:hint="eastAsia"/>
          </w:rPr>
          <w:t xml:space="preserve"> </w:t>
        </w:r>
        <w:r w:rsidR="00ED0DB8" w:rsidRPr="003C0749">
          <w:rPr>
            <w:rStyle w:val="af2"/>
            <w:rFonts w:hint="eastAsia"/>
          </w:rPr>
          <w:t>配置对象不可操作的权限</w:t>
        </w:r>
        <w:r w:rsidR="00ED0DB8">
          <w:rPr>
            <w:webHidden/>
          </w:rPr>
          <w:tab/>
        </w:r>
        <w:r w:rsidR="00ED0DB8">
          <w:rPr>
            <w:webHidden/>
          </w:rPr>
          <w:fldChar w:fldCharType="begin"/>
        </w:r>
        <w:r w:rsidR="00ED0DB8">
          <w:rPr>
            <w:webHidden/>
          </w:rPr>
          <w:instrText xml:space="preserve"> PAGEREF _Toc28629831 \h </w:instrText>
        </w:r>
        <w:r w:rsidR="00ED0DB8">
          <w:rPr>
            <w:webHidden/>
          </w:rPr>
        </w:r>
        <w:r w:rsidR="00ED0DB8">
          <w:rPr>
            <w:webHidden/>
          </w:rPr>
          <w:fldChar w:fldCharType="separate"/>
        </w:r>
        <w:r w:rsidR="00ED0DB8">
          <w:rPr>
            <w:webHidden/>
          </w:rPr>
          <w:t>62</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2" w:history="1">
        <w:r w:rsidR="00ED0DB8" w:rsidRPr="003C0749">
          <w:rPr>
            <w:rStyle w:val="af2"/>
            <w:rFonts w:cs="Book Antiqua"/>
            <w:bCs/>
            <w:snapToGrid w:val="0"/>
          </w:rPr>
          <w:t>6.5.3</w:t>
        </w:r>
        <w:r w:rsidR="00ED0DB8" w:rsidRPr="003C0749">
          <w:rPr>
            <w:rStyle w:val="af2"/>
            <w:rFonts w:hint="eastAsia"/>
          </w:rPr>
          <w:t xml:space="preserve"> </w:t>
        </w:r>
        <w:r w:rsidR="00ED0DB8" w:rsidRPr="003C0749">
          <w:rPr>
            <w:rStyle w:val="af2"/>
            <w:rFonts w:hint="eastAsia"/>
          </w:rPr>
          <w:t>查询对象持有的不可操作的权限</w:t>
        </w:r>
        <w:r w:rsidR="00ED0DB8">
          <w:rPr>
            <w:webHidden/>
          </w:rPr>
          <w:tab/>
        </w:r>
        <w:r w:rsidR="00ED0DB8">
          <w:rPr>
            <w:webHidden/>
          </w:rPr>
          <w:fldChar w:fldCharType="begin"/>
        </w:r>
        <w:r w:rsidR="00ED0DB8">
          <w:rPr>
            <w:webHidden/>
          </w:rPr>
          <w:instrText xml:space="preserve"> PAGEREF _Toc28629832 \h </w:instrText>
        </w:r>
        <w:r w:rsidR="00ED0DB8">
          <w:rPr>
            <w:webHidden/>
          </w:rPr>
        </w:r>
        <w:r w:rsidR="00ED0DB8">
          <w:rPr>
            <w:webHidden/>
          </w:rPr>
          <w:fldChar w:fldCharType="separate"/>
        </w:r>
        <w:r w:rsidR="00ED0DB8">
          <w:rPr>
            <w:webHidden/>
          </w:rPr>
          <w:t>63</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833" w:history="1">
        <w:r w:rsidR="00ED0DB8" w:rsidRPr="003C0749">
          <w:rPr>
            <w:rStyle w:val="af2"/>
            <w:snapToGrid w:val="0"/>
          </w:rPr>
          <w:t>6.6</w:t>
        </w:r>
        <w:r w:rsidR="00ED0DB8" w:rsidRPr="003C0749">
          <w:rPr>
            <w:rStyle w:val="af2"/>
            <w:rFonts w:hint="eastAsia"/>
          </w:rPr>
          <w:t xml:space="preserve"> </w:t>
        </w:r>
        <w:r w:rsidR="00ED0DB8" w:rsidRPr="003C0749">
          <w:rPr>
            <w:rStyle w:val="af2"/>
            <w:rFonts w:hint="eastAsia"/>
          </w:rPr>
          <w:t>系统配置</w:t>
        </w:r>
        <w:r w:rsidR="00ED0DB8">
          <w:rPr>
            <w:webHidden/>
          </w:rPr>
          <w:tab/>
        </w:r>
        <w:r w:rsidR="00ED0DB8">
          <w:rPr>
            <w:webHidden/>
          </w:rPr>
          <w:fldChar w:fldCharType="begin"/>
        </w:r>
        <w:r w:rsidR="00ED0DB8">
          <w:rPr>
            <w:webHidden/>
          </w:rPr>
          <w:instrText xml:space="preserve"> PAGEREF _Toc28629833 \h </w:instrText>
        </w:r>
        <w:r w:rsidR="00ED0DB8">
          <w:rPr>
            <w:webHidden/>
          </w:rPr>
        </w:r>
        <w:r w:rsidR="00ED0DB8">
          <w:rPr>
            <w:webHidden/>
          </w:rPr>
          <w:fldChar w:fldCharType="separate"/>
        </w:r>
        <w:r w:rsidR="00ED0DB8">
          <w:rPr>
            <w:webHidden/>
          </w:rPr>
          <w:t>64</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4" w:history="1">
        <w:r w:rsidR="00ED0DB8" w:rsidRPr="003C0749">
          <w:rPr>
            <w:rStyle w:val="af2"/>
            <w:rFonts w:cs="Book Antiqua"/>
            <w:bCs/>
            <w:snapToGrid w:val="0"/>
          </w:rPr>
          <w:t>6.6.1</w:t>
        </w:r>
        <w:r w:rsidR="00ED0DB8" w:rsidRPr="003C0749">
          <w:rPr>
            <w:rStyle w:val="af2"/>
            <w:rFonts w:hint="eastAsia"/>
          </w:rPr>
          <w:t xml:space="preserve"> </w:t>
        </w:r>
        <w:r w:rsidR="00ED0DB8" w:rsidRPr="003C0749">
          <w:rPr>
            <w:rStyle w:val="af2"/>
            <w:rFonts w:hint="eastAsia"/>
          </w:rPr>
          <w:t>获取虚拟机插件静默升级配置信息</w:t>
        </w:r>
        <w:r w:rsidR="00ED0DB8">
          <w:rPr>
            <w:webHidden/>
          </w:rPr>
          <w:tab/>
        </w:r>
        <w:r w:rsidR="00ED0DB8">
          <w:rPr>
            <w:webHidden/>
          </w:rPr>
          <w:fldChar w:fldCharType="begin"/>
        </w:r>
        <w:r w:rsidR="00ED0DB8">
          <w:rPr>
            <w:webHidden/>
          </w:rPr>
          <w:instrText xml:space="preserve"> PAGEREF _Toc28629834 \h </w:instrText>
        </w:r>
        <w:r w:rsidR="00ED0DB8">
          <w:rPr>
            <w:webHidden/>
          </w:rPr>
        </w:r>
        <w:r w:rsidR="00ED0DB8">
          <w:rPr>
            <w:webHidden/>
          </w:rPr>
          <w:fldChar w:fldCharType="separate"/>
        </w:r>
        <w:r w:rsidR="00ED0DB8">
          <w:rPr>
            <w:webHidden/>
          </w:rPr>
          <w:t>64</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5" w:history="1">
        <w:r w:rsidR="00ED0DB8" w:rsidRPr="003C0749">
          <w:rPr>
            <w:rStyle w:val="af2"/>
            <w:rFonts w:cs="Book Antiqua"/>
            <w:bCs/>
            <w:snapToGrid w:val="0"/>
          </w:rPr>
          <w:t>6.6.2</w:t>
        </w:r>
        <w:r w:rsidR="00ED0DB8" w:rsidRPr="003C0749">
          <w:rPr>
            <w:rStyle w:val="af2"/>
            <w:rFonts w:hint="eastAsia"/>
          </w:rPr>
          <w:t xml:space="preserve"> </w:t>
        </w:r>
        <w:r w:rsidR="00ED0DB8" w:rsidRPr="003C0749">
          <w:rPr>
            <w:rStyle w:val="af2"/>
            <w:rFonts w:hint="eastAsia"/>
          </w:rPr>
          <w:t>配置虚拟机插件静默升级</w:t>
        </w:r>
        <w:r w:rsidR="00ED0DB8">
          <w:rPr>
            <w:webHidden/>
          </w:rPr>
          <w:tab/>
        </w:r>
        <w:r w:rsidR="00ED0DB8">
          <w:rPr>
            <w:webHidden/>
          </w:rPr>
          <w:fldChar w:fldCharType="begin"/>
        </w:r>
        <w:r w:rsidR="00ED0DB8">
          <w:rPr>
            <w:webHidden/>
          </w:rPr>
          <w:instrText xml:space="preserve"> PAGEREF _Toc28629835 \h </w:instrText>
        </w:r>
        <w:r w:rsidR="00ED0DB8">
          <w:rPr>
            <w:webHidden/>
          </w:rPr>
        </w:r>
        <w:r w:rsidR="00ED0DB8">
          <w:rPr>
            <w:webHidden/>
          </w:rPr>
          <w:fldChar w:fldCharType="separate"/>
        </w:r>
        <w:r w:rsidR="00ED0DB8">
          <w:rPr>
            <w:webHidden/>
          </w:rPr>
          <w:t>65</w:t>
        </w:r>
        <w:r w:rsidR="00ED0DB8">
          <w:rPr>
            <w:webHidden/>
          </w:rPr>
          <w:fldChar w:fldCharType="end"/>
        </w:r>
      </w:hyperlink>
    </w:p>
    <w:p w:rsidR="00ED0DB8" w:rsidRDefault="00B71A00">
      <w:pPr>
        <w:pStyle w:val="22"/>
        <w:tabs>
          <w:tab w:val="right" w:leader="dot" w:pos="9629"/>
        </w:tabs>
        <w:ind w:left="630"/>
        <w:rPr>
          <w:rFonts w:asciiTheme="minorHAnsi" w:eastAsiaTheme="minorEastAsia" w:hAnsiTheme="minorHAnsi" w:cstheme="minorBidi"/>
          <w:sz w:val="21"/>
          <w:szCs w:val="22"/>
        </w:rPr>
      </w:pPr>
      <w:hyperlink w:anchor="_Toc28629836" w:history="1">
        <w:r w:rsidR="00ED0DB8" w:rsidRPr="003C0749">
          <w:rPr>
            <w:rStyle w:val="af2"/>
            <w:snapToGrid w:val="0"/>
          </w:rPr>
          <w:t>6.7</w:t>
        </w:r>
        <w:r w:rsidR="00ED0DB8" w:rsidRPr="003C0749">
          <w:rPr>
            <w:rStyle w:val="af2"/>
            <w:rFonts w:hint="eastAsia"/>
          </w:rPr>
          <w:t xml:space="preserve"> </w:t>
        </w:r>
        <w:r w:rsidR="00ED0DB8" w:rsidRPr="003C0749">
          <w:rPr>
            <w:rStyle w:val="af2"/>
            <w:rFonts w:hint="eastAsia"/>
          </w:rPr>
          <w:t>操作日志</w:t>
        </w:r>
        <w:r w:rsidR="00ED0DB8">
          <w:rPr>
            <w:webHidden/>
          </w:rPr>
          <w:tab/>
        </w:r>
        <w:r w:rsidR="00ED0DB8">
          <w:rPr>
            <w:webHidden/>
          </w:rPr>
          <w:fldChar w:fldCharType="begin"/>
        </w:r>
        <w:r w:rsidR="00ED0DB8">
          <w:rPr>
            <w:webHidden/>
          </w:rPr>
          <w:instrText xml:space="preserve"> PAGEREF _Toc28629836 \h </w:instrText>
        </w:r>
        <w:r w:rsidR="00ED0DB8">
          <w:rPr>
            <w:webHidden/>
          </w:rPr>
        </w:r>
        <w:r w:rsidR="00ED0DB8">
          <w:rPr>
            <w:webHidden/>
          </w:rPr>
          <w:fldChar w:fldCharType="separate"/>
        </w:r>
        <w:r w:rsidR="00ED0DB8">
          <w:rPr>
            <w:webHidden/>
          </w:rPr>
          <w:t>66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7" w:history="1">
        <w:r w:rsidR="00ED0DB8" w:rsidRPr="003C0749">
          <w:rPr>
            <w:rStyle w:val="af2"/>
            <w:rFonts w:cs="Book Antiqua"/>
            <w:bCs/>
            <w:snapToGrid w:val="0"/>
          </w:rPr>
          <w:t>6.7.1</w:t>
        </w:r>
        <w:r w:rsidR="00ED0DB8" w:rsidRPr="003C0749">
          <w:rPr>
            <w:rStyle w:val="af2"/>
            <w:rFonts w:hint="eastAsia"/>
          </w:rPr>
          <w:t xml:space="preserve"> </w:t>
        </w:r>
        <w:r w:rsidR="00ED0DB8" w:rsidRPr="003C0749">
          <w:rPr>
            <w:rStyle w:val="af2"/>
            <w:rFonts w:hint="eastAsia"/>
          </w:rPr>
          <w:t>查询操作日志</w:t>
        </w:r>
        <w:r w:rsidR="00ED0DB8">
          <w:rPr>
            <w:webHidden/>
          </w:rPr>
          <w:tab/>
        </w:r>
        <w:r w:rsidR="00ED0DB8">
          <w:rPr>
            <w:webHidden/>
          </w:rPr>
          <w:fldChar w:fldCharType="begin"/>
        </w:r>
        <w:r w:rsidR="00ED0DB8">
          <w:rPr>
            <w:webHidden/>
          </w:rPr>
          <w:instrText xml:space="preserve"> PAGEREF _Toc28629837 \h </w:instrText>
        </w:r>
        <w:r w:rsidR="00ED0DB8">
          <w:rPr>
            <w:webHidden/>
          </w:rPr>
        </w:r>
        <w:r w:rsidR="00ED0DB8">
          <w:rPr>
            <w:webHidden/>
          </w:rPr>
          <w:fldChar w:fldCharType="separate"/>
        </w:r>
        <w:r w:rsidR="00ED0DB8">
          <w:rPr>
            <w:webHidden/>
          </w:rPr>
          <w:t>66</w:t>
        </w:r>
        <w:r w:rsidR="00ED0DB8">
          <w:rPr>
            <w:webHidden/>
          </w:rPr>
          <w:fldChar w:fldCharType="end"/>
        </w:r>
      </w:hyperlink>
    </w:p>
    <w:p w:rsidR="00ED0DB8" w:rsidRDefault="00B71A00">
      <w:pPr>
        <w:pStyle w:val="32"/>
        <w:tabs>
          <w:tab w:val="right" w:leader="dot" w:pos="9629"/>
        </w:tabs>
        <w:ind w:left="945"/>
        <w:rPr>
          <w:rFonts w:asciiTheme="minorHAnsi" w:eastAsiaTheme="minorEastAsia" w:hAnsiTheme="minorHAnsi" w:cstheme="minorBidi"/>
          <w:sz w:val="21"/>
          <w:szCs w:val="22"/>
        </w:rPr>
      </w:pPr>
      <w:hyperlink w:anchor="_Toc28629838" w:history="1">
        <w:r w:rsidR="00ED0DB8" w:rsidRPr="003C0749">
          <w:rPr>
            <w:rStyle w:val="af2"/>
            <w:rFonts w:cs="Book Antiqua"/>
            <w:bCs/>
            <w:snapToGrid w:val="0"/>
          </w:rPr>
          <w:t>6.7.2</w:t>
        </w:r>
        <w:r w:rsidR="00ED0DB8" w:rsidRPr="003C0749">
          <w:rPr>
            <w:rStyle w:val="af2"/>
            <w:rFonts w:hint="eastAsia"/>
          </w:rPr>
          <w:t xml:space="preserve"> </w:t>
        </w:r>
        <w:r w:rsidR="00ED0DB8" w:rsidRPr="003C0749">
          <w:rPr>
            <w:rStyle w:val="af2"/>
            <w:rFonts w:hint="eastAsia"/>
          </w:rPr>
          <w:t>导出操作日志</w:t>
        </w:r>
        <w:r w:rsidR="00ED0DB8">
          <w:rPr>
            <w:webHidden/>
          </w:rPr>
          <w:tab/>
        </w:r>
        <w:r w:rsidR="00ED0DB8">
          <w:rPr>
            <w:webHidden/>
          </w:rPr>
          <w:fldChar w:fldCharType="begin"/>
        </w:r>
        <w:r w:rsidR="00ED0DB8">
          <w:rPr>
            <w:webHidden/>
          </w:rPr>
          <w:instrText xml:space="preserve"> PAGEREF _Toc28629838 \h </w:instrText>
        </w:r>
        <w:r w:rsidR="00ED0DB8">
          <w:rPr>
            <w:webHidden/>
          </w:rPr>
        </w:r>
        <w:r w:rsidR="00ED0DB8">
          <w:rPr>
            <w:webHidden/>
          </w:rPr>
          <w:fldChar w:fldCharType="separate"/>
        </w:r>
        <w:r w:rsidR="00ED0DB8">
          <w:rPr>
            <w:webHidden/>
          </w:rPr>
          <w:t>69</w:t>
        </w:r>
        <w:r w:rsidR="00ED0DB8">
          <w:rPr>
            <w:webHidden/>
          </w:rPr>
          <w:fldChar w:fldCharType="end"/>
        </w:r>
      </w:hyperlink>
    </w:p>
    <w:p w:rsidR="008D01DE" w:rsidRPr="00B84EE3" w:rsidRDefault="00F7068D" w:rsidP="008D01DE">
      <w:pPr>
        <w:rPr>
          <w:rFonts w:cs="Times New Roman"/>
          <w:szCs w:val="24"/>
        </w:rPr>
      </w:pPr>
      <w:r>
        <w:fldChar w:fldCharType="end"/>
      </w:r>
    </w:p>
    <w:p w:rsidR="008D01DE" w:rsidRDefault="008D01DE" w:rsidP="008D01DE">
      <w:pPr>
        <w:sectPr w:rsidR="008D01DE" w:rsidSect="00AB4467">
          <w:headerReference w:type="even" r:id="rId8"/>
          <w:headerReference w:type="default" r:id="rId9"/>
          <w:footerReference w:type="default" r:id="rId10"/>
          <w:pgSz w:w="11907" w:h="16840" w:code="9"/>
          <w:pgMar w:top="1701" w:right="1134" w:bottom="1701" w:left="1134" w:header="567" w:footer="567" w:gutter="0"/>
          <w:pgNumType w:fmt="lowerRoman"/>
          <w:cols w:space="425"/>
          <w:docGrid w:linePitch="312"/>
        </w:sectPr>
      </w:pPr>
    </w:p>
    <w:p w:rsidR="00942FBB" w:rsidRPr="007F3323" w:rsidRDefault="00EB2613" w:rsidP="00EB2613">
      <w:pPr>
        <w:pStyle w:val="1"/>
      </w:pPr>
      <w:bookmarkStart w:id="5" w:name="_Toc28629791"/>
      <w:r>
        <w:rPr>
          <w:rFonts w:hint="eastAsia"/>
        </w:rPr>
        <w:lastRenderedPageBreak/>
        <w:t>O</w:t>
      </w:r>
      <w:r>
        <w:t xml:space="preserve">M </w:t>
      </w:r>
      <w:r w:rsidR="00942FBB" w:rsidRPr="007F3323">
        <w:t>API</w:t>
      </w:r>
      <w:r w:rsidR="00942FBB" w:rsidRPr="007F3323">
        <w:t>接口</w:t>
      </w:r>
      <w:bookmarkEnd w:id="0"/>
      <w:bookmarkEnd w:id="1"/>
      <w:bookmarkEnd w:id="2"/>
      <w:bookmarkEnd w:id="3"/>
      <w:bookmarkEnd w:id="5"/>
    </w:p>
    <w:p w:rsidR="00942FBB" w:rsidRPr="007F3323" w:rsidRDefault="00942FBB" w:rsidP="00016746">
      <w:pPr>
        <w:pStyle w:val="21"/>
      </w:pPr>
      <w:bookmarkStart w:id="6" w:name="_Toc323049942"/>
      <w:bookmarkStart w:id="7" w:name="_Toc439920233"/>
      <w:bookmarkStart w:id="8" w:name="_Toc509581256"/>
      <w:bookmarkStart w:id="9" w:name="_Toc28629792"/>
      <w:bookmarkStart w:id="10" w:name="_Toc309634786"/>
      <w:r w:rsidRPr="007F3323">
        <w:t>登录注销</w:t>
      </w:r>
      <w:bookmarkEnd w:id="6"/>
      <w:bookmarkEnd w:id="7"/>
      <w:bookmarkEnd w:id="8"/>
      <w:bookmarkEnd w:id="9"/>
    </w:p>
    <w:p w:rsidR="00942FBB" w:rsidRPr="007F3323" w:rsidRDefault="00942FBB" w:rsidP="002B57DB">
      <w:pPr>
        <w:pStyle w:val="31"/>
        <w:rPr>
          <w:rFonts w:hAnsi="Times New Roman"/>
        </w:rPr>
      </w:pPr>
      <w:bookmarkStart w:id="11" w:name="_Toc323049943"/>
      <w:bookmarkStart w:id="12" w:name="_Toc439920234"/>
      <w:bookmarkStart w:id="13" w:name="_Toc509581257"/>
      <w:bookmarkStart w:id="14" w:name="_Toc28629793"/>
      <w:r w:rsidRPr="007F3323">
        <w:t>版本查询和获取登录入口</w:t>
      </w:r>
      <w:bookmarkEnd w:id="11"/>
      <w:bookmarkEnd w:id="12"/>
      <w:bookmarkEnd w:id="13"/>
      <w:bookmarkEnd w:id="1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查询当前系统支持的版本列表，并获取各版本登录</w:t>
            </w:r>
            <w:r w:rsidRPr="007F3323">
              <w:t>uri</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3"/>
              <w:gridCol w:w="1384"/>
              <w:gridCol w:w="5568"/>
            </w:tblGrid>
            <w:tr w:rsidR="00942FBB" w:rsidRPr="007F3323" w:rsidTr="005348A4">
              <w:tc>
                <w:tcPr>
                  <w:tcW w:w="685" w:type="pct"/>
                  <w:shd w:val="clear" w:color="auto" w:fill="D9D9D9"/>
                </w:tcPr>
                <w:p w:rsidR="00942FBB" w:rsidRPr="007F3323" w:rsidRDefault="00942FBB" w:rsidP="00B2040C">
                  <w:pPr>
                    <w:pStyle w:val="TableText"/>
                    <w:rPr>
                      <w:b/>
                    </w:rPr>
                  </w:pPr>
                  <w:r w:rsidRPr="007F3323">
                    <w:rPr>
                      <w:b/>
                    </w:rPr>
                    <w:t>Name</w:t>
                  </w:r>
                </w:p>
              </w:tc>
              <w:tc>
                <w:tcPr>
                  <w:tcW w:w="431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685" w:type="pct"/>
                  <w:shd w:val="clear" w:color="auto" w:fill="D9D9D9"/>
                </w:tcPr>
                <w:p w:rsidR="00942FBB" w:rsidRPr="007F3323" w:rsidRDefault="00942FBB" w:rsidP="00B2040C">
                  <w:pPr>
                    <w:pStyle w:val="TableText"/>
                    <w:rPr>
                      <w:b/>
                    </w:rPr>
                  </w:pPr>
                  <w:r w:rsidRPr="007F3323">
                    <w:rPr>
                      <w:b/>
                    </w:rPr>
                    <w:t>Attribute</w:t>
                  </w:r>
                </w:p>
              </w:tc>
              <w:tc>
                <w:tcPr>
                  <w:tcW w:w="859" w:type="pct"/>
                  <w:shd w:val="clear" w:color="auto" w:fill="D9D9D9"/>
                </w:tcPr>
                <w:p w:rsidR="00942FBB" w:rsidRPr="007F3323" w:rsidRDefault="00942FBB" w:rsidP="00B2040C">
                  <w:pPr>
                    <w:pStyle w:val="TableText"/>
                    <w:rPr>
                      <w:b/>
                    </w:rPr>
                  </w:pPr>
                  <w:r w:rsidRPr="007F3323">
                    <w:rPr>
                      <w:b/>
                    </w:rPr>
                    <w:t>Type</w:t>
                  </w:r>
                </w:p>
              </w:tc>
              <w:tc>
                <w:tcPr>
                  <w:tcW w:w="34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685" w:type="pct"/>
                </w:tcPr>
                <w:p w:rsidR="00942FBB" w:rsidRPr="007F3323" w:rsidRDefault="00942FBB" w:rsidP="00B2040C">
                  <w:pPr>
                    <w:pStyle w:val="TableText"/>
                  </w:pPr>
                  <w:r w:rsidRPr="007F3323">
                    <w:t>versions</w:t>
                  </w:r>
                </w:p>
              </w:tc>
              <w:tc>
                <w:tcPr>
                  <w:tcW w:w="859" w:type="pct"/>
                  <w:shd w:val="clear" w:color="auto" w:fill="auto"/>
                </w:tcPr>
                <w:p w:rsidR="00942FBB" w:rsidRPr="007F3323" w:rsidRDefault="00942FBB" w:rsidP="00B2040C">
                  <w:pPr>
                    <w:pStyle w:val="TableText"/>
                  </w:pPr>
                  <w:r w:rsidRPr="007F3323" w:rsidDel="007F5EB0">
                    <w:t xml:space="preserve"> </w:t>
                  </w:r>
                  <w:r w:rsidRPr="007F3323">
                    <w:t>structure[]</w:t>
                  </w:r>
                </w:p>
              </w:tc>
              <w:tc>
                <w:tcPr>
                  <w:tcW w:w="3455" w:type="pct"/>
                  <w:shd w:val="clear" w:color="auto" w:fill="auto"/>
                </w:tcPr>
                <w:p w:rsidR="00942FBB" w:rsidRPr="007F3323" w:rsidRDefault="00942FBB" w:rsidP="00B2040C">
                  <w:pPr>
                    <w:pStyle w:val="TableText"/>
                  </w:pPr>
                  <w:r w:rsidRPr="007F3323">
                    <w:t>版本登录列表</w:t>
                  </w:r>
                </w:p>
                <w:tbl>
                  <w:tblPr>
                    <w:tblpPr w:leftFromText="180" w:rightFromText="180" w:vertAnchor="page" w:horzAnchor="margin" w:tblpY="97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692"/>
                    <w:gridCol w:w="3548"/>
                  </w:tblGrid>
                  <w:tr w:rsidR="00942FBB" w:rsidRPr="007F3323" w:rsidTr="005348A4">
                    <w:tc>
                      <w:tcPr>
                        <w:tcW w:w="1031" w:type="pct"/>
                        <w:shd w:val="clear" w:color="auto" w:fill="D9D9D9"/>
                      </w:tcPr>
                      <w:p w:rsidR="00942FBB" w:rsidRPr="007F3323" w:rsidRDefault="009371D6" w:rsidP="00B2040C">
                        <w:pPr>
                          <w:pStyle w:val="TableText"/>
                          <w:rPr>
                            <w:b/>
                          </w:rPr>
                        </w:pPr>
                        <w:r>
                          <w:rPr>
                            <w:b/>
                          </w:rPr>
                          <w:t>Attribute</w:t>
                        </w:r>
                      </w:p>
                    </w:tc>
                    <w:tc>
                      <w:tcPr>
                        <w:tcW w:w="648" w:type="pct"/>
                        <w:shd w:val="clear" w:color="auto" w:fill="D9D9D9"/>
                      </w:tcPr>
                      <w:p w:rsidR="00942FBB" w:rsidRPr="007F3323" w:rsidRDefault="00942FBB" w:rsidP="00B2040C">
                        <w:pPr>
                          <w:pStyle w:val="TableText"/>
                          <w:rPr>
                            <w:b/>
                          </w:rPr>
                        </w:pPr>
                        <w:r w:rsidRPr="007F3323">
                          <w:rPr>
                            <w:b/>
                          </w:rPr>
                          <w:t>Type</w:t>
                        </w:r>
                      </w:p>
                    </w:tc>
                    <w:tc>
                      <w:tcPr>
                        <w:tcW w:w="332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31" w:type="pct"/>
                      </w:tcPr>
                      <w:p w:rsidR="00942FBB" w:rsidRPr="007F3323" w:rsidRDefault="00942FBB" w:rsidP="00B2040C">
                        <w:pPr>
                          <w:pStyle w:val="TableText"/>
                        </w:pPr>
                        <w:r w:rsidRPr="007F3323">
                          <w:t>version</w:t>
                        </w:r>
                      </w:p>
                    </w:tc>
                    <w:tc>
                      <w:tcPr>
                        <w:tcW w:w="648" w:type="pct"/>
                        <w:shd w:val="clear" w:color="auto" w:fill="auto"/>
                      </w:tcPr>
                      <w:p w:rsidR="00942FBB" w:rsidRPr="007F3323" w:rsidRDefault="00942FBB" w:rsidP="00B2040C">
                        <w:pPr>
                          <w:pStyle w:val="TableText"/>
                        </w:pPr>
                        <w:r w:rsidRPr="007F3323">
                          <w:t>string</w:t>
                        </w:r>
                      </w:p>
                    </w:tc>
                    <w:tc>
                      <w:tcPr>
                        <w:tcW w:w="3321" w:type="pct"/>
                        <w:shd w:val="clear" w:color="auto" w:fill="auto"/>
                      </w:tcPr>
                      <w:p w:rsidR="00942FBB" w:rsidRPr="007F3323" w:rsidRDefault="00942FBB" w:rsidP="00B2040C">
                        <w:pPr>
                          <w:pStyle w:val="TableText"/>
                        </w:pPr>
                        <w:r w:rsidRPr="007F3323">
                          <w:t>版本号</w:t>
                        </w:r>
                      </w:p>
                    </w:tc>
                  </w:tr>
                  <w:tr w:rsidR="00942FBB" w:rsidRPr="007F3323" w:rsidTr="005348A4">
                    <w:tc>
                      <w:tcPr>
                        <w:tcW w:w="1031" w:type="pct"/>
                      </w:tcPr>
                      <w:p w:rsidR="00942FBB" w:rsidRPr="007F3323" w:rsidRDefault="00942FBB" w:rsidP="00B2040C">
                        <w:pPr>
                          <w:pStyle w:val="TableText"/>
                        </w:pPr>
                        <w:r w:rsidRPr="007F3323">
                          <w:t>loginUri</w:t>
                        </w:r>
                      </w:p>
                    </w:tc>
                    <w:tc>
                      <w:tcPr>
                        <w:tcW w:w="648" w:type="pct"/>
                        <w:shd w:val="clear" w:color="auto" w:fill="auto"/>
                      </w:tcPr>
                      <w:p w:rsidR="00942FBB" w:rsidRPr="007F3323" w:rsidRDefault="00942FBB" w:rsidP="00B2040C">
                        <w:pPr>
                          <w:pStyle w:val="TableText"/>
                        </w:pPr>
                        <w:r w:rsidRPr="007F3323">
                          <w:t>string</w:t>
                        </w:r>
                      </w:p>
                    </w:tc>
                    <w:tc>
                      <w:tcPr>
                        <w:tcW w:w="3321" w:type="pct"/>
                        <w:shd w:val="clear" w:color="auto" w:fill="auto"/>
                      </w:tcPr>
                      <w:p w:rsidR="00942FBB" w:rsidRPr="007F3323" w:rsidRDefault="00942FBB" w:rsidP="00B2040C">
                        <w:pPr>
                          <w:pStyle w:val="TableText"/>
                        </w:pPr>
                        <w:r w:rsidRPr="007F3323">
                          <w:t>登录</w:t>
                        </w:r>
                        <w:r w:rsidRPr="007F3323">
                          <w:t>uri</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&lt;basic_uri&gt;/versions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 charset=UTF-8</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304860" w:rsidRDefault="00B37147" w:rsidP="00304860">
            <w:pPr>
              <w:pStyle w:val="TableText"/>
            </w:pPr>
            <w:r>
              <w:t xml:space="preserve">    </w:t>
            </w:r>
            <w:r w:rsidR="00304860">
              <w:t>"versions":[</w:t>
            </w:r>
          </w:p>
          <w:p w:rsidR="00304860" w:rsidRDefault="00304860" w:rsidP="00304860">
            <w:pPr>
              <w:pStyle w:val="TableText"/>
            </w:pPr>
            <w:r>
              <w:t xml:space="preserve">                 {</w:t>
            </w:r>
          </w:p>
          <w:p w:rsidR="00304860" w:rsidRDefault="00304860" w:rsidP="00304860">
            <w:pPr>
              <w:pStyle w:val="TableText"/>
            </w:pPr>
            <w:r>
              <w:t xml:space="preserve">                    "version":"v1.0",       </w:t>
            </w:r>
          </w:p>
          <w:p w:rsidR="00304860" w:rsidRDefault="00304860" w:rsidP="00304860">
            <w:pPr>
              <w:pStyle w:val="TableText"/>
            </w:pPr>
            <w:r>
              <w:lastRenderedPageBreak/>
              <w:t xml:space="preserve">                    "loginUri":"&lt;basic_uri&gt;/session"</w:t>
            </w:r>
          </w:p>
          <w:p w:rsidR="00304860" w:rsidRDefault="00304860" w:rsidP="00304860">
            <w:pPr>
              <w:pStyle w:val="TableText"/>
            </w:pPr>
            <w:r>
              <w:t xml:space="preserve">                 },</w:t>
            </w:r>
          </w:p>
          <w:p w:rsidR="00304860" w:rsidRDefault="00304860" w:rsidP="00304860">
            <w:pPr>
              <w:pStyle w:val="TableText"/>
            </w:pPr>
            <w:r>
              <w:t xml:space="preserve">                 {</w:t>
            </w:r>
          </w:p>
          <w:p w:rsidR="00304860" w:rsidRDefault="00304860" w:rsidP="00304860">
            <w:pPr>
              <w:pStyle w:val="TableText"/>
            </w:pPr>
            <w:r>
              <w:t xml:space="preserve">                    "version":"v2.0",       </w:t>
            </w:r>
          </w:p>
          <w:p w:rsidR="00304860" w:rsidRDefault="00304860" w:rsidP="00304860">
            <w:pPr>
              <w:pStyle w:val="TableText"/>
            </w:pPr>
            <w:r>
              <w:t xml:space="preserve">                    "loginUri":"&lt;basic_uri&gt;/session"</w:t>
            </w:r>
          </w:p>
          <w:p w:rsidR="00304860" w:rsidRDefault="00304860" w:rsidP="00304860">
            <w:pPr>
              <w:pStyle w:val="TableText"/>
            </w:pPr>
            <w:r>
              <w:t xml:space="preserve">                 }</w:t>
            </w:r>
          </w:p>
          <w:p w:rsidR="00304860" w:rsidRDefault="00304860" w:rsidP="00304860">
            <w:pPr>
              <w:pStyle w:val="TableText"/>
            </w:pPr>
            <w:r>
              <w:t xml:space="preserve"> ]</w:t>
            </w:r>
          </w:p>
          <w:p w:rsidR="00942FBB" w:rsidRPr="007F3323" w:rsidRDefault="00942FBB" w:rsidP="00304860">
            <w:pPr>
              <w:pStyle w:val="TableText"/>
            </w:pPr>
            <w:r w:rsidRPr="007F3323">
              <w:t>}</w:t>
            </w:r>
          </w:p>
        </w:tc>
      </w:tr>
      <w:tr w:rsidR="00B37147" w:rsidRPr="007F3323" w:rsidTr="00042900">
        <w:tc>
          <w:tcPr>
            <w:tcW w:w="1384" w:type="dxa"/>
            <w:tcBorders>
              <w:top w:val="single" w:sz="4" w:space="0" w:color="000000"/>
              <w:left w:val="single" w:sz="4" w:space="0" w:color="000000"/>
              <w:bottom w:val="single" w:sz="4" w:space="0" w:color="000000"/>
              <w:right w:val="single" w:sz="4" w:space="0" w:color="000000"/>
            </w:tcBorders>
          </w:tcPr>
          <w:p w:rsidR="00B37147" w:rsidRPr="007F3323" w:rsidRDefault="00B37147" w:rsidP="00B2040C">
            <w:pPr>
              <w:pStyle w:val="TableText"/>
            </w:pPr>
          </w:p>
        </w:tc>
        <w:tc>
          <w:tcPr>
            <w:tcW w:w="8471" w:type="dxa"/>
            <w:tcBorders>
              <w:top w:val="single" w:sz="4" w:space="0" w:color="000000"/>
              <w:left w:val="single" w:sz="4" w:space="0" w:color="000000"/>
              <w:bottom w:val="single" w:sz="4" w:space="0" w:color="000000"/>
              <w:right w:val="single" w:sz="4" w:space="0" w:color="000000"/>
            </w:tcBorders>
          </w:tcPr>
          <w:p w:rsidR="00B37147" w:rsidRPr="007F3323" w:rsidRDefault="00B37147" w:rsidP="00B2040C">
            <w:pPr>
              <w:pStyle w:val="TableText"/>
            </w:pPr>
          </w:p>
        </w:tc>
      </w:tr>
    </w:tbl>
    <w:p w:rsidR="003D3119" w:rsidRPr="007F3323" w:rsidRDefault="003D3119" w:rsidP="003D3119">
      <w:bookmarkStart w:id="15" w:name="_Toc323049944"/>
      <w:bookmarkStart w:id="16" w:name="_Toc439920235"/>
    </w:p>
    <w:p w:rsidR="00942FBB" w:rsidRPr="007F3323" w:rsidRDefault="00942FBB" w:rsidP="002B57DB">
      <w:pPr>
        <w:pStyle w:val="31"/>
        <w:rPr>
          <w:rFonts w:hAnsi="Times New Roman"/>
        </w:rPr>
      </w:pPr>
      <w:bookmarkStart w:id="17" w:name="_Toc509581258"/>
      <w:bookmarkStart w:id="18" w:name="_Toc28629794"/>
      <w:r w:rsidRPr="007F3323">
        <w:t>登录</w:t>
      </w:r>
      <w:bookmarkEnd w:id="15"/>
      <w:bookmarkEnd w:id="16"/>
      <w:bookmarkEnd w:id="17"/>
      <w:bookmarkEnd w:id="1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75"/>
        <w:gridCol w:w="8164"/>
      </w:tblGrid>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3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登录</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3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无请求正文。请求消息头中</w:t>
            </w:r>
            <w:r w:rsidRPr="007F3323">
              <w:rPr>
                <w:rFonts w:hint="eastAsia"/>
              </w:rPr>
              <w:t>可携带如下头域：</w:t>
            </w:r>
          </w:p>
          <w:p w:rsidR="00942FBB" w:rsidRPr="007F3323" w:rsidRDefault="00942FBB" w:rsidP="00B2040C">
            <w:pPr>
              <w:pStyle w:val="TableText"/>
            </w:pPr>
            <w:r w:rsidRPr="007F3323">
              <w:t>Accept-Language</w:t>
            </w:r>
            <w:r w:rsidRPr="007F3323">
              <w:t>语言类型</w:t>
            </w:r>
            <w:r w:rsidRPr="007F3323">
              <w:rPr>
                <w:rFonts w:hint="eastAsia"/>
              </w:rPr>
              <w:t>。</w:t>
            </w:r>
            <w:r w:rsidR="006C60A3" w:rsidRPr="007F3323">
              <w:rPr>
                <w:rFonts w:hint="eastAsia"/>
              </w:rPr>
              <w:t>可选，默认中文</w:t>
            </w:r>
            <w:r w:rsidRPr="007F3323">
              <w:rPr>
                <w:rFonts w:hint="eastAsia"/>
              </w:rPr>
              <w:t>。</w:t>
            </w:r>
          </w:p>
          <w:p w:rsidR="00942FBB" w:rsidRPr="007F3323" w:rsidRDefault="00942FBB" w:rsidP="00B2040C">
            <w:pPr>
              <w:pStyle w:val="TableText"/>
            </w:pPr>
            <w:r w:rsidRPr="007F3323">
              <w:t xml:space="preserve">X-Auth-User </w:t>
            </w:r>
            <w:r w:rsidRPr="007F3323">
              <w:rPr>
                <w:rFonts w:hint="eastAsia"/>
              </w:rPr>
              <w:t>用户名。必选。</w:t>
            </w:r>
          </w:p>
          <w:p w:rsidR="00942FBB" w:rsidRPr="007F3323" w:rsidRDefault="00942FBB" w:rsidP="00B2040C">
            <w:pPr>
              <w:pStyle w:val="TableText"/>
            </w:pPr>
            <w:r w:rsidRPr="007F3323">
              <w:t xml:space="preserve">X-Auth-Key </w:t>
            </w:r>
            <w:r w:rsidRPr="007F3323">
              <w:rPr>
                <w:rFonts w:hint="eastAsia"/>
              </w:rPr>
              <w:t>用户密码，密码传递方式根据</w:t>
            </w:r>
            <w:r w:rsidRPr="007F3323">
              <w:t>X-ENCRIPT-ALGORITHM</w:t>
            </w:r>
            <w:r w:rsidRPr="007F3323">
              <w:rPr>
                <w:rFonts w:hint="eastAsia"/>
              </w:rPr>
              <w:t>决定，默认使用</w:t>
            </w:r>
            <w:r w:rsidRPr="007F3323">
              <w:t>SHA-256</w:t>
            </w:r>
            <w:r w:rsidRPr="007F3323">
              <w:t>加密</w:t>
            </w:r>
            <w:r w:rsidRPr="007F3323">
              <w:rPr>
                <w:rFonts w:hint="eastAsia"/>
              </w:rPr>
              <w:t>后传递。必选。</w:t>
            </w:r>
          </w:p>
          <w:p w:rsidR="00942FBB" w:rsidRPr="007F3323" w:rsidRDefault="00942FBB" w:rsidP="00B2040C">
            <w:pPr>
              <w:pStyle w:val="TableText"/>
            </w:pPr>
            <w:r w:rsidRPr="007F3323">
              <w:t>X-Auth-UserType</w:t>
            </w:r>
            <w:r w:rsidRPr="007F3323">
              <w:t>用户类型（服务器整合场景使用），可选，默认对接账户。取值范围：</w:t>
            </w:r>
          </w:p>
          <w:p w:rsidR="00942FBB" w:rsidRPr="007F3323" w:rsidRDefault="005348A4" w:rsidP="00B2040C">
            <w:pPr>
              <w:pStyle w:val="TableText"/>
            </w:pPr>
            <w:r w:rsidRPr="007F3323">
              <w:rPr>
                <w:rFonts w:ascii="宋体" w:hAnsi="宋体"/>
              </w:rPr>
              <w:t>“</w:t>
            </w:r>
            <w:r w:rsidR="00942FBB" w:rsidRPr="007F3323">
              <w:t>0</w:t>
            </w:r>
            <w:r w:rsidRPr="007F3323">
              <w:rPr>
                <w:rFonts w:ascii="宋体" w:hAnsi="宋体"/>
              </w:rPr>
              <w:t>”</w:t>
            </w:r>
            <w:r w:rsidR="00942FBB" w:rsidRPr="007F3323">
              <w:t>：本地帐户</w:t>
            </w:r>
          </w:p>
          <w:p w:rsidR="00942FBB" w:rsidRPr="007F3323" w:rsidRDefault="005348A4" w:rsidP="00B2040C">
            <w:pPr>
              <w:pStyle w:val="TableText"/>
            </w:pPr>
            <w:r w:rsidRPr="007F3323">
              <w:rPr>
                <w:rFonts w:ascii="宋体" w:hAnsi="宋体"/>
              </w:rPr>
              <w:t>“</w:t>
            </w:r>
            <w:r w:rsidR="00942FBB" w:rsidRPr="007F3323">
              <w:t>1</w:t>
            </w:r>
            <w:r w:rsidRPr="007F3323">
              <w:rPr>
                <w:rFonts w:ascii="宋体" w:hAnsi="宋体"/>
              </w:rPr>
              <w:t>”</w:t>
            </w:r>
            <w:r w:rsidR="00942FBB" w:rsidRPr="007F3323">
              <w:t>：域账户</w:t>
            </w:r>
          </w:p>
          <w:p w:rsidR="00942FBB" w:rsidRPr="007F3323" w:rsidRDefault="005348A4" w:rsidP="00B2040C">
            <w:pPr>
              <w:pStyle w:val="TableText"/>
            </w:pPr>
            <w:r w:rsidRPr="007F3323">
              <w:rPr>
                <w:rFonts w:ascii="宋体" w:hAnsi="宋体"/>
              </w:rPr>
              <w:t>“</w:t>
            </w:r>
            <w:r w:rsidR="00942FBB" w:rsidRPr="007F3323">
              <w:t>2</w:t>
            </w:r>
            <w:r w:rsidRPr="007F3323">
              <w:rPr>
                <w:rFonts w:ascii="宋体" w:hAnsi="宋体"/>
              </w:rPr>
              <w:t>”</w:t>
            </w:r>
            <w:r w:rsidR="00942FBB" w:rsidRPr="007F3323">
              <w:t>：对接账户</w:t>
            </w:r>
          </w:p>
          <w:p w:rsidR="00942FBB" w:rsidRPr="007F3323" w:rsidRDefault="00942FBB" w:rsidP="00B2040C">
            <w:pPr>
              <w:pStyle w:val="TableText"/>
            </w:pPr>
            <w:r w:rsidRPr="007F3323">
              <w:t xml:space="preserve">X-Auth-AuthType </w:t>
            </w:r>
            <w:r w:rsidRPr="007F3323">
              <w:t>认证类型，可选，默认本地认证。取值范围：</w:t>
            </w:r>
          </w:p>
          <w:p w:rsidR="00942FBB" w:rsidRPr="007F3323" w:rsidRDefault="005348A4" w:rsidP="00B2040C">
            <w:pPr>
              <w:pStyle w:val="TableText"/>
            </w:pPr>
            <w:r w:rsidRPr="007F3323">
              <w:rPr>
                <w:rFonts w:ascii="宋体" w:hAnsi="宋体"/>
              </w:rPr>
              <w:t>“</w:t>
            </w:r>
            <w:r w:rsidR="00942FBB" w:rsidRPr="007F3323">
              <w:t>0</w:t>
            </w:r>
            <w:r w:rsidRPr="007F3323">
              <w:rPr>
                <w:rFonts w:ascii="宋体" w:hAnsi="宋体"/>
              </w:rPr>
              <w:t>”</w:t>
            </w:r>
            <w:r w:rsidR="00942FBB" w:rsidRPr="007F3323">
              <w:t>：本地认证</w:t>
            </w:r>
          </w:p>
          <w:p w:rsidR="00942FBB" w:rsidRPr="007F3323" w:rsidRDefault="005348A4" w:rsidP="00B2040C">
            <w:pPr>
              <w:pStyle w:val="TableText"/>
            </w:pPr>
            <w:r w:rsidRPr="007F3323">
              <w:rPr>
                <w:rFonts w:ascii="宋体" w:hAnsi="宋体"/>
              </w:rPr>
              <w:t>“</w:t>
            </w:r>
            <w:r w:rsidR="00942FBB" w:rsidRPr="007F3323">
              <w:t>1</w:t>
            </w:r>
            <w:r w:rsidRPr="007F3323">
              <w:rPr>
                <w:rFonts w:ascii="宋体" w:hAnsi="宋体"/>
              </w:rPr>
              <w:t>”</w:t>
            </w:r>
            <w:r w:rsidR="00942FBB" w:rsidRPr="007F3323">
              <w:t>：级联域认证</w:t>
            </w:r>
          </w:p>
          <w:p w:rsidR="00942FBB" w:rsidRPr="007F3323" w:rsidRDefault="00942FBB" w:rsidP="00B2040C">
            <w:pPr>
              <w:pStyle w:val="TableText"/>
            </w:pPr>
            <w:r w:rsidRPr="007F3323">
              <w:t>X-ENCRIPT-ALGORITHM</w:t>
            </w:r>
            <w:r w:rsidRPr="007F3323">
              <w:rPr>
                <w:rFonts w:hint="eastAsia"/>
              </w:rPr>
              <w:t xml:space="preserve"> </w:t>
            </w:r>
            <w:r w:rsidRPr="007F3323">
              <w:rPr>
                <w:rFonts w:hint="eastAsia"/>
              </w:rPr>
              <w:t>用户密码加密方式，可选，默认为</w:t>
            </w:r>
            <w:r w:rsidRPr="007F3323">
              <w:rPr>
                <w:rFonts w:hint="eastAsia"/>
              </w:rPr>
              <w:t>SHA-256</w:t>
            </w:r>
            <w:r w:rsidRPr="007F3323">
              <w:rPr>
                <w:rFonts w:hint="eastAsia"/>
              </w:rPr>
              <w:t>加密。</w:t>
            </w:r>
          </w:p>
          <w:p w:rsidR="00942FBB" w:rsidRPr="007F3323" w:rsidRDefault="005348A4" w:rsidP="00B2040C">
            <w:pPr>
              <w:pStyle w:val="TableText"/>
            </w:pPr>
            <w:r w:rsidRPr="007F3323">
              <w:rPr>
                <w:rFonts w:ascii="宋体" w:hAnsi="宋体"/>
              </w:rPr>
              <w:t>“</w:t>
            </w:r>
            <w:r w:rsidR="00942FBB" w:rsidRPr="007F3323">
              <w:rPr>
                <w:rFonts w:hint="eastAsia"/>
              </w:rPr>
              <w:t>0</w:t>
            </w:r>
            <w:r w:rsidRPr="007F3323">
              <w:rPr>
                <w:rFonts w:ascii="宋体" w:hAnsi="宋体"/>
              </w:rPr>
              <w:t>”</w:t>
            </w:r>
            <w:r w:rsidR="00942FBB" w:rsidRPr="007F3323">
              <w:rPr>
                <w:rFonts w:hint="eastAsia"/>
              </w:rPr>
              <w:t>：</w:t>
            </w:r>
            <w:r w:rsidR="00942FBB" w:rsidRPr="007F3323">
              <w:rPr>
                <w:rFonts w:hint="eastAsia"/>
              </w:rPr>
              <w:t xml:space="preserve"> </w:t>
            </w:r>
            <w:r w:rsidR="00942FBB" w:rsidRPr="007F3323">
              <w:rPr>
                <w:rFonts w:hint="eastAsia"/>
              </w:rPr>
              <w:t>用户密码使用</w:t>
            </w:r>
            <w:r w:rsidR="00942FBB" w:rsidRPr="007F3323">
              <w:rPr>
                <w:rFonts w:hint="eastAsia"/>
              </w:rPr>
              <w:t>SHA-256</w:t>
            </w:r>
            <w:r w:rsidR="00942FBB" w:rsidRPr="007F3323">
              <w:rPr>
                <w:rFonts w:hint="eastAsia"/>
              </w:rPr>
              <w:t>加密。</w:t>
            </w:r>
          </w:p>
          <w:p w:rsidR="00942FBB" w:rsidRPr="007F3323" w:rsidRDefault="005348A4" w:rsidP="00B2040C">
            <w:pPr>
              <w:pStyle w:val="TableText"/>
            </w:pPr>
            <w:r w:rsidRPr="007F3323">
              <w:rPr>
                <w:rFonts w:ascii="宋体" w:hAnsi="宋体"/>
              </w:rPr>
              <w:t>“</w:t>
            </w:r>
            <w:r w:rsidR="00942FBB" w:rsidRPr="007F3323">
              <w:rPr>
                <w:rFonts w:hint="eastAsia"/>
              </w:rPr>
              <w:t>1</w:t>
            </w:r>
            <w:r w:rsidRPr="007F3323">
              <w:rPr>
                <w:rFonts w:ascii="宋体" w:hAnsi="宋体"/>
              </w:rPr>
              <w:t>”</w:t>
            </w:r>
            <w:r w:rsidR="00942FBB" w:rsidRPr="007F3323">
              <w:rPr>
                <w:rFonts w:hint="eastAsia"/>
              </w:rPr>
              <w:t>：</w:t>
            </w:r>
            <w:r w:rsidR="00942FBB" w:rsidRPr="007F3323">
              <w:rPr>
                <w:rFonts w:hint="eastAsia"/>
              </w:rPr>
              <w:t xml:space="preserve"> </w:t>
            </w:r>
            <w:r w:rsidR="00942FBB" w:rsidRPr="007F3323">
              <w:rPr>
                <w:rFonts w:hint="eastAsia"/>
              </w:rPr>
              <w:t>用户密码为明文。</w:t>
            </w:r>
          </w:p>
          <w:p w:rsidR="00942FBB" w:rsidRPr="007F3323" w:rsidRDefault="00942FBB" w:rsidP="00B2040C">
            <w:pPr>
              <w:pStyle w:val="TableText"/>
            </w:pPr>
          </w:p>
          <w:p w:rsidR="00942FBB" w:rsidRPr="007F3323" w:rsidRDefault="00942FBB" w:rsidP="00B2040C">
            <w:pPr>
              <w:pStyle w:val="TableText"/>
            </w:pPr>
            <w:r w:rsidRPr="007F3323">
              <w:t>响应消息头中</w:t>
            </w:r>
            <w:r w:rsidRPr="007F3323">
              <w:t>X-Auth-Token</w:t>
            </w:r>
            <w:r w:rsidRPr="007F3323">
              <w:t>值为鉴权标识</w:t>
            </w: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3"/>
              <w:gridCol w:w="1017"/>
              <w:gridCol w:w="5286"/>
            </w:tblGrid>
            <w:tr w:rsidR="00942FBB" w:rsidRPr="007F3323" w:rsidTr="005348A4">
              <w:tc>
                <w:tcPr>
                  <w:tcW w:w="947" w:type="pct"/>
                  <w:shd w:val="clear" w:color="auto" w:fill="D9D9D9"/>
                </w:tcPr>
                <w:p w:rsidR="00942FBB" w:rsidRPr="007F3323" w:rsidRDefault="00942FBB" w:rsidP="00B2040C">
                  <w:pPr>
                    <w:pStyle w:val="TableText"/>
                    <w:rPr>
                      <w:b/>
                    </w:rPr>
                  </w:pPr>
                  <w:r w:rsidRPr="007F3323">
                    <w:t>Na</w:t>
                  </w:r>
                  <w:r w:rsidRPr="007F3323">
                    <w:rPr>
                      <w:b/>
                    </w:rPr>
                    <w:t>me</w:t>
                  </w:r>
                </w:p>
              </w:tc>
              <w:tc>
                <w:tcPr>
                  <w:tcW w:w="405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47"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54" w:type="pct"/>
                  <w:shd w:val="clear" w:color="auto" w:fill="D9D9D9"/>
                </w:tcPr>
                <w:p w:rsidR="00942FBB" w:rsidRPr="007F3323" w:rsidRDefault="00942FBB" w:rsidP="00B2040C">
                  <w:pPr>
                    <w:pStyle w:val="TableText"/>
                    <w:rPr>
                      <w:b/>
                    </w:rPr>
                  </w:pPr>
                  <w:r w:rsidRPr="007F3323">
                    <w:rPr>
                      <w:b/>
                    </w:rPr>
                    <w:t>Type</w:t>
                  </w:r>
                </w:p>
              </w:tc>
              <w:tc>
                <w:tcPr>
                  <w:tcW w:w="339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47" w:type="pct"/>
                </w:tcPr>
                <w:p w:rsidR="00942FBB" w:rsidRPr="007F3323" w:rsidRDefault="00942FBB" w:rsidP="00B2040C">
                  <w:pPr>
                    <w:pStyle w:val="TableText"/>
                  </w:pPr>
                  <w:r w:rsidRPr="007F3323">
                    <w:t>validity</w:t>
                  </w:r>
                </w:p>
              </w:tc>
              <w:tc>
                <w:tcPr>
                  <w:tcW w:w="654" w:type="pct"/>
                  <w:shd w:val="clear" w:color="auto" w:fill="auto"/>
                </w:tcPr>
                <w:p w:rsidR="00942FBB" w:rsidRPr="007F3323" w:rsidRDefault="00942FBB" w:rsidP="00B2040C">
                  <w:pPr>
                    <w:pStyle w:val="TableText"/>
                  </w:pPr>
                  <w:r w:rsidRPr="007F3323">
                    <w:t>integer</w:t>
                  </w:r>
                </w:p>
              </w:tc>
              <w:tc>
                <w:tcPr>
                  <w:tcW w:w="3399" w:type="pct"/>
                  <w:shd w:val="clear" w:color="auto" w:fill="auto"/>
                </w:tcPr>
                <w:p w:rsidR="00942FBB" w:rsidRPr="007F3323" w:rsidRDefault="00942FBB" w:rsidP="00B2040C">
                  <w:pPr>
                    <w:pStyle w:val="TableText"/>
                  </w:pPr>
                  <w:r w:rsidRPr="007F3323">
                    <w:t>Token</w:t>
                  </w:r>
                  <w:r w:rsidRPr="007F3323">
                    <w:t>有效期，为</w:t>
                  </w:r>
                  <w:r w:rsidRPr="007F3323">
                    <w:t>600000</w:t>
                  </w:r>
                  <w:r w:rsidRPr="007F3323">
                    <w:t>单位</w:t>
                  </w:r>
                  <w:r w:rsidRPr="007F3323">
                    <w:t>ms</w:t>
                  </w:r>
                  <w:r w:rsidRPr="007F3323">
                    <w:t>。</w:t>
                  </w:r>
                </w:p>
              </w:tc>
            </w:tr>
            <w:tr w:rsidR="00942FBB" w:rsidRPr="007F3323" w:rsidTr="005348A4">
              <w:tc>
                <w:tcPr>
                  <w:tcW w:w="947" w:type="pct"/>
                </w:tcPr>
                <w:p w:rsidR="00942FBB" w:rsidRPr="007F3323" w:rsidRDefault="00942FBB" w:rsidP="00B2040C">
                  <w:pPr>
                    <w:pStyle w:val="TableText"/>
                  </w:pPr>
                  <w:r w:rsidRPr="007F3323">
                    <w:t>privilegeIds</w:t>
                  </w:r>
                </w:p>
              </w:tc>
              <w:tc>
                <w:tcPr>
                  <w:tcW w:w="654" w:type="pct"/>
                  <w:shd w:val="clear" w:color="auto" w:fill="auto"/>
                </w:tcPr>
                <w:p w:rsidR="00942FBB" w:rsidRPr="007F3323" w:rsidRDefault="00942FBB" w:rsidP="00B2040C">
                  <w:pPr>
                    <w:pStyle w:val="TableText"/>
                  </w:pPr>
                  <w:r w:rsidRPr="007F3323">
                    <w:t>string[]</w:t>
                  </w:r>
                </w:p>
              </w:tc>
              <w:tc>
                <w:tcPr>
                  <w:tcW w:w="3399" w:type="pct"/>
                  <w:shd w:val="clear" w:color="auto" w:fill="auto"/>
                </w:tcPr>
                <w:p w:rsidR="00942FBB" w:rsidRPr="007F3323" w:rsidRDefault="00942FBB" w:rsidP="00B2040C">
                  <w:pPr>
                    <w:pStyle w:val="TableText"/>
                  </w:pPr>
                  <w:r w:rsidRPr="007F3323">
                    <w:t>该用户没有权限的权限</w:t>
                  </w:r>
                  <w:r w:rsidRPr="007F3323">
                    <w:t>ID</w:t>
                  </w:r>
                  <w:r w:rsidRPr="007F3323">
                    <w:t>列表。</w:t>
                  </w:r>
                </w:p>
              </w:tc>
            </w:tr>
            <w:tr w:rsidR="00942FBB" w:rsidRPr="007F3323" w:rsidTr="005348A4">
              <w:tc>
                <w:tcPr>
                  <w:tcW w:w="947" w:type="pct"/>
                </w:tcPr>
                <w:p w:rsidR="00942FBB" w:rsidRPr="007F3323" w:rsidRDefault="00942FBB" w:rsidP="00B2040C">
                  <w:pPr>
                    <w:pStyle w:val="TableText"/>
                  </w:pPr>
                  <w:r w:rsidRPr="007F3323">
                    <w:t>userId</w:t>
                  </w:r>
                </w:p>
              </w:tc>
              <w:tc>
                <w:tcPr>
                  <w:tcW w:w="654" w:type="pct"/>
                  <w:shd w:val="clear" w:color="auto" w:fill="auto"/>
                </w:tcPr>
                <w:p w:rsidR="00942FBB" w:rsidRPr="007F3323" w:rsidRDefault="00942FBB" w:rsidP="00B2040C">
                  <w:pPr>
                    <w:pStyle w:val="TableText"/>
                  </w:pPr>
                  <w:r w:rsidRPr="007F3323">
                    <w:t>string</w:t>
                  </w:r>
                </w:p>
              </w:tc>
              <w:tc>
                <w:tcPr>
                  <w:tcW w:w="3399" w:type="pct"/>
                  <w:shd w:val="clear" w:color="auto" w:fill="auto"/>
                </w:tcPr>
                <w:p w:rsidR="00942FBB" w:rsidRPr="007F3323" w:rsidRDefault="00942FBB" w:rsidP="00B2040C">
                  <w:pPr>
                    <w:pStyle w:val="TableText"/>
                  </w:pPr>
                  <w:r w:rsidRPr="007F3323">
                    <w:t>用户</w:t>
                  </w:r>
                  <w:r w:rsidRPr="007F3323">
                    <w:t>id</w:t>
                  </w:r>
                </w:p>
              </w:tc>
            </w:tr>
            <w:tr w:rsidR="00942FBB" w:rsidRPr="007F3323" w:rsidTr="005348A4">
              <w:tc>
                <w:tcPr>
                  <w:tcW w:w="947" w:type="pct"/>
                </w:tcPr>
                <w:p w:rsidR="00942FBB" w:rsidRPr="007F3323" w:rsidRDefault="00942FBB" w:rsidP="00B2040C">
                  <w:pPr>
                    <w:pStyle w:val="TableText"/>
                  </w:pPr>
                  <w:r w:rsidRPr="007F3323">
                    <w:t>userName</w:t>
                  </w:r>
                </w:p>
              </w:tc>
              <w:tc>
                <w:tcPr>
                  <w:tcW w:w="654" w:type="pct"/>
                  <w:shd w:val="clear" w:color="auto" w:fill="auto"/>
                </w:tcPr>
                <w:p w:rsidR="00942FBB" w:rsidRPr="007F3323" w:rsidRDefault="00942FBB" w:rsidP="00B2040C">
                  <w:pPr>
                    <w:pStyle w:val="TableText"/>
                  </w:pPr>
                  <w:r w:rsidRPr="007F3323">
                    <w:t>string</w:t>
                  </w:r>
                </w:p>
              </w:tc>
              <w:tc>
                <w:tcPr>
                  <w:tcW w:w="3399" w:type="pct"/>
                  <w:shd w:val="clear" w:color="auto" w:fill="auto"/>
                </w:tcPr>
                <w:p w:rsidR="00942FBB" w:rsidRPr="007F3323" w:rsidRDefault="00942FBB" w:rsidP="00B2040C">
                  <w:pPr>
                    <w:pStyle w:val="TableText"/>
                  </w:pPr>
                  <w:r w:rsidRPr="007F3323">
                    <w:t>用户名</w:t>
                  </w:r>
                </w:p>
              </w:tc>
            </w:tr>
            <w:tr w:rsidR="00942FBB" w:rsidRPr="007F3323" w:rsidTr="005348A4">
              <w:tc>
                <w:tcPr>
                  <w:tcW w:w="947" w:type="pct"/>
                </w:tcPr>
                <w:p w:rsidR="00942FBB" w:rsidRPr="007F3323" w:rsidRDefault="00942FBB" w:rsidP="00B2040C">
                  <w:pPr>
                    <w:pStyle w:val="TableText"/>
                  </w:pPr>
                  <w:r w:rsidRPr="007F3323">
                    <w:lastRenderedPageBreak/>
                    <w:t>roleList</w:t>
                  </w:r>
                </w:p>
              </w:tc>
              <w:tc>
                <w:tcPr>
                  <w:tcW w:w="654" w:type="pct"/>
                  <w:shd w:val="clear" w:color="auto" w:fill="auto"/>
                </w:tcPr>
                <w:p w:rsidR="00942FBB" w:rsidRPr="007F3323" w:rsidRDefault="00942FBB" w:rsidP="00B2040C">
                  <w:pPr>
                    <w:pStyle w:val="TableText"/>
                  </w:pPr>
                  <w:r w:rsidRPr="007F3323">
                    <w:t>string[]</w:t>
                  </w:r>
                </w:p>
              </w:tc>
              <w:tc>
                <w:tcPr>
                  <w:tcW w:w="3399" w:type="pct"/>
                  <w:shd w:val="clear" w:color="auto" w:fill="auto"/>
                </w:tcPr>
                <w:p w:rsidR="00942FBB" w:rsidRPr="007F3323" w:rsidRDefault="00942FBB" w:rsidP="00B2040C">
                  <w:pPr>
                    <w:pStyle w:val="TableText"/>
                  </w:pPr>
                  <w:r w:rsidRPr="007F3323">
                    <w:t>角色列表</w:t>
                  </w:r>
                </w:p>
              </w:tc>
            </w:tr>
            <w:tr w:rsidR="00942FBB" w:rsidRPr="007F3323" w:rsidTr="005348A4">
              <w:tc>
                <w:tcPr>
                  <w:tcW w:w="947" w:type="pct"/>
                </w:tcPr>
                <w:p w:rsidR="00942FBB" w:rsidRPr="007F3323" w:rsidRDefault="00942FBB" w:rsidP="00B2040C">
                  <w:pPr>
                    <w:pStyle w:val="TableText"/>
                  </w:pPr>
                  <w:r w:rsidRPr="007F3323">
                    <w:t>rightType</w:t>
                  </w:r>
                </w:p>
              </w:tc>
              <w:tc>
                <w:tcPr>
                  <w:tcW w:w="654" w:type="pct"/>
                  <w:shd w:val="clear" w:color="auto" w:fill="auto"/>
                </w:tcPr>
                <w:p w:rsidR="00942FBB" w:rsidRPr="007F3323" w:rsidRDefault="00942FBB" w:rsidP="00B2040C">
                  <w:pPr>
                    <w:pStyle w:val="TableText"/>
                  </w:pPr>
                  <w:r w:rsidRPr="007F3323">
                    <w:t>integer</w:t>
                  </w:r>
                </w:p>
              </w:tc>
              <w:tc>
                <w:tcPr>
                  <w:tcW w:w="3399" w:type="pct"/>
                  <w:shd w:val="clear" w:color="auto" w:fill="auto"/>
                </w:tcPr>
                <w:p w:rsidR="00942FBB" w:rsidRPr="007F3323" w:rsidRDefault="00942FBB" w:rsidP="00B2040C">
                  <w:pPr>
                    <w:pStyle w:val="TableText"/>
                  </w:pPr>
                  <w:r w:rsidRPr="007F3323">
                    <w:t>账户安全类型。</w:t>
                  </w:r>
                  <w:r w:rsidRPr="007F3323">
                    <w:t>1</w:t>
                  </w:r>
                  <w:r w:rsidRPr="007F3323">
                    <w:t>：普通模式下的账户，</w:t>
                  </w:r>
                  <w:r w:rsidRPr="007F3323">
                    <w:t>2</w:t>
                  </w:r>
                  <w:r w:rsidRPr="007F3323">
                    <w:t>：高安全模式下系统管理员类账户，</w:t>
                  </w:r>
                  <w:r w:rsidRPr="007F3323">
                    <w:t>3</w:t>
                  </w:r>
                  <w:r w:rsidRPr="007F3323">
                    <w:t>：高安全模式下安全管理员类账户，</w:t>
                  </w:r>
                  <w:r w:rsidRPr="007F3323">
                    <w:t>4</w:t>
                  </w:r>
                  <w:r w:rsidRPr="007F3323">
                    <w:t>：高安全模式下安全审计员类账户</w:t>
                  </w:r>
                </w:p>
              </w:tc>
            </w:tr>
          </w:tbl>
          <w:p w:rsidR="00942FBB" w:rsidRPr="007F3323" w:rsidRDefault="00942FBB" w:rsidP="00B2040C">
            <w:pPr>
              <w:pStyle w:val="TableText"/>
            </w:pP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3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&lt;basic_uri&gt;/session HTTP/1.1</w:t>
            </w:r>
          </w:p>
          <w:p w:rsidR="00942FBB" w:rsidRPr="007F3323" w:rsidRDefault="00942FBB" w:rsidP="00B2040C">
            <w:pPr>
              <w:pStyle w:val="TableText"/>
            </w:pPr>
            <w:r w:rsidRPr="007F3323">
              <w:t>Host: https://&lt;ip&gt;:&lt;port&gt;</w:t>
            </w:r>
          </w:p>
          <w:p w:rsidR="00942FBB" w:rsidRPr="007F3323" w:rsidRDefault="00942FBB" w:rsidP="00B2040C">
            <w:pPr>
              <w:pStyle w:val="TableText"/>
              <w:rPr>
                <w:lang w:val="fr-FR"/>
              </w:rPr>
            </w:pPr>
            <w:r w:rsidRPr="007F3323">
              <w:rPr>
                <w:lang w:val="fr-FR"/>
              </w:rPr>
              <w:t>Accept: application/json;version=&lt;version&gt;;charset=UTF-8</w:t>
            </w:r>
          </w:p>
          <w:p w:rsidR="00942FBB" w:rsidRPr="007F3323" w:rsidRDefault="00942FBB" w:rsidP="00B2040C">
            <w:pPr>
              <w:pStyle w:val="TableText"/>
              <w:rPr>
                <w:lang w:val="fr-FR"/>
              </w:rPr>
            </w:pPr>
            <w:r w:rsidRPr="007F3323">
              <w:rPr>
                <w:lang w:val="fr-FR"/>
              </w:rPr>
              <w:t>Content-Type: application/json; charset=UTF-8</w:t>
            </w:r>
          </w:p>
          <w:p w:rsidR="00942FBB" w:rsidRPr="007F3323" w:rsidRDefault="00942FBB" w:rsidP="00B2040C">
            <w:pPr>
              <w:pStyle w:val="TableText"/>
            </w:pPr>
            <w:r w:rsidRPr="007F3323">
              <w:t>Accept-Language:zh_CN</w:t>
            </w:r>
          </w:p>
          <w:p w:rsidR="00942FBB" w:rsidRPr="007F3323" w:rsidRDefault="00942FBB" w:rsidP="00B2040C">
            <w:pPr>
              <w:pStyle w:val="TableText"/>
            </w:pPr>
            <w:r w:rsidRPr="007F3323">
              <w:t>X-Auth-User:user</w:t>
            </w:r>
          </w:p>
          <w:p w:rsidR="00942FBB" w:rsidRPr="007F3323" w:rsidRDefault="00942FBB" w:rsidP="00B2040C">
            <w:pPr>
              <w:pStyle w:val="TableText"/>
            </w:pPr>
            <w:r w:rsidRPr="007F3323">
              <w:t>X-Auth-Key:password</w:t>
            </w:r>
          </w:p>
          <w:p w:rsidR="00942FBB" w:rsidRPr="007F3323" w:rsidRDefault="00942FBB" w:rsidP="00B2040C">
            <w:pPr>
              <w:pStyle w:val="TableText"/>
            </w:pPr>
            <w:r w:rsidRPr="007F3323">
              <w:t>X-Auth-UserType:0</w:t>
            </w:r>
          </w:p>
          <w:p w:rsidR="00942FBB" w:rsidRPr="007F3323" w:rsidRDefault="00942FBB" w:rsidP="00B2040C">
            <w:pPr>
              <w:pStyle w:val="TableText"/>
            </w:pPr>
            <w:r w:rsidRPr="007F3323">
              <w:t>注：</w:t>
            </w:r>
            <w:r w:rsidRPr="007F3323">
              <w:t>Accept-Language</w:t>
            </w:r>
            <w:r w:rsidRPr="007F3323">
              <w:t>为</w:t>
            </w:r>
            <w:r w:rsidRPr="007F3323">
              <w:t>zh_CN</w:t>
            </w:r>
            <w:r w:rsidRPr="007F3323">
              <w:t>简体中文，</w:t>
            </w:r>
            <w:r w:rsidRPr="007F3323">
              <w:t>en_US</w:t>
            </w:r>
            <w:r w:rsidRPr="007F3323">
              <w:t>为英文</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3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rPr>
                <w:b/>
              </w:rPr>
            </w:pPr>
            <w:r w:rsidRPr="007F3323">
              <w:t>X-Auth-Token:</w:t>
            </w:r>
            <w:r w:rsidRPr="007F3323">
              <w:rPr>
                <w:b/>
              </w:rPr>
              <w:t>&lt;Authen_TOKEN&gt;</w:t>
            </w:r>
          </w:p>
          <w:p w:rsidR="00942FBB" w:rsidRPr="007F3323" w:rsidRDefault="00942FBB" w:rsidP="00B2040C">
            <w:pPr>
              <w:pStyle w:val="TableText"/>
            </w:pPr>
            <w:r w:rsidRPr="007F3323">
              <w:t>{</w:t>
            </w:r>
          </w:p>
          <w:p w:rsidR="00304860" w:rsidRDefault="00304860" w:rsidP="00304860">
            <w:pPr>
              <w:pStyle w:val="TableText"/>
            </w:pPr>
            <w:r>
              <w:t xml:space="preserve">    "validity" :600000</w:t>
            </w:r>
          </w:p>
          <w:p w:rsidR="00304860" w:rsidRDefault="00304860" w:rsidP="00304860">
            <w:pPr>
              <w:pStyle w:val="TableText"/>
            </w:pPr>
            <w:r>
              <w:t xml:space="preserve">    "privilegeIds" :[string,string]</w:t>
            </w:r>
          </w:p>
          <w:p w:rsidR="00304860" w:rsidRDefault="00304860" w:rsidP="00304860">
            <w:pPr>
              <w:pStyle w:val="TableText"/>
            </w:pPr>
            <w:r>
              <w:t xml:space="preserve">    "userId" :string</w:t>
            </w:r>
          </w:p>
          <w:p w:rsidR="00304860" w:rsidRDefault="00304860" w:rsidP="00304860">
            <w:pPr>
              <w:pStyle w:val="TableText"/>
            </w:pPr>
            <w:r>
              <w:t xml:space="preserve">    "userName" :string</w:t>
            </w:r>
          </w:p>
          <w:p w:rsidR="00304860" w:rsidRDefault="00304860" w:rsidP="00304860">
            <w:pPr>
              <w:pStyle w:val="TableText"/>
            </w:pPr>
            <w:r>
              <w:t xml:space="preserve">    "roleList" : [string,string]</w:t>
            </w:r>
          </w:p>
          <w:p w:rsidR="00304860" w:rsidRDefault="00304860" w:rsidP="00304860">
            <w:pPr>
              <w:pStyle w:val="TableText"/>
              <w:ind w:firstLine="435"/>
            </w:pPr>
            <w:r>
              <w:t>"rightType" :1</w:t>
            </w:r>
          </w:p>
          <w:p w:rsidR="00942FBB" w:rsidRPr="007F3323" w:rsidRDefault="00942FBB" w:rsidP="00304860">
            <w:pPr>
              <w:pStyle w:val="TableText"/>
            </w:pPr>
            <w:r w:rsidRPr="007F3323">
              <w:t>}</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339"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862"/>
              <w:gridCol w:w="4299"/>
            </w:tblGrid>
            <w:tr w:rsidR="00942FBB" w:rsidRPr="007F3323" w:rsidTr="005348A4">
              <w:tc>
                <w:tcPr>
                  <w:tcW w:w="1119" w:type="pct"/>
                </w:tcPr>
                <w:p w:rsidR="00942FBB" w:rsidRPr="007F3323" w:rsidRDefault="00942FBB" w:rsidP="00B2040C">
                  <w:pPr>
                    <w:pStyle w:val="TableText"/>
                  </w:pPr>
                  <w:r w:rsidRPr="007F3323">
                    <w:t>http</w:t>
                  </w:r>
                  <w:r w:rsidRPr="007F3323">
                    <w:t>错误码</w:t>
                  </w:r>
                </w:p>
              </w:tc>
              <w:tc>
                <w:tcPr>
                  <w:tcW w:w="1173" w:type="pct"/>
                </w:tcPr>
                <w:p w:rsidR="00942FBB" w:rsidRPr="007F3323" w:rsidRDefault="00942FBB" w:rsidP="00B2040C">
                  <w:pPr>
                    <w:pStyle w:val="TableText"/>
                  </w:pPr>
                  <w:r w:rsidRPr="007F3323">
                    <w:t>errorcode</w:t>
                  </w:r>
                </w:p>
              </w:tc>
              <w:tc>
                <w:tcPr>
                  <w:tcW w:w="2708" w:type="pct"/>
                </w:tcPr>
                <w:p w:rsidR="00942FBB" w:rsidRPr="007F3323" w:rsidRDefault="00942FBB" w:rsidP="00B2040C">
                  <w:pPr>
                    <w:pStyle w:val="TableText"/>
                  </w:pPr>
                  <w:r w:rsidRPr="007F3323">
                    <w:t>描述</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10100103</w:t>
                  </w:r>
                </w:p>
              </w:tc>
              <w:tc>
                <w:tcPr>
                  <w:tcW w:w="2708" w:type="pct"/>
                </w:tcPr>
                <w:p w:rsidR="00942FBB" w:rsidRPr="007F3323" w:rsidRDefault="00942FBB" w:rsidP="00B2040C">
                  <w:pPr>
                    <w:pStyle w:val="TableText"/>
                  </w:pPr>
                  <w:r w:rsidRPr="007F3323">
                    <w:t>用户名或密码错误</w:t>
                  </w:r>
                </w:p>
              </w:tc>
            </w:tr>
            <w:tr w:rsidR="00942FBB" w:rsidRPr="007F3323" w:rsidTr="005348A4">
              <w:tc>
                <w:tcPr>
                  <w:tcW w:w="1119" w:type="pct"/>
                </w:tcPr>
                <w:p w:rsidR="00942FBB" w:rsidRPr="007F3323" w:rsidRDefault="00942FBB" w:rsidP="00B2040C">
                  <w:pPr>
                    <w:pStyle w:val="TableText"/>
                  </w:pPr>
                  <w:r w:rsidRPr="007F3323">
                    <w:rPr>
                      <w:rFonts w:hint="eastAsia"/>
                    </w:rPr>
                    <w:t>200</w:t>
                  </w:r>
                </w:p>
              </w:tc>
              <w:tc>
                <w:tcPr>
                  <w:tcW w:w="1173" w:type="pct"/>
                </w:tcPr>
                <w:p w:rsidR="00942FBB" w:rsidRPr="007F3323" w:rsidRDefault="00942FBB" w:rsidP="00B2040C">
                  <w:pPr>
                    <w:pStyle w:val="TableText"/>
                  </w:pPr>
                  <w:r w:rsidRPr="007F3323">
                    <w:t>10100108</w:t>
                  </w:r>
                </w:p>
              </w:tc>
              <w:tc>
                <w:tcPr>
                  <w:tcW w:w="2708" w:type="pct"/>
                </w:tcPr>
                <w:p w:rsidR="00942FBB" w:rsidRPr="007F3323" w:rsidRDefault="00942FBB" w:rsidP="00B2040C">
                  <w:pPr>
                    <w:pStyle w:val="TableText"/>
                  </w:pPr>
                  <w:r w:rsidRPr="007F3323">
                    <w:rPr>
                      <w:rFonts w:hint="eastAsia"/>
                    </w:rPr>
                    <w:t>为保证账号口令安全，请修改密码</w:t>
                  </w:r>
                  <w:r w:rsidRPr="007F3323">
                    <w:t>（备注：会在响应消息中返回</w:t>
                  </w:r>
                  <w:r w:rsidRPr="007F3323">
                    <w:t>userId</w:t>
                  </w:r>
                  <w:r w:rsidRPr="007F3323">
                    <w:t>）</w:t>
                  </w:r>
                </w:p>
              </w:tc>
            </w:tr>
            <w:tr w:rsidR="00942FBB" w:rsidRPr="007F3323" w:rsidTr="005348A4">
              <w:tc>
                <w:tcPr>
                  <w:tcW w:w="1119" w:type="pct"/>
                </w:tcPr>
                <w:p w:rsidR="00942FBB" w:rsidRPr="007F3323" w:rsidRDefault="00942FBB" w:rsidP="00B2040C">
                  <w:pPr>
                    <w:pStyle w:val="TableText"/>
                  </w:pPr>
                  <w:r w:rsidRPr="007F3323">
                    <w:rPr>
                      <w:rFonts w:hint="eastAsia"/>
                    </w:rPr>
                    <w:t>200</w:t>
                  </w:r>
                </w:p>
              </w:tc>
              <w:tc>
                <w:tcPr>
                  <w:tcW w:w="1173" w:type="pct"/>
                </w:tcPr>
                <w:p w:rsidR="00942FBB" w:rsidRPr="007F3323" w:rsidRDefault="00942FBB" w:rsidP="00B2040C">
                  <w:pPr>
                    <w:pStyle w:val="TableText"/>
                  </w:pPr>
                  <w:r w:rsidRPr="007F3323">
                    <w:t>10100109</w:t>
                  </w:r>
                </w:p>
              </w:tc>
              <w:tc>
                <w:tcPr>
                  <w:tcW w:w="2708" w:type="pct"/>
                </w:tcPr>
                <w:p w:rsidR="00942FBB" w:rsidRPr="007F3323" w:rsidRDefault="00942FBB" w:rsidP="00B2040C">
                  <w:pPr>
                    <w:pStyle w:val="TableText"/>
                  </w:pPr>
                  <w:r w:rsidRPr="007F3323">
                    <w:t>密码已过期，请修改密码</w:t>
                  </w:r>
                  <w:r w:rsidRPr="007F3323">
                    <w:rPr>
                      <w:rFonts w:hint="eastAsia"/>
                    </w:rPr>
                    <w:t>。</w:t>
                  </w:r>
                  <w:r w:rsidRPr="007F3323">
                    <w:t>（备注：会在响应消息中返回</w:t>
                  </w:r>
                  <w:r w:rsidRPr="007F3323">
                    <w:t>userId</w:t>
                  </w:r>
                  <w:r w:rsidRPr="007F3323">
                    <w:t>）</w:t>
                  </w:r>
                </w:p>
              </w:tc>
            </w:tr>
            <w:tr w:rsidR="00942FBB" w:rsidRPr="007F3323" w:rsidTr="005348A4">
              <w:tc>
                <w:tcPr>
                  <w:tcW w:w="1119" w:type="pct"/>
                </w:tcPr>
                <w:p w:rsidR="00942FBB" w:rsidRPr="007F3323" w:rsidRDefault="00942FBB" w:rsidP="00B2040C">
                  <w:pPr>
                    <w:pStyle w:val="TableText"/>
                  </w:pPr>
                  <w:r w:rsidRPr="007F3323">
                    <w:rPr>
                      <w:rFonts w:hint="eastAsia"/>
                    </w:rPr>
                    <w:t>200</w:t>
                  </w:r>
                </w:p>
              </w:tc>
              <w:tc>
                <w:tcPr>
                  <w:tcW w:w="1173" w:type="pct"/>
                </w:tcPr>
                <w:p w:rsidR="00942FBB" w:rsidRPr="007F3323" w:rsidRDefault="00942FBB" w:rsidP="00B2040C">
                  <w:pPr>
                    <w:pStyle w:val="TableText"/>
                  </w:pPr>
                  <w:r w:rsidRPr="007F3323">
                    <w:t>10100110</w:t>
                  </w:r>
                </w:p>
              </w:tc>
              <w:tc>
                <w:tcPr>
                  <w:tcW w:w="2708" w:type="pct"/>
                </w:tcPr>
                <w:p w:rsidR="00942FBB" w:rsidRPr="007F3323" w:rsidRDefault="00942FBB" w:rsidP="00B2040C">
                  <w:pPr>
                    <w:pStyle w:val="TableText"/>
                  </w:pPr>
                  <w:r w:rsidRPr="007F3323">
                    <w:rPr>
                      <w:rFonts w:hint="eastAsia"/>
                    </w:rPr>
                    <w:t>密码还有</w:t>
                  </w:r>
                  <w:r w:rsidRPr="007F3323">
                    <w:rPr>
                      <w:rFonts w:hint="eastAsia"/>
                    </w:rPr>
                    <w:t xml:space="preserve"> N </w:t>
                  </w:r>
                  <w:r w:rsidRPr="007F3323">
                    <w:rPr>
                      <w:rFonts w:hint="eastAsia"/>
                    </w:rPr>
                    <w:t>天过期，请修改密码。</w:t>
                  </w:r>
                  <w:r w:rsidRPr="007F3323">
                    <w:t>（备注：会在响应消息中返回</w:t>
                  </w:r>
                  <w:r w:rsidRPr="007F3323">
                    <w:t>userId</w:t>
                  </w:r>
                  <w:r w:rsidRPr="007F3323">
                    <w:rPr>
                      <w:rFonts w:hint="eastAsia"/>
                    </w:rPr>
                    <w:t>，</w:t>
                  </w:r>
                  <w:r w:rsidRPr="007F3323">
                    <w:t>N</w:t>
                  </w:r>
                  <w:r w:rsidRPr="007F3323">
                    <w:t>为具体的数子）</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10100112</w:t>
                  </w:r>
                </w:p>
              </w:tc>
              <w:tc>
                <w:tcPr>
                  <w:tcW w:w="2708" w:type="pct"/>
                </w:tcPr>
                <w:p w:rsidR="00942FBB" w:rsidRPr="007F3323" w:rsidRDefault="00942FBB" w:rsidP="00B2040C">
                  <w:pPr>
                    <w:pStyle w:val="TableText"/>
                  </w:pPr>
                  <w:r w:rsidRPr="007F3323">
                    <w:t>登录失败</w:t>
                  </w:r>
                  <w:r w:rsidRPr="007F3323">
                    <w:rPr>
                      <w:rFonts w:hint="eastAsia"/>
                    </w:rPr>
                    <w:t>，请重新登录。</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10100113</w:t>
                  </w:r>
                </w:p>
              </w:tc>
              <w:tc>
                <w:tcPr>
                  <w:tcW w:w="2708" w:type="pct"/>
                </w:tcPr>
                <w:p w:rsidR="00942FBB" w:rsidRPr="007F3323" w:rsidRDefault="00942FBB" w:rsidP="00B2040C">
                  <w:pPr>
                    <w:pStyle w:val="TableText"/>
                  </w:pPr>
                  <w:r w:rsidRPr="007F3323">
                    <w:t>密码</w:t>
                  </w:r>
                  <w:r w:rsidRPr="007F3323">
                    <w:rPr>
                      <w:rFonts w:hint="eastAsia"/>
                    </w:rPr>
                    <w:t>N</w:t>
                  </w:r>
                  <w:r w:rsidRPr="007F3323">
                    <w:t>次输入错误，帐户锁定</w:t>
                  </w:r>
                  <w:r w:rsidRPr="007F3323">
                    <w:rPr>
                      <w:rFonts w:hint="eastAsia"/>
                    </w:rPr>
                    <w:t>M</w:t>
                  </w:r>
                  <w:r w:rsidRPr="007F3323">
                    <w:t>分钟。</w:t>
                  </w:r>
                  <w:r w:rsidRPr="007F3323">
                    <w:rPr>
                      <w:rFonts w:hint="eastAsia"/>
                    </w:rPr>
                    <w:t>（</w:t>
                  </w:r>
                  <w:r w:rsidRPr="007F3323">
                    <w:t>备注：</w:t>
                  </w:r>
                  <w:r w:rsidRPr="007F3323">
                    <w:t>N</w:t>
                  </w:r>
                  <w:r w:rsidRPr="007F3323">
                    <w:rPr>
                      <w:rFonts w:hint="eastAsia"/>
                    </w:rPr>
                    <w:t>和</w:t>
                  </w:r>
                  <w:r w:rsidRPr="007F3323">
                    <w:rPr>
                      <w:rFonts w:hint="eastAsia"/>
                    </w:rPr>
                    <w:t>M</w:t>
                  </w:r>
                  <w:r w:rsidRPr="007F3323">
                    <w:t>为具体的数子）</w:t>
                  </w:r>
                </w:p>
              </w:tc>
            </w:tr>
            <w:tr w:rsidR="00942FBB" w:rsidRPr="007F3323" w:rsidTr="005348A4">
              <w:tc>
                <w:tcPr>
                  <w:tcW w:w="1119" w:type="pct"/>
                </w:tcPr>
                <w:p w:rsidR="00942FBB" w:rsidRPr="007F3323" w:rsidRDefault="00942FBB" w:rsidP="00B2040C">
                  <w:pPr>
                    <w:pStyle w:val="TableText"/>
                  </w:pPr>
                  <w:r w:rsidRPr="007F3323">
                    <w:lastRenderedPageBreak/>
                    <w:t>400</w:t>
                  </w:r>
                </w:p>
              </w:tc>
              <w:tc>
                <w:tcPr>
                  <w:tcW w:w="1173" w:type="pct"/>
                </w:tcPr>
                <w:p w:rsidR="00942FBB" w:rsidRPr="007F3323" w:rsidRDefault="00942FBB" w:rsidP="00B2040C">
                  <w:pPr>
                    <w:pStyle w:val="TableText"/>
                  </w:pPr>
                  <w:r w:rsidRPr="007F3323">
                    <w:t>10100116</w:t>
                  </w:r>
                </w:p>
              </w:tc>
              <w:tc>
                <w:tcPr>
                  <w:tcW w:w="2708" w:type="pct"/>
                </w:tcPr>
                <w:p w:rsidR="00942FBB" w:rsidRPr="007F3323" w:rsidRDefault="00942FBB" w:rsidP="00B2040C">
                  <w:pPr>
                    <w:pStyle w:val="TableText"/>
                  </w:pPr>
                  <w:r w:rsidRPr="007F3323">
                    <w:t>帐户锁定中</w:t>
                  </w:r>
                  <w:r w:rsidRPr="007F3323">
                    <w:t>,</w:t>
                  </w:r>
                  <w:r w:rsidRPr="007F3323">
                    <w:t>再次登陆系统请等待</w:t>
                  </w:r>
                  <w:r w:rsidRPr="007F3323">
                    <w:t xml:space="preserve"> N </w:t>
                  </w:r>
                  <w:r w:rsidRPr="007F3323">
                    <w:t>分钟。</w:t>
                  </w:r>
                </w:p>
                <w:p w:rsidR="00942FBB" w:rsidRPr="007F3323" w:rsidRDefault="00942FBB" w:rsidP="00B2040C">
                  <w:pPr>
                    <w:pStyle w:val="TableText"/>
                  </w:pPr>
                  <w:r w:rsidRPr="007F3323">
                    <w:t>N</w:t>
                  </w:r>
                  <w:r w:rsidRPr="007F3323">
                    <w:t>为具体的数子。</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10100117</w:t>
                  </w:r>
                </w:p>
              </w:tc>
              <w:tc>
                <w:tcPr>
                  <w:tcW w:w="2708" w:type="pct"/>
                </w:tcPr>
                <w:p w:rsidR="00942FBB" w:rsidRPr="007F3323" w:rsidRDefault="00942FBB" w:rsidP="00B2040C">
                  <w:pPr>
                    <w:pStyle w:val="TableText"/>
                  </w:pPr>
                  <w:r w:rsidRPr="007F3323">
                    <w:t>用户已被管理员锁定</w:t>
                  </w:r>
                  <w:r w:rsidRPr="007F3323">
                    <w:t>,</w:t>
                  </w:r>
                  <w:r w:rsidRPr="007F3323">
                    <w:t>禁止登陆。</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10100118</w:t>
                  </w:r>
                </w:p>
              </w:tc>
              <w:tc>
                <w:tcPr>
                  <w:tcW w:w="2708" w:type="pct"/>
                </w:tcPr>
                <w:p w:rsidR="00942FBB" w:rsidRPr="007F3323" w:rsidRDefault="00942FBB" w:rsidP="00B2040C">
                  <w:pPr>
                    <w:pStyle w:val="TableText"/>
                  </w:pPr>
                  <w:r w:rsidRPr="007F3323">
                    <w:t>用户自动锁定，系统设置不启动解锁器。请联系管理员解锁。</w:t>
                  </w:r>
                </w:p>
              </w:tc>
            </w:tr>
            <w:tr w:rsidR="00942FBB" w:rsidRPr="007F3323" w:rsidTr="005348A4">
              <w:tc>
                <w:tcPr>
                  <w:tcW w:w="1119" w:type="pct"/>
                </w:tcPr>
                <w:p w:rsidR="00942FBB" w:rsidRPr="007F3323" w:rsidRDefault="00942FBB" w:rsidP="00B2040C">
                  <w:pPr>
                    <w:pStyle w:val="TableText"/>
                  </w:pPr>
                  <w:r w:rsidRPr="007F3323">
                    <w:t>400</w:t>
                  </w:r>
                </w:p>
              </w:tc>
              <w:tc>
                <w:tcPr>
                  <w:tcW w:w="1173" w:type="pct"/>
                </w:tcPr>
                <w:p w:rsidR="00942FBB" w:rsidRPr="007F3323" w:rsidRDefault="00942FBB" w:rsidP="00B2040C">
                  <w:pPr>
                    <w:pStyle w:val="TableText"/>
                  </w:pPr>
                  <w:r w:rsidRPr="007F3323">
                    <w:t>10100119</w:t>
                  </w:r>
                </w:p>
              </w:tc>
              <w:tc>
                <w:tcPr>
                  <w:tcW w:w="2708" w:type="pct"/>
                </w:tcPr>
                <w:p w:rsidR="00942FBB" w:rsidRPr="007F3323" w:rsidRDefault="00942FBB" w:rsidP="00B2040C">
                  <w:pPr>
                    <w:pStyle w:val="TableText"/>
                  </w:pPr>
                  <w:r w:rsidRPr="007F3323">
                    <w:t>未配置级联控制器。</w:t>
                  </w:r>
                </w:p>
              </w:tc>
            </w:tr>
            <w:tr w:rsidR="00942FBB" w:rsidRPr="007F3323" w:rsidTr="005348A4">
              <w:tc>
                <w:tcPr>
                  <w:tcW w:w="1119" w:type="pct"/>
                </w:tcPr>
                <w:p w:rsidR="00942FBB" w:rsidRPr="007F3323" w:rsidRDefault="00942FBB" w:rsidP="00B2040C">
                  <w:pPr>
                    <w:pStyle w:val="TableText"/>
                  </w:pPr>
                  <w:r w:rsidRPr="007F3323">
                    <w:rPr>
                      <w:rFonts w:hint="eastAsia"/>
                    </w:rPr>
                    <w:t>400</w:t>
                  </w:r>
                </w:p>
              </w:tc>
              <w:tc>
                <w:tcPr>
                  <w:tcW w:w="1173" w:type="pct"/>
                </w:tcPr>
                <w:p w:rsidR="00942FBB" w:rsidRPr="007F3323" w:rsidRDefault="00942FBB" w:rsidP="00B2040C">
                  <w:pPr>
                    <w:pStyle w:val="TableText"/>
                  </w:pPr>
                  <w:r w:rsidRPr="007F3323">
                    <w:rPr>
                      <w:rFonts w:hint="eastAsia"/>
                    </w:rPr>
                    <w:t>10100353</w:t>
                  </w:r>
                </w:p>
              </w:tc>
              <w:tc>
                <w:tcPr>
                  <w:tcW w:w="2708" w:type="pct"/>
                </w:tcPr>
                <w:p w:rsidR="00942FBB" w:rsidRPr="007F3323" w:rsidRDefault="00942FBB" w:rsidP="00B2040C">
                  <w:pPr>
                    <w:pStyle w:val="TableText"/>
                  </w:pPr>
                  <w:r w:rsidRPr="007F3323">
                    <w:rPr>
                      <w:rFonts w:hint="eastAsia"/>
                    </w:rPr>
                    <w:t>用户未激活，不允许登录。</w:t>
                  </w:r>
                </w:p>
              </w:tc>
            </w:tr>
            <w:tr w:rsidR="00942FBB" w:rsidRPr="007F3323" w:rsidTr="005348A4">
              <w:tc>
                <w:tcPr>
                  <w:tcW w:w="1119" w:type="pct"/>
                </w:tcPr>
                <w:p w:rsidR="00942FBB" w:rsidRPr="007F3323" w:rsidRDefault="00942FBB" w:rsidP="00B2040C">
                  <w:pPr>
                    <w:pStyle w:val="TableText"/>
                  </w:pPr>
                  <w:r w:rsidRPr="007F3323">
                    <w:rPr>
                      <w:rFonts w:hint="eastAsia"/>
                    </w:rPr>
                    <w:t>400</w:t>
                  </w:r>
                </w:p>
              </w:tc>
              <w:tc>
                <w:tcPr>
                  <w:tcW w:w="1173" w:type="pct"/>
                </w:tcPr>
                <w:p w:rsidR="00942FBB" w:rsidRPr="007F3323" w:rsidRDefault="00942FBB" w:rsidP="00B2040C">
                  <w:pPr>
                    <w:pStyle w:val="TableText"/>
                  </w:pPr>
                  <w:r w:rsidRPr="007F3323">
                    <w:rPr>
                      <w:rFonts w:hint="eastAsia"/>
                    </w:rPr>
                    <w:t>10100354</w:t>
                  </w:r>
                </w:p>
              </w:tc>
              <w:tc>
                <w:tcPr>
                  <w:tcW w:w="2708" w:type="pct"/>
                </w:tcPr>
                <w:p w:rsidR="00942FBB" w:rsidRPr="007F3323" w:rsidRDefault="00942FBB" w:rsidP="00B2040C">
                  <w:pPr>
                    <w:pStyle w:val="TableText"/>
                  </w:pPr>
                  <w:r w:rsidRPr="007F3323">
                    <w:rPr>
                      <w:rFonts w:hint="eastAsia"/>
                    </w:rPr>
                    <w:t>用户未指定角色，不允许登录。</w:t>
                  </w:r>
                </w:p>
              </w:tc>
            </w:tr>
            <w:tr w:rsidR="00942FBB" w:rsidRPr="007F3323" w:rsidTr="005348A4">
              <w:tc>
                <w:tcPr>
                  <w:tcW w:w="1119" w:type="pct"/>
                </w:tcPr>
                <w:p w:rsidR="00942FBB" w:rsidRPr="007F3323" w:rsidRDefault="00942FBB" w:rsidP="00B2040C">
                  <w:pPr>
                    <w:pStyle w:val="TableText"/>
                  </w:pPr>
                  <w:r w:rsidRPr="007F3323">
                    <w:rPr>
                      <w:rFonts w:hint="eastAsia"/>
                    </w:rPr>
                    <w:t>400</w:t>
                  </w:r>
                </w:p>
              </w:tc>
              <w:tc>
                <w:tcPr>
                  <w:tcW w:w="1173" w:type="pct"/>
                </w:tcPr>
                <w:p w:rsidR="00942FBB" w:rsidRPr="007F3323" w:rsidRDefault="00942FBB" w:rsidP="00B2040C">
                  <w:pPr>
                    <w:pStyle w:val="TableText"/>
                  </w:pPr>
                  <w:r w:rsidRPr="007F3323">
                    <w:rPr>
                      <w:rFonts w:hint="eastAsia"/>
                    </w:rPr>
                    <w:t>10100132</w:t>
                  </w:r>
                </w:p>
              </w:tc>
              <w:tc>
                <w:tcPr>
                  <w:tcW w:w="2708" w:type="pct"/>
                </w:tcPr>
                <w:p w:rsidR="00942FBB" w:rsidRPr="007F3323" w:rsidRDefault="00942FBB" w:rsidP="00B2040C">
                  <w:pPr>
                    <w:pStyle w:val="TableText"/>
                  </w:pPr>
                  <w:r w:rsidRPr="007F3323">
                    <w:rPr>
                      <w:rFonts w:hint="eastAsia"/>
                    </w:rPr>
                    <w:t>认证类型不合法。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19" w:name="_Toc323049945"/>
      <w:bookmarkStart w:id="20" w:name="_Toc439920236"/>
      <w:bookmarkStart w:id="21" w:name="_Toc509581259"/>
      <w:bookmarkStart w:id="22" w:name="_Toc28629795"/>
      <w:r w:rsidRPr="007F3323">
        <w:t>退出</w:t>
      </w:r>
      <w:bookmarkEnd w:id="19"/>
      <w:bookmarkEnd w:id="20"/>
      <w:bookmarkEnd w:id="21"/>
      <w:bookmarkEnd w:id="2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76"/>
        <w:gridCol w:w="8163"/>
      </w:tblGrid>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3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退出</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3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p>
        </w:tc>
        <w:tc>
          <w:tcPr>
            <w:tcW w:w="83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&lt;basic_uri&gt;/session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Accept:application/json;version=&lt;version&gt;; charset=UTF-8</w:t>
            </w:r>
          </w:p>
          <w:p w:rsidR="00942FBB" w:rsidRPr="007F3323" w:rsidRDefault="00942FBB" w:rsidP="00B2040C">
            <w:pPr>
              <w:pStyle w:val="TableText"/>
              <w:rPr>
                <w:lang w:val="fr-FR"/>
              </w:rPr>
            </w:pPr>
            <w:r w:rsidRPr="007F3323">
              <w:rPr>
                <w:lang w:val="fr-FR"/>
              </w:rPr>
              <w:t>Content-Type: application/json; charset=UTF-8</w:t>
            </w:r>
          </w:p>
          <w:p w:rsidR="00942FBB" w:rsidRPr="007F3323" w:rsidRDefault="00942FBB" w:rsidP="00B2040C">
            <w:pPr>
              <w:pStyle w:val="TableText"/>
            </w:pPr>
            <w:r w:rsidRPr="007F3323">
              <w:t>X-Auth-Token:</w:t>
            </w:r>
            <w:r w:rsidRPr="007F3323">
              <w:rPr>
                <w:b/>
              </w:rPr>
              <w:t>&lt;Authen_TOKEN&gt;</w:t>
            </w:r>
          </w:p>
        </w:tc>
      </w:tr>
      <w:tr w:rsidR="00942FBB" w:rsidRPr="007F3323" w:rsidTr="00042900">
        <w:tc>
          <w:tcPr>
            <w:tcW w:w="15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w:t>
            </w:r>
          </w:p>
        </w:tc>
        <w:tc>
          <w:tcPr>
            <w:tcW w:w="83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bl>
    <w:p w:rsidR="00233967" w:rsidRPr="007F3323" w:rsidRDefault="00233967" w:rsidP="00233967">
      <w:bookmarkStart w:id="23" w:name="_Toc323049946"/>
      <w:bookmarkStart w:id="24" w:name="_Toc439920237"/>
    </w:p>
    <w:p w:rsidR="00942FBB" w:rsidRPr="007F3323" w:rsidRDefault="00942FBB" w:rsidP="00016746">
      <w:pPr>
        <w:pStyle w:val="21"/>
      </w:pPr>
      <w:bookmarkStart w:id="25" w:name="_Toc509581260"/>
      <w:bookmarkStart w:id="26" w:name="_Toc28629796"/>
      <w:r w:rsidRPr="007F3323">
        <w:t>用户与角色管理</w:t>
      </w:r>
      <w:bookmarkEnd w:id="23"/>
      <w:bookmarkEnd w:id="24"/>
      <w:bookmarkEnd w:id="25"/>
      <w:bookmarkEnd w:id="26"/>
    </w:p>
    <w:p w:rsidR="00942FBB" w:rsidRPr="007F3323" w:rsidRDefault="00942FBB" w:rsidP="002B57DB">
      <w:pPr>
        <w:pStyle w:val="31"/>
        <w:rPr>
          <w:rFonts w:hAnsi="Times New Roman"/>
        </w:rPr>
      </w:pPr>
      <w:bookmarkStart w:id="27" w:name="_Toc323049947"/>
      <w:bookmarkStart w:id="28" w:name="_Toc439920238"/>
      <w:bookmarkStart w:id="29" w:name="_Toc509581261"/>
      <w:bookmarkStart w:id="30" w:name="_Toc28629797"/>
      <w:r w:rsidRPr="007F3323">
        <w:t>添加</w:t>
      </w:r>
      <w:r w:rsidRPr="007F3323">
        <w:rPr>
          <w:rFonts w:hAnsi="Times New Roman"/>
        </w:rPr>
        <w:t>/</w:t>
      </w:r>
      <w:r w:rsidRPr="007F3323">
        <w:t>修改域用户认证服务器</w:t>
      </w:r>
      <w:bookmarkEnd w:id="27"/>
      <w:bookmarkEnd w:id="28"/>
      <w:bookmarkEnd w:id="29"/>
      <w:bookmarkEnd w:id="3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3"/>
        <w:gridCol w:w="8436"/>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添加域用户认证服务器</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4"/>
              <w:gridCol w:w="1136"/>
              <w:gridCol w:w="5070"/>
            </w:tblGrid>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Name</w:t>
                  </w:r>
                </w:p>
              </w:tc>
              <w:tc>
                <w:tcPr>
                  <w:tcW w:w="378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Attribute</w:t>
                  </w:r>
                </w:p>
              </w:tc>
              <w:tc>
                <w:tcPr>
                  <w:tcW w:w="692" w:type="pct"/>
                  <w:shd w:val="clear" w:color="auto" w:fill="D9D9D9"/>
                </w:tcPr>
                <w:p w:rsidR="00942FBB" w:rsidRPr="007F3323" w:rsidRDefault="00942FBB" w:rsidP="00B2040C">
                  <w:pPr>
                    <w:pStyle w:val="TableText"/>
                    <w:rPr>
                      <w:b/>
                    </w:rPr>
                  </w:pPr>
                  <w:r w:rsidRPr="007F3323">
                    <w:rPr>
                      <w:b/>
                    </w:rPr>
                    <w:t>Type</w:t>
                  </w:r>
                </w:p>
              </w:tc>
              <w:tc>
                <w:tcPr>
                  <w:tcW w:w="3088" w:type="pct"/>
                  <w:shd w:val="clear" w:color="auto" w:fill="D9D9D9"/>
                </w:tcPr>
                <w:p w:rsidR="00942FBB" w:rsidRPr="007F3323" w:rsidRDefault="00942FBB" w:rsidP="00B2040C">
                  <w:pPr>
                    <w:pStyle w:val="TableText"/>
                    <w:rPr>
                      <w:b/>
                    </w:rPr>
                  </w:pPr>
                  <w:r w:rsidRPr="007F3323">
                    <w:rPr>
                      <w:b/>
                    </w:rPr>
                    <w:t>Description</w:t>
                  </w:r>
                </w:p>
              </w:tc>
            </w:tr>
            <w:tr w:rsidR="00B73864" w:rsidRPr="007F3323" w:rsidTr="005348A4">
              <w:tc>
                <w:tcPr>
                  <w:tcW w:w="1220" w:type="pct"/>
                </w:tcPr>
                <w:p w:rsidR="00B73864" w:rsidRPr="007F3323" w:rsidRDefault="002C44F3" w:rsidP="002C44F3">
                  <w:pPr>
                    <w:pStyle w:val="TableText"/>
                  </w:pPr>
                  <w:r>
                    <w:t>Ldap-Ssl-Switch</w:t>
                  </w:r>
                </w:p>
              </w:tc>
              <w:tc>
                <w:tcPr>
                  <w:tcW w:w="692" w:type="pct"/>
                  <w:shd w:val="clear" w:color="auto" w:fill="auto"/>
                </w:tcPr>
                <w:p w:rsidR="00B73864" w:rsidRPr="007F3323" w:rsidRDefault="002C44F3" w:rsidP="00B2040C">
                  <w:pPr>
                    <w:pStyle w:val="TableText"/>
                  </w:pPr>
                  <w:r>
                    <w:t>string</w:t>
                  </w:r>
                </w:p>
              </w:tc>
              <w:tc>
                <w:tcPr>
                  <w:tcW w:w="3088" w:type="pct"/>
                  <w:shd w:val="clear" w:color="auto" w:fill="auto"/>
                </w:tcPr>
                <w:p w:rsidR="00B73864" w:rsidRPr="007F3323" w:rsidRDefault="00DA4844" w:rsidP="002C44F3">
                  <w:pPr>
                    <w:pStyle w:val="TableText"/>
                  </w:pPr>
                  <w:r>
                    <w:rPr>
                      <w:rFonts w:hint="eastAsia"/>
                    </w:rPr>
                    <w:t>是否采用</w:t>
                  </w:r>
                  <w:r>
                    <w:rPr>
                      <w:rFonts w:hint="eastAsia"/>
                    </w:rPr>
                    <w:t>LDAPS</w:t>
                  </w:r>
                  <w:r>
                    <w:rPr>
                      <w:rFonts w:hint="eastAsia"/>
                    </w:rPr>
                    <w:t>协议通</w:t>
                  </w:r>
                  <w:r>
                    <w:rPr>
                      <w:rFonts w:ascii="宋体" w:hAnsi="宋体" w:cs="宋体" w:hint="eastAsia"/>
                    </w:rPr>
                    <w:t>讯，必选。</w:t>
                  </w:r>
                  <w:r>
                    <w:rPr>
                      <w:rFonts w:ascii="宋体" w:hAnsi="宋体" w:hint="eastAsia"/>
                    </w:rPr>
                    <w:t>取值</w:t>
                  </w:r>
                  <w:r>
                    <w:rPr>
                      <w:rFonts w:ascii="宋体" w:hAnsi="宋体"/>
                    </w:rPr>
                    <w:t>范围：</w:t>
                  </w:r>
                  <w:r w:rsidR="00CF77F3" w:rsidRPr="007F3323">
                    <w:t>"</w:t>
                  </w:r>
                  <w:r w:rsidRPr="007F3323">
                    <w:t>true</w:t>
                  </w:r>
                  <w:r w:rsidR="00CF77F3" w:rsidRPr="007F3323">
                    <w:t>"</w:t>
                  </w:r>
                  <w:r>
                    <w:rPr>
                      <w:rFonts w:ascii="宋体" w:hAnsi="宋体"/>
                    </w:rPr>
                    <w:t>表示使用</w:t>
                  </w:r>
                  <w:r w:rsidRPr="002904A6">
                    <w:rPr>
                      <w:rFonts w:cs="Times New Roman"/>
                    </w:rPr>
                    <w:t>LDAPS</w:t>
                  </w:r>
                  <w:r>
                    <w:rPr>
                      <w:rFonts w:ascii="宋体" w:hAnsi="宋体"/>
                    </w:rPr>
                    <w:t>，</w:t>
                  </w:r>
                  <w:r w:rsidR="00CF77F3" w:rsidRPr="007F3323">
                    <w:t>"</w:t>
                  </w:r>
                  <w:r w:rsidRPr="007F3323">
                    <w:t>false</w:t>
                  </w:r>
                  <w:r w:rsidR="00CF77F3" w:rsidRPr="007F3323">
                    <w:t>"</w:t>
                  </w:r>
                  <w:r>
                    <w:rPr>
                      <w:rFonts w:ascii="宋体" w:hAnsi="宋体"/>
                    </w:rPr>
                    <w:t>表示</w:t>
                  </w:r>
                  <w:r>
                    <w:rPr>
                      <w:rFonts w:ascii="宋体" w:hAnsi="宋体" w:hint="eastAsia"/>
                    </w:rPr>
                    <w:t>使用</w:t>
                  </w:r>
                  <w:r w:rsidRPr="002904A6">
                    <w:rPr>
                      <w:rFonts w:cs="Times New Roman"/>
                    </w:rPr>
                    <w:t>LDAP</w:t>
                  </w:r>
                  <w:r>
                    <w:rPr>
                      <w:rFonts w:ascii="宋体" w:hAnsi="宋体"/>
                    </w:rPr>
                    <w:t>。</w:t>
                  </w:r>
                </w:p>
              </w:tc>
            </w:tr>
            <w:tr w:rsidR="00BA02D4" w:rsidRPr="007F3323" w:rsidTr="005348A4">
              <w:tc>
                <w:tcPr>
                  <w:tcW w:w="1220" w:type="pct"/>
                </w:tcPr>
                <w:p w:rsidR="00BA02D4" w:rsidRPr="007F3323" w:rsidRDefault="00BA02D4" w:rsidP="00BA02D4">
                  <w:pPr>
                    <w:pStyle w:val="TableText"/>
                  </w:pPr>
                  <w:r>
                    <w:t>ldapMode</w:t>
                  </w:r>
                </w:p>
              </w:tc>
              <w:tc>
                <w:tcPr>
                  <w:tcW w:w="692" w:type="pct"/>
                  <w:shd w:val="clear" w:color="auto" w:fill="auto"/>
                </w:tcPr>
                <w:p w:rsidR="00BA02D4" w:rsidRPr="007F3323" w:rsidRDefault="00BA02D4" w:rsidP="00BA02D4">
                  <w:pPr>
                    <w:pStyle w:val="TableText"/>
                  </w:pPr>
                  <w:r>
                    <w:t>string</w:t>
                  </w:r>
                </w:p>
              </w:tc>
              <w:tc>
                <w:tcPr>
                  <w:tcW w:w="3088" w:type="pct"/>
                  <w:shd w:val="clear" w:color="auto" w:fill="auto"/>
                </w:tcPr>
                <w:p w:rsidR="00BA02D4" w:rsidRPr="00BA02D4" w:rsidRDefault="00BA02D4" w:rsidP="00B533EB">
                  <w:pPr>
                    <w:pStyle w:val="TableText"/>
                    <w:rPr>
                      <w:rFonts w:ascii="宋体" w:hAnsi="宋体" w:cs="宋体"/>
                    </w:rPr>
                  </w:pPr>
                  <w:r>
                    <w:rPr>
                      <w:rFonts w:ascii="宋体" w:hAnsi="宋体" w:cs="宋体" w:hint="eastAsia"/>
                    </w:rPr>
                    <w:t>必选。</w:t>
                  </w:r>
                  <w:r>
                    <w:rPr>
                      <w:rFonts w:ascii="宋体" w:hAnsi="宋体" w:cs="宋体"/>
                    </w:rPr>
                    <w:t>LDAP</w:t>
                  </w:r>
                  <w:r>
                    <w:rPr>
                      <w:rFonts w:ascii="宋体" w:hAnsi="宋体" w:cs="宋体" w:hint="eastAsia"/>
                    </w:rPr>
                    <w:t>模式。</w:t>
                  </w:r>
                  <w:r w:rsidR="00B533EB">
                    <w:rPr>
                      <w:rFonts w:ascii="宋体" w:hAnsi="宋体" w:hint="eastAsia"/>
                    </w:rPr>
                    <w:t>取值</w:t>
                  </w:r>
                  <w:r w:rsidR="00B533EB">
                    <w:rPr>
                      <w:rFonts w:ascii="宋体" w:hAnsi="宋体"/>
                    </w:rPr>
                    <w:t>范围：</w:t>
                  </w:r>
                  <w:r w:rsidR="00B533EB" w:rsidRPr="007F3323">
                    <w:t>"</w:t>
                  </w:r>
                  <w:r>
                    <w:rPr>
                      <w:rFonts w:ascii="宋体" w:hAnsi="宋体" w:cs="宋体" w:hint="eastAsia"/>
                    </w:rPr>
                    <w:t>0</w:t>
                  </w:r>
                  <w:r w:rsidR="00B533EB" w:rsidRPr="007F3323">
                    <w:t>"</w:t>
                  </w:r>
                  <w:r w:rsidRPr="00BA02D4">
                    <w:rPr>
                      <w:rFonts w:ascii="宋体" w:hAnsi="宋体" w:cs="宋体"/>
                    </w:rPr>
                    <w:t>表示</w:t>
                  </w:r>
                  <w:r w:rsidRPr="00BA02D4">
                    <w:rPr>
                      <w:rFonts w:ascii="宋体" w:hAnsi="宋体" w:cs="宋体" w:hint="eastAsia"/>
                    </w:rPr>
                    <w:t>域名</w:t>
                  </w:r>
                  <w:r w:rsidRPr="00BA02D4">
                    <w:rPr>
                      <w:rFonts w:ascii="宋体" w:hAnsi="宋体" w:cs="宋体"/>
                    </w:rPr>
                    <w:t>模式</w:t>
                  </w:r>
                  <w:r>
                    <w:rPr>
                      <w:rFonts w:ascii="宋体" w:hAnsi="宋体" w:cs="宋体"/>
                    </w:rPr>
                    <w:t>,</w:t>
                  </w:r>
                  <w:r w:rsidR="00B533EB" w:rsidRPr="007F3323">
                    <w:t xml:space="preserve"> "</w:t>
                  </w:r>
                  <w:r>
                    <w:rPr>
                      <w:rFonts w:ascii="宋体" w:hAnsi="宋体" w:cs="宋体"/>
                    </w:rPr>
                    <w:t>1</w:t>
                  </w:r>
                  <w:r w:rsidR="00B533EB" w:rsidRPr="007F3323">
                    <w:t>"</w:t>
                  </w:r>
                  <w:r w:rsidRPr="00BA02D4">
                    <w:rPr>
                      <w:rFonts w:ascii="宋体" w:hAnsi="宋体" w:cs="宋体" w:hint="eastAsia"/>
                    </w:rPr>
                    <w:lastRenderedPageBreak/>
                    <w:t>表示</w:t>
                  </w:r>
                  <w:r w:rsidRPr="00BA02D4">
                    <w:rPr>
                      <w:rFonts w:ascii="宋体" w:hAnsi="宋体" w:cs="宋体"/>
                    </w:rPr>
                    <w:t>用户DN模式</w:t>
                  </w:r>
                  <w:r>
                    <w:rPr>
                      <w:rFonts w:ascii="宋体" w:hAnsi="宋体" w:cs="宋体" w:hint="eastAsia"/>
                    </w:rPr>
                    <w:t>。</w:t>
                  </w:r>
                </w:p>
              </w:tc>
            </w:tr>
            <w:tr w:rsidR="00942FBB" w:rsidRPr="007F3323" w:rsidTr="005348A4">
              <w:tc>
                <w:tcPr>
                  <w:tcW w:w="1220" w:type="pct"/>
                </w:tcPr>
                <w:p w:rsidR="00942FBB" w:rsidRPr="007F3323" w:rsidRDefault="00942FBB" w:rsidP="00B2040C">
                  <w:pPr>
                    <w:pStyle w:val="TableText"/>
                  </w:pPr>
                  <w:r w:rsidRPr="007F3323">
                    <w:lastRenderedPageBreak/>
                    <w:t>domain</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D0D78">
                  <w:pPr>
                    <w:pStyle w:val="TableText"/>
                  </w:pPr>
                  <w:r w:rsidRPr="007F3323">
                    <w:t>域认证服务器域名，</w:t>
                  </w:r>
                  <w:r w:rsidRPr="007F3323">
                    <w:t>1~</w:t>
                  </w:r>
                  <w:r w:rsidR="00BD0D78">
                    <w:t>255</w:t>
                  </w:r>
                  <w:r w:rsidRPr="007F3323">
                    <w:t>个字符</w:t>
                  </w:r>
                  <w:r w:rsidRPr="007F3323">
                    <w:rPr>
                      <w:rFonts w:hint="eastAsia"/>
                    </w:rPr>
                    <w:t>。</w:t>
                  </w:r>
                  <w:r w:rsidR="00BA02D4">
                    <w:t>ldapMode</w:t>
                  </w:r>
                  <w:r w:rsidR="00BA02D4">
                    <w:rPr>
                      <w:rFonts w:hint="eastAsia"/>
                    </w:rPr>
                    <w:t>为</w:t>
                  </w:r>
                  <w:r w:rsidR="00D55D55">
                    <w:rPr>
                      <w:rFonts w:hint="eastAsia"/>
                    </w:rPr>
                    <w:t>域名</w:t>
                  </w:r>
                  <w:r w:rsidR="005E5801">
                    <w:rPr>
                      <w:rFonts w:hint="eastAsia"/>
                    </w:rPr>
                    <w:t>时</w:t>
                  </w:r>
                  <w:r w:rsidRPr="007F3323">
                    <w:rPr>
                      <w:rFonts w:hint="eastAsia"/>
                    </w:rPr>
                    <w:t>必选。</w:t>
                  </w:r>
                </w:p>
              </w:tc>
            </w:tr>
            <w:tr w:rsidR="00F706E1" w:rsidRPr="007F3323" w:rsidTr="005348A4">
              <w:tc>
                <w:tcPr>
                  <w:tcW w:w="1220" w:type="pct"/>
                </w:tcPr>
                <w:p w:rsidR="00F706E1" w:rsidRDefault="00F706E1" w:rsidP="00F706E1">
                  <w:pPr>
                    <w:pStyle w:val="TableText"/>
                  </w:pPr>
                  <w:r>
                    <w:rPr>
                      <w:rFonts w:hint="eastAsia"/>
                    </w:rPr>
                    <w:t>user</w:t>
                  </w:r>
                  <w:r>
                    <w:t>DNPattern</w:t>
                  </w:r>
                </w:p>
              </w:tc>
              <w:tc>
                <w:tcPr>
                  <w:tcW w:w="692" w:type="pct"/>
                  <w:shd w:val="clear" w:color="auto" w:fill="auto"/>
                </w:tcPr>
                <w:p w:rsidR="00F706E1" w:rsidRDefault="00F706E1" w:rsidP="00F706E1">
                  <w:pPr>
                    <w:pStyle w:val="TableText"/>
                  </w:pPr>
                  <w:r>
                    <w:t>string</w:t>
                  </w:r>
                </w:p>
              </w:tc>
              <w:tc>
                <w:tcPr>
                  <w:tcW w:w="3088" w:type="pct"/>
                  <w:shd w:val="clear" w:color="auto" w:fill="auto"/>
                </w:tcPr>
                <w:p w:rsidR="00F706E1" w:rsidRDefault="00F706E1" w:rsidP="00BA02D4">
                  <w:pPr>
                    <w:pStyle w:val="TableText"/>
                    <w:rPr>
                      <w:rFonts w:ascii="宋体" w:hAnsi="宋体"/>
                    </w:rPr>
                  </w:pPr>
                  <w:r>
                    <w:rPr>
                      <w:rFonts w:hint="eastAsia"/>
                    </w:rPr>
                    <w:t>用户</w:t>
                  </w:r>
                  <w:r>
                    <w:t>DN</w:t>
                  </w:r>
                  <w:r>
                    <w:t>格式</w:t>
                  </w:r>
                  <w:r>
                    <w:rPr>
                      <w:rFonts w:hint="eastAsia"/>
                    </w:rPr>
                    <w:t>，</w:t>
                  </w:r>
                  <w:r w:rsidR="00BA02D4" w:rsidRPr="007F3323">
                    <w:t>1~</w:t>
                  </w:r>
                  <w:r w:rsidR="00BA02D4">
                    <w:t>255</w:t>
                  </w:r>
                  <w:r w:rsidR="00BA02D4" w:rsidRPr="007F3323">
                    <w:t>个字符</w:t>
                  </w:r>
                  <w:r w:rsidR="00BA02D4" w:rsidRPr="007F3323">
                    <w:rPr>
                      <w:rFonts w:hint="eastAsia"/>
                    </w:rPr>
                    <w:t>。</w:t>
                  </w:r>
                  <w:r w:rsidR="00BA02D4">
                    <w:t>ldapMode</w:t>
                  </w:r>
                  <w:r w:rsidR="00BA02D4">
                    <w:rPr>
                      <w:rFonts w:hint="eastAsia"/>
                    </w:rPr>
                    <w:t>为</w:t>
                  </w:r>
                  <w:r>
                    <w:rPr>
                      <w:rFonts w:ascii="宋体" w:hAnsi="宋体"/>
                    </w:rPr>
                    <w:t>用户DN</w:t>
                  </w:r>
                  <w:r w:rsidR="00BA02D4">
                    <w:rPr>
                      <w:rFonts w:ascii="宋体" w:hAnsi="宋体" w:hint="eastAsia"/>
                    </w:rPr>
                    <w:t>时</w:t>
                  </w:r>
                  <w:r>
                    <w:rPr>
                      <w:rFonts w:ascii="宋体" w:hAnsi="宋体" w:hint="eastAsia"/>
                    </w:rPr>
                    <w:t>必选</w:t>
                  </w:r>
                  <w:r w:rsidR="005D6096">
                    <w:rPr>
                      <w:rFonts w:ascii="宋体" w:hAnsi="宋体" w:hint="eastAsia"/>
                    </w:rPr>
                    <w:t>。</w:t>
                  </w:r>
                </w:p>
                <w:p w:rsidR="00B5475D" w:rsidRDefault="00B5475D" w:rsidP="006267CA">
                  <w:pPr>
                    <w:pStyle w:val="TableText"/>
                    <w:rPr>
                      <w:rFonts w:ascii="宋体" w:hAnsi="宋体" w:cs="宋体"/>
                    </w:rPr>
                  </w:pPr>
                  <w:r>
                    <w:rPr>
                      <w:rFonts w:ascii="宋体" w:hAnsi="宋体" w:cs="宋体" w:hint="eastAsia"/>
                    </w:rPr>
                    <w:t>用户</w:t>
                  </w:r>
                  <w:r>
                    <w:rPr>
                      <w:rFonts w:hint="eastAsia"/>
                    </w:rPr>
                    <w:t>DN</w:t>
                  </w:r>
                  <w:r>
                    <w:rPr>
                      <w:rFonts w:ascii="宋体" w:hAnsi="宋体" w:cs="宋体" w:hint="eastAsia"/>
                    </w:rPr>
                    <w:t>是用户独特的标识信息，是在</w:t>
                  </w:r>
                  <w:r>
                    <w:rPr>
                      <w:rFonts w:hint="eastAsia"/>
                    </w:rPr>
                    <w:t>LDAP</w:t>
                  </w:r>
                  <w:r>
                    <w:rPr>
                      <w:rFonts w:ascii="宋体" w:hAnsi="宋体" w:cs="宋体" w:hint="eastAsia"/>
                    </w:rPr>
                    <w:t>协议中标识用户唯一</w:t>
                  </w:r>
                  <w:r>
                    <w:rPr>
                      <w:rFonts w:hint="eastAsia"/>
                    </w:rPr>
                    <w:t>DN</w:t>
                  </w:r>
                  <w:r>
                    <w:rPr>
                      <w:rFonts w:ascii="宋体" w:hAnsi="宋体" w:cs="宋体" w:hint="eastAsia"/>
                    </w:rPr>
                    <w:t>值的一个文本字符</w:t>
                  </w:r>
                  <w:r>
                    <w:rPr>
                      <w:rFonts w:hint="eastAsia"/>
                    </w:rPr>
                    <w:t>串。</w:t>
                  </w:r>
                  <w:bookmarkStart w:id="31" w:name="cn_58_50_000003_2__dn_02"/>
                  <w:bookmarkStart w:id="32" w:name="dn_02"/>
                  <w:bookmarkEnd w:id="31"/>
                  <w:bookmarkEnd w:id="32"/>
                  <w:r>
                    <w:rPr>
                      <w:rFonts w:hint="eastAsia"/>
                    </w:rPr>
                    <w:t>用户</w:t>
                  </w:r>
                  <w:r>
                    <w:rPr>
                      <w:rFonts w:hint="eastAsia"/>
                    </w:rPr>
                    <w:t>DN</w:t>
                  </w:r>
                  <w:r>
                    <w:rPr>
                      <w:rFonts w:hint="eastAsia"/>
                    </w:rPr>
                    <w:t>格式填写时用户名需要替换为</w:t>
                  </w:r>
                  <w:r>
                    <w:rPr>
                      <w:rStyle w:val="parmvalue"/>
                      <w:rFonts w:hint="eastAsia"/>
                    </w:rPr>
                    <w:t>“</w:t>
                  </w:r>
                  <w:r>
                    <w:rPr>
                      <w:rStyle w:val="parmvalue"/>
                      <w:rFonts w:hint="eastAsia"/>
                    </w:rPr>
                    <w:t>*</w:t>
                  </w:r>
                  <w:r>
                    <w:rPr>
                      <w:rStyle w:val="parmvalue"/>
                      <w:rFonts w:hint="eastAsia"/>
                    </w:rPr>
                    <w:t>”</w:t>
                  </w:r>
                  <w:r>
                    <w:rPr>
                      <w:rFonts w:hint="eastAsia"/>
                    </w:rPr>
                    <w:t xml:space="preserve"> </w:t>
                  </w:r>
                  <w:r>
                    <w:rPr>
                      <w:rFonts w:hint="eastAsia"/>
                    </w:rPr>
                    <w:t>，如：</w:t>
                  </w:r>
                  <w:r>
                    <w:rPr>
                      <w:rStyle w:val="parmvalue"/>
                      <w:rFonts w:hint="eastAsia"/>
                    </w:rPr>
                    <w:t>“</w:t>
                  </w:r>
                  <w:r w:rsidRPr="00B5475D">
                    <w:t>uid=*,cn=users,cn=accounts,dc=om,dc=com</w:t>
                  </w:r>
                  <w:r>
                    <w:rPr>
                      <w:rStyle w:val="parmvalue"/>
                      <w:rFonts w:hint="eastAsia"/>
                    </w:rPr>
                    <w:t>”</w:t>
                  </w:r>
                  <w:r>
                    <w:rPr>
                      <w:rFonts w:hint="eastAsia"/>
                    </w:rPr>
                    <w:t>，</w:t>
                  </w:r>
                  <w:r>
                    <w:rPr>
                      <w:rFonts w:hint="eastAsia"/>
                    </w:rPr>
                    <w:t>DN</w:t>
                  </w:r>
                  <w:r>
                    <w:rPr>
                      <w:rFonts w:hint="eastAsia"/>
                    </w:rPr>
                    <w:t>值中其他包含</w:t>
                  </w:r>
                  <w:r>
                    <w:rPr>
                      <w:rStyle w:val="parmvalue"/>
                      <w:rFonts w:hint="eastAsia"/>
                    </w:rPr>
                    <w:t>“</w:t>
                  </w:r>
                  <w:r>
                    <w:rPr>
                      <w:rStyle w:val="parmvalue"/>
                      <w:rFonts w:hint="eastAsia"/>
                    </w:rPr>
                    <w:t>*</w:t>
                  </w:r>
                  <w:r>
                    <w:rPr>
                      <w:rStyle w:val="parmvalue"/>
                      <w:rFonts w:hint="eastAsia"/>
                    </w:rPr>
                    <w:t>”</w:t>
                  </w:r>
                  <w:r>
                    <w:rPr>
                      <w:rFonts w:hint="eastAsia"/>
                    </w:rPr>
                    <w:t>的参数，请输入</w:t>
                  </w:r>
                  <w:r>
                    <w:rPr>
                      <w:rStyle w:val="parmvalue"/>
                      <w:rFonts w:hint="eastAsia"/>
                    </w:rPr>
                    <w:t>“</w:t>
                  </w:r>
                  <w:r>
                    <w:rPr>
                      <w:rStyle w:val="parmvalue"/>
                      <w:rFonts w:hint="eastAsia"/>
                    </w:rPr>
                    <w:t>\*</w:t>
                  </w:r>
                  <w:r>
                    <w:rPr>
                      <w:rStyle w:val="parmvalue"/>
                      <w:rFonts w:hint="eastAsia"/>
                    </w:rPr>
                    <w:t>”</w:t>
                  </w:r>
                  <w:r>
                    <w:rPr>
                      <w:rFonts w:hint="eastAsia"/>
                    </w:rPr>
                    <w:t>代替</w:t>
                  </w:r>
                  <w:r>
                    <w:rPr>
                      <w:rFonts w:ascii="宋体" w:hAnsi="宋体" w:cs="宋体" w:hint="eastAsia"/>
                    </w:rPr>
                    <w:t>。</w:t>
                  </w:r>
                </w:p>
              </w:tc>
            </w:tr>
            <w:tr w:rsidR="00942FBB" w:rsidRPr="007F3323" w:rsidTr="005348A4">
              <w:tc>
                <w:tcPr>
                  <w:tcW w:w="1220" w:type="pct"/>
                </w:tcPr>
                <w:p w:rsidR="00942FBB" w:rsidRPr="007F3323" w:rsidRDefault="00942FBB" w:rsidP="00B2040C">
                  <w:pPr>
                    <w:pStyle w:val="TableText"/>
                  </w:pPr>
                  <w:r w:rsidRPr="007F3323">
                    <w:t>ip</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域认证服务器</w:t>
                  </w:r>
                  <w:r w:rsidRPr="007F3323">
                    <w:t>1</w:t>
                  </w:r>
                  <w:r w:rsidRPr="007F3323">
                    <w:t>的</w:t>
                  </w:r>
                  <w:r w:rsidRPr="007F3323">
                    <w:t>ip</w:t>
                  </w:r>
                  <w:r w:rsidRPr="007F3323">
                    <w:t>及端口，格式为</w:t>
                  </w:r>
                  <w:r w:rsidR="00CF77F3" w:rsidRPr="007F3323">
                    <w:t>"</w:t>
                  </w:r>
                  <w:r w:rsidRPr="007F3323">
                    <w:t>ldap://IP:Port</w:t>
                  </w:r>
                  <w:r w:rsidR="00CF77F3" w:rsidRPr="007F3323">
                    <w:t>"</w:t>
                  </w:r>
                  <w:r w:rsidRPr="007F3323">
                    <w:t>。</w:t>
                  </w:r>
                  <w:r w:rsidRPr="007F3323">
                    <w:rPr>
                      <w:rFonts w:hint="eastAsia"/>
                    </w:rPr>
                    <w:t xml:space="preserve"> </w:t>
                  </w:r>
                  <w:r w:rsidRPr="007F3323">
                    <w:rPr>
                      <w:rFonts w:hint="eastAsia"/>
                    </w:rPr>
                    <w:t>必选。</w:t>
                  </w:r>
                </w:p>
              </w:tc>
            </w:tr>
            <w:tr w:rsidR="00942FBB" w:rsidRPr="007F3323" w:rsidTr="005348A4">
              <w:tc>
                <w:tcPr>
                  <w:tcW w:w="1220" w:type="pct"/>
                </w:tcPr>
                <w:p w:rsidR="00942FBB" w:rsidRPr="007F3323" w:rsidRDefault="00472912" w:rsidP="00B2040C">
                  <w:pPr>
                    <w:pStyle w:val="TableText"/>
                  </w:pPr>
                  <w:r>
                    <w:t>i</w:t>
                  </w:r>
                  <w:r w:rsidR="00942FBB" w:rsidRPr="007F3323">
                    <w:t>p2</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域认证服务器</w:t>
                  </w:r>
                  <w:r w:rsidRPr="007F3323">
                    <w:t>2</w:t>
                  </w:r>
                  <w:r w:rsidRPr="007F3323">
                    <w:t>的</w:t>
                  </w:r>
                  <w:r w:rsidRPr="007F3323">
                    <w:t>ip</w:t>
                  </w:r>
                  <w:r w:rsidRPr="007F3323">
                    <w:t>及端口，格式为</w:t>
                  </w:r>
                  <w:r w:rsidR="00CF77F3" w:rsidRPr="007F3323">
                    <w:t>"</w:t>
                  </w:r>
                  <w:r w:rsidRPr="007F3323">
                    <w:t>ldap://IP:Port</w:t>
                  </w:r>
                  <w:r w:rsidR="00CF77F3" w:rsidRPr="007F3323">
                    <w:t>"</w:t>
                  </w:r>
                  <w:r w:rsidRPr="007F3323">
                    <w:t>。可选参数</w:t>
                  </w:r>
                  <w:r w:rsidR="00DA5AF1">
                    <w:rPr>
                      <w:rFonts w:hint="eastAsia"/>
                    </w:rPr>
                    <w:t>。</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&lt;user_uri&gt;/addDomain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rPr>
                <w:lang w:val="fr-FR"/>
              </w:rPr>
            </w:pPr>
            <w:r w:rsidRPr="007F3323">
              <w:rPr>
                <w:lang w:val="fr-FR"/>
              </w:rPr>
              <w:t>Content-Type: application/json; charset=UTF-8</w:t>
            </w:r>
          </w:p>
          <w:p w:rsidR="00942FBB" w:rsidRPr="007F3323" w:rsidRDefault="00942FBB" w:rsidP="00B2040C">
            <w:pPr>
              <w:pStyle w:val="TableText"/>
              <w:rPr>
                <w:lang w:val="fr-FR"/>
              </w:rPr>
            </w:pPr>
            <w:r w:rsidRPr="007F3323">
              <w:rPr>
                <w:lang w:val="fr-FR"/>
              </w:rPr>
              <w:t>Accept: application/json;version=&lt;version&gt;; charset=UTF-8</w:t>
            </w:r>
          </w:p>
          <w:p w:rsidR="00472912" w:rsidRPr="007F3323" w:rsidRDefault="00472912" w:rsidP="00472912">
            <w:pPr>
              <w:pStyle w:val="TableText"/>
            </w:pPr>
            <w:r w:rsidRPr="007F3323">
              <w:t xml:space="preserve">X-Auth-Token: </w:t>
            </w:r>
            <w:r w:rsidRPr="007F3323">
              <w:rPr>
                <w:b/>
              </w:rPr>
              <w:t>&lt;Authen_TOKEN&gt;</w:t>
            </w:r>
            <w:r w:rsidRPr="007F3323">
              <w:t xml:space="preserve"> </w:t>
            </w:r>
          </w:p>
          <w:p w:rsidR="00472912" w:rsidRPr="007F3323" w:rsidRDefault="00472912" w:rsidP="00472912">
            <w:pPr>
              <w:pStyle w:val="TableText"/>
            </w:pPr>
            <w:r w:rsidRPr="007F3323">
              <w:t>{</w:t>
            </w:r>
          </w:p>
          <w:p w:rsidR="00304860" w:rsidRDefault="00304860" w:rsidP="000972E8">
            <w:pPr>
              <w:pStyle w:val="TableText"/>
              <w:ind w:firstLine="420"/>
            </w:pPr>
            <w:r>
              <w:t>"Ldap-Ssl-Switch": "false",</w:t>
            </w:r>
          </w:p>
          <w:p w:rsidR="000972E8" w:rsidRDefault="000972E8" w:rsidP="000972E8">
            <w:pPr>
              <w:pStyle w:val="TableText"/>
              <w:ind w:firstLine="420"/>
            </w:pPr>
            <w:r>
              <w:t>"ldapMode": "0",</w:t>
            </w:r>
          </w:p>
          <w:p w:rsidR="00304860" w:rsidRDefault="00304860" w:rsidP="00304860">
            <w:pPr>
              <w:pStyle w:val="TableText"/>
            </w:pPr>
            <w:r>
              <w:t xml:space="preserve">    "ip" :"ldap://10.144.72.188:389",</w:t>
            </w:r>
          </w:p>
          <w:p w:rsidR="00304860" w:rsidRDefault="00304860" w:rsidP="009C4A12">
            <w:pPr>
              <w:pStyle w:val="TableText"/>
              <w:ind w:firstLine="420"/>
            </w:pPr>
            <w:r>
              <w:t>"domain":string,</w:t>
            </w:r>
          </w:p>
          <w:p w:rsidR="009C4A12" w:rsidRDefault="009C4A12" w:rsidP="009C4A12">
            <w:pPr>
              <w:pStyle w:val="TableText"/>
              <w:ind w:firstLine="435"/>
            </w:pPr>
            <w:r>
              <w:t>"ip2": "",</w:t>
            </w:r>
          </w:p>
          <w:p w:rsidR="009C4A12" w:rsidRDefault="009C4A12" w:rsidP="00704A10">
            <w:pPr>
              <w:pStyle w:val="TableText"/>
              <w:ind w:firstLine="435"/>
            </w:pPr>
            <w:r>
              <w:t>"userDNPattern":""</w:t>
            </w:r>
          </w:p>
          <w:p w:rsidR="00942FBB" w:rsidRPr="007F3323" w:rsidRDefault="00472912" w:rsidP="00304860">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2749"/>
              <w:gridCol w:w="2729"/>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rPr>
                      <w:u w:val="single"/>
                    </w:rPr>
                    <w:t>10100106</w:t>
                  </w:r>
                </w:p>
              </w:tc>
              <w:tc>
                <w:tcPr>
                  <w:tcW w:w="1662" w:type="pct"/>
                </w:tcPr>
                <w:p w:rsidR="00942FBB" w:rsidRPr="007F3323" w:rsidRDefault="00942FBB" w:rsidP="00B2040C">
                  <w:pPr>
                    <w:pStyle w:val="TableText"/>
                  </w:pPr>
                  <w:r w:rsidRPr="007F3323">
                    <w:t>参数输入不合法</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10100338</w:t>
                  </w:r>
                </w:p>
              </w:tc>
              <w:tc>
                <w:tcPr>
                  <w:tcW w:w="1662" w:type="pct"/>
                </w:tcPr>
                <w:p w:rsidR="00942FBB" w:rsidRPr="007F3323" w:rsidRDefault="002927A5" w:rsidP="00EB602D">
                  <w:pPr>
                    <w:pStyle w:val="TableText"/>
                  </w:pPr>
                  <w:r>
                    <w:t>IP</w:t>
                  </w:r>
                  <w:r w:rsidR="00942FBB" w:rsidRPr="007F3323">
                    <w:t>地址不合法</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10100339</w:t>
                  </w:r>
                </w:p>
              </w:tc>
              <w:tc>
                <w:tcPr>
                  <w:tcW w:w="1662" w:type="pct"/>
                </w:tcPr>
                <w:p w:rsidR="00942FBB" w:rsidRPr="007F3323" w:rsidRDefault="004A42BA" w:rsidP="00EB602D">
                  <w:pPr>
                    <w:pStyle w:val="TableText"/>
                  </w:pPr>
                  <w:r w:rsidRPr="004A42BA">
                    <w:rPr>
                      <w:rFonts w:hint="eastAsia"/>
                    </w:rPr>
                    <w:t>域信息参数不合法</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B2040C">
                  <w:pPr>
                    <w:pStyle w:val="TableText"/>
                    <w:rPr>
                      <w:sz w:val="20"/>
                      <w:szCs w:val="20"/>
                    </w:rPr>
                  </w:pPr>
                  <w:r w:rsidRPr="007F3323">
                    <w:rPr>
                      <w:u w:val="single"/>
                    </w:rPr>
                    <w:t>10100341</w:t>
                  </w:r>
                </w:p>
              </w:tc>
              <w:tc>
                <w:tcPr>
                  <w:tcW w:w="1662" w:type="pct"/>
                </w:tcPr>
                <w:p w:rsidR="00942FBB" w:rsidRPr="007F3323" w:rsidRDefault="00942FBB" w:rsidP="00EB602D">
                  <w:pPr>
                    <w:pStyle w:val="TableText"/>
                  </w:pPr>
                  <w:r w:rsidRPr="007F3323">
                    <w:t>域信息配置失败</w:t>
                  </w:r>
                </w:p>
              </w:tc>
            </w:tr>
            <w:tr w:rsidR="00256AB7" w:rsidRPr="007F3323" w:rsidTr="005348A4">
              <w:tc>
                <w:tcPr>
                  <w:tcW w:w="1664" w:type="pct"/>
                </w:tcPr>
                <w:p w:rsidR="00256AB7" w:rsidRPr="007F3323" w:rsidRDefault="00256AB7" w:rsidP="00256AB7">
                  <w:pPr>
                    <w:pStyle w:val="TableText"/>
                  </w:pPr>
                  <w:r w:rsidRPr="007F3323">
                    <w:t>400</w:t>
                  </w:r>
                </w:p>
              </w:tc>
              <w:tc>
                <w:tcPr>
                  <w:tcW w:w="1674" w:type="pct"/>
                </w:tcPr>
                <w:p w:rsidR="00256AB7" w:rsidRPr="007F3323" w:rsidRDefault="00C04CE2" w:rsidP="00256AB7">
                  <w:pPr>
                    <w:pStyle w:val="TableText"/>
                  </w:pPr>
                  <w:r w:rsidRPr="00C04CE2">
                    <w:t>10100361</w:t>
                  </w:r>
                </w:p>
              </w:tc>
              <w:tc>
                <w:tcPr>
                  <w:tcW w:w="1662" w:type="pct"/>
                </w:tcPr>
                <w:p w:rsidR="00256AB7" w:rsidRPr="007F3323" w:rsidRDefault="00106F51" w:rsidP="002927A5">
                  <w:pPr>
                    <w:pStyle w:val="TableText"/>
                  </w:pPr>
                  <w:r>
                    <w:rPr>
                      <w:rFonts w:hint="eastAsia"/>
                    </w:rPr>
                    <w:t>用户</w:t>
                  </w:r>
                  <w:r>
                    <w:rPr>
                      <w:rFonts w:hint="eastAsia"/>
                    </w:rPr>
                    <w:t>DN</w:t>
                  </w:r>
                  <w:r>
                    <w:t>格式</w:t>
                  </w:r>
                  <w:r w:rsidR="002927A5">
                    <w:rPr>
                      <w:rFonts w:hint="eastAsia"/>
                    </w:rPr>
                    <w:t>不合法</w:t>
                  </w:r>
                </w:p>
              </w:tc>
            </w:tr>
            <w:tr w:rsidR="00256AB7" w:rsidRPr="007F3323" w:rsidTr="005348A4">
              <w:tc>
                <w:tcPr>
                  <w:tcW w:w="1664" w:type="pct"/>
                </w:tcPr>
                <w:p w:rsidR="00256AB7" w:rsidRPr="007F3323" w:rsidRDefault="00256AB7" w:rsidP="00256AB7">
                  <w:pPr>
                    <w:pStyle w:val="TableText"/>
                  </w:pPr>
                  <w:r w:rsidRPr="007F3323">
                    <w:rPr>
                      <w:rFonts w:hint="eastAsia"/>
                    </w:rPr>
                    <w:lastRenderedPageBreak/>
                    <w:t>400</w:t>
                  </w:r>
                </w:p>
              </w:tc>
              <w:tc>
                <w:tcPr>
                  <w:tcW w:w="1674" w:type="pct"/>
                </w:tcPr>
                <w:p w:rsidR="00256AB7" w:rsidRPr="007F3323" w:rsidRDefault="00C04CE2" w:rsidP="00256AB7">
                  <w:pPr>
                    <w:pStyle w:val="TableText"/>
                    <w:rPr>
                      <w:sz w:val="20"/>
                      <w:szCs w:val="20"/>
                    </w:rPr>
                  </w:pPr>
                  <w:r>
                    <w:t>10100362</w:t>
                  </w:r>
                </w:p>
              </w:tc>
              <w:tc>
                <w:tcPr>
                  <w:tcW w:w="1662" w:type="pct"/>
                </w:tcPr>
                <w:p w:rsidR="00256AB7" w:rsidRPr="007F3323" w:rsidRDefault="00B60CC3" w:rsidP="00256AB7">
                  <w:pPr>
                    <w:pStyle w:val="TableText"/>
                  </w:pPr>
                  <w:r>
                    <w:rPr>
                      <w:rFonts w:hint="eastAsia"/>
                    </w:rPr>
                    <w:t>域</w:t>
                  </w:r>
                  <w:r w:rsidR="004809F8">
                    <w:rPr>
                      <w:rFonts w:hint="eastAsia"/>
                    </w:rPr>
                    <w:t>服务器</w:t>
                  </w:r>
                  <w:r w:rsidR="004809F8">
                    <w:t>IP</w:t>
                  </w:r>
                  <w:r w:rsidR="004809F8">
                    <w:t>不能</w:t>
                  </w:r>
                  <w:r w:rsidR="004809F8">
                    <w:rPr>
                      <w:rFonts w:hint="eastAsia"/>
                    </w:rPr>
                    <w:t>重复</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b/>
        </w:rPr>
      </w:pPr>
    </w:p>
    <w:p w:rsidR="00942FBB" w:rsidRPr="007F3323" w:rsidRDefault="00693E69" w:rsidP="002B57DB">
      <w:pPr>
        <w:pStyle w:val="31"/>
        <w:rPr>
          <w:rFonts w:hAnsi="Times New Roman"/>
        </w:rPr>
      </w:pPr>
      <w:bookmarkStart w:id="33" w:name="_Toc439920239"/>
      <w:bookmarkStart w:id="34" w:name="_Toc509581262"/>
      <w:bookmarkStart w:id="35" w:name="_Toc28629798"/>
      <w:bookmarkStart w:id="36" w:name="_Toc323049948"/>
      <w:r>
        <w:t>查询域用户认证</w:t>
      </w:r>
      <w:r w:rsidR="00942FBB" w:rsidRPr="007F3323">
        <w:t>服务器</w:t>
      </w:r>
      <w:bookmarkEnd w:id="33"/>
      <w:bookmarkEnd w:id="34"/>
      <w:bookmarkEnd w:id="3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3"/>
        <w:gridCol w:w="8436"/>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查询域用户认证服务器</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4"/>
              <w:gridCol w:w="1136"/>
              <w:gridCol w:w="5070"/>
            </w:tblGrid>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Name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Attribute</w:t>
                  </w:r>
                </w:p>
              </w:tc>
              <w:tc>
                <w:tcPr>
                  <w:tcW w:w="692" w:type="pct"/>
                  <w:shd w:val="clear" w:color="auto" w:fill="D9D9D9"/>
                </w:tcPr>
                <w:p w:rsidR="00942FBB" w:rsidRPr="007F3323" w:rsidRDefault="00942FBB" w:rsidP="00B2040C">
                  <w:pPr>
                    <w:pStyle w:val="TableText"/>
                    <w:rPr>
                      <w:b/>
                    </w:rPr>
                  </w:pPr>
                  <w:r w:rsidRPr="007F3323">
                    <w:rPr>
                      <w:b/>
                    </w:rPr>
                    <w:t>Type</w:t>
                  </w:r>
                </w:p>
              </w:tc>
              <w:tc>
                <w:tcPr>
                  <w:tcW w:w="3088" w:type="pct"/>
                  <w:shd w:val="clear" w:color="auto" w:fill="D9D9D9"/>
                </w:tcPr>
                <w:p w:rsidR="00942FBB" w:rsidRPr="007F3323" w:rsidRDefault="00942FBB" w:rsidP="00B2040C">
                  <w:pPr>
                    <w:pStyle w:val="TableText"/>
                    <w:rPr>
                      <w:b/>
                    </w:rPr>
                  </w:pPr>
                  <w:r w:rsidRPr="007F3323">
                    <w:rPr>
                      <w:b/>
                    </w:rPr>
                    <w:t>Description</w:t>
                  </w:r>
                </w:p>
              </w:tc>
            </w:tr>
            <w:tr w:rsidR="00906E34" w:rsidRPr="007F3323" w:rsidTr="005348A4">
              <w:tc>
                <w:tcPr>
                  <w:tcW w:w="1220" w:type="pct"/>
                </w:tcPr>
                <w:p w:rsidR="00906E34" w:rsidRPr="007F3323" w:rsidRDefault="00906E34" w:rsidP="00906E34">
                  <w:pPr>
                    <w:pStyle w:val="TableText"/>
                  </w:pPr>
                  <w:r>
                    <w:t>Ldap-Ssl-Switch</w:t>
                  </w:r>
                </w:p>
              </w:tc>
              <w:tc>
                <w:tcPr>
                  <w:tcW w:w="692" w:type="pct"/>
                  <w:shd w:val="clear" w:color="auto" w:fill="auto"/>
                </w:tcPr>
                <w:p w:rsidR="00906E34" w:rsidRPr="007F3323" w:rsidRDefault="00906E34" w:rsidP="00906E34">
                  <w:pPr>
                    <w:pStyle w:val="TableText"/>
                  </w:pPr>
                  <w:r>
                    <w:t>string</w:t>
                  </w:r>
                </w:p>
              </w:tc>
              <w:tc>
                <w:tcPr>
                  <w:tcW w:w="3088" w:type="pct"/>
                  <w:shd w:val="clear" w:color="auto" w:fill="auto"/>
                </w:tcPr>
                <w:p w:rsidR="00906E34" w:rsidRPr="007F3323" w:rsidRDefault="00906E34" w:rsidP="00906E34">
                  <w:pPr>
                    <w:pStyle w:val="TableText"/>
                  </w:pPr>
                  <w:r>
                    <w:rPr>
                      <w:rFonts w:hint="eastAsia"/>
                    </w:rPr>
                    <w:t>是否采用</w:t>
                  </w:r>
                  <w:r>
                    <w:rPr>
                      <w:rFonts w:hint="eastAsia"/>
                    </w:rPr>
                    <w:t>LDAPS</w:t>
                  </w:r>
                  <w:r>
                    <w:rPr>
                      <w:rFonts w:hint="eastAsia"/>
                    </w:rPr>
                    <w:t>协议通</w:t>
                  </w:r>
                  <w:r>
                    <w:rPr>
                      <w:rFonts w:ascii="宋体" w:hAnsi="宋体" w:cs="宋体" w:hint="eastAsia"/>
                    </w:rPr>
                    <w:t>讯，必选。</w:t>
                  </w:r>
                  <w:r>
                    <w:rPr>
                      <w:rFonts w:ascii="宋体" w:hAnsi="宋体" w:hint="eastAsia"/>
                    </w:rPr>
                    <w:t>取值</w:t>
                  </w:r>
                  <w:r>
                    <w:rPr>
                      <w:rFonts w:ascii="宋体" w:hAnsi="宋体"/>
                    </w:rPr>
                    <w:t>范围：</w:t>
                  </w:r>
                  <w:r w:rsidRPr="007F3323">
                    <w:rPr>
                      <w:rFonts w:ascii="宋体" w:hAnsi="宋体"/>
                    </w:rPr>
                    <w:t>“</w:t>
                  </w:r>
                  <w:r w:rsidRPr="007F3323">
                    <w:t>true</w:t>
                  </w:r>
                  <w:r w:rsidRPr="007F3323">
                    <w:rPr>
                      <w:rFonts w:ascii="宋体" w:hAnsi="宋体"/>
                    </w:rPr>
                    <w:t>”</w:t>
                  </w:r>
                  <w:r>
                    <w:rPr>
                      <w:rFonts w:ascii="宋体" w:hAnsi="宋体"/>
                    </w:rPr>
                    <w:t>表示使用LDAPS，</w:t>
                  </w:r>
                  <w:r w:rsidRPr="007F3323">
                    <w:rPr>
                      <w:rFonts w:ascii="宋体" w:hAnsi="宋体"/>
                    </w:rPr>
                    <w:t>“</w:t>
                  </w:r>
                  <w:r w:rsidRPr="007F3323">
                    <w:t>false</w:t>
                  </w:r>
                  <w:r w:rsidRPr="007F3323">
                    <w:rPr>
                      <w:rFonts w:ascii="宋体" w:hAnsi="宋体"/>
                    </w:rPr>
                    <w:t>”</w:t>
                  </w:r>
                  <w:r>
                    <w:rPr>
                      <w:rFonts w:ascii="宋体" w:hAnsi="宋体"/>
                    </w:rPr>
                    <w:t>表示</w:t>
                  </w:r>
                  <w:r>
                    <w:rPr>
                      <w:rFonts w:ascii="宋体" w:hAnsi="宋体" w:hint="eastAsia"/>
                    </w:rPr>
                    <w:t>使用LDAP</w:t>
                  </w:r>
                  <w:r>
                    <w:rPr>
                      <w:rFonts w:ascii="宋体" w:hAnsi="宋体"/>
                    </w:rPr>
                    <w:t>。</w:t>
                  </w:r>
                </w:p>
              </w:tc>
            </w:tr>
            <w:tr w:rsidR="006203F6" w:rsidRPr="007F3323" w:rsidTr="005348A4">
              <w:tc>
                <w:tcPr>
                  <w:tcW w:w="1220" w:type="pct"/>
                </w:tcPr>
                <w:p w:rsidR="006203F6" w:rsidRPr="007F3323" w:rsidRDefault="006203F6" w:rsidP="006203F6">
                  <w:pPr>
                    <w:pStyle w:val="TableText"/>
                  </w:pPr>
                  <w:r>
                    <w:t>ldapMode</w:t>
                  </w:r>
                </w:p>
              </w:tc>
              <w:tc>
                <w:tcPr>
                  <w:tcW w:w="692" w:type="pct"/>
                  <w:shd w:val="clear" w:color="auto" w:fill="auto"/>
                </w:tcPr>
                <w:p w:rsidR="006203F6" w:rsidRPr="007F3323" w:rsidRDefault="006203F6" w:rsidP="006203F6">
                  <w:pPr>
                    <w:pStyle w:val="TableText"/>
                  </w:pPr>
                  <w:r>
                    <w:t>string</w:t>
                  </w:r>
                </w:p>
              </w:tc>
              <w:tc>
                <w:tcPr>
                  <w:tcW w:w="3088" w:type="pct"/>
                  <w:shd w:val="clear" w:color="auto" w:fill="auto"/>
                </w:tcPr>
                <w:p w:rsidR="006203F6" w:rsidRPr="00BA02D4" w:rsidRDefault="006203F6" w:rsidP="00C67672">
                  <w:pPr>
                    <w:pStyle w:val="TableText"/>
                    <w:rPr>
                      <w:rFonts w:ascii="宋体" w:hAnsi="宋体" w:cs="宋体"/>
                    </w:rPr>
                  </w:pPr>
                  <w:r>
                    <w:rPr>
                      <w:rFonts w:ascii="宋体" w:hAnsi="宋体" w:cs="宋体"/>
                    </w:rPr>
                    <w:t>LDAP</w:t>
                  </w:r>
                  <w:r>
                    <w:rPr>
                      <w:rFonts w:ascii="宋体" w:hAnsi="宋体" w:cs="宋体" w:hint="eastAsia"/>
                    </w:rPr>
                    <w:t>模式</w:t>
                  </w:r>
                  <w:r w:rsidR="007B00ED">
                    <w:rPr>
                      <w:rFonts w:ascii="宋体" w:hAnsi="宋体" w:cs="宋体" w:hint="eastAsia"/>
                    </w:rPr>
                    <w:t>,必选</w:t>
                  </w:r>
                  <w:r w:rsidR="007B00ED">
                    <w:rPr>
                      <w:rFonts w:ascii="宋体" w:hAnsi="宋体" w:cs="宋体"/>
                    </w:rPr>
                    <w:t>。</w:t>
                  </w:r>
                  <w:r>
                    <w:rPr>
                      <w:rFonts w:ascii="宋体" w:hAnsi="宋体" w:hint="eastAsia"/>
                    </w:rPr>
                    <w:t>取值</w:t>
                  </w:r>
                  <w:r>
                    <w:rPr>
                      <w:rFonts w:ascii="宋体" w:hAnsi="宋体"/>
                    </w:rPr>
                    <w:t>范围：</w:t>
                  </w:r>
                  <w:r w:rsidRPr="007F3323">
                    <w:rPr>
                      <w:rFonts w:ascii="宋体" w:hAnsi="宋体"/>
                    </w:rPr>
                    <w:t>“</w:t>
                  </w:r>
                  <w:r>
                    <w:t>0</w:t>
                  </w:r>
                  <w:r w:rsidRPr="007F3323">
                    <w:rPr>
                      <w:rFonts w:ascii="宋体" w:hAnsi="宋体"/>
                    </w:rPr>
                    <w:t>”</w:t>
                  </w:r>
                  <w:r w:rsidRPr="00BA02D4">
                    <w:rPr>
                      <w:rFonts w:ascii="宋体" w:hAnsi="宋体" w:cs="宋体"/>
                    </w:rPr>
                    <w:t>表示</w:t>
                  </w:r>
                  <w:r w:rsidRPr="00BA02D4">
                    <w:rPr>
                      <w:rFonts w:ascii="宋体" w:hAnsi="宋体" w:cs="宋体" w:hint="eastAsia"/>
                    </w:rPr>
                    <w:t>域名</w:t>
                  </w:r>
                  <w:r w:rsidRPr="00BA02D4">
                    <w:rPr>
                      <w:rFonts w:ascii="宋体" w:hAnsi="宋体" w:cs="宋体"/>
                    </w:rPr>
                    <w:t>模式</w:t>
                  </w:r>
                  <w:r>
                    <w:rPr>
                      <w:rFonts w:ascii="宋体" w:hAnsi="宋体" w:cs="宋体"/>
                    </w:rPr>
                    <w:t>,</w:t>
                  </w:r>
                  <w:r w:rsidRPr="007F3323">
                    <w:rPr>
                      <w:rFonts w:ascii="宋体" w:hAnsi="宋体"/>
                    </w:rPr>
                    <w:t xml:space="preserve"> “</w:t>
                  </w:r>
                  <w:r>
                    <w:t>1</w:t>
                  </w:r>
                  <w:r w:rsidRPr="007F3323">
                    <w:rPr>
                      <w:rFonts w:ascii="宋体" w:hAnsi="宋体"/>
                    </w:rPr>
                    <w:t>”</w:t>
                  </w:r>
                  <w:r w:rsidRPr="00BA02D4">
                    <w:rPr>
                      <w:rFonts w:ascii="宋体" w:hAnsi="宋体" w:cs="宋体" w:hint="eastAsia"/>
                    </w:rPr>
                    <w:t>表示</w:t>
                  </w:r>
                  <w:r w:rsidRPr="00BA02D4">
                    <w:rPr>
                      <w:rFonts w:ascii="宋体" w:hAnsi="宋体" w:cs="宋体"/>
                    </w:rPr>
                    <w:t>用户DN模式</w:t>
                  </w:r>
                  <w:r>
                    <w:rPr>
                      <w:rFonts w:ascii="宋体" w:hAnsi="宋体" w:cs="宋体" w:hint="eastAsia"/>
                    </w:rPr>
                    <w:t>。</w:t>
                  </w:r>
                </w:p>
              </w:tc>
            </w:tr>
            <w:tr w:rsidR="006203F6" w:rsidRPr="007F3323" w:rsidTr="005348A4">
              <w:tc>
                <w:tcPr>
                  <w:tcW w:w="1220" w:type="pct"/>
                </w:tcPr>
                <w:p w:rsidR="006203F6" w:rsidRPr="007F3323" w:rsidRDefault="006203F6" w:rsidP="006203F6">
                  <w:pPr>
                    <w:pStyle w:val="TableText"/>
                  </w:pPr>
                  <w:r w:rsidRPr="007F3323">
                    <w:t>domain</w:t>
                  </w:r>
                </w:p>
              </w:tc>
              <w:tc>
                <w:tcPr>
                  <w:tcW w:w="692" w:type="pct"/>
                  <w:shd w:val="clear" w:color="auto" w:fill="auto"/>
                </w:tcPr>
                <w:p w:rsidR="006203F6" w:rsidRPr="007F3323" w:rsidRDefault="006203F6" w:rsidP="006203F6">
                  <w:pPr>
                    <w:pStyle w:val="TableText"/>
                  </w:pPr>
                  <w:r w:rsidRPr="007F3323">
                    <w:t>string</w:t>
                  </w:r>
                </w:p>
              </w:tc>
              <w:tc>
                <w:tcPr>
                  <w:tcW w:w="3088" w:type="pct"/>
                  <w:shd w:val="clear" w:color="auto" w:fill="auto"/>
                </w:tcPr>
                <w:p w:rsidR="006203F6" w:rsidRPr="007F3323" w:rsidRDefault="006203F6" w:rsidP="006203F6">
                  <w:pPr>
                    <w:pStyle w:val="TableText"/>
                  </w:pPr>
                  <w:r w:rsidRPr="007F3323">
                    <w:t>域认证服务器域名</w:t>
                  </w:r>
                  <w:r w:rsidR="00816C5E">
                    <w:rPr>
                      <w:rFonts w:hint="eastAsia"/>
                    </w:rPr>
                    <w:t>，</w:t>
                  </w:r>
                  <w:r w:rsidR="00816C5E" w:rsidRPr="007F3323">
                    <w:t>1~</w:t>
                  </w:r>
                  <w:r w:rsidR="00816C5E">
                    <w:t>255</w:t>
                  </w:r>
                  <w:r w:rsidR="00816C5E" w:rsidRPr="007F3323">
                    <w:t>个字符</w:t>
                  </w:r>
                  <w:r w:rsidR="00816C5E" w:rsidRPr="007F3323">
                    <w:rPr>
                      <w:rFonts w:hint="eastAsia"/>
                    </w:rPr>
                    <w:t>。</w:t>
                  </w:r>
                  <w:r w:rsidR="00677B72">
                    <w:t>ldapMode</w:t>
                  </w:r>
                  <w:r w:rsidR="00677B72">
                    <w:rPr>
                      <w:rFonts w:hint="eastAsia"/>
                    </w:rPr>
                    <w:t>为域名时</w:t>
                  </w:r>
                  <w:r w:rsidR="00677B72" w:rsidRPr="007F3323">
                    <w:rPr>
                      <w:rFonts w:hint="eastAsia"/>
                    </w:rPr>
                    <w:t>必选。</w:t>
                  </w:r>
                </w:p>
              </w:tc>
            </w:tr>
            <w:tr w:rsidR="006203F6" w:rsidRPr="007F3323" w:rsidTr="005348A4">
              <w:tc>
                <w:tcPr>
                  <w:tcW w:w="1220" w:type="pct"/>
                </w:tcPr>
                <w:p w:rsidR="006203F6" w:rsidRDefault="006203F6" w:rsidP="006203F6">
                  <w:pPr>
                    <w:pStyle w:val="TableText"/>
                  </w:pPr>
                  <w:r>
                    <w:rPr>
                      <w:rFonts w:hint="eastAsia"/>
                    </w:rPr>
                    <w:t>user</w:t>
                  </w:r>
                  <w:r>
                    <w:t>DNPattern</w:t>
                  </w:r>
                </w:p>
              </w:tc>
              <w:tc>
                <w:tcPr>
                  <w:tcW w:w="692" w:type="pct"/>
                  <w:shd w:val="clear" w:color="auto" w:fill="auto"/>
                </w:tcPr>
                <w:p w:rsidR="006203F6" w:rsidRDefault="006203F6" w:rsidP="006203F6">
                  <w:pPr>
                    <w:pStyle w:val="TableText"/>
                  </w:pPr>
                  <w:r>
                    <w:t>string</w:t>
                  </w:r>
                </w:p>
              </w:tc>
              <w:tc>
                <w:tcPr>
                  <w:tcW w:w="3088" w:type="pct"/>
                  <w:shd w:val="clear" w:color="auto" w:fill="auto"/>
                </w:tcPr>
                <w:p w:rsidR="006267CA" w:rsidRDefault="006267CA" w:rsidP="006267CA">
                  <w:pPr>
                    <w:pStyle w:val="TableText"/>
                    <w:rPr>
                      <w:rFonts w:ascii="宋体" w:hAnsi="宋体"/>
                    </w:rPr>
                  </w:pPr>
                  <w:r>
                    <w:rPr>
                      <w:rFonts w:hint="eastAsia"/>
                    </w:rPr>
                    <w:t>用户</w:t>
                  </w:r>
                  <w:r>
                    <w:t>DN</w:t>
                  </w:r>
                  <w:r>
                    <w:t>格式</w:t>
                  </w:r>
                  <w:r>
                    <w:rPr>
                      <w:rFonts w:hint="eastAsia"/>
                    </w:rPr>
                    <w:t>，</w:t>
                  </w:r>
                  <w:r w:rsidRPr="007F3323">
                    <w:t>1~</w:t>
                  </w:r>
                  <w:r>
                    <w:t>255</w:t>
                  </w:r>
                  <w:r w:rsidRPr="007F3323">
                    <w:t>个字符</w:t>
                  </w:r>
                  <w:r w:rsidRPr="007F3323">
                    <w:rPr>
                      <w:rFonts w:hint="eastAsia"/>
                    </w:rPr>
                    <w:t>。</w:t>
                  </w:r>
                  <w:r>
                    <w:t>ldapMode</w:t>
                  </w:r>
                  <w:r>
                    <w:rPr>
                      <w:rFonts w:hint="eastAsia"/>
                    </w:rPr>
                    <w:t>为</w:t>
                  </w:r>
                  <w:r>
                    <w:rPr>
                      <w:rFonts w:ascii="宋体" w:hAnsi="宋体"/>
                    </w:rPr>
                    <w:t>用户DN</w:t>
                  </w:r>
                  <w:r>
                    <w:rPr>
                      <w:rFonts w:ascii="宋体" w:hAnsi="宋体" w:hint="eastAsia"/>
                    </w:rPr>
                    <w:t>时必选。</w:t>
                  </w:r>
                </w:p>
                <w:p w:rsidR="002D3116" w:rsidRDefault="006267CA" w:rsidP="006267CA">
                  <w:pPr>
                    <w:pStyle w:val="TableText"/>
                    <w:rPr>
                      <w:rFonts w:ascii="宋体" w:hAnsi="宋体" w:cs="宋体"/>
                    </w:rPr>
                  </w:pPr>
                  <w:r>
                    <w:rPr>
                      <w:rFonts w:ascii="宋体" w:hAnsi="宋体" w:cs="宋体" w:hint="eastAsia"/>
                    </w:rPr>
                    <w:t>用户</w:t>
                  </w:r>
                  <w:r>
                    <w:rPr>
                      <w:rFonts w:hint="eastAsia"/>
                    </w:rPr>
                    <w:t>DN</w:t>
                  </w:r>
                  <w:r>
                    <w:rPr>
                      <w:rFonts w:ascii="宋体" w:hAnsi="宋体" w:cs="宋体" w:hint="eastAsia"/>
                    </w:rPr>
                    <w:t>是用户独特的标识信息，是在</w:t>
                  </w:r>
                  <w:r>
                    <w:rPr>
                      <w:rFonts w:hint="eastAsia"/>
                    </w:rPr>
                    <w:t>LDAP</w:t>
                  </w:r>
                  <w:r>
                    <w:rPr>
                      <w:rFonts w:ascii="宋体" w:hAnsi="宋体" w:cs="宋体" w:hint="eastAsia"/>
                    </w:rPr>
                    <w:t>协议中标识用户唯一</w:t>
                  </w:r>
                  <w:r>
                    <w:rPr>
                      <w:rFonts w:hint="eastAsia"/>
                    </w:rPr>
                    <w:t>DN</w:t>
                  </w:r>
                  <w:r>
                    <w:rPr>
                      <w:rFonts w:ascii="宋体" w:hAnsi="宋体" w:cs="宋体" w:hint="eastAsia"/>
                    </w:rPr>
                    <w:t>值的一个文本字符</w:t>
                  </w:r>
                  <w:r>
                    <w:rPr>
                      <w:rFonts w:hint="eastAsia"/>
                    </w:rPr>
                    <w:t>串。用户</w:t>
                  </w:r>
                  <w:r>
                    <w:rPr>
                      <w:rFonts w:hint="eastAsia"/>
                    </w:rPr>
                    <w:t>DN</w:t>
                  </w:r>
                  <w:r>
                    <w:rPr>
                      <w:rFonts w:hint="eastAsia"/>
                    </w:rPr>
                    <w:t>格式填写时用户名需要替换为</w:t>
                  </w:r>
                  <w:r>
                    <w:rPr>
                      <w:rStyle w:val="parmvalue"/>
                      <w:rFonts w:hint="eastAsia"/>
                    </w:rPr>
                    <w:t>“</w:t>
                  </w:r>
                  <w:r>
                    <w:rPr>
                      <w:rStyle w:val="parmvalue"/>
                      <w:rFonts w:hint="eastAsia"/>
                    </w:rPr>
                    <w:t>*</w:t>
                  </w:r>
                  <w:r>
                    <w:rPr>
                      <w:rStyle w:val="parmvalue"/>
                      <w:rFonts w:hint="eastAsia"/>
                    </w:rPr>
                    <w:t>”</w:t>
                  </w:r>
                  <w:r>
                    <w:rPr>
                      <w:rFonts w:hint="eastAsia"/>
                    </w:rPr>
                    <w:t xml:space="preserve"> </w:t>
                  </w:r>
                  <w:r>
                    <w:rPr>
                      <w:rFonts w:hint="eastAsia"/>
                    </w:rPr>
                    <w:t>，如：</w:t>
                  </w:r>
                  <w:r>
                    <w:rPr>
                      <w:rStyle w:val="parmvalue"/>
                      <w:rFonts w:hint="eastAsia"/>
                    </w:rPr>
                    <w:t>“</w:t>
                  </w:r>
                  <w:r w:rsidRPr="00B5475D">
                    <w:t>uid=*,cn=users,cn=accounts,dc=om,dc=com</w:t>
                  </w:r>
                  <w:r>
                    <w:rPr>
                      <w:rStyle w:val="parmvalue"/>
                      <w:rFonts w:hint="eastAsia"/>
                    </w:rPr>
                    <w:t>”</w:t>
                  </w:r>
                  <w:r>
                    <w:rPr>
                      <w:rFonts w:hint="eastAsia"/>
                    </w:rPr>
                    <w:t>，</w:t>
                  </w:r>
                  <w:r>
                    <w:rPr>
                      <w:rFonts w:hint="eastAsia"/>
                    </w:rPr>
                    <w:t>DN</w:t>
                  </w:r>
                  <w:r>
                    <w:rPr>
                      <w:rFonts w:hint="eastAsia"/>
                    </w:rPr>
                    <w:t>值中其他包含</w:t>
                  </w:r>
                  <w:r>
                    <w:rPr>
                      <w:rStyle w:val="parmvalue"/>
                      <w:rFonts w:hint="eastAsia"/>
                    </w:rPr>
                    <w:t>“</w:t>
                  </w:r>
                  <w:r>
                    <w:rPr>
                      <w:rStyle w:val="parmvalue"/>
                      <w:rFonts w:hint="eastAsia"/>
                    </w:rPr>
                    <w:t>*</w:t>
                  </w:r>
                  <w:r>
                    <w:rPr>
                      <w:rStyle w:val="parmvalue"/>
                      <w:rFonts w:hint="eastAsia"/>
                    </w:rPr>
                    <w:t>”</w:t>
                  </w:r>
                  <w:r>
                    <w:rPr>
                      <w:rFonts w:hint="eastAsia"/>
                    </w:rPr>
                    <w:t>的参数，请输入</w:t>
                  </w:r>
                  <w:r>
                    <w:rPr>
                      <w:rStyle w:val="parmvalue"/>
                      <w:rFonts w:hint="eastAsia"/>
                    </w:rPr>
                    <w:t>“</w:t>
                  </w:r>
                  <w:r>
                    <w:rPr>
                      <w:rStyle w:val="parmvalue"/>
                      <w:rFonts w:hint="eastAsia"/>
                    </w:rPr>
                    <w:t>\*</w:t>
                  </w:r>
                  <w:r>
                    <w:rPr>
                      <w:rStyle w:val="parmvalue"/>
                      <w:rFonts w:hint="eastAsia"/>
                    </w:rPr>
                    <w:t>”</w:t>
                  </w:r>
                  <w:r>
                    <w:rPr>
                      <w:rFonts w:hint="eastAsia"/>
                    </w:rPr>
                    <w:t>代替</w:t>
                  </w:r>
                  <w:r>
                    <w:rPr>
                      <w:rFonts w:ascii="宋体" w:hAnsi="宋体" w:cs="宋体" w:hint="eastAsia"/>
                    </w:rPr>
                    <w:t>。</w:t>
                  </w:r>
                </w:p>
              </w:tc>
            </w:tr>
            <w:tr w:rsidR="006203F6" w:rsidRPr="007F3323" w:rsidTr="005348A4">
              <w:tc>
                <w:tcPr>
                  <w:tcW w:w="1220" w:type="pct"/>
                </w:tcPr>
                <w:p w:rsidR="006203F6" w:rsidRPr="007F3323" w:rsidRDefault="006203F6" w:rsidP="006203F6">
                  <w:pPr>
                    <w:pStyle w:val="TableText"/>
                  </w:pPr>
                  <w:r w:rsidRPr="007F3323">
                    <w:t>ip</w:t>
                  </w:r>
                </w:p>
              </w:tc>
              <w:tc>
                <w:tcPr>
                  <w:tcW w:w="692" w:type="pct"/>
                  <w:shd w:val="clear" w:color="auto" w:fill="auto"/>
                </w:tcPr>
                <w:p w:rsidR="006203F6" w:rsidRPr="007F3323" w:rsidRDefault="006203F6" w:rsidP="006203F6">
                  <w:pPr>
                    <w:pStyle w:val="TableText"/>
                  </w:pPr>
                  <w:r w:rsidRPr="007F3323">
                    <w:t>string</w:t>
                  </w:r>
                </w:p>
              </w:tc>
              <w:tc>
                <w:tcPr>
                  <w:tcW w:w="3088" w:type="pct"/>
                  <w:shd w:val="clear" w:color="auto" w:fill="auto"/>
                </w:tcPr>
                <w:p w:rsidR="006203F6" w:rsidRPr="007F3323" w:rsidRDefault="006203F6" w:rsidP="006203F6">
                  <w:pPr>
                    <w:pStyle w:val="TableText"/>
                  </w:pPr>
                  <w:r w:rsidRPr="007F3323">
                    <w:t>域认证服务器</w:t>
                  </w:r>
                  <w:r w:rsidRPr="007F3323">
                    <w:t>1</w:t>
                  </w:r>
                  <w:r w:rsidRPr="007F3323">
                    <w:t>的</w:t>
                  </w:r>
                  <w:r w:rsidRPr="007F3323">
                    <w:t>ip</w:t>
                  </w:r>
                  <w:r w:rsidRPr="007F3323">
                    <w:t>及端口，格式为</w:t>
                  </w:r>
                  <w:r w:rsidRPr="007F3323">
                    <w:rPr>
                      <w:rFonts w:ascii="宋体" w:hAnsi="宋体"/>
                    </w:rPr>
                    <w:t>“</w:t>
                  </w:r>
                  <w:r w:rsidRPr="007F3323">
                    <w:t>ldap://IP:Port</w:t>
                  </w:r>
                  <w:r w:rsidRPr="007F3323">
                    <w:rPr>
                      <w:rFonts w:ascii="宋体" w:hAnsi="宋体"/>
                    </w:rPr>
                    <w:t>”</w:t>
                  </w:r>
                  <w:r w:rsidRPr="007F3323">
                    <w:t>。</w:t>
                  </w:r>
                  <w:r w:rsidR="0014080A">
                    <w:rPr>
                      <w:rFonts w:hint="eastAsia"/>
                    </w:rPr>
                    <w:t>必选</w:t>
                  </w:r>
                  <w:r w:rsidR="00FF3B74">
                    <w:rPr>
                      <w:rFonts w:hint="eastAsia"/>
                    </w:rPr>
                    <w:t>参数</w:t>
                  </w:r>
                  <w:r w:rsidR="00DA5AF1">
                    <w:rPr>
                      <w:rFonts w:hint="eastAsia"/>
                    </w:rPr>
                    <w:t>。</w:t>
                  </w:r>
                </w:p>
              </w:tc>
            </w:tr>
            <w:tr w:rsidR="006203F6" w:rsidRPr="007F3323" w:rsidTr="005348A4">
              <w:tc>
                <w:tcPr>
                  <w:tcW w:w="1220" w:type="pct"/>
                </w:tcPr>
                <w:p w:rsidR="006203F6" w:rsidRPr="007F3323" w:rsidRDefault="006203F6" w:rsidP="006203F6">
                  <w:pPr>
                    <w:pStyle w:val="TableText"/>
                  </w:pPr>
                  <w:r>
                    <w:t>i</w:t>
                  </w:r>
                  <w:r w:rsidRPr="007F3323">
                    <w:t>p2</w:t>
                  </w:r>
                </w:p>
              </w:tc>
              <w:tc>
                <w:tcPr>
                  <w:tcW w:w="692" w:type="pct"/>
                  <w:shd w:val="clear" w:color="auto" w:fill="auto"/>
                </w:tcPr>
                <w:p w:rsidR="006203F6" w:rsidRPr="007F3323" w:rsidRDefault="006203F6" w:rsidP="006203F6">
                  <w:pPr>
                    <w:pStyle w:val="TableText"/>
                  </w:pPr>
                  <w:r w:rsidRPr="007F3323">
                    <w:t>string</w:t>
                  </w:r>
                </w:p>
              </w:tc>
              <w:tc>
                <w:tcPr>
                  <w:tcW w:w="3088" w:type="pct"/>
                  <w:shd w:val="clear" w:color="auto" w:fill="auto"/>
                </w:tcPr>
                <w:p w:rsidR="006203F6" w:rsidRPr="007F3323" w:rsidRDefault="006203F6" w:rsidP="006203F6">
                  <w:pPr>
                    <w:pStyle w:val="TableText"/>
                  </w:pPr>
                  <w:r w:rsidRPr="007F3323">
                    <w:t>域认证服务器</w:t>
                  </w:r>
                  <w:r w:rsidRPr="007F3323">
                    <w:t>2</w:t>
                  </w:r>
                  <w:r w:rsidRPr="007F3323">
                    <w:t>的</w:t>
                  </w:r>
                  <w:r w:rsidRPr="007F3323">
                    <w:t>ip</w:t>
                  </w:r>
                  <w:r w:rsidRPr="007F3323">
                    <w:t>及端口，格式为</w:t>
                  </w:r>
                  <w:r w:rsidRPr="007F3323">
                    <w:rPr>
                      <w:rFonts w:ascii="宋体" w:hAnsi="宋体"/>
                    </w:rPr>
                    <w:t>“</w:t>
                  </w:r>
                  <w:r w:rsidRPr="007F3323">
                    <w:t>ldap://IP:Port</w:t>
                  </w:r>
                  <w:r w:rsidRPr="007F3323">
                    <w:rPr>
                      <w:rFonts w:ascii="宋体" w:hAnsi="宋体"/>
                    </w:rPr>
                    <w:t>”</w:t>
                  </w:r>
                  <w:r w:rsidRPr="007F3323">
                    <w:t>。可选参数</w:t>
                  </w:r>
                  <w:r w:rsidR="00DA5AF1">
                    <w:rPr>
                      <w:rFonts w:hint="eastAsia"/>
                    </w:rPr>
                    <w:t>。</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&lt;user_uri&gt;/getDomain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Content-type:application/json; charset=UTF-8</w:t>
            </w:r>
          </w:p>
          <w:p w:rsidR="00942FBB" w:rsidRPr="007F3323" w:rsidRDefault="00942FBB" w:rsidP="00B2040C">
            <w:pPr>
              <w:pStyle w:val="TableText"/>
            </w:pPr>
            <w:r w:rsidRPr="007F3323">
              <w:t xml:space="preserve">Content-Length: </w:t>
            </w:r>
            <w:r w:rsidRPr="007F3323">
              <w:rPr>
                <w:b/>
              </w:rPr>
              <w:t>xxx</w:t>
            </w:r>
          </w:p>
          <w:p w:rsidR="00AF65FE" w:rsidRPr="007F3323" w:rsidRDefault="00AF65FE" w:rsidP="00AF65FE">
            <w:pPr>
              <w:pStyle w:val="TableText"/>
            </w:pPr>
            <w:r w:rsidRPr="007F3323">
              <w:t>{</w:t>
            </w:r>
          </w:p>
          <w:p w:rsidR="00304860" w:rsidRDefault="00304860" w:rsidP="00027810">
            <w:pPr>
              <w:pStyle w:val="TableText"/>
              <w:ind w:firstLine="420"/>
            </w:pPr>
            <w:r>
              <w:t>"Ldap-Ssl-Switch": "false",</w:t>
            </w:r>
          </w:p>
          <w:p w:rsidR="00027810" w:rsidRDefault="00027810" w:rsidP="00027810">
            <w:pPr>
              <w:pStyle w:val="TableText"/>
              <w:ind w:firstLine="420"/>
            </w:pPr>
            <w:r>
              <w:lastRenderedPageBreak/>
              <w:t>"Ldap-Ssl-Switch": "0",</w:t>
            </w:r>
          </w:p>
          <w:p w:rsidR="00304860" w:rsidRDefault="00304860" w:rsidP="00304860">
            <w:pPr>
              <w:pStyle w:val="TableText"/>
            </w:pPr>
            <w:r>
              <w:t xml:space="preserve">    "ip": "ldap://10.144.72.188:389",</w:t>
            </w:r>
          </w:p>
          <w:p w:rsidR="00304860" w:rsidRDefault="00304860" w:rsidP="00304860">
            <w:pPr>
              <w:pStyle w:val="TableText"/>
            </w:pPr>
            <w:r>
              <w:t xml:space="preserve">    "domain":string,</w:t>
            </w:r>
          </w:p>
          <w:p w:rsidR="00304860" w:rsidRDefault="00304860" w:rsidP="001D0FA4">
            <w:pPr>
              <w:pStyle w:val="TableText"/>
              <w:ind w:firstLine="435"/>
            </w:pPr>
            <w:r>
              <w:t>"ip2": ""</w:t>
            </w:r>
            <w:r w:rsidR="001D0FA4">
              <w:t>,</w:t>
            </w:r>
          </w:p>
          <w:p w:rsidR="001D0FA4" w:rsidRDefault="00AF6417" w:rsidP="00387249">
            <w:pPr>
              <w:pStyle w:val="TableText"/>
              <w:ind w:firstLine="435"/>
            </w:pPr>
            <w:r>
              <w:t>"</w:t>
            </w:r>
            <w:r w:rsidR="0096499A">
              <w:t>userDNPattern</w:t>
            </w:r>
            <w:r>
              <w:t>":</w:t>
            </w:r>
            <w:r w:rsidR="00A52FD6">
              <w:t>""</w:t>
            </w:r>
          </w:p>
          <w:p w:rsidR="00942FBB" w:rsidRPr="007F3323" w:rsidRDefault="00AF65FE" w:rsidP="004D034D">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lastRenderedPageBreak/>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2749"/>
              <w:gridCol w:w="2729"/>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rPr>
                      <w:u w:val="single"/>
                    </w:rPr>
                    <w:t>10100106</w:t>
                  </w:r>
                </w:p>
              </w:tc>
              <w:tc>
                <w:tcPr>
                  <w:tcW w:w="1662" w:type="pct"/>
                </w:tcPr>
                <w:p w:rsidR="00942FBB" w:rsidRPr="007F3323" w:rsidRDefault="00942FBB" w:rsidP="00B2040C">
                  <w:pPr>
                    <w:pStyle w:val="TableText"/>
                  </w:pPr>
                  <w:r w:rsidRPr="007F3323">
                    <w:t>参数输入不合法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37" w:name="_Toc439920240"/>
      <w:bookmarkStart w:id="38" w:name="_Toc509581263"/>
      <w:bookmarkStart w:id="39" w:name="_Toc28629799"/>
      <w:r w:rsidRPr="007F3323">
        <w:t>添加用户</w:t>
      </w:r>
      <w:bookmarkEnd w:id="36"/>
      <w:bookmarkEnd w:id="37"/>
      <w:bookmarkEnd w:id="38"/>
      <w:bookmarkEnd w:id="3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2"/>
        <w:gridCol w:w="8417"/>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添加用户</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1134"/>
              <w:gridCol w:w="5059"/>
            </w:tblGrid>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Name</w:t>
                  </w:r>
                </w:p>
              </w:tc>
              <w:tc>
                <w:tcPr>
                  <w:tcW w:w="378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A</w:t>
                  </w:r>
                  <w:r w:rsidRPr="007F3323">
                    <w:rPr>
                      <w:rFonts w:hint="eastAsia"/>
                      <w:b/>
                    </w:rPr>
                    <w:t>tt</w:t>
                  </w:r>
                  <w:r w:rsidRPr="007F3323">
                    <w:rPr>
                      <w:b/>
                    </w:rPr>
                    <w:t>ribute</w:t>
                  </w:r>
                </w:p>
              </w:tc>
              <w:tc>
                <w:tcPr>
                  <w:tcW w:w="692" w:type="pct"/>
                  <w:shd w:val="clear" w:color="auto" w:fill="D9D9D9"/>
                </w:tcPr>
                <w:p w:rsidR="00942FBB" w:rsidRPr="007F3323" w:rsidRDefault="00942FBB" w:rsidP="00B2040C">
                  <w:pPr>
                    <w:pStyle w:val="TableText"/>
                    <w:rPr>
                      <w:b/>
                    </w:rPr>
                  </w:pPr>
                  <w:r w:rsidRPr="007F3323">
                    <w:rPr>
                      <w:b/>
                    </w:rPr>
                    <w:t>Type</w:t>
                  </w:r>
                </w:p>
              </w:tc>
              <w:tc>
                <w:tcPr>
                  <w:tcW w:w="308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20" w:type="pct"/>
                </w:tcPr>
                <w:p w:rsidR="00942FBB" w:rsidRPr="007F3323" w:rsidRDefault="00942FBB" w:rsidP="00B2040C">
                  <w:pPr>
                    <w:pStyle w:val="TableText"/>
                  </w:pPr>
                  <w:r w:rsidRPr="007F3323">
                    <w:t>userType</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账户类型，</w:t>
                  </w:r>
                  <w:r w:rsidRPr="007F3323">
                    <w:rPr>
                      <w:rFonts w:hint="eastAsia"/>
                    </w:rPr>
                    <w:t>必选，</w:t>
                  </w:r>
                  <w:r w:rsidRPr="007F3323">
                    <w:t>枚举如下：</w:t>
                  </w:r>
                </w:p>
                <w:p w:rsidR="00942FBB" w:rsidRPr="007F3323" w:rsidRDefault="00942FBB" w:rsidP="00B2040C">
                  <w:pPr>
                    <w:pStyle w:val="TableText"/>
                  </w:pPr>
                  <w:r w:rsidRPr="007F3323">
                    <w:t>1</w:t>
                  </w:r>
                  <w:r w:rsidRPr="007F3323">
                    <w:t>：域用户</w:t>
                  </w:r>
                </w:p>
                <w:p w:rsidR="00942FBB" w:rsidRPr="007F3323" w:rsidRDefault="00942FBB" w:rsidP="00B2040C">
                  <w:pPr>
                    <w:pStyle w:val="TableText"/>
                  </w:pPr>
                  <w:r w:rsidRPr="007F3323">
                    <w:t>0</w:t>
                  </w:r>
                  <w:r w:rsidRPr="007F3323">
                    <w:t>：本地用户</w:t>
                  </w:r>
                </w:p>
                <w:p w:rsidR="00942FBB" w:rsidRPr="007F3323" w:rsidRDefault="00942FBB" w:rsidP="00B2040C">
                  <w:pPr>
                    <w:pStyle w:val="TableText"/>
                  </w:pPr>
                  <w:r w:rsidRPr="007F3323">
                    <w:t>2</w:t>
                  </w:r>
                  <w:r w:rsidRPr="007F3323">
                    <w:t>：内部账户（在</w:t>
                  </w:r>
                  <w:r w:rsidRPr="007F3323">
                    <w:t>GE portal</w:t>
                  </w:r>
                  <w:r w:rsidRPr="007F3323">
                    <w:t>不可登录，用于组件间对接）</w:t>
                  </w:r>
                </w:p>
              </w:tc>
            </w:tr>
            <w:tr w:rsidR="00942FBB" w:rsidRPr="007F3323" w:rsidTr="005348A4">
              <w:tc>
                <w:tcPr>
                  <w:tcW w:w="1220" w:type="pct"/>
                </w:tcPr>
                <w:p w:rsidR="00942FBB" w:rsidRPr="007F3323" w:rsidRDefault="00942FBB" w:rsidP="00B2040C">
                  <w:pPr>
                    <w:pStyle w:val="TableText"/>
                  </w:pPr>
                  <w:r w:rsidRPr="007F3323">
                    <w:t>userName</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用户名，必选，字符串长度为</w:t>
                  </w:r>
                  <w:r w:rsidRPr="007F3323">
                    <w:t>[1,20]</w:t>
                  </w:r>
                  <w:r w:rsidRPr="007F3323">
                    <w:t>。由字母开头，可以包含字母，数字</w:t>
                  </w:r>
                  <w:r w:rsidRPr="007F3323">
                    <w:rPr>
                      <w:rFonts w:hint="eastAsia"/>
                    </w:rPr>
                    <w:t>，中划线</w:t>
                  </w:r>
                  <w:r w:rsidRPr="007F3323">
                    <w:t>和下划线。同一类型的账户，用户名唯一</w:t>
                  </w:r>
                </w:p>
              </w:tc>
            </w:tr>
            <w:tr w:rsidR="00942FBB" w:rsidRPr="007F3323" w:rsidTr="005348A4">
              <w:tc>
                <w:tcPr>
                  <w:tcW w:w="1220" w:type="pct"/>
                </w:tcPr>
                <w:p w:rsidR="00942FBB" w:rsidRPr="007F3323" w:rsidRDefault="00942FBB" w:rsidP="00B2040C">
                  <w:pPr>
                    <w:pStyle w:val="TableText"/>
                  </w:pPr>
                  <w:r w:rsidRPr="007F3323">
                    <w:t>password</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用户密码（</w:t>
                  </w:r>
                  <w:r w:rsidRPr="007F3323">
                    <w:t>userType</w:t>
                  </w:r>
                  <w:r w:rsidRPr="007F3323">
                    <w:t>为</w:t>
                  </w:r>
                  <w:r w:rsidRPr="007F3323">
                    <w:t>1</w:t>
                  </w:r>
                  <w:r w:rsidRPr="007F3323">
                    <w:t>时，</w:t>
                  </w:r>
                  <w:r w:rsidRPr="007F3323">
                    <w:t>password</w:t>
                  </w:r>
                  <w:r w:rsidRPr="007F3323">
                    <w:t>为空）</w:t>
                  </w:r>
                  <w:r w:rsidRPr="007F3323">
                    <w:rPr>
                      <w:rFonts w:hint="eastAsia"/>
                    </w:rPr>
                    <w:t>，必选</w:t>
                  </w:r>
                </w:p>
              </w:tc>
            </w:tr>
            <w:tr w:rsidR="00942FBB" w:rsidRPr="007F3323" w:rsidTr="005348A4">
              <w:tc>
                <w:tcPr>
                  <w:tcW w:w="1220" w:type="pct"/>
                </w:tcPr>
                <w:p w:rsidR="00942FBB" w:rsidRPr="007F3323" w:rsidRDefault="00942FBB" w:rsidP="00B2040C">
                  <w:pPr>
                    <w:pStyle w:val="TableText"/>
                  </w:pPr>
                  <w:r w:rsidRPr="007F3323">
                    <w:t>roles</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角色名称列表</w:t>
                  </w:r>
                  <w:r w:rsidRPr="007F3323">
                    <w:rPr>
                      <w:rFonts w:hint="eastAsia"/>
                    </w:rPr>
                    <w:t>，必选（对于高安全模式下的用户不传递该参数）</w:t>
                  </w:r>
                </w:p>
              </w:tc>
            </w:tr>
            <w:tr w:rsidR="00942FBB" w:rsidRPr="007F3323" w:rsidTr="005348A4">
              <w:tc>
                <w:tcPr>
                  <w:tcW w:w="1220" w:type="pct"/>
                </w:tcPr>
                <w:p w:rsidR="00942FBB" w:rsidRPr="007F3323" w:rsidRDefault="00942FBB" w:rsidP="00B2040C">
                  <w:pPr>
                    <w:pStyle w:val="TableText"/>
                  </w:pPr>
                  <w:r w:rsidRPr="007F3323">
                    <w:t>email</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邮箱地址</w:t>
                  </w:r>
                  <w:r w:rsidRPr="007F3323">
                    <w:rPr>
                      <w:rFonts w:hint="eastAsia"/>
                    </w:rPr>
                    <w:t>，必选</w:t>
                  </w:r>
                </w:p>
              </w:tc>
            </w:tr>
            <w:tr w:rsidR="00942FBB" w:rsidRPr="007F3323" w:rsidTr="005348A4">
              <w:tc>
                <w:tcPr>
                  <w:tcW w:w="1220" w:type="pct"/>
                </w:tcPr>
                <w:p w:rsidR="00942FBB" w:rsidRPr="007F3323" w:rsidRDefault="00942FBB" w:rsidP="00B2040C">
                  <w:pPr>
                    <w:pStyle w:val="TableText"/>
                  </w:pPr>
                  <w:r w:rsidRPr="007F3323">
                    <w:t>contact</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电话号码，</w:t>
                  </w:r>
                  <w:r w:rsidRPr="007F3323">
                    <w:t>25</w:t>
                  </w:r>
                  <w:r w:rsidRPr="007F3323">
                    <w:t>位数字以内。</w:t>
                  </w:r>
                  <w:r w:rsidRPr="007F3323">
                    <w:rPr>
                      <w:rFonts w:hint="eastAsia"/>
                    </w:rPr>
                    <w:t>必选。</w:t>
                  </w:r>
                </w:p>
              </w:tc>
            </w:tr>
            <w:tr w:rsidR="00942FBB" w:rsidRPr="007F3323" w:rsidTr="005348A4">
              <w:tc>
                <w:tcPr>
                  <w:tcW w:w="1220" w:type="pct"/>
                </w:tcPr>
                <w:p w:rsidR="00942FBB" w:rsidRPr="007F3323" w:rsidRDefault="00942FBB" w:rsidP="00B2040C">
                  <w:pPr>
                    <w:pStyle w:val="TableText"/>
                  </w:pPr>
                  <w:r w:rsidRPr="007F3323">
                    <w:t>description</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描述，取值范围</w:t>
                  </w:r>
                  <w:r w:rsidRPr="007F3323">
                    <w:t>[0,1024]</w:t>
                  </w:r>
                  <w:r w:rsidRPr="007F3323">
                    <w:t>个字符</w:t>
                  </w:r>
                  <w:r w:rsidRPr="007F3323">
                    <w:rPr>
                      <w:rFonts w:hint="eastAsia"/>
                    </w:rPr>
                    <w:t>，不支持换行符</w:t>
                  </w:r>
                  <w:r w:rsidRPr="007F3323">
                    <w:t>。</w:t>
                  </w:r>
                  <w:r w:rsidRPr="007F3323">
                    <w:rPr>
                      <w:rFonts w:hint="eastAsia"/>
                    </w:rPr>
                    <w:t>可选</w:t>
                  </w:r>
                </w:p>
              </w:tc>
            </w:tr>
            <w:tr w:rsidR="00942FBB" w:rsidRPr="007F3323" w:rsidTr="005348A4">
              <w:tc>
                <w:tcPr>
                  <w:tcW w:w="1220" w:type="pct"/>
                </w:tcPr>
                <w:p w:rsidR="00942FBB" w:rsidRPr="007F3323" w:rsidRDefault="00942FBB" w:rsidP="00B2040C">
                  <w:pPr>
                    <w:pStyle w:val="TableText"/>
                  </w:pPr>
                  <w:r w:rsidRPr="007F3323">
                    <w:t>connectNum</w:t>
                  </w:r>
                </w:p>
              </w:tc>
              <w:tc>
                <w:tcPr>
                  <w:tcW w:w="692" w:type="pct"/>
                  <w:shd w:val="clear" w:color="auto" w:fill="auto"/>
                </w:tcPr>
                <w:p w:rsidR="00942FBB" w:rsidRPr="007F3323" w:rsidRDefault="00942FBB" w:rsidP="00B2040C">
                  <w:pPr>
                    <w:pStyle w:val="TableText"/>
                  </w:pPr>
                  <w:r w:rsidRPr="007F3323">
                    <w:t>integer</w:t>
                  </w:r>
                </w:p>
              </w:tc>
              <w:tc>
                <w:tcPr>
                  <w:tcW w:w="3088" w:type="pct"/>
                  <w:shd w:val="clear" w:color="auto" w:fill="auto"/>
                </w:tcPr>
                <w:p w:rsidR="00942FBB" w:rsidRPr="007F3323" w:rsidRDefault="00942FBB" w:rsidP="00B2040C">
                  <w:pPr>
                    <w:pStyle w:val="TableText"/>
                  </w:pPr>
                  <w:r w:rsidRPr="007F3323">
                    <w:t>账户最大连接数，可选。大于</w:t>
                  </w:r>
                  <w:r w:rsidRPr="007F3323">
                    <w:t>0</w:t>
                  </w:r>
                  <w:r w:rsidRPr="007F3323">
                    <w:t>的</w:t>
                  </w:r>
                  <w:r w:rsidRPr="007F3323">
                    <w:t>integer</w:t>
                  </w:r>
                  <w:r w:rsidRPr="007F3323">
                    <w:t>型整数。默认为</w:t>
                  </w:r>
                  <w:r w:rsidRPr="007F3323">
                    <w:t>0</w:t>
                  </w:r>
                  <w:r w:rsidRPr="007F3323">
                    <w:t>，代表用户管理系统不限制用户连接个数。</w:t>
                  </w:r>
                </w:p>
              </w:tc>
            </w:tr>
            <w:tr w:rsidR="00942FBB" w:rsidRPr="007F3323" w:rsidTr="005348A4">
              <w:tc>
                <w:tcPr>
                  <w:tcW w:w="1220" w:type="pct"/>
                </w:tcPr>
                <w:p w:rsidR="00942FBB" w:rsidRPr="007F3323" w:rsidRDefault="00942FBB" w:rsidP="00B2040C">
                  <w:pPr>
                    <w:pStyle w:val="TableText"/>
                  </w:pPr>
                  <w:r w:rsidRPr="007F3323">
                    <w:t>rightType</w:t>
                  </w:r>
                </w:p>
              </w:tc>
              <w:tc>
                <w:tcPr>
                  <w:tcW w:w="692" w:type="pct"/>
                  <w:shd w:val="clear" w:color="auto" w:fill="auto"/>
                </w:tcPr>
                <w:p w:rsidR="00942FBB" w:rsidRPr="007F3323" w:rsidRDefault="00942FBB" w:rsidP="00B2040C">
                  <w:pPr>
                    <w:pStyle w:val="TableText"/>
                  </w:pPr>
                  <w:r w:rsidRPr="007F3323">
                    <w:t>integer</w:t>
                  </w:r>
                </w:p>
              </w:tc>
              <w:tc>
                <w:tcPr>
                  <w:tcW w:w="3088" w:type="pct"/>
                  <w:shd w:val="clear" w:color="auto" w:fill="auto"/>
                </w:tcPr>
                <w:p w:rsidR="00942FBB" w:rsidRPr="007F3323" w:rsidRDefault="00942FBB" w:rsidP="00B2040C">
                  <w:pPr>
                    <w:pStyle w:val="TableText"/>
                  </w:pPr>
                  <w:r w:rsidRPr="007F3323">
                    <w:t>账户安全类型</w:t>
                  </w:r>
                  <w:r w:rsidRPr="007F3323">
                    <w:t xml:space="preserve">, </w:t>
                  </w:r>
                  <w:r w:rsidRPr="007F3323">
                    <w:t>可选</w:t>
                  </w:r>
                  <w:r w:rsidRPr="007F3323">
                    <w:rPr>
                      <w:rFonts w:hint="eastAsia"/>
                    </w:rPr>
                    <w:t>（对于高安全模式下的用户不传递该参数）</w:t>
                  </w:r>
                  <w:r w:rsidRPr="007F3323">
                    <w:t>。</w:t>
                  </w:r>
                  <w:r w:rsidRPr="007F3323">
                    <w:t>1</w:t>
                  </w:r>
                  <w:r w:rsidRPr="007F3323">
                    <w:t>：普通模式账户</w:t>
                  </w:r>
                  <w:r w:rsidRPr="007F3323">
                    <w:t>(</w:t>
                  </w:r>
                  <w:r w:rsidRPr="007F3323">
                    <w:t>默认</w:t>
                  </w:r>
                  <w:r w:rsidRPr="007F3323">
                    <w:t>)</w:t>
                  </w:r>
                  <w:r w:rsidRPr="007F3323">
                    <w:t>，</w:t>
                  </w:r>
                  <w:r w:rsidRPr="007F3323">
                    <w:t>2</w:t>
                  </w:r>
                  <w:r w:rsidRPr="007F3323">
                    <w:t>：高安全模式下系统管理员类账户，</w:t>
                  </w:r>
                  <w:r w:rsidRPr="007F3323">
                    <w:t>3</w:t>
                  </w:r>
                  <w:r w:rsidRPr="007F3323">
                    <w:t>：高安全模式下安全管理员类账户，</w:t>
                  </w:r>
                  <w:r w:rsidRPr="007F3323">
                    <w:t>4</w:t>
                  </w:r>
                  <w:r w:rsidRPr="007F3323">
                    <w:t>：高安全模式下安全审计员类账户</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1134"/>
              <w:gridCol w:w="5059"/>
            </w:tblGrid>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Name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92" w:type="pct"/>
                  <w:shd w:val="clear" w:color="auto" w:fill="D9D9D9"/>
                </w:tcPr>
                <w:p w:rsidR="00942FBB" w:rsidRPr="007F3323" w:rsidRDefault="00942FBB" w:rsidP="00B2040C">
                  <w:pPr>
                    <w:pStyle w:val="TableText"/>
                    <w:rPr>
                      <w:b/>
                    </w:rPr>
                  </w:pPr>
                  <w:r w:rsidRPr="007F3323">
                    <w:rPr>
                      <w:b/>
                    </w:rPr>
                    <w:t>Type</w:t>
                  </w:r>
                </w:p>
              </w:tc>
              <w:tc>
                <w:tcPr>
                  <w:tcW w:w="308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20" w:type="pct"/>
                </w:tcPr>
                <w:p w:rsidR="00942FBB" w:rsidRPr="007F3323" w:rsidDel="00904C25" w:rsidRDefault="00942FBB" w:rsidP="00B2040C">
                  <w:pPr>
                    <w:pStyle w:val="TableText"/>
                  </w:pPr>
                  <w:r w:rsidRPr="007F3323">
                    <w:t>userId</w:t>
                  </w:r>
                </w:p>
              </w:tc>
              <w:tc>
                <w:tcPr>
                  <w:tcW w:w="692" w:type="pct"/>
                  <w:shd w:val="clear" w:color="auto" w:fill="auto"/>
                </w:tcPr>
                <w:p w:rsidR="00942FBB" w:rsidRPr="007F3323" w:rsidDel="00904C25" w:rsidRDefault="00942FBB" w:rsidP="00B2040C">
                  <w:pPr>
                    <w:pStyle w:val="TableText"/>
                  </w:pPr>
                  <w:r w:rsidRPr="007F3323">
                    <w:t>string</w:t>
                  </w:r>
                </w:p>
              </w:tc>
              <w:tc>
                <w:tcPr>
                  <w:tcW w:w="3088" w:type="pct"/>
                  <w:shd w:val="clear" w:color="auto" w:fill="auto"/>
                </w:tcPr>
                <w:p w:rsidR="00942FBB" w:rsidRPr="007F3323" w:rsidDel="00904C25" w:rsidRDefault="00942FBB" w:rsidP="00B2040C">
                  <w:pPr>
                    <w:pStyle w:val="TableText"/>
                  </w:pPr>
                  <w:r w:rsidRPr="007F3323">
                    <w:t>用户标识。</w:t>
                  </w:r>
                </w:p>
              </w:tc>
            </w:tr>
            <w:tr w:rsidR="00942FBB" w:rsidRPr="007F3323" w:rsidTr="005348A4">
              <w:tc>
                <w:tcPr>
                  <w:tcW w:w="1220" w:type="pct"/>
                </w:tcPr>
                <w:p w:rsidR="00942FBB" w:rsidRPr="007F3323" w:rsidRDefault="00942FBB" w:rsidP="00B2040C">
                  <w:pPr>
                    <w:pStyle w:val="TableText"/>
                  </w:pPr>
                  <w:r w:rsidRPr="007F3323">
                    <w:t>userName</w:t>
                  </w:r>
                </w:p>
              </w:tc>
              <w:tc>
                <w:tcPr>
                  <w:tcW w:w="692" w:type="pct"/>
                  <w:shd w:val="clear" w:color="auto" w:fill="auto"/>
                </w:tcPr>
                <w:p w:rsidR="00942FBB" w:rsidRPr="007F3323" w:rsidRDefault="00942FBB" w:rsidP="00B2040C">
                  <w:pPr>
                    <w:pStyle w:val="TableText"/>
                  </w:pPr>
                  <w:r w:rsidRPr="007F3323">
                    <w:t>string</w:t>
                  </w:r>
                </w:p>
              </w:tc>
              <w:tc>
                <w:tcPr>
                  <w:tcW w:w="3088" w:type="pct"/>
                  <w:shd w:val="clear" w:color="auto" w:fill="auto"/>
                </w:tcPr>
                <w:p w:rsidR="00942FBB" w:rsidRPr="007F3323" w:rsidRDefault="00942FBB" w:rsidP="00B2040C">
                  <w:pPr>
                    <w:pStyle w:val="TableText"/>
                  </w:pPr>
                  <w:r w:rsidRPr="007F3323">
                    <w:t xml:space="preserve"> </w:t>
                  </w:r>
                  <w:r w:rsidRPr="007F3323">
                    <w:t>用户名</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&lt;user_uri&gt;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304860" w:rsidRDefault="00304860" w:rsidP="00304860">
            <w:pPr>
              <w:pStyle w:val="TableText"/>
            </w:pPr>
            <w:r>
              <w:t xml:space="preserve">     "userType":"0",</w:t>
            </w:r>
          </w:p>
          <w:p w:rsidR="00304860" w:rsidRDefault="00304860" w:rsidP="00304860">
            <w:pPr>
              <w:pStyle w:val="TableText"/>
            </w:pPr>
            <w:r>
              <w:t xml:space="preserve">     "userName":string,</w:t>
            </w:r>
          </w:p>
          <w:p w:rsidR="00304860" w:rsidRDefault="00304860" w:rsidP="00304860">
            <w:pPr>
              <w:pStyle w:val="TableText"/>
            </w:pPr>
            <w:r>
              <w:t xml:space="preserve">     "password":string,</w:t>
            </w:r>
          </w:p>
          <w:p w:rsidR="00304860" w:rsidRDefault="00304860" w:rsidP="00304860">
            <w:pPr>
              <w:pStyle w:val="TableText"/>
            </w:pPr>
            <w:r>
              <w:t xml:space="preserve">     "roles":["urn:roles:1", "urn:roles:2"]</w:t>
            </w:r>
          </w:p>
          <w:p w:rsidR="00304860" w:rsidRDefault="00304860" w:rsidP="00304860">
            <w:pPr>
              <w:pStyle w:val="TableText"/>
            </w:pPr>
            <w:r>
              <w:t xml:space="preserve">     "email":string,</w:t>
            </w:r>
          </w:p>
          <w:p w:rsidR="00304860" w:rsidRDefault="00304860" w:rsidP="00304860">
            <w:pPr>
              <w:pStyle w:val="TableText"/>
            </w:pPr>
            <w:r>
              <w:t xml:space="preserve">     "contact":string,</w:t>
            </w:r>
          </w:p>
          <w:p w:rsidR="00304860" w:rsidRDefault="00304860" w:rsidP="00304860">
            <w:pPr>
              <w:pStyle w:val="TableText"/>
            </w:pPr>
            <w:r>
              <w:t xml:space="preserve">     "description":string</w:t>
            </w:r>
          </w:p>
          <w:p w:rsidR="00304860" w:rsidRDefault="00304860" w:rsidP="00304860">
            <w:pPr>
              <w:pStyle w:val="TableText"/>
            </w:pPr>
            <w:r>
              <w:t xml:space="preserve">     "connectNum":integer</w:t>
            </w:r>
          </w:p>
          <w:p w:rsidR="00304860" w:rsidRDefault="00304860" w:rsidP="00304860">
            <w:pPr>
              <w:pStyle w:val="TableText"/>
            </w:pPr>
            <w:r>
              <w:t xml:space="preserve">     "rightType" : integer</w:t>
            </w:r>
          </w:p>
          <w:p w:rsidR="00942FBB" w:rsidRPr="007F3323" w:rsidRDefault="00942FBB" w:rsidP="00304860">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42FBB" w:rsidRPr="007F3323" w:rsidRDefault="00304860" w:rsidP="00B2040C">
            <w:pPr>
              <w:pStyle w:val="TableText"/>
            </w:pPr>
            <w:r>
              <w:t xml:space="preserve">    </w:t>
            </w:r>
            <w:r w:rsidR="00942FBB" w:rsidRPr="007F3323">
              <w:t>"userId":"String",</w:t>
            </w:r>
          </w:p>
          <w:p w:rsidR="00942FBB" w:rsidRPr="007F3323" w:rsidRDefault="00304860" w:rsidP="00B2040C">
            <w:pPr>
              <w:pStyle w:val="TableText"/>
            </w:pPr>
            <w:r>
              <w:t xml:space="preserve">    </w:t>
            </w:r>
            <w:r w:rsidR="00942FBB" w:rsidRPr="007F3323">
              <w:t>"userName":"String"</w:t>
            </w:r>
            <w:r w:rsidR="00942FBB" w:rsidRPr="007F3323" w:rsidDel="00050F52">
              <w:t xml:space="preserve"> </w:t>
            </w:r>
          </w:p>
          <w:p w:rsidR="00942FBB" w:rsidRPr="007F3323" w:rsidRDefault="00942FBB" w:rsidP="00B2040C">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2384"/>
              <w:gridCol w:w="3534"/>
            </w:tblGrid>
            <w:tr w:rsidR="00942FBB" w:rsidRPr="007F3323" w:rsidTr="00CF77F3">
              <w:tc>
                <w:tcPr>
                  <w:tcW w:w="1387" w:type="pct"/>
                </w:tcPr>
                <w:p w:rsidR="00942FBB" w:rsidRPr="007F3323" w:rsidRDefault="00942FBB" w:rsidP="00B2040C">
                  <w:pPr>
                    <w:pStyle w:val="TableText"/>
                  </w:pPr>
                  <w:r w:rsidRPr="007F3323">
                    <w:t>http</w:t>
                  </w:r>
                  <w:r w:rsidRPr="007F3323">
                    <w:t>错误码</w:t>
                  </w:r>
                </w:p>
              </w:tc>
              <w:tc>
                <w:tcPr>
                  <w:tcW w:w="1455" w:type="pct"/>
                </w:tcPr>
                <w:p w:rsidR="00942FBB" w:rsidRPr="007F3323" w:rsidRDefault="00942FBB" w:rsidP="00B2040C">
                  <w:pPr>
                    <w:pStyle w:val="TableText"/>
                  </w:pPr>
                  <w:r w:rsidRPr="007F3323">
                    <w:t>errorcode</w:t>
                  </w:r>
                </w:p>
              </w:tc>
              <w:tc>
                <w:tcPr>
                  <w:tcW w:w="2157" w:type="pct"/>
                </w:tcPr>
                <w:p w:rsidR="00942FBB" w:rsidRPr="007F3323" w:rsidRDefault="00942FBB" w:rsidP="00B2040C">
                  <w:pPr>
                    <w:pStyle w:val="TableText"/>
                  </w:pPr>
                  <w:r w:rsidRPr="007F3323">
                    <w:t>描述</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10100055</w:t>
                  </w:r>
                </w:p>
              </w:tc>
              <w:tc>
                <w:tcPr>
                  <w:tcW w:w="2157" w:type="pct"/>
                </w:tcPr>
                <w:p w:rsidR="00942FBB" w:rsidRPr="007F3323" w:rsidRDefault="00942FBB" w:rsidP="00EB602D">
                  <w:pPr>
                    <w:pStyle w:val="TableText"/>
                  </w:pPr>
                  <w:r w:rsidRPr="007F3323">
                    <w:t>连接数不在要求的范围内。</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10100058</w:t>
                  </w:r>
                </w:p>
              </w:tc>
              <w:tc>
                <w:tcPr>
                  <w:tcW w:w="2157" w:type="pct"/>
                </w:tcPr>
                <w:p w:rsidR="00942FBB" w:rsidRPr="007F3323" w:rsidRDefault="00942FBB" w:rsidP="00EB602D">
                  <w:pPr>
                    <w:pStyle w:val="TableText"/>
                  </w:pPr>
                  <w:r w:rsidRPr="007F3323">
                    <w:t>权限类型不在要求的范围内。</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rPr>
                      <w:u w:val="single"/>
                    </w:rPr>
                    <w:t>10100106</w:t>
                  </w:r>
                </w:p>
              </w:tc>
              <w:tc>
                <w:tcPr>
                  <w:tcW w:w="2157" w:type="pct"/>
                </w:tcPr>
                <w:p w:rsidR="00942FBB" w:rsidRPr="007F3323" w:rsidRDefault="00942FBB" w:rsidP="00B2040C">
                  <w:pPr>
                    <w:pStyle w:val="TableText"/>
                  </w:pPr>
                  <w:r w:rsidRPr="007F3323">
                    <w:t>参数输入不合法</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10100120</w:t>
                  </w:r>
                </w:p>
              </w:tc>
              <w:tc>
                <w:tcPr>
                  <w:tcW w:w="2157" w:type="pct"/>
                </w:tcPr>
                <w:p w:rsidR="00942FBB" w:rsidRPr="007F3323" w:rsidRDefault="00942FBB" w:rsidP="00B2040C">
                  <w:pPr>
                    <w:pStyle w:val="TableText"/>
                  </w:pPr>
                  <w:r w:rsidRPr="007F3323">
                    <w:rPr>
                      <w:rFonts w:hint="eastAsia"/>
                    </w:rPr>
                    <w:t>密码为空</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10100122</w:t>
                  </w:r>
                </w:p>
              </w:tc>
              <w:tc>
                <w:tcPr>
                  <w:tcW w:w="2157" w:type="pct"/>
                </w:tcPr>
                <w:p w:rsidR="00942FBB" w:rsidRPr="007F3323" w:rsidRDefault="00942FBB" w:rsidP="00B2040C">
                  <w:pPr>
                    <w:pStyle w:val="TableText"/>
                  </w:pPr>
                  <w:r w:rsidRPr="007F3323">
                    <w:t>密码只能包含大小写英文字母、数字、特殊字符</w:t>
                  </w:r>
                  <w:r w:rsidRPr="007F3323">
                    <w:t>~!@#$%^&amp;*()-_=+|[{}];:'",&lt;.&gt;/\?`</w:t>
                  </w:r>
                  <w:r w:rsidRPr="007F3323">
                    <w:t>和空格</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10100123</w:t>
                  </w:r>
                </w:p>
              </w:tc>
              <w:tc>
                <w:tcPr>
                  <w:tcW w:w="2157" w:type="pct"/>
                </w:tcPr>
                <w:p w:rsidR="00942FBB" w:rsidRPr="007F3323" w:rsidRDefault="00942FBB" w:rsidP="00B2040C">
                  <w:pPr>
                    <w:pStyle w:val="TableText"/>
                  </w:pPr>
                  <w:r w:rsidRPr="007F3323">
                    <w:t>密码必须包含数字和大小写英文字母</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10100124</w:t>
                  </w:r>
                </w:p>
              </w:tc>
              <w:tc>
                <w:tcPr>
                  <w:tcW w:w="2157" w:type="pct"/>
                </w:tcPr>
                <w:p w:rsidR="00942FBB" w:rsidRPr="007F3323" w:rsidRDefault="00942FBB" w:rsidP="00EB602D">
                  <w:pPr>
                    <w:pStyle w:val="TableText"/>
                  </w:pPr>
                  <w:r w:rsidRPr="007F3323">
                    <w:t>当前密码策略要求密码必须包含空格和其它特殊字符</w:t>
                  </w:r>
                  <w:r w:rsidRPr="007F3323">
                    <w:t>~!@#$%^&amp;*()-_=+|[{}];:'",&lt;.&gt;/\?`</w:t>
                  </w:r>
                  <w:r w:rsidRPr="007F3323">
                    <w:t>中的一个或多个</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10100126</w:t>
                  </w:r>
                </w:p>
              </w:tc>
              <w:tc>
                <w:tcPr>
                  <w:tcW w:w="2157" w:type="pct"/>
                </w:tcPr>
                <w:p w:rsidR="00942FBB" w:rsidRPr="007F3323" w:rsidRDefault="00942FBB" w:rsidP="00B2040C">
                  <w:pPr>
                    <w:pStyle w:val="TableText"/>
                  </w:pPr>
                  <w:r w:rsidRPr="007F3323">
                    <w:t>当前密码策略要求密码不能包含有正反序用户名</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10100127</w:t>
                  </w:r>
                </w:p>
              </w:tc>
              <w:tc>
                <w:tcPr>
                  <w:tcW w:w="2157" w:type="pct"/>
                </w:tcPr>
                <w:p w:rsidR="00942FBB" w:rsidRPr="007F3323" w:rsidRDefault="00942FBB" w:rsidP="00B2040C">
                  <w:pPr>
                    <w:pStyle w:val="TableText"/>
                  </w:pPr>
                  <w:r w:rsidRPr="007F3323">
                    <w:t>密码加密失败</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10100128</w:t>
                  </w:r>
                </w:p>
              </w:tc>
              <w:tc>
                <w:tcPr>
                  <w:tcW w:w="2157" w:type="pct"/>
                </w:tcPr>
                <w:p w:rsidR="00942FBB" w:rsidRPr="007F3323" w:rsidRDefault="00942FBB" w:rsidP="00B2040C">
                  <w:pPr>
                    <w:pStyle w:val="TableText"/>
                  </w:pPr>
                  <w:r w:rsidRPr="007F3323">
                    <w:t>处理密码失败</w:t>
                  </w:r>
                </w:p>
              </w:tc>
            </w:tr>
            <w:tr w:rsidR="00942FBB" w:rsidRPr="007F3323" w:rsidTr="00CF77F3">
              <w:tc>
                <w:tcPr>
                  <w:tcW w:w="1387" w:type="pct"/>
                </w:tcPr>
                <w:p w:rsidR="00942FBB" w:rsidRPr="007F3323" w:rsidRDefault="00942FBB" w:rsidP="00B2040C">
                  <w:pPr>
                    <w:pStyle w:val="TableText"/>
                  </w:pPr>
                  <w:r w:rsidRPr="007F3323">
                    <w:rPr>
                      <w:rFonts w:hint="eastAsia"/>
                    </w:rPr>
                    <w:t>400</w:t>
                  </w:r>
                </w:p>
              </w:tc>
              <w:tc>
                <w:tcPr>
                  <w:tcW w:w="1455" w:type="pct"/>
                </w:tcPr>
                <w:p w:rsidR="00942FBB" w:rsidRPr="007F3323" w:rsidRDefault="00942FBB" w:rsidP="00B2040C">
                  <w:pPr>
                    <w:pStyle w:val="TableText"/>
                  </w:pPr>
                  <w:r w:rsidRPr="007F3323">
                    <w:t>10100301</w:t>
                  </w:r>
                </w:p>
              </w:tc>
              <w:tc>
                <w:tcPr>
                  <w:tcW w:w="2157" w:type="pct"/>
                </w:tcPr>
                <w:p w:rsidR="00942FBB" w:rsidRPr="007F3323" w:rsidRDefault="00942FBB" w:rsidP="00B2040C">
                  <w:pPr>
                    <w:pStyle w:val="TableText"/>
                  </w:pPr>
                  <w:r w:rsidRPr="007F3323">
                    <w:t>用户唯一标识为空</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10100302</w:t>
                  </w:r>
                </w:p>
              </w:tc>
              <w:tc>
                <w:tcPr>
                  <w:tcW w:w="2157" w:type="pct"/>
                </w:tcPr>
                <w:p w:rsidR="00942FBB" w:rsidRPr="007F3323" w:rsidRDefault="00942FBB" w:rsidP="00EB602D">
                  <w:pPr>
                    <w:pStyle w:val="TableText"/>
                  </w:pPr>
                  <w:r w:rsidRPr="007F3323">
                    <w:t>用户手机号码格式错误</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10100303</w:t>
                  </w:r>
                </w:p>
              </w:tc>
              <w:tc>
                <w:tcPr>
                  <w:tcW w:w="2157" w:type="pct"/>
                </w:tcPr>
                <w:p w:rsidR="00942FBB" w:rsidRPr="007F3323" w:rsidRDefault="00942FBB" w:rsidP="00EB602D">
                  <w:pPr>
                    <w:pStyle w:val="TableText"/>
                  </w:pPr>
                  <w:r w:rsidRPr="007F3323">
                    <w:t>用户</w:t>
                  </w:r>
                  <w:r w:rsidRPr="007F3323">
                    <w:t>email</w:t>
                  </w:r>
                  <w:r w:rsidRPr="007F3323">
                    <w:t>格式错误</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10100304</w:t>
                  </w:r>
                </w:p>
              </w:tc>
              <w:tc>
                <w:tcPr>
                  <w:tcW w:w="2157" w:type="pct"/>
                </w:tcPr>
                <w:p w:rsidR="00942FBB" w:rsidRPr="007F3323" w:rsidRDefault="00942FBB" w:rsidP="00EB602D">
                  <w:pPr>
                    <w:pStyle w:val="TableText"/>
                  </w:pPr>
                  <w:r w:rsidRPr="007F3323">
                    <w:t>用户描述长度错误</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10100305</w:t>
                  </w:r>
                </w:p>
              </w:tc>
              <w:tc>
                <w:tcPr>
                  <w:tcW w:w="2157" w:type="pct"/>
                </w:tcPr>
                <w:p w:rsidR="00942FBB" w:rsidRPr="007F3323" w:rsidRDefault="00942FBB" w:rsidP="00EB602D">
                  <w:pPr>
                    <w:pStyle w:val="TableText"/>
                  </w:pPr>
                  <w:r w:rsidRPr="007F3323">
                    <w:t>用户名已经存在</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10100306</w:t>
                  </w:r>
                </w:p>
              </w:tc>
              <w:tc>
                <w:tcPr>
                  <w:tcW w:w="2157" w:type="pct"/>
                </w:tcPr>
                <w:p w:rsidR="00942FBB" w:rsidRPr="007F3323" w:rsidRDefault="00942FBB" w:rsidP="00EB602D">
                  <w:pPr>
                    <w:pStyle w:val="TableText"/>
                  </w:pPr>
                  <w:r w:rsidRPr="007F3323">
                    <w:t>用户选择角色不存在</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10100309</w:t>
                  </w:r>
                </w:p>
              </w:tc>
              <w:tc>
                <w:tcPr>
                  <w:tcW w:w="2157" w:type="pct"/>
                </w:tcPr>
                <w:p w:rsidR="00942FBB" w:rsidRPr="007F3323" w:rsidRDefault="00942FBB" w:rsidP="00EB602D">
                  <w:pPr>
                    <w:pStyle w:val="TableText"/>
                  </w:pPr>
                  <w:r w:rsidRPr="007F3323">
                    <w:t>用户名长度错误</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10100310</w:t>
                  </w:r>
                </w:p>
              </w:tc>
              <w:tc>
                <w:tcPr>
                  <w:tcW w:w="2157" w:type="pct"/>
                </w:tcPr>
                <w:p w:rsidR="00942FBB" w:rsidRPr="007F3323" w:rsidRDefault="00942FBB" w:rsidP="00EB602D">
                  <w:pPr>
                    <w:pStyle w:val="TableText"/>
                  </w:pPr>
                  <w:r w:rsidRPr="007F3323">
                    <w:t>用户名字符错误</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10100311</w:t>
                  </w:r>
                </w:p>
              </w:tc>
              <w:tc>
                <w:tcPr>
                  <w:tcW w:w="2157" w:type="pct"/>
                </w:tcPr>
                <w:p w:rsidR="00942FBB" w:rsidRPr="007F3323" w:rsidRDefault="00942FBB" w:rsidP="00EB602D">
                  <w:pPr>
                    <w:pStyle w:val="TableText"/>
                  </w:pPr>
                  <w:r w:rsidRPr="007F3323">
                    <w:t>添加用户失败</w:t>
                  </w:r>
                </w:p>
              </w:tc>
            </w:tr>
            <w:tr w:rsidR="00942FBB" w:rsidRPr="007F3323" w:rsidTr="00CF77F3">
              <w:tc>
                <w:tcPr>
                  <w:tcW w:w="1387" w:type="pct"/>
                </w:tcPr>
                <w:p w:rsidR="00942FBB" w:rsidRPr="007F3323" w:rsidRDefault="00942FBB" w:rsidP="00EB602D">
                  <w:pPr>
                    <w:pStyle w:val="TableText"/>
                  </w:pPr>
                  <w:r w:rsidRPr="007F3323">
                    <w:rPr>
                      <w:rFonts w:hint="eastAsia"/>
                    </w:rPr>
                    <w:t>400</w:t>
                  </w:r>
                </w:p>
              </w:tc>
              <w:tc>
                <w:tcPr>
                  <w:tcW w:w="1455" w:type="pct"/>
                </w:tcPr>
                <w:p w:rsidR="00942FBB" w:rsidRPr="007F3323" w:rsidRDefault="00942FBB" w:rsidP="00EB602D">
                  <w:pPr>
                    <w:pStyle w:val="TableText"/>
                  </w:pPr>
                  <w:r w:rsidRPr="007F3323">
                    <w:t>10100333</w:t>
                  </w:r>
                </w:p>
              </w:tc>
              <w:tc>
                <w:tcPr>
                  <w:tcW w:w="2157" w:type="pct"/>
                </w:tcPr>
                <w:p w:rsidR="00942FBB" w:rsidRPr="007F3323" w:rsidRDefault="00942FBB" w:rsidP="00EB602D">
                  <w:pPr>
                    <w:pStyle w:val="TableText"/>
                  </w:pPr>
                  <w:r w:rsidRPr="007F3323">
                    <w:t>获取密码策略失败</w:t>
                  </w:r>
                </w:p>
              </w:tc>
            </w:tr>
            <w:tr w:rsidR="00942FBB" w:rsidRPr="007F3323" w:rsidTr="00CF77F3">
              <w:tc>
                <w:tcPr>
                  <w:tcW w:w="1387" w:type="pct"/>
                </w:tcPr>
                <w:p w:rsidR="00942FBB" w:rsidRPr="007F3323" w:rsidRDefault="00942FBB" w:rsidP="00EB602D">
                  <w:pPr>
                    <w:pStyle w:val="TableText"/>
                  </w:pPr>
                  <w:r w:rsidRPr="007F3323">
                    <w:rPr>
                      <w:rFonts w:hint="eastAsia"/>
                    </w:rPr>
                    <w:t>400</w:t>
                  </w:r>
                </w:p>
              </w:tc>
              <w:tc>
                <w:tcPr>
                  <w:tcW w:w="1455" w:type="pct"/>
                </w:tcPr>
                <w:p w:rsidR="00942FBB" w:rsidRPr="007F3323" w:rsidRDefault="00942FBB" w:rsidP="00EB602D">
                  <w:pPr>
                    <w:pStyle w:val="TableText"/>
                  </w:pPr>
                  <w:r w:rsidRPr="007F3323">
                    <w:t>10100335</w:t>
                  </w:r>
                </w:p>
              </w:tc>
              <w:tc>
                <w:tcPr>
                  <w:tcW w:w="2157" w:type="pct"/>
                </w:tcPr>
                <w:p w:rsidR="00942FBB" w:rsidRPr="007F3323" w:rsidRDefault="00942FBB" w:rsidP="00EB602D">
                  <w:pPr>
                    <w:pStyle w:val="TableText"/>
                  </w:pPr>
                  <w:r w:rsidRPr="007F3323">
                    <w:t>密码长度不合法</w:t>
                  </w:r>
                </w:p>
              </w:tc>
            </w:tr>
            <w:tr w:rsidR="00942FBB" w:rsidRPr="007F3323" w:rsidTr="00CF77F3">
              <w:tc>
                <w:tcPr>
                  <w:tcW w:w="1387" w:type="pct"/>
                </w:tcPr>
                <w:p w:rsidR="00942FBB" w:rsidRPr="007F3323" w:rsidRDefault="00942FBB" w:rsidP="00EB602D">
                  <w:pPr>
                    <w:pStyle w:val="TableText"/>
                  </w:pPr>
                  <w:r w:rsidRPr="007F3323">
                    <w:rPr>
                      <w:rFonts w:hint="eastAsia"/>
                    </w:rPr>
                    <w:t>400</w:t>
                  </w:r>
                </w:p>
              </w:tc>
              <w:tc>
                <w:tcPr>
                  <w:tcW w:w="1455" w:type="pct"/>
                </w:tcPr>
                <w:p w:rsidR="00942FBB" w:rsidRPr="007F3323" w:rsidRDefault="00942FBB" w:rsidP="00EB602D">
                  <w:pPr>
                    <w:pStyle w:val="TableText"/>
                  </w:pPr>
                  <w:r w:rsidRPr="007F3323">
                    <w:t>10100337</w:t>
                  </w:r>
                </w:p>
              </w:tc>
              <w:tc>
                <w:tcPr>
                  <w:tcW w:w="2157" w:type="pct"/>
                </w:tcPr>
                <w:p w:rsidR="00942FBB" w:rsidRPr="007F3323" w:rsidRDefault="00942FBB" w:rsidP="00EB602D">
                  <w:pPr>
                    <w:pStyle w:val="TableText"/>
                  </w:pPr>
                  <w:r w:rsidRPr="007F3323">
                    <w:t>用户类型不正确</w:t>
                  </w:r>
                </w:p>
              </w:tc>
            </w:tr>
            <w:tr w:rsidR="00942FBB" w:rsidRPr="007F3323" w:rsidTr="00CF77F3">
              <w:tc>
                <w:tcPr>
                  <w:tcW w:w="1387" w:type="pct"/>
                </w:tcPr>
                <w:p w:rsidR="00942FBB" w:rsidRPr="007F3323" w:rsidRDefault="00942FBB" w:rsidP="00EB602D">
                  <w:pPr>
                    <w:pStyle w:val="TableText"/>
                  </w:pPr>
                  <w:r w:rsidRPr="007F3323">
                    <w:rPr>
                      <w:rFonts w:hint="eastAsia"/>
                    </w:rPr>
                    <w:t>400</w:t>
                  </w:r>
                </w:p>
              </w:tc>
              <w:tc>
                <w:tcPr>
                  <w:tcW w:w="1455" w:type="pct"/>
                </w:tcPr>
                <w:p w:rsidR="00942FBB" w:rsidRPr="007F3323" w:rsidRDefault="00942FBB" w:rsidP="00EB602D">
                  <w:pPr>
                    <w:pStyle w:val="TableText"/>
                  </w:pPr>
                  <w:r w:rsidRPr="007F3323">
                    <w:t>10100359</w:t>
                  </w:r>
                </w:p>
              </w:tc>
              <w:tc>
                <w:tcPr>
                  <w:tcW w:w="2157" w:type="pct"/>
                </w:tcPr>
                <w:p w:rsidR="00942FBB" w:rsidRPr="007F3323" w:rsidRDefault="00942FBB" w:rsidP="00EB602D">
                  <w:pPr>
                    <w:pStyle w:val="TableText"/>
                  </w:pPr>
                  <w:r w:rsidRPr="007F3323">
                    <w:t>用户数量超过上限</w:t>
                  </w:r>
                </w:p>
              </w:tc>
            </w:tr>
            <w:tr w:rsidR="00942FBB" w:rsidRPr="007F3323" w:rsidDel="00B5738C" w:rsidTr="00CF77F3">
              <w:tc>
                <w:tcPr>
                  <w:tcW w:w="1387" w:type="pct"/>
                </w:tcPr>
                <w:p w:rsidR="00942FBB" w:rsidRPr="007F3323" w:rsidDel="00B5738C" w:rsidRDefault="00942FBB" w:rsidP="00EB602D">
                  <w:pPr>
                    <w:pStyle w:val="TableText"/>
                  </w:pPr>
                  <w:r w:rsidRPr="007F3323">
                    <w:rPr>
                      <w:rFonts w:hint="eastAsia"/>
                    </w:rPr>
                    <w:t>400</w:t>
                  </w:r>
                </w:p>
              </w:tc>
              <w:tc>
                <w:tcPr>
                  <w:tcW w:w="1455" w:type="pct"/>
                </w:tcPr>
                <w:p w:rsidR="00942FBB" w:rsidRPr="007F3323" w:rsidDel="00B5738C" w:rsidRDefault="00942FBB" w:rsidP="00EB602D">
                  <w:pPr>
                    <w:pStyle w:val="TableText"/>
                  </w:pPr>
                  <w:r w:rsidRPr="007F3323">
                    <w:t>10100502</w:t>
                  </w:r>
                </w:p>
              </w:tc>
              <w:tc>
                <w:tcPr>
                  <w:tcW w:w="2157" w:type="pct"/>
                </w:tcPr>
                <w:p w:rsidR="00942FBB" w:rsidRPr="007F3323" w:rsidDel="00B5738C" w:rsidRDefault="00942FBB" w:rsidP="00EB602D">
                  <w:pPr>
                    <w:pStyle w:val="TableText"/>
                  </w:pPr>
                  <w:r w:rsidRPr="007F3323">
                    <w:t>角色不存在</w:t>
                  </w:r>
                </w:p>
              </w:tc>
            </w:tr>
            <w:tr w:rsidR="00942FBB" w:rsidRPr="007F3323" w:rsidDel="00B5738C" w:rsidTr="00CF77F3">
              <w:tc>
                <w:tcPr>
                  <w:tcW w:w="1387" w:type="pct"/>
                </w:tcPr>
                <w:p w:rsidR="00942FBB" w:rsidRPr="007F3323" w:rsidDel="00B5738C" w:rsidRDefault="00942FBB" w:rsidP="00EB602D">
                  <w:pPr>
                    <w:pStyle w:val="TableText"/>
                  </w:pPr>
                  <w:r w:rsidRPr="007F3323">
                    <w:rPr>
                      <w:rFonts w:hint="eastAsia"/>
                    </w:rPr>
                    <w:t>400</w:t>
                  </w:r>
                </w:p>
              </w:tc>
              <w:tc>
                <w:tcPr>
                  <w:tcW w:w="1455" w:type="pct"/>
                </w:tcPr>
                <w:p w:rsidR="00942FBB" w:rsidRPr="007F3323" w:rsidDel="00B5738C" w:rsidRDefault="00942FBB" w:rsidP="00EB602D">
                  <w:pPr>
                    <w:pStyle w:val="TableText"/>
                  </w:pPr>
                  <w:r w:rsidRPr="007F3323">
                    <w:t>10100505</w:t>
                  </w:r>
                </w:p>
              </w:tc>
              <w:tc>
                <w:tcPr>
                  <w:tcW w:w="2157" w:type="pct"/>
                </w:tcPr>
                <w:p w:rsidR="00942FBB" w:rsidRPr="007F3323" w:rsidDel="00B5738C" w:rsidRDefault="00942FBB" w:rsidP="00EB602D">
                  <w:pPr>
                    <w:pStyle w:val="TableText"/>
                  </w:pPr>
                  <w:r w:rsidRPr="007F3323">
                    <w:t>角色名不能为空</w:t>
                  </w:r>
                </w:p>
              </w:tc>
            </w:tr>
            <w:tr w:rsidR="00942FBB" w:rsidRPr="007F3323" w:rsidDel="00B5738C" w:rsidTr="00CF77F3">
              <w:tc>
                <w:tcPr>
                  <w:tcW w:w="1387" w:type="pct"/>
                </w:tcPr>
                <w:p w:rsidR="00942FBB" w:rsidRPr="007F3323" w:rsidDel="00B5738C" w:rsidRDefault="00942FBB" w:rsidP="00EB602D">
                  <w:pPr>
                    <w:pStyle w:val="TableText"/>
                  </w:pPr>
                  <w:r w:rsidRPr="007F3323">
                    <w:t>400</w:t>
                  </w:r>
                </w:p>
              </w:tc>
              <w:tc>
                <w:tcPr>
                  <w:tcW w:w="1455" w:type="pct"/>
                </w:tcPr>
                <w:p w:rsidR="00942FBB" w:rsidRPr="007F3323" w:rsidDel="00B5738C" w:rsidRDefault="00942FBB" w:rsidP="00EB602D">
                  <w:pPr>
                    <w:pStyle w:val="TableText"/>
                  </w:pPr>
                  <w:r w:rsidRPr="007F3323">
                    <w:t>10100422</w:t>
                  </w:r>
                </w:p>
              </w:tc>
              <w:tc>
                <w:tcPr>
                  <w:tcW w:w="2157" w:type="pct"/>
                </w:tcPr>
                <w:p w:rsidR="00942FBB" w:rsidRPr="007F3323" w:rsidDel="00B5738C" w:rsidRDefault="00942FBB" w:rsidP="00EB602D">
                  <w:pPr>
                    <w:pStyle w:val="TableText"/>
                  </w:pPr>
                  <w:r w:rsidRPr="007F3323">
                    <w:t>前台与后台服务权限模式不匹配。</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10100510</w:t>
                  </w:r>
                </w:p>
              </w:tc>
              <w:tc>
                <w:tcPr>
                  <w:tcW w:w="2157" w:type="pct"/>
                </w:tcPr>
                <w:p w:rsidR="00942FBB" w:rsidRPr="007F3323" w:rsidRDefault="00942FBB" w:rsidP="00EB602D">
                  <w:pPr>
                    <w:pStyle w:val="TableText"/>
                  </w:pPr>
                  <w:r w:rsidRPr="007F3323">
                    <w:t>角色权限类型与用户权限类型不一致。</w:t>
                  </w:r>
                </w:p>
              </w:tc>
            </w:tr>
            <w:tr w:rsidR="00942FBB" w:rsidRPr="007F3323" w:rsidTr="00CF77F3">
              <w:tc>
                <w:tcPr>
                  <w:tcW w:w="1387" w:type="pct"/>
                </w:tcPr>
                <w:p w:rsidR="00942FBB" w:rsidRPr="007F3323" w:rsidRDefault="00942FBB" w:rsidP="00EB602D">
                  <w:pPr>
                    <w:pStyle w:val="TableText"/>
                  </w:pPr>
                  <w:r w:rsidRPr="007F3323">
                    <w:t>400</w:t>
                  </w:r>
                </w:p>
              </w:tc>
              <w:tc>
                <w:tcPr>
                  <w:tcW w:w="1455" w:type="pct"/>
                </w:tcPr>
                <w:p w:rsidR="00942FBB" w:rsidRPr="007F3323" w:rsidRDefault="00942FBB" w:rsidP="00EB602D">
                  <w:pPr>
                    <w:pStyle w:val="TableText"/>
                  </w:pPr>
                  <w:r w:rsidRPr="007F3323">
                    <w:t>10100001</w:t>
                  </w:r>
                </w:p>
              </w:tc>
              <w:tc>
                <w:tcPr>
                  <w:tcW w:w="2157" w:type="pct"/>
                </w:tcPr>
                <w:p w:rsidR="00942FBB" w:rsidRPr="007F3323" w:rsidRDefault="00942FBB" w:rsidP="00EB602D">
                  <w:pPr>
                    <w:pStyle w:val="TableText"/>
                  </w:pPr>
                  <w:r w:rsidRPr="007F3323">
                    <w:t>数据库异常，请联系管理员。</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说明</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高安全模式下，添加用户时不能指定账号安全类型和角色名称列表，添加的用户处于未激活状态，需要系统安全管理员通过设置用户角色进行激活。</w:t>
            </w: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40" w:name="_Toc323049949"/>
      <w:bookmarkStart w:id="41" w:name="_Toc439920241"/>
      <w:bookmarkStart w:id="42" w:name="_Toc509581264"/>
      <w:bookmarkStart w:id="43" w:name="_Toc28629800"/>
      <w:r w:rsidRPr="007F3323">
        <w:t>删除用户</w:t>
      </w:r>
      <w:bookmarkEnd w:id="40"/>
      <w:bookmarkEnd w:id="41"/>
      <w:bookmarkEnd w:id="42"/>
      <w:bookmarkEnd w:id="4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7"/>
        <w:gridCol w:w="8412"/>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删除用户</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&lt;user_uri&gt;/&lt; userId</w:t>
            </w:r>
            <w:r w:rsidRPr="007F3323" w:rsidDel="000801C0">
              <w:t xml:space="preserve"> </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rPr>
                <w:lang w:val="fr-FR"/>
              </w:rPr>
            </w:pPr>
            <w:r w:rsidRPr="007F3323">
              <w:rPr>
                <w:lang w:val="fr-FR"/>
              </w:rPr>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2741"/>
              <w:gridCol w:w="2721"/>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t>10100001</w:t>
                  </w:r>
                </w:p>
              </w:tc>
              <w:tc>
                <w:tcPr>
                  <w:tcW w:w="1662" w:type="pct"/>
                </w:tcPr>
                <w:p w:rsidR="00942FBB" w:rsidRPr="007F3323" w:rsidRDefault="00942FBB" w:rsidP="00B2040C">
                  <w:pPr>
                    <w:pStyle w:val="TableText"/>
                  </w:pPr>
                  <w:r w:rsidRPr="007F3323">
                    <w:t>数据库异常，请联系管理员</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rPr>
                      <w:u w:val="single"/>
                    </w:rPr>
                    <w:t>10100106</w:t>
                  </w:r>
                </w:p>
              </w:tc>
              <w:tc>
                <w:tcPr>
                  <w:tcW w:w="1662" w:type="pct"/>
                </w:tcPr>
                <w:p w:rsidR="00942FBB" w:rsidRPr="007F3323" w:rsidRDefault="00942FBB" w:rsidP="00B2040C">
                  <w:pPr>
                    <w:pStyle w:val="TableText"/>
                  </w:pPr>
                  <w:r w:rsidRPr="007F3323">
                    <w:t>参数输入不合法</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10100301</w:t>
                  </w:r>
                </w:p>
              </w:tc>
              <w:tc>
                <w:tcPr>
                  <w:tcW w:w="1662" w:type="pct"/>
                </w:tcPr>
                <w:p w:rsidR="00942FBB" w:rsidRPr="007F3323" w:rsidRDefault="00942FBB" w:rsidP="00B2040C">
                  <w:pPr>
                    <w:pStyle w:val="TableText"/>
                  </w:pPr>
                  <w:r w:rsidRPr="007F3323">
                    <w:t>用户</w:t>
                  </w:r>
                  <w:r w:rsidRPr="007F3323">
                    <w:t>ID</w:t>
                  </w:r>
                  <w:r w:rsidRPr="007F3323">
                    <w:t>为空</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EB602D">
                  <w:pPr>
                    <w:pStyle w:val="TableText"/>
                  </w:pPr>
                  <w:r w:rsidRPr="007F3323">
                    <w:t>10100307</w:t>
                  </w:r>
                </w:p>
              </w:tc>
              <w:tc>
                <w:tcPr>
                  <w:tcW w:w="1662" w:type="pct"/>
                </w:tcPr>
                <w:p w:rsidR="00942FBB" w:rsidRPr="007F3323" w:rsidRDefault="00942FBB" w:rsidP="00B2040C">
                  <w:pPr>
                    <w:pStyle w:val="TableText"/>
                  </w:pPr>
                  <w:r w:rsidRPr="007F3323">
                    <w:t>用户不存在</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10100312</w:t>
                  </w:r>
                </w:p>
              </w:tc>
              <w:tc>
                <w:tcPr>
                  <w:tcW w:w="1662" w:type="pct"/>
                </w:tcPr>
                <w:p w:rsidR="00942FBB" w:rsidRPr="007F3323" w:rsidRDefault="00942FBB" w:rsidP="00EB602D">
                  <w:pPr>
                    <w:pStyle w:val="TableText"/>
                  </w:pPr>
                  <w:r w:rsidRPr="007F3323">
                    <w:t>不可删除当前用户本身</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10100314</w:t>
                  </w:r>
                </w:p>
              </w:tc>
              <w:tc>
                <w:tcPr>
                  <w:tcW w:w="1662" w:type="pct"/>
                </w:tcPr>
                <w:p w:rsidR="00942FBB" w:rsidRPr="007F3323" w:rsidRDefault="00942FBB" w:rsidP="00EB602D">
                  <w:pPr>
                    <w:pStyle w:val="TableText"/>
                  </w:pPr>
                  <w:r w:rsidRPr="007F3323">
                    <w:t>默认超级管理员不可被删除</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10100315</w:t>
                  </w:r>
                </w:p>
              </w:tc>
              <w:tc>
                <w:tcPr>
                  <w:tcW w:w="1662" w:type="pct"/>
                </w:tcPr>
                <w:p w:rsidR="00942FBB" w:rsidRPr="007F3323" w:rsidRDefault="00942FBB" w:rsidP="00EB602D">
                  <w:pPr>
                    <w:pStyle w:val="TableText"/>
                  </w:pPr>
                  <w:r w:rsidRPr="007F3323">
                    <w:t>删除用户失败</w:t>
                  </w:r>
                </w:p>
              </w:tc>
            </w:tr>
          </w:tbl>
          <w:p w:rsidR="00942FBB" w:rsidRPr="007F3323" w:rsidRDefault="00942FBB" w:rsidP="00B2040C">
            <w:pPr>
              <w:pStyle w:val="TableText"/>
            </w:pPr>
          </w:p>
        </w:tc>
      </w:tr>
    </w:tbl>
    <w:p w:rsidR="00233967" w:rsidRPr="007F3323" w:rsidRDefault="00233967" w:rsidP="00233967">
      <w:bookmarkStart w:id="44" w:name="_Toc323049950"/>
      <w:bookmarkStart w:id="45" w:name="_Toc439920242"/>
    </w:p>
    <w:p w:rsidR="00942FBB" w:rsidRPr="007F3323" w:rsidRDefault="00942FBB" w:rsidP="002B57DB">
      <w:pPr>
        <w:pStyle w:val="31"/>
        <w:rPr>
          <w:rFonts w:hAnsi="Times New Roman"/>
        </w:rPr>
      </w:pPr>
      <w:bookmarkStart w:id="46" w:name="_Toc509581265"/>
      <w:bookmarkStart w:id="47" w:name="_Toc28629801"/>
      <w:r w:rsidRPr="007F3323">
        <w:t>查询用户</w:t>
      </w:r>
      <w:bookmarkEnd w:id="44"/>
      <w:bookmarkEnd w:id="45"/>
      <w:bookmarkEnd w:id="46"/>
      <w:bookmarkEnd w:id="47"/>
    </w:p>
    <w:p w:rsidR="00942FBB" w:rsidRPr="007F3323" w:rsidRDefault="00942FBB" w:rsidP="00016746">
      <w:pPr>
        <w:pStyle w:val="BlockLabel"/>
      </w:pPr>
      <w:r w:rsidRPr="007F3323">
        <w:t>查询指定用户</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6"/>
        <w:gridCol w:w="8413"/>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查询指定用户</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2"/>
              <w:gridCol w:w="1135"/>
              <w:gridCol w:w="5140"/>
            </w:tblGrid>
            <w:tr w:rsidR="00942FBB" w:rsidRPr="007F3323" w:rsidTr="005348A4">
              <w:tc>
                <w:tcPr>
                  <w:tcW w:w="1168" w:type="pct"/>
                  <w:shd w:val="clear" w:color="auto" w:fill="D9D9D9"/>
                </w:tcPr>
                <w:p w:rsidR="00942FBB" w:rsidRPr="007F3323" w:rsidRDefault="00942FBB" w:rsidP="00B2040C">
                  <w:pPr>
                    <w:pStyle w:val="TableText"/>
                    <w:rPr>
                      <w:b/>
                    </w:rPr>
                  </w:pPr>
                  <w:r w:rsidRPr="007F3323">
                    <w:rPr>
                      <w:b/>
                    </w:rPr>
                    <w:t>Name</w:t>
                  </w:r>
                </w:p>
              </w:tc>
              <w:tc>
                <w:tcPr>
                  <w:tcW w:w="383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68"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93" w:type="pct"/>
                  <w:shd w:val="clear" w:color="auto" w:fill="D9D9D9"/>
                </w:tcPr>
                <w:p w:rsidR="00942FBB" w:rsidRPr="007F3323" w:rsidRDefault="00942FBB" w:rsidP="00B2040C">
                  <w:pPr>
                    <w:pStyle w:val="TableText"/>
                    <w:rPr>
                      <w:b/>
                    </w:rPr>
                  </w:pPr>
                  <w:r w:rsidRPr="007F3323">
                    <w:rPr>
                      <w:b/>
                    </w:rPr>
                    <w:t>Type</w:t>
                  </w:r>
                </w:p>
              </w:tc>
              <w:tc>
                <w:tcPr>
                  <w:tcW w:w="313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68" w:type="pct"/>
                </w:tcPr>
                <w:p w:rsidR="00942FBB" w:rsidRPr="007F3323" w:rsidRDefault="00942FBB" w:rsidP="00B2040C">
                  <w:pPr>
                    <w:pStyle w:val="TableText"/>
                  </w:pPr>
                  <w:r w:rsidRPr="007F3323">
                    <w:t>userId</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用户标识</w:t>
                  </w:r>
                  <w:r w:rsidRPr="007F3323">
                    <w:rPr>
                      <w:rFonts w:hint="eastAsia"/>
                    </w:rPr>
                    <w:t>，必选。</w:t>
                  </w:r>
                </w:p>
              </w:tc>
            </w:tr>
            <w:tr w:rsidR="00942FBB" w:rsidRPr="007F3323" w:rsidTr="005348A4">
              <w:tc>
                <w:tcPr>
                  <w:tcW w:w="1168" w:type="pct"/>
                </w:tcPr>
                <w:p w:rsidR="00942FBB" w:rsidRPr="007F3323" w:rsidRDefault="00942FBB" w:rsidP="00B2040C">
                  <w:pPr>
                    <w:pStyle w:val="TableText"/>
                  </w:pPr>
                  <w:r w:rsidRPr="007F3323">
                    <w:t>userType</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rPr>
                      <w:sz w:val="17"/>
                      <w:szCs w:val="17"/>
                    </w:rPr>
                  </w:pPr>
                  <w:r w:rsidRPr="007F3323">
                    <w:t>用户类型，</w:t>
                  </w:r>
                  <w:r w:rsidRPr="007F3323">
                    <w:rPr>
                      <w:rFonts w:hint="eastAsia"/>
                    </w:rPr>
                    <w:t>可选，</w:t>
                  </w:r>
                  <w:r w:rsidRPr="007F3323">
                    <w:t>1(</w:t>
                  </w:r>
                  <w:r w:rsidRPr="007F3323">
                    <w:t>域用户</w:t>
                  </w:r>
                  <w:r w:rsidRPr="007F3323">
                    <w:t>)</w:t>
                  </w:r>
                  <w:r w:rsidRPr="007F3323">
                    <w:t>、</w:t>
                  </w:r>
                  <w:r w:rsidRPr="007F3323">
                    <w:t>2</w:t>
                  </w:r>
                </w:p>
                <w:p w:rsidR="00942FBB" w:rsidRPr="007F3323" w:rsidRDefault="00942FBB" w:rsidP="00B2040C">
                  <w:pPr>
                    <w:pStyle w:val="TableText"/>
                  </w:pPr>
                  <w:r w:rsidRPr="007F3323">
                    <w:t>（接口对接用户）、</w:t>
                  </w:r>
                  <w:r w:rsidRPr="007F3323">
                    <w:t>0(</w:t>
                  </w:r>
                  <w:r w:rsidRPr="007F3323">
                    <w:t>本地用户</w:t>
                  </w:r>
                  <w:r w:rsidRPr="007F3323">
                    <w:t>)</w:t>
                  </w:r>
                </w:p>
              </w:tc>
            </w:tr>
            <w:tr w:rsidR="00942FBB" w:rsidRPr="007F3323" w:rsidTr="005348A4">
              <w:tc>
                <w:tcPr>
                  <w:tcW w:w="1168" w:type="pct"/>
                </w:tcPr>
                <w:p w:rsidR="00942FBB" w:rsidRPr="007F3323" w:rsidRDefault="00942FBB" w:rsidP="00B2040C">
                  <w:pPr>
                    <w:pStyle w:val="TableText"/>
                  </w:pPr>
                  <w:r w:rsidRPr="007F3323">
                    <w:t>userName</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用户名</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roles</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角色名称列表</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email</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邮箱地址</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contact</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电话号码</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description</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描述</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createTime</w:t>
                  </w:r>
                </w:p>
              </w:tc>
              <w:tc>
                <w:tcPr>
                  <w:tcW w:w="693" w:type="pct"/>
                  <w:shd w:val="clear" w:color="auto" w:fill="auto"/>
                </w:tcPr>
                <w:p w:rsidR="00942FBB" w:rsidRPr="007F3323" w:rsidRDefault="00942FBB" w:rsidP="00B2040C">
                  <w:pPr>
                    <w:pStyle w:val="TableText"/>
                  </w:pPr>
                  <w:r w:rsidRPr="007F3323">
                    <w:t>string</w:t>
                  </w:r>
                </w:p>
              </w:tc>
              <w:tc>
                <w:tcPr>
                  <w:tcW w:w="3139" w:type="pct"/>
                  <w:shd w:val="clear" w:color="auto" w:fill="auto"/>
                </w:tcPr>
                <w:p w:rsidR="00942FBB" w:rsidRPr="007F3323" w:rsidRDefault="00942FBB" w:rsidP="00B2040C">
                  <w:pPr>
                    <w:pStyle w:val="TableText"/>
                  </w:pPr>
                  <w:r w:rsidRPr="007F3323">
                    <w:t>创建时间</w:t>
                  </w:r>
                  <w:r w:rsidRPr="007F3323">
                    <w:rPr>
                      <w:rFonts w:hint="eastAsia"/>
                    </w:rPr>
                    <w:t>，可选。</w:t>
                  </w:r>
                </w:p>
              </w:tc>
            </w:tr>
            <w:tr w:rsidR="00942FBB" w:rsidRPr="007F3323" w:rsidTr="005348A4">
              <w:tc>
                <w:tcPr>
                  <w:tcW w:w="1168" w:type="pct"/>
                </w:tcPr>
                <w:p w:rsidR="00942FBB" w:rsidRPr="007F3323" w:rsidRDefault="00942FBB" w:rsidP="00B2040C">
                  <w:pPr>
                    <w:pStyle w:val="TableText"/>
                  </w:pPr>
                  <w:r w:rsidRPr="007F3323">
                    <w:t>connectNum</w:t>
                  </w:r>
                </w:p>
              </w:tc>
              <w:tc>
                <w:tcPr>
                  <w:tcW w:w="693" w:type="pct"/>
                  <w:shd w:val="clear" w:color="auto" w:fill="auto"/>
                </w:tcPr>
                <w:p w:rsidR="00942FBB" w:rsidRPr="007F3323" w:rsidRDefault="00942FBB" w:rsidP="00B2040C">
                  <w:pPr>
                    <w:pStyle w:val="TableText"/>
                  </w:pPr>
                  <w:r w:rsidRPr="007F3323">
                    <w:t>integer</w:t>
                  </w:r>
                </w:p>
              </w:tc>
              <w:tc>
                <w:tcPr>
                  <w:tcW w:w="3139" w:type="pct"/>
                  <w:shd w:val="clear" w:color="auto" w:fill="auto"/>
                </w:tcPr>
                <w:p w:rsidR="00942FBB" w:rsidRPr="007F3323" w:rsidRDefault="00942FBB" w:rsidP="00B2040C">
                  <w:pPr>
                    <w:pStyle w:val="TableText"/>
                  </w:pPr>
                  <w:r w:rsidRPr="007F3323">
                    <w:t>账户最大连接数，大于</w:t>
                  </w:r>
                  <w:r w:rsidRPr="007F3323">
                    <w:t>0</w:t>
                  </w:r>
                  <w:r w:rsidRPr="007F3323">
                    <w:t>的</w:t>
                  </w:r>
                  <w:r w:rsidRPr="007F3323">
                    <w:t>integer</w:t>
                  </w:r>
                  <w:r w:rsidRPr="007F3323">
                    <w:t>型整数。</w:t>
                  </w:r>
                  <w:r w:rsidRPr="007F3323">
                    <w:rPr>
                      <w:rFonts w:hint="eastAsia"/>
                    </w:rPr>
                    <w:t>可选，</w:t>
                  </w:r>
                  <w:r w:rsidRPr="007F3323">
                    <w:t>默认为</w:t>
                  </w:r>
                  <w:r w:rsidRPr="007F3323">
                    <w:t>0</w:t>
                  </w:r>
                  <w:r w:rsidRPr="007F3323">
                    <w:t>，代表用户管理系统不限制用户连接个数。</w:t>
                  </w:r>
                </w:p>
              </w:tc>
            </w:tr>
            <w:tr w:rsidR="00942FBB" w:rsidRPr="007F3323" w:rsidTr="005348A4">
              <w:tc>
                <w:tcPr>
                  <w:tcW w:w="1168" w:type="pct"/>
                </w:tcPr>
                <w:p w:rsidR="00942FBB" w:rsidRPr="007F3323" w:rsidRDefault="00942FBB" w:rsidP="00B2040C">
                  <w:pPr>
                    <w:pStyle w:val="TableText"/>
                  </w:pPr>
                  <w:r w:rsidRPr="007F3323">
                    <w:t>rightType</w:t>
                  </w:r>
                </w:p>
              </w:tc>
              <w:tc>
                <w:tcPr>
                  <w:tcW w:w="693" w:type="pct"/>
                  <w:shd w:val="clear" w:color="auto" w:fill="auto"/>
                </w:tcPr>
                <w:p w:rsidR="00942FBB" w:rsidRPr="007F3323" w:rsidRDefault="00942FBB" w:rsidP="00B2040C">
                  <w:pPr>
                    <w:pStyle w:val="TableText"/>
                  </w:pPr>
                  <w:r w:rsidRPr="007F3323">
                    <w:t>integer</w:t>
                  </w:r>
                </w:p>
              </w:tc>
              <w:tc>
                <w:tcPr>
                  <w:tcW w:w="3139" w:type="pct"/>
                  <w:shd w:val="clear" w:color="auto" w:fill="auto"/>
                </w:tcPr>
                <w:p w:rsidR="00942FBB" w:rsidRPr="007F3323" w:rsidRDefault="00942FBB" w:rsidP="00B2040C">
                  <w:pPr>
                    <w:pStyle w:val="TableText"/>
                  </w:pPr>
                  <w:r w:rsidRPr="007F3323">
                    <w:t>账户安全类型。</w:t>
                  </w:r>
                  <w:r w:rsidRPr="007F3323">
                    <w:rPr>
                      <w:rFonts w:hint="eastAsia"/>
                    </w:rPr>
                    <w:t>可选，</w:t>
                  </w:r>
                  <w:r w:rsidRPr="007F3323">
                    <w:t>1</w:t>
                  </w:r>
                  <w:r w:rsidRPr="007F3323">
                    <w:t>：普通模式账户，</w:t>
                  </w:r>
                  <w:r w:rsidRPr="007F3323">
                    <w:t>2</w:t>
                  </w:r>
                  <w:r w:rsidRPr="007F3323">
                    <w:t>：高安全模式下系统管理员类账户，</w:t>
                  </w:r>
                  <w:r w:rsidRPr="007F3323">
                    <w:t>3</w:t>
                  </w:r>
                  <w:r w:rsidRPr="007F3323">
                    <w:t>：高安全模式下管理员类账户，</w:t>
                  </w:r>
                  <w:r w:rsidRPr="007F3323">
                    <w:t>4</w:t>
                  </w:r>
                  <w:r w:rsidRPr="007F3323">
                    <w:t>：高安全模式下安全审计员类账户</w:t>
                  </w:r>
                </w:p>
              </w:tc>
            </w:tr>
            <w:tr w:rsidR="00942FBB" w:rsidRPr="007F3323" w:rsidTr="005348A4">
              <w:tc>
                <w:tcPr>
                  <w:tcW w:w="1168" w:type="pct"/>
                </w:tcPr>
                <w:p w:rsidR="00942FBB" w:rsidRPr="007F3323" w:rsidRDefault="00942FBB" w:rsidP="00B2040C">
                  <w:pPr>
                    <w:pStyle w:val="TableText"/>
                  </w:pPr>
                  <w:r w:rsidRPr="007F3323">
                    <w:t>manageStatus</w:t>
                  </w:r>
                </w:p>
              </w:tc>
              <w:tc>
                <w:tcPr>
                  <w:tcW w:w="693" w:type="pct"/>
                  <w:shd w:val="clear" w:color="auto" w:fill="auto"/>
                </w:tcPr>
                <w:p w:rsidR="00942FBB" w:rsidRPr="007F3323" w:rsidRDefault="00942FBB" w:rsidP="00B2040C">
                  <w:pPr>
                    <w:pStyle w:val="TableText"/>
                  </w:pPr>
                  <w:r w:rsidRPr="007F3323">
                    <w:t>integer</w:t>
                  </w:r>
                </w:p>
              </w:tc>
              <w:tc>
                <w:tcPr>
                  <w:tcW w:w="3139" w:type="pct"/>
                  <w:shd w:val="clear" w:color="auto" w:fill="auto"/>
                </w:tcPr>
                <w:p w:rsidR="00942FBB" w:rsidRPr="007F3323" w:rsidRDefault="00942FBB" w:rsidP="00B2040C">
                  <w:pPr>
                    <w:pStyle w:val="TableText"/>
                  </w:pPr>
                  <w:r w:rsidRPr="007F3323">
                    <w:t>用户管理状态。</w:t>
                  </w:r>
                  <w:r w:rsidRPr="007F3323">
                    <w:rPr>
                      <w:rFonts w:hint="eastAsia"/>
                    </w:rPr>
                    <w:t>可选，</w:t>
                  </w:r>
                  <w:r w:rsidRPr="007F3323">
                    <w:t>0</w:t>
                  </w:r>
                  <w:r w:rsidRPr="007F3323">
                    <w:t>：正常，</w:t>
                  </w:r>
                  <w:r w:rsidRPr="007F3323">
                    <w:t>1</w:t>
                  </w:r>
                  <w:r w:rsidRPr="007F3323">
                    <w:t>：自动锁定，</w:t>
                  </w:r>
                  <w:r w:rsidRPr="007F3323">
                    <w:t>2</w:t>
                  </w:r>
                  <w:r w:rsidRPr="007F3323">
                    <w:t>：人工锁定</w:t>
                  </w:r>
                  <w:r w:rsidRPr="007F3323">
                    <w:rPr>
                      <w:rFonts w:hint="eastAsia"/>
                    </w:rPr>
                    <w:t>，</w:t>
                  </w:r>
                  <w:r w:rsidRPr="007F3323">
                    <w:rPr>
                      <w:rFonts w:hint="eastAsia"/>
                    </w:rPr>
                    <w:t>3</w:t>
                  </w:r>
                  <w:r w:rsidRPr="007F3323">
                    <w:rPr>
                      <w:rFonts w:hint="eastAsia"/>
                    </w:rPr>
                    <w:t>：未激活</w:t>
                  </w:r>
                  <w:r w:rsidRPr="007F3323">
                    <w:t>。默认</w:t>
                  </w:r>
                  <w:r w:rsidRPr="007F3323">
                    <w:t xml:space="preserve">0 </w:t>
                  </w:r>
                  <w:r w:rsidRPr="007F3323">
                    <w:t>：正常。</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&lt;user_uri&gt;/&lt; userId &gt;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304860" w:rsidRDefault="00304860" w:rsidP="00304860">
            <w:pPr>
              <w:pStyle w:val="TableText"/>
            </w:pPr>
            <w:r>
              <w:t xml:space="preserve">    "userId":" string",</w:t>
            </w:r>
          </w:p>
          <w:p w:rsidR="00304860" w:rsidRDefault="00304860" w:rsidP="00304860">
            <w:pPr>
              <w:pStyle w:val="TableText"/>
            </w:pPr>
            <w:r>
              <w:t xml:space="preserve">    "userType":"0",</w:t>
            </w:r>
          </w:p>
          <w:p w:rsidR="00304860" w:rsidRDefault="00304860" w:rsidP="00304860">
            <w:pPr>
              <w:pStyle w:val="TableText"/>
            </w:pPr>
            <w:r>
              <w:t xml:space="preserve">    "userName":string,</w:t>
            </w:r>
          </w:p>
          <w:p w:rsidR="00304860" w:rsidRDefault="00304860" w:rsidP="00304860">
            <w:pPr>
              <w:pStyle w:val="TableText"/>
            </w:pPr>
            <w:r>
              <w:t xml:space="preserve">    "roles":[ string,string],</w:t>
            </w:r>
          </w:p>
          <w:p w:rsidR="00304860" w:rsidRDefault="00304860" w:rsidP="00304860">
            <w:pPr>
              <w:pStyle w:val="TableText"/>
            </w:pPr>
            <w:r>
              <w:t xml:space="preserve">    "email":string,</w:t>
            </w:r>
          </w:p>
          <w:p w:rsidR="00304860" w:rsidRDefault="00304860" w:rsidP="00304860">
            <w:pPr>
              <w:pStyle w:val="TableText"/>
            </w:pPr>
            <w:r>
              <w:t xml:space="preserve">    "contact":string,</w:t>
            </w:r>
          </w:p>
          <w:p w:rsidR="00304860" w:rsidRDefault="00304860" w:rsidP="00304860">
            <w:pPr>
              <w:pStyle w:val="TableText"/>
            </w:pPr>
            <w:r>
              <w:t xml:space="preserve">    "description":string,</w:t>
            </w:r>
          </w:p>
          <w:p w:rsidR="00304860" w:rsidRDefault="00304860" w:rsidP="00304860">
            <w:pPr>
              <w:pStyle w:val="TableText"/>
            </w:pPr>
            <w:r>
              <w:t xml:space="preserve">    "createTime":string</w:t>
            </w:r>
          </w:p>
          <w:p w:rsidR="00304860" w:rsidRDefault="00304860" w:rsidP="00304860">
            <w:pPr>
              <w:pStyle w:val="TableText"/>
            </w:pPr>
            <w:r>
              <w:t xml:space="preserve">    "connectNum":integer"manageStatus" : integer</w:t>
            </w:r>
          </w:p>
          <w:p w:rsidR="00304860" w:rsidRDefault="00304860" w:rsidP="00304860">
            <w:pPr>
              <w:pStyle w:val="TableText"/>
            </w:pPr>
            <w:r>
              <w:t xml:space="preserve">    "rightType" : integer</w:t>
            </w:r>
          </w:p>
          <w:p w:rsidR="00942FBB" w:rsidRPr="007F3323" w:rsidRDefault="00942FBB" w:rsidP="00304860">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2149" w:type="dxa"/>
                </w:tcPr>
                <w:p w:rsidR="00942FBB" w:rsidRPr="007F3323" w:rsidRDefault="00942FBB" w:rsidP="00EB602D">
                  <w:pPr>
                    <w:pStyle w:val="TableText"/>
                  </w:pPr>
                  <w:r w:rsidRPr="007F3323">
                    <w:t>参数输入不合法。</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10100301</w:t>
                  </w:r>
                </w:p>
              </w:tc>
              <w:tc>
                <w:tcPr>
                  <w:tcW w:w="2149" w:type="dxa"/>
                </w:tcPr>
                <w:p w:rsidR="00942FBB" w:rsidRPr="007F3323" w:rsidRDefault="00942FBB" w:rsidP="00EB602D">
                  <w:pPr>
                    <w:pStyle w:val="TableText"/>
                  </w:pPr>
                  <w:r w:rsidRPr="007F3323">
                    <w:t>用户唯一标识为空。</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10100307</w:t>
                  </w:r>
                </w:p>
              </w:tc>
              <w:tc>
                <w:tcPr>
                  <w:tcW w:w="2149" w:type="dxa"/>
                </w:tcPr>
                <w:p w:rsidR="00942FBB" w:rsidRPr="007F3323" w:rsidRDefault="00942FBB" w:rsidP="00EB602D">
                  <w:pPr>
                    <w:pStyle w:val="TableText"/>
                  </w:pPr>
                  <w:r w:rsidRPr="007F3323">
                    <w:t>用户不存在。</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B2040C">
                  <w:pPr>
                    <w:pStyle w:val="TableText"/>
                  </w:pPr>
                  <w:r w:rsidRPr="007F3323">
                    <w:t>10100313</w:t>
                  </w:r>
                </w:p>
              </w:tc>
              <w:tc>
                <w:tcPr>
                  <w:tcW w:w="2149" w:type="dxa"/>
                </w:tcPr>
                <w:p w:rsidR="00942FBB" w:rsidRPr="007F3323" w:rsidRDefault="00942FBB" w:rsidP="00B2040C">
                  <w:pPr>
                    <w:pStyle w:val="TableText"/>
                  </w:pPr>
                  <w:r w:rsidRPr="007F3323">
                    <w:t>当前登录用户不存在</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10100325</w:t>
                  </w:r>
                </w:p>
              </w:tc>
              <w:tc>
                <w:tcPr>
                  <w:tcW w:w="2149" w:type="dxa"/>
                </w:tcPr>
                <w:p w:rsidR="00942FBB" w:rsidRPr="007F3323" w:rsidRDefault="00942FBB" w:rsidP="00EB602D">
                  <w:pPr>
                    <w:pStyle w:val="TableText"/>
                  </w:pPr>
                  <w:r w:rsidRPr="007F3323">
                    <w:t>查询用户失败</w:t>
                  </w:r>
                </w:p>
              </w:tc>
            </w:tr>
            <w:tr w:rsidR="00942FBB" w:rsidRPr="007F3323" w:rsidTr="005348A4">
              <w:tc>
                <w:tcPr>
                  <w:tcW w:w="2151" w:type="dxa"/>
                </w:tcPr>
                <w:p w:rsidR="00942FBB" w:rsidRPr="007F3323" w:rsidRDefault="00942FBB" w:rsidP="00B2040C">
                  <w:pPr>
                    <w:pStyle w:val="TableText"/>
                  </w:pPr>
                </w:p>
              </w:tc>
              <w:tc>
                <w:tcPr>
                  <w:tcW w:w="2165" w:type="dxa"/>
                </w:tcPr>
                <w:p w:rsidR="00942FBB" w:rsidRPr="007F3323" w:rsidRDefault="00942FBB" w:rsidP="00B2040C">
                  <w:pPr>
                    <w:pStyle w:val="TableText"/>
                  </w:pPr>
                </w:p>
              </w:tc>
              <w:tc>
                <w:tcPr>
                  <w:tcW w:w="2149" w:type="dxa"/>
                </w:tcPr>
                <w:p w:rsidR="00942FBB" w:rsidRPr="007F3323" w:rsidRDefault="00942FBB" w:rsidP="00B2040C">
                  <w:pPr>
                    <w:pStyle w:val="TableText"/>
                    <w:rPr>
                      <w:sz w:val="20"/>
                      <w:szCs w:val="20"/>
                    </w:rPr>
                  </w:pPr>
                </w:p>
              </w:tc>
            </w:tr>
            <w:tr w:rsidR="00942FBB" w:rsidRPr="007F3323" w:rsidTr="005348A4">
              <w:tc>
                <w:tcPr>
                  <w:tcW w:w="2151" w:type="dxa"/>
                </w:tcPr>
                <w:p w:rsidR="00942FBB" w:rsidRPr="007F3323" w:rsidRDefault="00942FBB" w:rsidP="00B2040C">
                  <w:pPr>
                    <w:pStyle w:val="TableText"/>
                    <w:rPr>
                      <w:sz w:val="20"/>
                      <w:szCs w:val="20"/>
                    </w:rPr>
                  </w:pPr>
                </w:p>
              </w:tc>
              <w:tc>
                <w:tcPr>
                  <w:tcW w:w="2165" w:type="dxa"/>
                </w:tcPr>
                <w:p w:rsidR="00942FBB" w:rsidRPr="007F3323" w:rsidRDefault="00942FBB" w:rsidP="00B2040C">
                  <w:pPr>
                    <w:pStyle w:val="TableText"/>
                    <w:rPr>
                      <w:sz w:val="20"/>
                      <w:szCs w:val="20"/>
                    </w:rPr>
                  </w:pPr>
                </w:p>
              </w:tc>
              <w:tc>
                <w:tcPr>
                  <w:tcW w:w="2149" w:type="dxa"/>
                </w:tcPr>
                <w:p w:rsidR="00942FBB" w:rsidRPr="007F3323" w:rsidRDefault="00942FBB" w:rsidP="00B2040C">
                  <w:pPr>
                    <w:pStyle w:val="TableText"/>
                    <w:rPr>
                      <w:sz w:val="20"/>
                      <w:szCs w:val="20"/>
                    </w:rPr>
                  </w:pPr>
                </w:p>
              </w:tc>
            </w:tr>
            <w:tr w:rsidR="00942FBB" w:rsidRPr="007F3323" w:rsidTr="005348A4">
              <w:tc>
                <w:tcPr>
                  <w:tcW w:w="2151" w:type="dxa"/>
                </w:tcPr>
                <w:p w:rsidR="00942FBB" w:rsidRPr="007F3323" w:rsidRDefault="00942FBB" w:rsidP="00B2040C">
                  <w:pPr>
                    <w:pStyle w:val="TableText"/>
                    <w:rPr>
                      <w:sz w:val="20"/>
                      <w:szCs w:val="20"/>
                    </w:rPr>
                  </w:pPr>
                </w:p>
              </w:tc>
              <w:tc>
                <w:tcPr>
                  <w:tcW w:w="2165" w:type="dxa"/>
                </w:tcPr>
                <w:p w:rsidR="00942FBB" w:rsidRPr="007F3323" w:rsidRDefault="00942FBB" w:rsidP="00B2040C">
                  <w:pPr>
                    <w:pStyle w:val="TableText"/>
                    <w:rPr>
                      <w:sz w:val="20"/>
                      <w:szCs w:val="20"/>
                    </w:rPr>
                  </w:pPr>
                </w:p>
              </w:tc>
              <w:tc>
                <w:tcPr>
                  <w:tcW w:w="2149" w:type="dxa"/>
                </w:tcPr>
                <w:p w:rsidR="00942FBB" w:rsidRPr="007F3323" w:rsidRDefault="00942FBB" w:rsidP="00B2040C">
                  <w:pPr>
                    <w:pStyle w:val="TableText"/>
                    <w:rPr>
                      <w:sz w:val="20"/>
                      <w:szCs w:val="20"/>
                    </w:rPr>
                  </w:pP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分页查询所有用户</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9"/>
        <w:gridCol w:w="8800"/>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查询所有用户</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5"/>
              <w:gridCol w:w="1362"/>
              <w:gridCol w:w="5285"/>
            </w:tblGrid>
            <w:tr w:rsidR="00942FBB" w:rsidRPr="007F3323" w:rsidTr="005348A4">
              <w:tc>
                <w:tcPr>
                  <w:tcW w:w="973" w:type="pct"/>
                  <w:shd w:val="clear" w:color="auto" w:fill="D9D9D9"/>
                </w:tcPr>
                <w:p w:rsidR="00942FBB" w:rsidRPr="007F3323" w:rsidRDefault="00942FBB" w:rsidP="00B2040C">
                  <w:pPr>
                    <w:pStyle w:val="TableText"/>
                    <w:rPr>
                      <w:b/>
                    </w:rPr>
                  </w:pPr>
                  <w:r w:rsidRPr="007F3323">
                    <w:t>Na</w:t>
                  </w:r>
                  <w:r w:rsidRPr="007F3323">
                    <w:rPr>
                      <w:b/>
                    </w:rPr>
                    <w:t>me</w:t>
                  </w:r>
                </w:p>
              </w:tc>
              <w:tc>
                <w:tcPr>
                  <w:tcW w:w="4027"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7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825" w:type="pct"/>
                  <w:shd w:val="clear" w:color="auto" w:fill="D9D9D9"/>
                </w:tcPr>
                <w:p w:rsidR="00942FBB" w:rsidRPr="007F3323" w:rsidRDefault="00942FBB" w:rsidP="00B2040C">
                  <w:pPr>
                    <w:pStyle w:val="TableText"/>
                    <w:rPr>
                      <w:b/>
                    </w:rPr>
                  </w:pPr>
                  <w:r w:rsidRPr="007F3323">
                    <w:rPr>
                      <w:b/>
                    </w:rPr>
                    <w:t>Type</w:t>
                  </w:r>
                </w:p>
              </w:tc>
              <w:tc>
                <w:tcPr>
                  <w:tcW w:w="320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73" w:type="pct"/>
                </w:tcPr>
                <w:p w:rsidR="00942FBB" w:rsidRPr="007F3323" w:rsidRDefault="00942FBB" w:rsidP="00B2040C">
                  <w:pPr>
                    <w:pStyle w:val="TableText"/>
                  </w:pPr>
                  <w:r w:rsidRPr="007F3323">
                    <w:t>offset</w:t>
                  </w:r>
                </w:p>
              </w:tc>
              <w:tc>
                <w:tcPr>
                  <w:tcW w:w="825" w:type="pct"/>
                  <w:shd w:val="clear" w:color="auto" w:fill="auto"/>
                </w:tcPr>
                <w:p w:rsidR="00942FBB" w:rsidRPr="007F3323" w:rsidRDefault="00942FBB" w:rsidP="00B2040C">
                  <w:pPr>
                    <w:pStyle w:val="TableText"/>
                  </w:pPr>
                  <w:r w:rsidRPr="007F3323">
                    <w:t>integer</w:t>
                  </w:r>
                </w:p>
              </w:tc>
              <w:tc>
                <w:tcPr>
                  <w:tcW w:w="3203" w:type="pct"/>
                  <w:shd w:val="clear" w:color="auto" w:fill="auto"/>
                </w:tcPr>
                <w:p w:rsidR="00942FBB" w:rsidRPr="007F3323" w:rsidRDefault="00942FBB" w:rsidP="00B2040C">
                  <w:pPr>
                    <w:pStyle w:val="TableText"/>
                  </w:pPr>
                  <w:r w:rsidRPr="007F3323">
                    <w:t>偏移量</w:t>
                  </w:r>
                  <w:r w:rsidRPr="007F3323">
                    <w:rPr>
                      <w:rFonts w:hint="eastAsia"/>
                    </w:rPr>
                    <w:t>，可选。</w:t>
                  </w:r>
                  <w:r w:rsidR="00FC2526">
                    <w:rPr>
                      <w:rFonts w:hint="eastAsia"/>
                    </w:rPr>
                    <w:t>如果</w:t>
                  </w:r>
                  <w:r w:rsidR="00FC2526">
                    <w:t>是</w:t>
                  </w:r>
                  <w:r w:rsidR="00FC2526">
                    <w:t>-1</w:t>
                  </w:r>
                  <w:r w:rsidR="00FC2526">
                    <w:t>，</w:t>
                  </w:r>
                  <w:r w:rsidR="00FC2526">
                    <w:rPr>
                      <w:rFonts w:hint="eastAsia"/>
                    </w:rPr>
                    <w:t>则</w:t>
                  </w:r>
                  <w:r w:rsidR="00FC2526">
                    <w:t>查询所有用户。</w:t>
                  </w:r>
                </w:p>
              </w:tc>
            </w:tr>
            <w:tr w:rsidR="00942FBB" w:rsidRPr="007F3323" w:rsidTr="005348A4">
              <w:tc>
                <w:tcPr>
                  <w:tcW w:w="973" w:type="pct"/>
                </w:tcPr>
                <w:p w:rsidR="00942FBB" w:rsidRPr="007F3323" w:rsidRDefault="00942FBB" w:rsidP="00B2040C">
                  <w:pPr>
                    <w:pStyle w:val="TableText"/>
                  </w:pPr>
                  <w:r w:rsidRPr="007F3323">
                    <w:t>limit</w:t>
                  </w:r>
                </w:p>
              </w:tc>
              <w:tc>
                <w:tcPr>
                  <w:tcW w:w="825" w:type="pct"/>
                  <w:shd w:val="clear" w:color="auto" w:fill="auto"/>
                </w:tcPr>
                <w:p w:rsidR="00942FBB" w:rsidRPr="007F3323" w:rsidRDefault="00942FBB" w:rsidP="00B2040C">
                  <w:pPr>
                    <w:pStyle w:val="TableText"/>
                  </w:pPr>
                  <w:r w:rsidRPr="007F3323">
                    <w:t>intege</w:t>
                  </w:r>
                </w:p>
              </w:tc>
              <w:tc>
                <w:tcPr>
                  <w:tcW w:w="3203" w:type="pct"/>
                  <w:shd w:val="clear" w:color="auto" w:fill="auto"/>
                </w:tcPr>
                <w:p w:rsidR="00942FBB" w:rsidRPr="007F3323" w:rsidRDefault="00942FBB" w:rsidP="00B2040C">
                  <w:pPr>
                    <w:pStyle w:val="TableText"/>
                  </w:pPr>
                  <w:r w:rsidRPr="007F3323">
                    <w:t>每页显示数量，最大值为</w:t>
                  </w:r>
                  <w:r w:rsidRPr="007F3323">
                    <w:t>100</w:t>
                  </w:r>
                  <w:r w:rsidRPr="007F3323">
                    <w:rPr>
                      <w:rFonts w:hint="eastAsia"/>
                    </w:rPr>
                    <w:t>，可选。单次查询上限默认不超过</w:t>
                  </w:r>
                  <w:r w:rsidRPr="007F3323">
                    <w:rPr>
                      <w:rFonts w:hint="eastAsia"/>
                    </w:rPr>
                    <w:t>100</w:t>
                  </w:r>
                  <w:r w:rsidRPr="007F3323">
                    <w:rPr>
                      <w:rFonts w:hint="eastAsia"/>
                    </w:rPr>
                    <w:t>。</w:t>
                  </w:r>
                  <w:r w:rsidR="00FC2526">
                    <w:rPr>
                      <w:rFonts w:hint="eastAsia"/>
                    </w:rPr>
                    <w:t>如果</w:t>
                  </w:r>
                  <w:r w:rsidR="00FC2526">
                    <w:t>是</w:t>
                  </w:r>
                  <w:r w:rsidR="00FC2526">
                    <w:t>-1</w:t>
                  </w:r>
                  <w:r w:rsidR="00FC2526">
                    <w:t>，</w:t>
                  </w:r>
                  <w:r w:rsidR="00FC2526">
                    <w:rPr>
                      <w:rFonts w:hint="eastAsia"/>
                    </w:rPr>
                    <w:t>则</w:t>
                  </w:r>
                  <w:r w:rsidR="00FC2526">
                    <w:t>查询所有用户。</w:t>
                  </w:r>
                </w:p>
              </w:tc>
            </w:tr>
            <w:tr w:rsidR="00942FBB" w:rsidRPr="007F3323" w:rsidTr="005348A4">
              <w:tc>
                <w:tcPr>
                  <w:tcW w:w="973" w:type="pct"/>
                </w:tcPr>
                <w:p w:rsidR="00942FBB" w:rsidRPr="007F3323" w:rsidRDefault="00942FBB" w:rsidP="00B2040C">
                  <w:pPr>
                    <w:pStyle w:val="TableText"/>
                  </w:pPr>
                  <w:r w:rsidRPr="007F3323">
                    <w:t>userType</w:t>
                  </w:r>
                </w:p>
              </w:tc>
              <w:tc>
                <w:tcPr>
                  <w:tcW w:w="825"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rPr>
                      <w:sz w:val="17"/>
                      <w:szCs w:val="17"/>
                    </w:rPr>
                  </w:pPr>
                  <w:r w:rsidRPr="007F3323">
                    <w:t>可选，用户类型，</w:t>
                  </w:r>
                  <w:r w:rsidRPr="007F3323">
                    <w:t>1(</w:t>
                  </w:r>
                  <w:r w:rsidRPr="007F3323">
                    <w:t>域用户</w:t>
                  </w:r>
                  <w:r w:rsidRPr="007F3323">
                    <w:t>)</w:t>
                  </w:r>
                  <w:r w:rsidRPr="007F3323">
                    <w:t>、</w:t>
                  </w:r>
                  <w:r w:rsidRPr="007F3323">
                    <w:t>2</w:t>
                  </w:r>
                </w:p>
                <w:p w:rsidR="00942FBB" w:rsidRPr="007F3323" w:rsidRDefault="00942FBB" w:rsidP="00B2040C">
                  <w:pPr>
                    <w:pStyle w:val="TableText"/>
                  </w:pPr>
                  <w:r w:rsidRPr="007F3323">
                    <w:t>（接口对接用户）、</w:t>
                  </w:r>
                  <w:r w:rsidRPr="007F3323">
                    <w:t>0(</w:t>
                  </w:r>
                  <w:r w:rsidRPr="007F3323">
                    <w:t>本地用户</w:t>
                  </w:r>
                  <w:r w:rsidRPr="007F3323">
                    <w:t>)</w:t>
                  </w:r>
                </w:p>
              </w:tc>
            </w:tr>
            <w:tr w:rsidR="00942FBB" w:rsidRPr="007F3323" w:rsidTr="005348A4">
              <w:tc>
                <w:tcPr>
                  <w:tcW w:w="973" w:type="pct"/>
                </w:tcPr>
                <w:p w:rsidR="00942FBB" w:rsidRPr="007F3323" w:rsidRDefault="00942FBB" w:rsidP="00B2040C">
                  <w:pPr>
                    <w:pStyle w:val="TableText"/>
                  </w:pPr>
                  <w:r w:rsidRPr="007F3323">
                    <w:t>userName</w:t>
                  </w:r>
                </w:p>
              </w:tc>
              <w:tc>
                <w:tcPr>
                  <w:tcW w:w="825"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用户名称，模糊匹配</w:t>
                  </w:r>
                  <w:r w:rsidRPr="007F3323">
                    <w:rPr>
                      <w:rFonts w:hint="eastAsia"/>
                    </w:rPr>
                    <w:t>，可选。</w:t>
                  </w:r>
                </w:p>
              </w:tc>
            </w:tr>
            <w:tr w:rsidR="00942FBB" w:rsidRPr="007F3323" w:rsidTr="005348A4">
              <w:tc>
                <w:tcPr>
                  <w:tcW w:w="973" w:type="pct"/>
                </w:tcPr>
                <w:p w:rsidR="00942FBB" w:rsidRPr="007F3323" w:rsidRDefault="00942FBB" w:rsidP="00B2040C">
                  <w:pPr>
                    <w:pStyle w:val="TableText"/>
                  </w:pPr>
                  <w:r w:rsidRPr="007F3323">
                    <w:t>createStartTime</w:t>
                  </w:r>
                </w:p>
              </w:tc>
              <w:tc>
                <w:tcPr>
                  <w:tcW w:w="825"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用户创建起始时间</w:t>
                  </w:r>
                  <w:r w:rsidRPr="007F3323">
                    <w:rPr>
                      <w:rFonts w:hint="eastAsia"/>
                    </w:rPr>
                    <w:t>，可选。</w:t>
                  </w:r>
                </w:p>
              </w:tc>
            </w:tr>
            <w:tr w:rsidR="00942FBB" w:rsidRPr="007F3323" w:rsidTr="005348A4">
              <w:tc>
                <w:tcPr>
                  <w:tcW w:w="973" w:type="pct"/>
                </w:tcPr>
                <w:p w:rsidR="00942FBB" w:rsidRPr="007F3323" w:rsidRDefault="00942FBB" w:rsidP="00B2040C">
                  <w:pPr>
                    <w:pStyle w:val="TableText"/>
                  </w:pPr>
                  <w:r w:rsidRPr="007F3323">
                    <w:t>createStopTime</w:t>
                  </w:r>
                </w:p>
              </w:tc>
              <w:tc>
                <w:tcPr>
                  <w:tcW w:w="825"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用户创建结束时间</w:t>
                  </w:r>
                  <w:r w:rsidRPr="007F3323">
                    <w:rPr>
                      <w:rFonts w:hint="eastAsia"/>
                    </w:rPr>
                    <w:t>，可选。</w:t>
                  </w:r>
                </w:p>
              </w:tc>
            </w:tr>
            <w:tr w:rsidR="00942FBB" w:rsidRPr="007F3323" w:rsidTr="005348A4">
              <w:tc>
                <w:tcPr>
                  <w:tcW w:w="973" w:type="pct"/>
                </w:tcPr>
                <w:p w:rsidR="00942FBB" w:rsidRPr="007F3323" w:rsidRDefault="00942FBB" w:rsidP="00B2040C">
                  <w:pPr>
                    <w:pStyle w:val="TableText"/>
                  </w:pPr>
                  <w:r w:rsidRPr="007F3323">
                    <w:t>manageStatus</w:t>
                  </w:r>
                </w:p>
              </w:tc>
              <w:tc>
                <w:tcPr>
                  <w:tcW w:w="825" w:type="pct"/>
                  <w:shd w:val="clear" w:color="auto" w:fill="auto"/>
                </w:tcPr>
                <w:p w:rsidR="00942FBB" w:rsidRPr="007F3323" w:rsidRDefault="00942FBB" w:rsidP="00B2040C">
                  <w:pPr>
                    <w:pStyle w:val="TableText"/>
                  </w:pPr>
                  <w:r w:rsidRPr="007F3323">
                    <w:t>integer</w:t>
                  </w:r>
                </w:p>
              </w:tc>
              <w:tc>
                <w:tcPr>
                  <w:tcW w:w="3203" w:type="pct"/>
                  <w:shd w:val="clear" w:color="auto" w:fill="auto"/>
                </w:tcPr>
                <w:p w:rsidR="00942FBB" w:rsidRPr="007F3323" w:rsidRDefault="00942FBB" w:rsidP="00B2040C">
                  <w:pPr>
                    <w:pStyle w:val="TableText"/>
                  </w:pPr>
                  <w:r w:rsidRPr="007F3323">
                    <w:t>用户管理状态。</w:t>
                  </w:r>
                  <w:r w:rsidRPr="007F3323">
                    <w:rPr>
                      <w:rFonts w:hint="eastAsia"/>
                    </w:rPr>
                    <w:t>可选。</w:t>
                  </w:r>
                  <w:r w:rsidRPr="007F3323">
                    <w:t>0</w:t>
                  </w:r>
                  <w:r w:rsidRPr="007F3323">
                    <w:t>：正常，</w:t>
                  </w:r>
                  <w:r w:rsidRPr="007F3323">
                    <w:t>1</w:t>
                  </w:r>
                  <w:r w:rsidRPr="007F3323">
                    <w:t>：自动锁定，</w:t>
                  </w:r>
                  <w:r w:rsidRPr="007F3323">
                    <w:t>2</w:t>
                  </w:r>
                  <w:r w:rsidRPr="007F3323">
                    <w:t>：人工锁定</w:t>
                  </w:r>
                  <w:r w:rsidRPr="007F3323">
                    <w:rPr>
                      <w:rFonts w:hint="eastAsia"/>
                    </w:rPr>
                    <w:t>，</w:t>
                  </w:r>
                  <w:r w:rsidRPr="007F3323">
                    <w:rPr>
                      <w:rFonts w:hint="eastAsia"/>
                    </w:rPr>
                    <w:t>3</w:t>
                  </w:r>
                  <w:r w:rsidRPr="007F3323">
                    <w:rPr>
                      <w:rFonts w:hint="eastAsia"/>
                    </w:rPr>
                    <w:t>：未激活</w:t>
                  </w:r>
                  <w:r w:rsidRPr="007F3323">
                    <w:t>。默认</w:t>
                  </w:r>
                  <w:r w:rsidRPr="007F3323">
                    <w:t xml:space="preserve">0 </w:t>
                  </w:r>
                  <w:r w:rsidRPr="007F3323">
                    <w:t>：正常。</w:t>
                  </w:r>
                </w:p>
              </w:tc>
            </w:tr>
          </w:tbl>
          <w:p w:rsidR="00942FBB" w:rsidRPr="007F3323" w:rsidRDefault="00942FBB" w:rsidP="00B2040C">
            <w:pPr>
              <w:pStyle w:val="TableText"/>
            </w:pPr>
          </w:p>
          <w:p w:rsidR="00942FBB" w:rsidRPr="007F3323" w:rsidRDefault="00942FBB" w:rsidP="00B2040C">
            <w:pPr>
              <w:pStyle w:val="TableText"/>
            </w:pPr>
          </w:p>
          <w:tbl>
            <w:tblP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4"/>
              <w:gridCol w:w="1324"/>
              <w:gridCol w:w="5616"/>
            </w:tblGrid>
            <w:tr w:rsidR="00942FBB" w:rsidRPr="007F3323" w:rsidTr="005348A4">
              <w:tc>
                <w:tcPr>
                  <w:tcW w:w="953" w:type="pct"/>
                  <w:shd w:val="clear" w:color="auto" w:fill="D9D9D9"/>
                </w:tcPr>
                <w:p w:rsidR="00942FBB" w:rsidRPr="007F3323" w:rsidRDefault="00942FBB" w:rsidP="00B2040C">
                  <w:pPr>
                    <w:pStyle w:val="TableText"/>
                    <w:rPr>
                      <w:b/>
                    </w:rPr>
                  </w:pPr>
                  <w:r w:rsidRPr="007F3323">
                    <w:t>Na</w:t>
                  </w:r>
                  <w:r w:rsidRPr="007F3323">
                    <w:rPr>
                      <w:b/>
                    </w:rPr>
                    <w:t>me</w:t>
                  </w:r>
                </w:p>
              </w:tc>
              <w:tc>
                <w:tcPr>
                  <w:tcW w:w="404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5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72" w:type="pct"/>
                  <w:shd w:val="clear" w:color="auto" w:fill="D9D9D9"/>
                </w:tcPr>
                <w:p w:rsidR="00942FBB" w:rsidRPr="007F3323" w:rsidRDefault="00942FBB" w:rsidP="00B2040C">
                  <w:pPr>
                    <w:pStyle w:val="TableText"/>
                    <w:rPr>
                      <w:b/>
                    </w:rPr>
                  </w:pPr>
                  <w:r w:rsidRPr="007F3323">
                    <w:rPr>
                      <w:b/>
                    </w:rPr>
                    <w:t>Type</w:t>
                  </w:r>
                </w:p>
              </w:tc>
              <w:tc>
                <w:tcPr>
                  <w:tcW w:w="3275" w:type="pct"/>
                  <w:shd w:val="clear" w:color="auto" w:fill="D9D9D9"/>
                </w:tcPr>
                <w:p w:rsidR="00942FBB" w:rsidRPr="007F3323" w:rsidRDefault="00942FBB" w:rsidP="00B2040C">
                  <w:pPr>
                    <w:pStyle w:val="TableText"/>
                    <w:rPr>
                      <w:b/>
                    </w:rPr>
                  </w:pPr>
                  <w:r w:rsidRPr="007F3323">
                    <w:rPr>
                      <w:b/>
                    </w:rPr>
                    <w:t>D</w:t>
                  </w:r>
                  <w:r w:rsidRPr="007F3323">
                    <w:rPr>
                      <w:rFonts w:hint="eastAsia"/>
                      <w:b/>
                    </w:rPr>
                    <w:t>e</w:t>
                  </w:r>
                  <w:r w:rsidRPr="007F3323">
                    <w:rPr>
                      <w:b/>
                    </w:rPr>
                    <w:t>scription</w:t>
                  </w:r>
                </w:p>
              </w:tc>
            </w:tr>
            <w:tr w:rsidR="00942FBB" w:rsidRPr="007F3323" w:rsidTr="005348A4">
              <w:tc>
                <w:tcPr>
                  <w:tcW w:w="953" w:type="pct"/>
                </w:tcPr>
                <w:p w:rsidR="00942FBB" w:rsidRPr="007F3323" w:rsidRDefault="00942FBB" w:rsidP="00B2040C">
                  <w:pPr>
                    <w:pStyle w:val="TableText"/>
                  </w:pPr>
                  <w:r w:rsidRPr="007F3323">
                    <w:t>total</w:t>
                  </w:r>
                </w:p>
              </w:tc>
              <w:tc>
                <w:tcPr>
                  <w:tcW w:w="772" w:type="pct"/>
                  <w:shd w:val="clear" w:color="auto" w:fill="auto"/>
                </w:tcPr>
                <w:p w:rsidR="00942FBB" w:rsidRPr="007F3323" w:rsidRDefault="00942FBB" w:rsidP="00B2040C">
                  <w:pPr>
                    <w:pStyle w:val="TableText"/>
                  </w:pPr>
                  <w:r w:rsidRPr="007F3323">
                    <w:t>integer</w:t>
                  </w:r>
                </w:p>
              </w:tc>
              <w:tc>
                <w:tcPr>
                  <w:tcW w:w="3275" w:type="pct"/>
                  <w:shd w:val="clear" w:color="auto" w:fill="auto"/>
                </w:tcPr>
                <w:p w:rsidR="00942FBB" w:rsidRPr="007F3323" w:rsidRDefault="00942FBB" w:rsidP="00B2040C">
                  <w:pPr>
                    <w:pStyle w:val="TableText"/>
                    <w:rPr>
                      <w:b/>
                    </w:rPr>
                  </w:pPr>
                  <w:r w:rsidRPr="007F3323">
                    <w:rPr>
                      <w:b/>
                    </w:rPr>
                    <w:t>用户数量</w:t>
                  </w:r>
                </w:p>
              </w:tc>
            </w:tr>
            <w:tr w:rsidR="00942FBB" w:rsidRPr="007F3323" w:rsidTr="005348A4">
              <w:tc>
                <w:tcPr>
                  <w:tcW w:w="953" w:type="pct"/>
                </w:tcPr>
                <w:p w:rsidR="00942FBB" w:rsidRPr="007F3323" w:rsidRDefault="00942FBB" w:rsidP="00B2040C">
                  <w:pPr>
                    <w:pStyle w:val="TableText"/>
                  </w:pPr>
                  <w:r w:rsidRPr="007F3323">
                    <w:t>itemSize</w:t>
                  </w:r>
                </w:p>
              </w:tc>
              <w:tc>
                <w:tcPr>
                  <w:tcW w:w="772" w:type="pct"/>
                  <w:shd w:val="clear" w:color="auto" w:fill="auto"/>
                </w:tcPr>
                <w:p w:rsidR="00942FBB" w:rsidRPr="007F3323" w:rsidRDefault="00942FBB" w:rsidP="00B2040C">
                  <w:pPr>
                    <w:pStyle w:val="TableText"/>
                  </w:pPr>
                  <w:r w:rsidRPr="007F3323">
                    <w:t>integer</w:t>
                  </w:r>
                </w:p>
              </w:tc>
              <w:tc>
                <w:tcPr>
                  <w:tcW w:w="3275" w:type="pct"/>
                  <w:shd w:val="clear" w:color="auto" w:fill="auto"/>
                </w:tcPr>
                <w:p w:rsidR="00942FBB" w:rsidRPr="007F3323" w:rsidRDefault="00942FBB" w:rsidP="00B2040C">
                  <w:pPr>
                    <w:pStyle w:val="TableText"/>
                    <w:rPr>
                      <w:b/>
                    </w:rPr>
                  </w:pPr>
                  <w:r w:rsidRPr="007F3323">
                    <w:rPr>
                      <w:b/>
                    </w:rPr>
                    <w:t>当前查询返回的用户数量</w:t>
                  </w:r>
                </w:p>
              </w:tc>
            </w:tr>
            <w:tr w:rsidR="00942FBB" w:rsidRPr="007F3323" w:rsidTr="005348A4">
              <w:tc>
                <w:tcPr>
                  <w:tcW w:w="953" w:type="pct"/>
                </w:tcPr>
                <w:p w:rsidR="00942FBB" w:rsidRPr="007F3323" w:rsidRDefault="00942FBB" w:rsidP="00B2040C">
                  <w:pPr>
                    <w:pStyle w:val="TableText"/>
                  </w:pPr>
                  <w:r w:rsidRPr="007F3323">
                    <w:t>users</w:t>
                  </w:r>
                </w:p>
              </w:tc>
              <w:tc>
                <w:tcPr>
                  <w:tcW w:w="772" w:type="pct"/>
                  <w:shd w:val="clear" w:color="auto" w:fill="auto"/>
                </w:tcPr>
                <w:p w:rsidR="00942FBB" w:rsidRPr="007F3323" w:rsidRDefault="00942FBB" w:rsidP="00B2040C">
                  <w:pPr>
                    <w:pStyle w:val="TableText"/>
                  </w:pPr>
                  <w:r w:rsidRPr="007F3323">
                    <w:t>structure[]</w:t>
                  </w:r>
                </w:p>
              </w:tc>
              <w:tc>
                <w:tcPr>
                  <w:tcW w:w="3275"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3"/>
                    <w:gridCol w:w="835"/>
                    <w:gridCol w:w="3172"/>
                  </w:tblGrid>
                  <w:tr w:rsidR="00942FBB" w:rsidRPr="007F3323" w:rsidTr="005348A4">
                    <w:tc>
                      <w:tcPr>
                        <w:tcW w:w="1168" w:type="pct"/>
                        <w:shd w:val="clear" w:color="auto" w:fill="D9D9D9"/>
                      </w:tcPr>
                      <w:p w:rsidR="00942FBB" w:rsidRPr="007F3323" w:rsidRDefault="00942FBB" w:rsidP="00B2040C">
                        <w:pPr>
                          <w:pStyle w:val="TableText"/>
                          <w:rPr>
                            <w:b/>
                          </w:rPr>
                        </w:pPr>
                        <w:r w:rsidRPr="007F3323">
                          <w:rPr>
                            <w:b/>
                          </w:rPr>
                          <w:t>At</w:t>
                        </w:r>
                        <w:r w:rsidRPr="007F3323">
                          <w:rPr>
                            <w:rFonts w:hint="eastAsia"/>
                            <w:b/>
                          </w:rPr>
                          <w:t>tr</w:t>
                        </w:r>
                        <w:r w:rsidRPr="007F3323">
                          <w:rPr>
                            <w:b/>
                          </w:rPr>
                          <w:t>ibute</w:t>
                        </w:r>
                      </w:p>
                    </w:tc>
                    <w:tc>
                      <w:tcPr>
                        <w:tcW w:w="825" w:type="pct"/>
                        <w:shd w:val="clear" w:color="auto" w:fill="D9D9D9"/>
                      </w:tcPr>
                      <w:p w:rsidR="00942FBB" w:rsidRPr="007F3323" w:rsidRDefault="00942FBB" w:rsidP="00B2040C">
                        <w:pPr>
                          <w:pStyle w:val="TableText"/>
                          <w:rPr>
                            <w:b/>
                          </w:rPr>
                        </w:pPr>
                        <w:r w:rsidRPr="007F3323">
                          <w:rPr>
                            <w:b/>
                          </w:rPr>
                          <w:t>Type</w:t>
                        </w:r>
                      </w:p>
                    </w:tc>
                    <w:tc>
                      <w:tcPr>
                        <w:tcW w:w="3007" w:type="pct"/>
                        <w:shd w:val="clear" w:color="auto" w:fill="D9D9D9"/>
                      </w:tcPr>
                      <w:p w:rsidR="00942FBB" w:rsidRPr="007F3323" w:rsidRDefault="00942FBB" w:rsidP="00B2040C">
                        <w:pPr>
                          <w:pStyle w:val="TableText"/>
                          <w:rPr>
                            <w:b/>
                          </w:rPr>
                        </w:pPr>
                        <w:r w:rsidRPr="007F3323">
                          <w:rPr>
                            <w:b/>
                          </w:rPr>
                          <w:t>D</w:t>
                        </w:r>
                        <w:r w:rsidRPr="007F3323">
                          <w:rPr>
                            <w:rFonts w:hint="eastAsia"/>
                            <w:b/>
                          </w:rPr>
                          <w:t>e</w:t>
                        </w:r>
                        <w:r w:rsidRPr="007F3323">
                          <w:rPr>
                            <w:b/>
                          </w:rPr>
                          <w:t>scription</w:t>
                        </w:r>
                      </w:p>
                    </w:tc>
                  </w:tr>
                  <w:tr w:rsidR="00942FBB" w:rsidRPr="007F3323" w:rsidTr="005348A4">
                    <w:tc>
                      <w:tcPr>
                        <w:tcW w:w="1168" w:type="pct"/>
                      </w:tcPr>
                      <w:p w:rsidR="00942FBB" w:rsidRPr="007F3323" w:rsidRDefault="00942FBB" w:rsidP="00B2040C">
                        <w:pPr>
                          <w:pStyle w:val="TableText"/>
                        </w:pPr>
                        <w:r w:rsidRPr="007F3323">
                          <w:t>userId</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用户标识</w:t>
                        </w:r>
                      </w:p>
                    </w:tc>
                  </w:tr>
                  <w:tr w:rsidR="00942FBB" w:rsidRPr="007F3323" w:rsidTr="005348A4">
                    <w:tc>
                      <w:tcPr>
                        <w:tcW w:w="1168" w:type="pct"/>
                      </w:tcPr>
                      <w:p w:rsidR="00942FBB" w:rsidRPr="007F3323" w:rsidRDefault="00942FBB" w:rsidP="00B2040C">
                        <w:pPr>
                          <w:pStyle w:val="TableText"/>
                        </w:pPr>
                        <w:r w:rsidRPr="007F3323">
                          <w:t>userType</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用户类型，</w:t>
                        </w:r>
                        <w:r w:rsidRPr="007F3323">
                          <w:t>1(</w:t>
                        </w:r>
                        <w:r w:rsidRPr="007F3323">
                          <w:t>域用户</w:t>
                        </w:r>
                        <w:r w:rsidRPr="007F3323">
                          <w:t>)</w:t>
                        </w:r>
                        <w:r w:rsidRPr="007F3323">
                          <w:t>、</w:t>
                        </w:r>
                        <w:r w:rsidRPr="007F3323">
                          <w:t>2</w:t>
                        </w:r>
                        <w:r w:rsidRPr="007F3323">
                          <w:t>（接口对接用户）、</w:t>
                        </w:r>
                        <w:r w:rsidRPr="007F3323">
                          <w:t>0(</w:t>
                        </w:r>
                        <w:r w:rsidRPr="007F3323">
                          <w:t>本地用户</w:t>
                        </w:r>
                        <w:r w:rsidRPr="007F3323">
                          <w:t>)</w:t>
                        </w:r>
                      </w:p>
                    </w:tc>
                  </w:tr>
                  <w:tr w:rsidR="00942FBB" w:rsidRPr="007F3323" w:rsidTr="005348A4">
                    <w:tc>
                      <w:tcPr>
                        <w:tcW w:w="1168" w:type="pct"/>
                      </w:tcPr>
                      <w:p w:rsidR="00942FBB" w:rsidRPr="007F3323" w:rsidRDefault="00942FBB" w:rsidP="00B2040C">
                        <w:pPr>
                          <w:pStyle w:val="TableText"/>
                        </w:pPr>
                        <w:r w:rsidRPr="007F3323">
                          <w:t>userName</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用户名</w:t>
                        </w:r>
                      </w:p>
                    </w:tc>
                  </w:tr>
                  <w:tr w:rsidR="00942FBB" w:rsidRPr="007F3323" w:rsidTr="005348A4">
                    <w:tc>
                      <w:tcPr>
                        <w:tcW w:w="1168" w:type="pct"/>
                      </w:tcPr>
                      <w:p w:rsidR="00942FBB" w:rsidRPr="007F3323" w:rsidRDefault="00942FBB" w:rsidP="00B2040C">
                        <w:pPr>
                          <w:pStyle w:val="TableText"/>
                        </w:pPr>
                        <w:r w:rsidRPr="007F3323">
                          <w:t>roles</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角色名称列表</w:t>
                        </w:r>
                      </w:p>
                    </w:tc>
                  </w:tr>
                  <w:tr w:rsidR="00942FBB" w:rsidRPr="007F3323" w:rsidTr="005348A4">
                    <w:tc>
                      <w:tcPr>
                        <w:tcW w:w="1168" w:type="pct"/>
                      </w:tcPr>
                      <w:p w:rsidR="00942FBB" w:rsidRPr="007F3323" w:rsidRDefault="00942FBB" w:rsidP="00B2040C">
                        <w:pPr>
                          <w:pStyle w:val="TableText"/>
                        </w:pPr>
                        <w:r w:rsidRPr="007F3323">
                          <w:t>email</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邮箱地址</w:t>
                        </w:r>
                      </w:p>
                    </w:tc>
                  </w:tr>
                  <w:tr w:rsidR="00942FBB" w:rsidRPr="007F3323" w:rsidTr="005348A4">
                    <w:tc>
                      <w:tcPr>
                        <w:tcW w:w="1168" w:type="pct"/>
                      </w:tcPr>
                      <w:p w:rsidR="00942FBB" w:rsidRPr="007F3323" w:rsidRDefault="00942FBB" w:rsidP="00B2040C">
                        <w:pPr>
                          <w:pStyle w:val="TableText"/>
                        </w:pPr>
                        <w:r w:rsidRPr="007F3323">
                          <w:t>contact</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电话号码</w:t>
                        </w:r>
                      </w:p>
                    </w:tc>
                  </w:tr>
                  <w:tr w:rsidR="00942FBB" w:rsidRPr="007F3323" w:rsidTr="005348A4">
                    <w:tc>
                      <w:tcPr>
                        <w:tcW w:w="1168" w:type="pct"/>
                      </w:tcPr>
                      <w:p w:rsidR="00942FBB" w:rsidRPr="007F3323" w:rsidRDefault="00942FBB" w:rsidP="00B2040C">
                        <w:pPr>
                          <w:pStyle w:val="TableText"/>
                        </w:pPr>
                        <w:r w:rsidRPr="007F3323">
                          <w:t>description</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描述</w:t>
                        </w:r>
                      </w:p>
                    </w:tc>
                  </w:tr>
                  <w:tr w:rsidR="00942FBB" w:rsidRPr="007F3323" w:rsidTr="005348A4">
                    <w:tc>
                      <w:tcPr>
                        <w:tcW w:w="1168" w:type="pct"/>
                      </w:tcPr>
                      <w:p w:rsidR="00942FBB" w:rsidRPr="007F3323" w:rsidRDefault="00942FBB" w:rsidP="00B2040C">
                        <w:pPr>
                          <w:pStyle w:val="TableText"/>
                        </w:pPr>
                        <w:r w:rsidRPr="007F3323">
                          <w:t>createTime</w:t>
                        </w:r>
                      </w:p>
                    </w:tc>
                    <w:tc>
                      <w:tcPr>
                        <w:tcW w:w="825" w:type="pct"/>
                        <w:shd w:val="clear" w:color="auto" w:fill="auto"/>
                      </w:tcPr>
                      <w:p w:rsidR="00942FBB" w:rsidRPr="007F3323" w:rsidRDefault="00942FBB" w:rsidP="00B2040C">
                        <w:pPr>
                          <w:pStyle w:val="TableText"/>
                        </w:pPr>
                        <w:r w:rsidRPr="007F3323">
                          <w:t>string</w:t>
                        </w:r>
                      </w:p>
                    </w:tc>
                    <w:tc>
                      <w:tcPr>
                        <w:tcW w:w="3007" w:type="pct"/>
                        <w:shd w:val="clear" w:color="auto" w:fill="auto"/>
                      </w:tcPr>
                      <w:p w:rsidR="00942FBB" w:rsidRPr="007F3323" w:rsidRDefault="00942FBB" w:rsidP="00B2040C">
                        <w:pPr>
                          <w:pStyle w:val="TableText"/>
                        </w:pPr>
                        <w:r w:rsidRPr="007F3323">
                          <w:t>创建时间</w:t>
                        </w:r>
                      </w:p>
                    </w:tc>
                  </w:tr>
                  <w:tr w:rsidR="00942FBB" w:rsidRPr="007F3323" w:rsidTr="005348A4">
                    <w:tc>
                      <w:tcPr>
                        <w:tcW w:w="1168" w:type="pct"/>
                      </w:tcPr>
                      <w:p w:rsidR="00942FBB" w:rsidRPr="007F3323" w:rsidRDefault="00942FBB" w:rsidP="00B2040C">
                        <w:pPr>
                          <w:pStyle w:val="TableText"/>
                        </w:pPr>
                        <w:r w:rsidRPr="007F3323">
                          <w:t>connectNum</w:t>
                        </w:r>
                      </w:p>
                    </w:tc>
                    <w:tc>
                      <w:tcPr>
                        <w:tcW w:w="825" w:type="pct"/>
                        <w:shd w:val="clear" w:color="auto" w:fill="auto"/>
                      </w:tcPr>
                      <w:p w:rsidR="00942FBB" w:rsidRPr="007F3323" w:rsidRDefault="00942FBB" w:rsidP="00B2040C">
                        <w:pPr>
                          <w:pStyle w:val="TableText"/>
                        </w:pPr>
                        <w:r w:rsidRPr="007F3323">
                          <w:t>integer</w:t>
                        </w:r>
                      </w:p>
                    </w:tc>
                    <w:tc>
                      <w:tcPr>
                        <w:tcW w:w="3007" w:type="pct"/>
                        <w:shd w:val="clear" w:color="auto" w:fill="auto"/>
                      </w:tcPr>
                      <w:p w:rsidR="00942FBB" w:rsidRPr="007F3323" w:rsidRDefault="00942FBB" w:rsidP="00B2040C">
                        <w:pPr>
                          <w:pStyle w:val="TableText"/>
                        </w:pPr>
                        <w:r w:rsidRPr="007F3323">
                          <w:t>账户最大连接数，大于</w:t>
                        </w:r>
                        <w:r w:rsidRPr="007F3323">
                          <w:t>0</w:t>
                        </w:r>
                        <w:r w:rsidRPr="007F3323">
                          <w:t>的</w:t>
                        </w:r>
                        <w:r w:rsidRPr="007F3323">
                          <w:t>integer</w:t>
                        </w:r>
                        <w:r w:rsidRPr="007F3323">
                          <w:t>型整数。默认为</w:t>
                        </w:r>
                        <w:r w:rsidRPr="007F3323">
                          <w:t>0</w:t>
                        </w:r>
                        <w:r w:rsidRPr="007F3323">
                          <w:t>，代表用户管理系统不限制用户连接个数。</w:t>
                        </w:r>
                      </w:p>
                    </w:tc>
                  </w:tr>
                  <w:tr w:rsidR="00942FBB" w:rsidRPr="007F3323" w:rsidTr="005348A4">
                    <w:tc>
                      <w:tcPr>
                        <w:tcW w:w="1168" w:type="pct"/>
                      </w:tcPr>
                      <w:p w:rsidR="00942FBB" w:rsidRPr="007F3323" w:rsidRDefault="00942FBB" w:rsidP="00B2040C">
                        <w:pPr>
                          <w:pStyle w:val="TableText"/>
                        </w:pPr>
                        <w:r w:rsidRPr="007F3323">
                          <w:t>rightType</w:t>
                        </w:r>
                      </w:p>
                    </w:tc>
                    <w:tc>
                      <w:tcPr>
                        <w:tcW w:w="825" w:type="pct"/>
                        <w:shd w:val="clear" w:color="auto" w:fill="auto"/>
                      </w:tcPr>
                      <w:p w:rsidR="00942FBB" w:rsidRPr="007F3323" w:rsidRDefault="00942FBB" w:rsidP="00B2040C">
                        <w:pPr>
                          <w:pStyle w:val="TableText"/>
                        </w:pPr>
                        <w:r w:rsidRPr="007F3323">
                          <w:t>integer</w:t>
                        </w:r>
                      </w:p>
                    </w:tc>
                    <w:tc>
                      <w:tcPr>
                        <w:tcW w:w="3007" w:type="pct"/>
                        <w:shd w:val="clear" w:color="auto" w:fill="auto"/>
                      </w:tcPr>
                      <w:p w:rsidR="00942FBB" w:rsidRPr="007F3323" w:rsidRDefault="00942FBB" w:rsidP="00B2040C">
                        <w:pPr>
                          <w:pStyle w:val="TableText"/>
                        </w:pPr>
                        <w:r w:rsidRPr="007F3323">
                          <w:t>权限类型。</w:t>
                        </w:r>
                        <w:r w:rsidRPr="007F3323">
                          <w:t>1</w:t>
                        </w:r>
                        <w:r w:rsidRPr="007F3323">
                          <w:t>：普通模式，</w:t>
                        </w:r>
                        <w:r w:rsidRPr="007F3323">
                          <w:t>2</w:t>
                        </w:r>
                        <w:r w:rsidRPr="007F3323">
                          <w:t>：系统管理</w:t>
                        </w:r>
                        <w:r w:rsidRPr="007F3323">
                          <w:t>(</w:t>
                        </w:r>
                        <w:r w:rsidRPr="007F3323">
                          <w:t>高安全模式</w:t>
                        </w:r>
                        <w:r w:rsidRPr="007F3323">
                          <w:t>)</w:t>
                        </w:r>
                        <w:r w:rsidRPr="007F3323">
                          <w:t>，</w:t>
                        </w:r>
                        <w:r w:rsidRPr="007F3323">
                          <w:t>3</w:t>
                        </w:r>
                        <w:r w:rsidRPr="007F3323">
                          <w:t>：安全管理</w:t>
                        </w:r>
                        <w:r w:rsidRPr="007F3323">
                          <w:t>(</w:t>
                        </w:r>
                        <w:r w:rsidRPr="007F3323">
                          <w:t>高安全模式</w:t>
                        </w:r>
                        <w:r w:rsidRPr="007F3323">
                          <w:t>)</w:t>
                        </w:r>
                        <w:r w:rsidRPr="007F3323">
                          <w:t>，</w:t>
                        </w:r>
                        <w:r w:rsidRPr="007F3323">
                          <w:t>4</w:t>
                        </w:r>
                        <w:r w:rsidRPr="007F3323">
                          <w:t>：安全审计</w:t>
                        </w:r>
                        <w:r w:rsidRPr="007F3323">
                          <w:t>(</w:t>
                        </w:r>
                        <w:r w:rsidRPr="007F3323">
                          <w:t>高安全模式</w:t>
                        </w:r>
                        <w:r w:rsidRPr="007F3323">
                          <w:t>)</w:t>
                        </w:r>
                      </w:p>
                    </w:tc>
                  </w:tr>
                  <w:tr w:rsidR="00942FBB" w:rsidRPr="007F3323" w:rsidTr="005348A4">
                    <w:tc>
                      <w:tcPr>
                        <w:tcW w:w="1168" w:type="pct"/>
                      </w:tcPr>
                      <w:p w:rsidR="00942FBB" w:rsidRPr="007F3323" w:rsidRDefault="00942FBB" w:rsidP="00B2040C">
                        <w:pPr>
                          <w:pStyle w:val="TableText"/>
                        </w:pPr>
                        <w:r w:rsidRPr="007F3323">
                          <w:t>manageStatus</w:t>
                        </w:r>
                      </w:p>
                    </w:tc>
                    <w:tc>
                      <w:tcPr>
                        <w:tcW w:w="825" w:type="pct"/>
                        <w:shd w:val="clear" w:color="auto" w:fill="auto"/>
                      </w:tcPr>
                      <w:p w:rsidR="00942FBB" w:rsidRPr="007F3323" w:rsidRDefault="00942FBB" w:rsidP="00B2040C">
                        <w:pPr>
                          <w:pStyle w:val="TableText"/>
                        </w:pPr>
                        <w:r w:rsidRPr="007F3323">
                          <w:t>integer</w:t>
                        </w:r>
                      </w:p>
                    </w:tc>
                    <w:tc>
                      <w:tcPr>
                        <w:tcW w:w="3007" w:type="pct"/>
                        <w:shd w:val="clear" w:color="auto" w:fill="auto"/>
                      </w:tcPr>
                      <w:p w:rsidR="00942FBB" w:rsidRPr="007F3323" w:rsidRDefault="00942FBB" w:rsidP="00B2040C">
                        <w:pPr>
                          <w:pStyle w:val="TableText"/>
                        </w:pPr>
                        <w:r w:rsidRPr="007F3323">
                          <w:t>用户管理状态。</w:t>
                        </w:r>
                        <w:r w:rsidRPr="007F3323">
                          <w:t>0</w:t>
                        </w:r>
                        <w:r w:rsidRPr="007F3323">
                          <w:t>：正常，</w:t>
                        </w:r>
                        <w:r w:rsidRPr="007F3323">
                          <w:t>1</w:t>
                        </w:r>
                        <w:r w:rsidRPr="007F3323">
                          <w:t>：自动锁定，</w:t>
                        </w:r>
                        <w:r w:rsidRPr="007F3323">
                          <w:t>2</w:t>
                        </w:r>
                        <w:r w:rsidRPr="007F3323">
                          <w:t>：人工锁定</w:t>
                        </w:r>
                        <w:r w:rsidRPr="007F3323">
                          <w:rPr>
                            <w:rFonts w:hint="eastAsia"/>
                          </w:rPr>
                          <w:t>，</w:t>
                        </w:r>
                        <w:r w:rsidRPr="007F3323">
                          <w:rPr>
                            <w:rFonts w:hint="eastAsia"/>
                          </w:rPr>
                          <w:t>3</w:t>
                        </w:r>
                        <w:r w:rsidRPr="007F3323">
                          <w:rPr>
                            <w:rFonts w:hint="eastAsia"/>
                          </w:rPr>
                          <w:t>：未激活</w:t>
                        </w:r>
                        <w:r w:rsidRPr="007F3323">
                          <w:t>。默认</w:t>
                        </w:r>
                        <w:r w:rsidRPr="007F3323">
                          <w:t xml:space="preserve">0 </w:t>
                        </w:r>
                        <w:r w:rsidRPr="007F3323">
                          <w:t>：正常。</w:t>
                        </w:r>
                      </w:p>
                    </w:tc>
                  </w:tr>
                </w:tbl>
                <w:p w:rsidR="00942FBB" w:rsidRPr="007F3323" w:rsidRDefault="00942FBB" w:rsidP="00B2040C">
                  <w:pPr>
                    <w:pStyle w:val="TableText"/>
                  </w:pPr>
                </w:p>
              </w:tc>
            </w:tr>
          </w:tbl>
          <w:p w:rsidR="00942FBB" w:rsidRPr="007F3323" w:rsidRDefault="00942FBB" w:rsidP="00B2040C">
            <w:pPr>
              <w:pStyle w:val="TableText"/>
            </w:pPr>
          </w:p>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&lt;user_uri&gt;?offset=0&amp;limit=20&amp;userName=administrato&amp;userType=0</w:t>
            </w:r>
            <w:r w:rsidRPr="007F3323" w:rsidDel="00A34556">
              <w:t xml:space="preserve"> </w:t>
            </w:r>
            <w:r w:rsidRPr="007F3323">
              <w:t>&amp;createStartTime=1339380582&amp;createStopTime=1339380587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304860" w:rsidRDefault="00304860" w:rsidP="00304860">
            <w:pPr>
              <w:pStyle w:val="TableText"/>
            </w:pPr>
            <w:r>
              <w:t xml:space="preserve">    "total":integer,</w:t>
            </w:r>
          </w:p>
          <w:p w:rsidR="00304860" w:rsidRDefault="00304860" w:rsidP="00304860">
            <w:pPr>
              <w:pStyle w:val="TableText"/>
            </w:pPr>
            <w:r>
              <w:t xml:space="preserve">    "itemSize":1,</w:t>
            </w:r>
          </w:p>
          <w:p w:rsidR="00304860" w:rsidRDefault="00304860" w:rsidP="00304860">
            <w:pPr>
              <w:pStyle w:val="TableText"/>
            </w:pPr>
            <w:r>
              <w:t xml:space="preserve">    "users":</w:t>
            </w:r>
          </w:p>
          <w:p w:rsidR="00304860" w:rsidRDefault="00304860" w:rsidP="00304860">
            <w:pPr>
              <w:pStyle w:val="TableText"/>
            </w:pPr>
            <w:r>
              <w:t xml:space="preserve">    [</w:t>
            </w:r>
          </w:p>
          <w:p w:rsidR="00304860" w:rsidRDefault="00304860" w:rsidP="00304860">
            <w:pPr>
              <w:pStyle w:val="TableText"/>
            </w:pPr>
            <w:r>
              <w:t xml:space="preserve">        {</w:t>
            </w:r>
          </w:p>
          <w:p w:rsidR="00304860" w:rsidRDefault="00304860" w:rsidP="00304860">
            <w:pPr>
              <w:pStyle w:val="TableText"/>
            </w:pPr>
            <w:r>
              <w:t xml:space="preserve">            "userId":string,</w:t>
            </w:r>
          </w:p>
          <w:p w:rsidR="00304860" w:rsidRDefault="00304860" w:rsidP="00304860">
            <w:pPr>
              <w:pStyle w:val="TableText"/>
            </w:pPr>
            <w:r>
              <w:t xml:space="preserve">            "userType":string,</w:t>
            </w:r>
          </w:p>
          <w:p w:rsidR="00304860" w:rsidRDefault="00304860" w:rsidP="00304860">
            <w:pPr>
              <w:pStyle w:val="TableText"/>
            </w:pPr>
            <w:r>
              <w:t xml:space="preserve">            "userName":string,</w:t>
            </w:r>
          </w:p>
          <w:p w:rsidR="00304860" w:rsidRDefault="00304860" w:rsidP="00304860">
            <w:pPr>
              <w:pStyle w:val="TableText"/>
            </w:pPr>
            <w:r>
              <w:t xml:space="preserve">            "roles":[ string,string],</w:t>
            </w:r>
          </w:p>
          <w:p w:rsidR="00304860" w:rsidRDefault="00304860" w:rsidP="00304860">
            <w:pPr>
              <w:pStyle w:val="TableText"/>
            </w:pPr>
            <w:r>
              <w:t xml:space="preserve">            "email":string,</w:t>
            </w:r>
          </w:p>
          <w:p w:rsidR="00304860" w:rsidRDefault="00304860" w:rsidP="00304860">
            <w:pPr>
              <w:pStyle w:val="TableText"/>
            </w:pPr>
            <w:r>
              <w:t xml:space="preserve">            "contact":string,</w:t>
            </w:r>
          </w:p>
          <w:p w:rsidR="00304860" w:rsidRDefault="00304860" w:rsidP="00304860">
            <w:pPr>
              <w:pStyle w:val="TableText"/>
            </w:pPr>
            <w:r>
              <w:t xml:space="preserve">            "description":string,</w:t>
            </w:r>
          </w:p>
          <w:p w:rsidR="00304860" w:rsidRDefault="00304860" w:rsidP="00304860">
            <w:pPr>
              <w:pStyle w:val="TableText"/>
            </w:pPr>
            <w:r>
              <w:t xml:space="preserve">            "createTime":string</w:t>
            </w:r>
          </w:p>
          <w:p w:rsidR="00304860" w:rsidRDefault="00304860" w:rsidP="00304860">
            <w:pPr>
              <w:pStyle w:val="TableText"/>
            </w:pPr>
            <w:r>
              <w:t xml:space="preserve">            "connectNum":integer</w:t>
            </w:r>
          </w:p>
          <w:p w:rsidR="00304860" w:rsidRDefault="00304860" w:rsidP="00304860">
            <w:pPr>
              <w:pStyle w:val="TableText"/>
            </w:pPr>
            <w:r>
              <w:t xml:space="preserve">            "manageStatus":integer</w:t>
            </w:r>
          </w:p>
          <w:p w:rsidR="00304860" w:rsidRDefault="00304860" w:rsidP="00304860">
            <w:pPr>
              <w:pStyle w:val="TableText"/>
            </w:pPr>
            <w:r>
              <w:t xml:space="preserve">            "rightType":integer</w:t>
            </w:r>
          </w:p>
          <w:p w:rsidR="00304860" w:rsidRDefault="00304860" w:rsidP="00304860">
            <w:pPr>
              <w:pStyle w:val="TableText"/>
            </w:pPr>
            <w:r>
              <w:t xml:space="preserve">        }</w:t>
            </w:r>
          </w:p>
          <w:p w:rsidR="00304860" w:rsidRDefault="00304860" w:rsidP="00304860">
            <w:pPr>
              <w:pStyle w:val="TableText"/>
              <w:ind w:firstLine="435"/>
            </w:pPr>
            <w:r>
              <w:t>]</w:t>
            </w:r>
          </w:p>
          <w:p w:rsidR="00942FBB" w:rsidRPr="007F3323" w:rsidRDefault="00942FBB" w:rsidP="00304860">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2871"/>
              <w:gridCol w:w="2850"/>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10100001</w:t>
                  </w:r>
                </w:p>
              </w:tc>
              <w:tc>
                <w:tcPr>
                  <w:tcW w:w="1662" w:type="pct"/>
                </w:tcPr>
                <w:p w:rsidR="00942FBB" w:rsidRPr="007F3323" w:rsidRDefault="00942FBB" w:rsidP="00EB602D">
                  <w:pPr>
                    <w:pStyle w:val="TableText"/>
                  </w:pPr>
                  <w:r w:rsidRPr="007F3323">
                    <w:t>数据库异常，请联系管理员。</w:t>
                  </w:r>
                </w:p>
              </w:tc>
            </w:tr>
            <w:tr w:rsidR="00942FBB" w:rsidRPr="007F3323" w:rsidTr="005348A4">
              <w:tc>
                <w:tcPr>
                  <w:tcW w:w="1664" w:type="pct"/>
                </w:tcPr>
                <w:p w:rsidR="00942FBB" w:rsidRPr="007F3323" w:rsidRDefault="00942FBB" w:rsidP="00B2040C">
                  <w:pPr>
                    <w:pStyle w:val="TableText"/>
                  </w:pPr>
                  <w:r w:rsidRPr="007F3323">
                    <w:t>400</w:t>
                  </w:r>
                </w:p>
              </w:tc>
              <w:tc>
                <w:tcPr>
                  <w:tcW w:w="1674" w:type="pct"/>
                </w:tcPr>
                <w:p w:rsidR="00942FBB" w:rsidRPr="007F3323" w:rsidRDefault="00942FBB" w:rsidP="00B2040C">
                  <w:pPr>
                    <w:pStyle w:val="TableText"/>
                  </w:pPr>
                  <w:r w:rsidRPr="007F3323">
                    <w:t>10100006</w:t>
                  </w:r>
                </w:p>
              </w:tc>
              <w:tc>
                <w:tcPr>
                  <w:tcW w:w="1662" w:type="pct"/>
                </w:tcPr>
                <w:p w:rsidR="00942FBB" w:rsidRPr="007F3323" w:rsidRDefault="00942FBB" w:rsidP="00B2040C">
                  <w:pPr>
                    <w:pStyle w:val="TableText"/>
                  </w:pPr>
                  <w:r w:rsidRPr="007F3323">
                    <w:t>排序参数不正确。</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10100106</w:t>
                  </w:r>
                </w:p>
              </w:tc>
              <w:tc>
                <w:tcPr>
                  <w:tcW w:w="1662" w:type="pct"/>
                </w:tcPr>
                <w:p w:rsidR="00942FBB" w:rsidRPr="007F3323" w:rsidRDefault="00942FBB" w:rsidP="00EB602D">
                  <w:pPr>
                    <w:pStyle w:val="TableText"/>
                  </w:pPr>
                  <w:r w:rsidRPr="007F3323">
                    <w:t>参数输入不合法。</w:t>
                  </w:r>
                </w:p>
              </w:tc>
            </w:tr>
            <w:tr w:rsidR="00942FBB" w:rsidRPr="007F3323" w:rsidTr="005348A4">
              <w:tc>
                <w:tcPr>
                  <w:tcW w:w="1664" w:type="pct"/>
                </w:tcPr>
                <w:p w:rsidR="00942FBB" w:rsidRPr="007F3323" w:rsidRDefault="00942FBB" w:rsidP="00B2040C">
                  <w:pPr>
                    <w:pStyle w:val="TableText"/>
                  </w:pPr>
                  <w:r w:rsidRPr="007F3323">
                    <w:t>400</w:t>
                  </w:r>
                </w:p>
              </w:tc>
              <w:tc>
                <w:tcPr>
                  <w:tcW w:w="1674" w:type="pct"/>
                </w:tcPr>
                <w:p w:rsidR="00942FBB" w:rsidRPr="007F3323" w:rsidRDefault="00942FBB" w:rsidP="00B2040C">
                  <w:pPr>
                    <w:pStyle w:val="TableText"/>
                  </w:pPr>
                  <w:r w:rsidRPr="007F3323">
                    <w:t>10100304</w:t>
                  </w:r>
                </w:p>
              </w:tc>
              <w:tc>
                <w:tcPr>
                  <w:tcW w:w="1662" w:type="pct"/>
                </w:tcPr>
                <w:p w:rsidR="00942FBB" w:rsidRPr="007F3323" w:rsidRDefault="00942FBB" w:rsidP="00B2040C">
                  <w:pPr>
                    <w:pStyle w:val="TableText"/>
                  </w:pPr>
                  <w:r w:rsidRPr="007F3323">
                    <w:t>用户描述长度过长。</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10100325</w:t>
                  </w:r>
                </w:p>
              </w:tc>
              <w:tc>
                <w:tcPr>
                  <w:tcW w:w="1662" w:type="pct"/>
                </w:tcPr>
                <w:p w:rsidR="00942FBB" w:rsidRPr="007F3323" w:rsidRDefault="00942FBB" w:rsidP="00EB602D">
                  <w:pPr>
                    <w:pStyle w:val="TableText"/>
                  </w:pPr>
                  <w:r w:rsidRPr="007F3323">
                    <w:t>查询用户失败</w:t>
                  </w:r>
                </w:p>
              </w:tc>
            </w:tr>
            <w:tr w:rsidR="00942FBB" w:rsidRPr="007F3323" w:rsidTr="005348A4">
              <w:tc>
                <w:tcPr>
                  <w:tcW w:w="1664" w:type="pct"/>
                </w:tcPr>
                <w:p w:rsidR="00942FBB" w:rsidRPr="007F3323" w:rsidRDefault="00942FBB" w:rsidP="00B2040C">
                  <w:pPr>
                    <w:pStyle w:val="TableText"/>
                  </w:pPr>
                  <w:r w:rsidRPr="007F3323">
                    <w:t>400</w:t>
                  </w:r>
                </w:p>
              </w:tc>
              <w:tc>
                <w:tcPr>
                  <w:tcW w:w="1674" w:type="pct"/>
                </w:tcPr>
                <w:p w:rsidR="00942FBB" w:rsidRPr="007F3323" w:rsidRDefault="00942FBB" w:rsidP="00B2040C">
                  <w:pPr>
                    <w:pStyle w:val="TableText"/>
                  </w:pPr>
                  <w:r w:rsidRPr="007F3323">
                    <w:t>10100337</w:t>
                  </w:r>
                </w:p>
              </w:tc>
              <w:tc>
                <w:tcPr>
                  <w:tcW w:w="1662" w:type="pct"/>
                </w:tcPr>
                <w:p w:rsidR="00942FBB" w:rsidRPr="007F3323" w:rsidRDefault="00942FBB" w:rsidP="00B2040C">
                  <w:pPr>
                    <w:pStyle w:val="TableText"/>
                  </w:pPr>
                  <w:r w:rsidRPr="007F3323">
                    <w:t>用户类型不正确。</w:t>
                  </w:r>
                </w:p>
              </w:tc>
            </w:tr>
            <w:tr w:rsidR="00942FBB" w:rsidRPr="007F3323" w:rsidTr="005348A4">
              <w:tc>
                <w:tcPr>
                  <w:tcW w:w="1664" w:type="pct"/>
                </w:tcPr>
                <w:p w:rsidR="00942FBB" w:rsidRPr="007F3323" w:rsidDel="00667C26" w:rsidRDefault="00942FBB" w:rsidP="00EB602D">
                  <w:pPr>
                    <w:pStyle w:val="TableText"/>
                  </w:pPr>
                  <w:r w:rsidRPr="007F3323">
                    <w:rPr>
                      <w:rFonts w:hint="eastAsia"/>
                    </w:rPr>
                    <w:t>400</w:t>
                  </w:r>
                </w:p>
              </w:tc>
              <w:tc>
                <w:tcPr>
                  <w:tcW w:w="1674" w:type="pct"/>
                </w:tcPr>
                <w:p w:rsidR="00942FBB" w:rsidRPr="007F3323" w:rsidDel="00667C26" w:rsidRDefault="00942FBB" w:rsidP="00EB602D">
                  <w:pPr>
                    <w:pStyle w:val="TableText"/>
                  </w:pPr>
                  <w:r w:rsidRPr="007F3323">
                    <w:t>110000</w:t>
                  </w:r>
                  <w:r w:rsidRPr="007F3323">
                    <w:rPr>
                      <w:rFonts w:hint="eastAsia"/>
                    </w:rPr>
                    <w:t>96</w:t>
                  </w:r>
                </w:p>
              </w:tc>
              <w:tc>
                <w:tcPr>
                  <w:tcW w:w="1662" w:type="pct"/>
                </w:tcPr>
                <w:p w:rsidR="00942FBB" w:rsidRPr="007F3323" w:rsidDel="00667C26" w:rsidRDefault="00942FBB" w:rsidP="00B2040C">
                  <w:pPr>
                    <w:pStyle w:val="TableText"/>
                    <w:rPr>
                      <w:sz w:val="20"/>
                      <w:szCs w:val="20"/>
                    </w:rPr>
                  </w:pPr>
                  <w:r w:rsidRPr="007F3323">
                    <w:rPr>
                      <w:rFonts w:hint="eastAsia"/>
                    </w:rPr>
                    <w:t>接口查询对象数超过上限</w:t>
                  </w:r>
                </w:p>
              </w:tc>
            </w:tr>
          </w:tbl>
          <w:p w:rsidR="00942FBB" w:rsidRPr="007F3323" w:rsidRDefault="00942FBB" w:rsidP="00B2040C">
            <w:pPr>
              <w:pStyle w:val="TableText"/>
            </w:pPr>
          </w:p>
        </w:tc>
      </w:tr>
    </w:tbl>
    <w:p w:rsidR="00942FBB" w:rsidRPr="007F3323" w:rsidRDefault="00942FBB" w:rsidP="002B57DB">
      <w:pPr>
        <w:pStyle w:val="31"/>
        <w:rPr>
          <w:rFonts w:hAnsi="Times New Roman"/>
        </w:rPr>
      </w:pPr>
      <w:bookmarkStart w:id="48" w:name="_Toc323049951"/>
      <w:bookmarkStart w:id="49" w:name="_Toc439920243"/>
      <w:bookmarkStart w:id="50" w:name="_Toc509581266"/>
      <w:bookmarkStart w:id="51" w:name="_Toc28629802"/>
      <w:r w:rsidRPr="007F3323">
        <w:t>修改用户</w:t>
      </w:r>
      <w:bookmarkEnd w:id="48"/>
      <w:bookmarkEnd w:id="49"/>
      <w:bookmarkEnd w:id="50"/>
      <w:bookmarkEnd w:id="5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7"/>
        <w:gridCol w:w="8432"/>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修改用户</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647"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6"/>
              <w:gridCol w:w="998"/>
              <w:gridCol w:w="5222"/>
            </w:tblGrid>
            <w:tr w:rsidR="00942FBB" w:rsidRPr="007F3323" w:rsidTr="005348A4">
              <w:tc>
                <w:tcPr>
                  <w:tcW w:w="1210" w:type="pct"/>
                  <w:shd w:val="clear" w:color="auto" w:fill="D9D9D9"/>
                </w:tcPr>
                <w:p w:rsidR="00942FBB" w:rsidRPr="007F3323" w:rsidRDefault="00942FBB" w:rsidP="00B2040C">
                  <w:pPr>
                    <w:pStyle w:val="TableText"/>
                    <w:rPr>
                      <w:b/>
                    </w:rPr>
                  </w:pPr>
                  <w:r w:rsidRPr="007F3323">
                    <w:t>Na</w:t>
                  </w:r>
                  <w:r w:rsidRPr="007F3323">
                    <w:rPr>
                      <w:b/>
                    </w:rPr>
                    <w:t>me</w:t>
                  </w:r>
                </w:p>
              </w:tc>
              <w:tc>
                <w:tcPr>
                  <w:tcW w:w="379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1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1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0" w:type="pct"/>
                </w:tcPr>
                <w:p w:rsidR="00942FBB" w:rsidRPr="007F3323" w:rsidRDefault="00942FBB" w:rsidP="00B2040C">
                  <w:pPr>
                    <w:pStyle w:val="TableText"/>
                  </w:pPr>
                  <w:r w:rsidRPr="007F3323">
                    <w:t>roles</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角色名称列表，</w:t>
                  </w:r>
                  <w:r w:rsidRPr="007F3323">
                    <w:rPr>
                      <w:rFonts w:hint="eastAsia"/>
                    </w:rPr>
                    <w:t>必</w:t>
                  </w:r>
                  <w:r w:rsidRPr="007F3323">
                    <w:t>选</w:t>
                  </w:r>
                  <w:r w:rsidRPr="007F3323">
                    <w:rPr>
                      <w:rFonts w:hint="eastAsia"/>
                    </w:rPr>
                    <w:t>（对于高安全模式下的用户不传递该参数）</w:t>
                  </w:r>
                  <w:r w:rsidRPr="007F3323">
                    <w:t>。</w:t>
                  </w:r>
                </w:p>
              </w:tc>
            </w:tr>
            <w:tr w:rsidR="00942FBB" w:rsidRPr="007F3323" w:rsidTr="005348A4">
              <w:tc>
                <w:tcPr>
                  <w:tcW w:w="1210" w:type="pct"/>
                </w:tcPr>
                <w:p w:rsidR="00942FBB" w:rsidRPr="007F3323" w:rsidRDefault="00942FBB" w:rsidP="00B2040C">
                  <w:pPr>
                    <w:pStyle w:val="TableText"/>
                  </w:pPr>
                  <w:r w:rsidRPr="007F3323">
                    <w:t>email</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邮箱地址，</w:t>
                  </w:r>
                  <w:r w:rsidRPr="007F3323">
                    <w:rPr>
                      <w:rFonts w:hint="eastAsia"/>
                    </w:rPr>
                    <w:t>必</w:t>
                  </w:r>
                  <w:r w:rsidRPr="007F3323">
                    <w:t>选</w:t>
                  </w:r>
                </w:p>
              </w:tc>
            </w:tr>
            <w:tr w:rsidR="00942FBB" w:rsidRPr="007F3323" w:rsidTr="005348A4">
              <w:tc>
                <w:tcPr>
                  <w:tcW w:w="1210" w:type="pct"/>
                </w:tcPr>
                <w:p w:rsidR="00942FBB" w:rsidRPr="007F3323" w:rsidRDefault="00942FBB" w:rsidP="00B2040C">
                  <w:pPr>
                    <w:pStyle w:val="TableText"/>
                  </w:pPr>
                  <w:r w:rsidRPr="007F3323">
                    <w:t>contact</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电话号码，</w:t>
                  </w:r>
                  <w:r w:rsidRPr="007F3323">
                    <w:rPr>
                      <w:rFonts w:hint="eastAsia"/>
                    </w:rPr>
                    <w:t>必</w:t>
                  </w:r>
                  <w:r w:rsidRPr="007F3323">
                    <w:t>选，</w:t>
                  </w:r>
                  <w:r w:rsidRPr="007F3323">
                    <w:t>25</w:t>
                  </w:r>
                  <w:r w:rsidRPr="007F3323">
                    <w:t>位数字以内。</w:t>
                  </w:r>
                </w:p>
              </w:tc>
            </w:tr>
            <w:tr w:rsidR="00942FBB" w:rsidRPr="007F3323" w:rsidTr="005348A4">
              <w:tc>
                <w:tcPr>
                  <w:tcW w:w="1210" w:type="pct"/>
                </w:tcPr>
                <w:p w:rsidR="00942FBB" w:rsidRPr="007F3323" w:rsidRDefault="00942FBB" w:rsidP="00B2040C">
                  <w:pPr>
                    <w:pStyle w:val="TableText"/>
                  </w:pPr>
                  <w:r w:rsidRPr="007F3323">
                    <w:t>description</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描述，</w:t>
                  </w:r>
                  <w:r w:rsidRPr="007F3323">
                    <w:rPr>
                      <w:rFonts w:hint="eastAsia"/>
                    </w:rPr>
                    <w:t>不支持换行符。</w:t>
                  </w:r>
                  <w:r w:rsidRPr="007F3323">
                    <w:t>可选</w:t>
                  </w:r>
                </w:p>
              </w:tc>
            </w:tr>
            <w:tr w:rsidR="00942FBB" w:rsidRPr="007F3323" w:rsidTr="005348A4">
              <w:tc>
                <w:tcPr>
                  <w:tcW w:w="1210" w:type="pct"/>
                </w:tcPr>
                <w:p w:rsidR="00942FBB" w:rsidRPr="007F3323" w:rsidRDefault="00942FBB" w:rsidP="00B2040C">
                  <w:pPr>
                    <w:pStyle w:val="TableText"/>
                  </w:pPr>
                  <w:r w:rsidRPr="007F3323">
                    <w:t>connectNum</w:t>
                  </w:r>
                </w:p>
              </w:tc>
              <w:tc>
                <w:tcPr>
                  <w:tcW w:w="608" w:type="pct"/>
                  <w:shd w:val="clear" w:color="auto" w:fill="auto"/>
                </w:tcPr>
                <w:p w:rsidR="00942FBB" w:rsidRPr="007F3323" w:rsidRDefault="00942FBB" w:rsidP="00B2040C">
                  <w:pPr>
                    <w:pStyle w:val="TableText"/>
                  </w:pPr>
                  <w:r w:rsidRPr="007F3323">
                    <w:t>integer</w:t>
                  </w:r>
                </w:p>
              </w:tc>
              <w:tc>
                <w:tcPr>
                  <w:tcW w:w="3182" w:type="pct"/>
                  <w:shd w:val="clear" w:color="auto" w:fill="auto"/>
                </w:tcPr>
                <w:p w:rsidR="00942FBB" w:rsidRPr="007F3323" w:rsidRDefault="00942FBB" w:rsidP="00B2040C">
                  <w:pPr>
                    <w:pStyle w:val="TableText"/>
                  </w:pPr>
                  <w:r w:rsidRPr="007F3323">
                    <w:t>账户最大链接数，可选。默认为</w:t>
                  </w:r>
                  <w:r w:rsidRPr="007F3323">
                    <w:t>0</w:t>
                  </w:r>
                  <w:r w:rsidRPr="007F3323">
                    <w:t>，代表用户管理系统不限制用户连接个数；大于</w:t>
                  </w:r>
                  <w:r w:rsidRPr="007F3323">
                    <w:t>0</w:t>
                  </w:r>
                  <w:r w:rsidRPr="007F3323">
                    <w:t>的</w:t>
                  </w:r>
                  <w:r w:rsidRPr="007F3323">
                    <w:t>integer</w:t>
                  </w:r>
                  <w:r w:rsidRPr="007F3323">
                    <w:t>型整数。</w:t>
                  </w:r>
                  <w:r w:rsidR="00FC2526">
                    <w:t>g</w:t>
                  </w:r>
                  <w:r w:rsidR="00FC2526" w:rsidRPr="0029769A">
                    <w:t>esysman</w:t>
                  </w:r>
                  <w:r w:rsidR="00FC2526">
                    <w:rPr>
                      <w:rFonts w:hint="eastAsia"/>
                    </w:rPr>
                    <w:t>用户始终为</w:t>
                  </w:r>
                  <w:r w:rsidR="00FC2526">
                    <w:t>0</w:t>
                  </w:r>
                  <w:r w:rsidR="00FC2526">
                    <w:t>。</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2"/>
              <w:gridCol w:w="1136"/>
              <w:gridCol w:w="5068"/>
            </w:tblGrid>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Name</w:t>
                  </w:r>
                </w:p>
              </w:tc>
              <w:tc>
                <w:tcPr>
                  <w:tcW w:w="3780" w:type="pct"/>
                  <w:gridSpan w:val="2"/>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92" w:type="pct"/>
                  <w:shd w:val="clear" w:color="auto" w:fill="D9D9D9"/>
                </w:tcPr>
                <w:p w:rsidR="00942FBB" w:rsidRPr="007F3323" w:rsidRDefault="00942FBB" w:rsidP="00B2040C">
                  <w:pPr>
                    <w:pStyle w:val="TableText"/>
                    <w:rPr>
                      <w:b/>
                    </w:rPr>
                  </w:pPr>
                  <w:r w:rsidRPr="007F3323">
                    <w:rPr>
                      <w:b/>
                    </w:rPr>
                    <w:t>Type</w:t>
                  </w:r>
                </w:p>
              </w:tc>
              <w:tc>
                <w:tcPr>
                  <w:tcW w:w="3088" w:type="pct"/>
                  <w:shd w:val="clear" w:color="auto" w:fill="D9D9D9"/>
                </w:tcPr>
                <w:p w:rsidR="00942FBB" w:rsidRPr="007F3323" w:rsidRDefault="00942FBB" w:rsidP="00B2040C">
                  <w:pPr>
                    <w:pStyle w:val="TableText"/>
                    <w:rPr>
                      <w:b/>
                    </w:rPr>
                  </w:pPr>
                  <w:r w:rsidRPr="007F3323">
                    <w:rPr>
                      <w:b/>
                    </w:rPr>
                    <w:t>Description</w:t>
                  </w:r>
                </w:p>
              </w:tc>
            </w:tr>
            <w:tr w:rsidR="00942FBB" w:rsidRPr="007F3323" w:rsidDel="00904C25" w:rsidTr="005348A4">
              <w:tc>
                <w:tcPr>
                  <w:tcW w:w="1220" w:type="pct"/>
                </w:tcPr>
                <w:p w:rsidR="00942FBB" w:rsidRPr="007F3323" w:rsidDel="00904C25" w:rsidRDefault="00942FBB" w:rsidP="00B2040C">
                  <w:pPr>
                    <w:pStyle w:val="TableText"/>
                  </w:pPr>
                  <w:r w:rsidRPr="007F3323">
                    <w:t>userId</w:t>
                  </w:r>
                </w:p>
              </w:tc>
              <w:tc>
                <w:tcPr>
                  <w:tcW w:w="692" w:type="pct"/>
                </w:tcPr>
                <w:p w:rsidR="00942FBB" w:rsidRPr="007F3323" w:rsidDel="00904C25" w:rsidRDefault="00942FBB" w:rsidP="00B2040C">
                  <w:pPr>
                    <w:pStyle w:val="TableText"/>
                  </w:pPr>
                  <w:r w:rsidRPr="007F3323">
                    <w:t>string</w:t>
                  </w:r>
                </w:p>
              </w:tc>
              <w:tc>
                <w:tcPr>
                  <w:tcW w:w="3088" w:type="pct"/>
                </w:tcPr>
                <w:p w:rsidR="00942FBB" w:rsidRPr="007F3323" w:rsidDel="00904C25" w:rsidRDefault="00942FBB" w:rsidP="00B2040C">
                  <w:pPr>
                    <w:pStyle w:val="TableText"/>
                  </w:pPr>
                  <w:r w:rsidRPr="007F3323">
                    <w:t>用户标识。</w:t>
                  </w:r>
                </w:p>
              </w:tc>
            </w:tr>
            <w:tr w:rsidR="00942FBB" w:rsidRPr="007F3323" w:rsidTr="005348A4">
              <w:tc>
                <w:tcPr>
                  <w:tcW w:w="1220" w:type="pct"/>
                </w:tcPr>
                <w:p w:rsidR="00942FBB" w:rsidRPr="007F3323" w:rsidRDefault="00942FBB" w:rsidP="00B2040C">
                  <w:pPr>
                    <w:pStyle w:val="TableText"/>
                  </w:pPr>
                  <w:r w:rsidRPr="007F3323">
                    <w:t>userName</w:t>
                  </w:r>
                </w:p>
              </w:tc>
              <w:tc>
                <w:tcPr>
                  <w:tcW w:w="692" w:type="pct"/>
                </w:tcPr>
                <w:p w:rsidR="00942FBB" w:rsidRPr="007F3323" w:rsidRDefault="00942FBB" w:rsidP="00B2040C">
                  <w:pPr>
                    <w:pStyle w:val="TableText"/>
                  </w:pPr>
                  <w:r w:rsidRPr="007F3323">
                    <w:t>string</w:t>
                  </w:r>
                </w:p>
              </w:tc>
              <w:tc>
                <w:tcPr>
                  <w:tcW w:w="3088" w:type="pct"/>
                </w:tcPr>
                <w:p w:rsidR="00942FBB" w:rsidRPr="007F3323" w:rsidRDefault="00942FBB" w:rsidP="00B2040C">
                  <w:pPr>
                    <w:pStyle w:val="TableText"/>
                  </w:pPr>
                  <w:r w:rsidRPr="007F3323">
                    <w:t xml:space="preserve"> </w:t>
                  </w:r>
                  <w:r w:rsidRPr="007F3323">
                    <w:t>用户名</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&lt;user_uri&gt;/&lt; userId</w:t>
            </w:r>
            <w:r w:rsidRPr="007F3323" w:rsidDel="004132A5">
              <w:t xml:space="preserve"> </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4D2145" w:rsidRDefault="004D2145" w:rsidP="004D2145">
            <w:pPr>
              <w:pStyle w:val="TableText"/>
            </w:pPr>
            <w:r>
              <w:t xml:space="preserve">    "roles":["roles1", "roles2"],</w:t>
            </w:r>
          </w:p>
          <w:p w:rsidR="004D2145" w:rsidRDefault="004D2145" w:rsidP="004D2145">
            <w:pPr>
              <w:pStyle w:val="TableText"/>
            </w:pPr>
            <w:r>
              <w:t xml:space="preserve">    "email":string,</w:t>
            </w:r>
          </w:p>
          <w:p w:rsidR="004D2145" w:rsidRDefault="004D2145" w:rsidP="004D2145">
            <w:pPr>
              <w:pStyle w:val="TableText"/>
            </w:pPr>
            <w:r>
              <w:t xml:space="preserve">    "contact":string,</w:t>
            </w:r>
          </w:p>
          <w:p w:rsidR="004D2145" w:rsidRDefault="004D2145" w:rsidP="004D2145">
            <w:pPr>
              <w:pStyle w:val="TableText"/>
            </w:pPr>
            <w:r>
              <w:t xml:space="preserve">    "description":string,</w:t>
            </w:r>
          </w:p>
          <w:p w:rsidR="004D2145" w:rsidRDefault="004D2145" w:rsidP="004D2145">
            <w:pPr>
              <w:pStyle w:val="TableText"/>
            </w:pPr>
            <w:r>
              <w:t xml:space="preserve">    "connectNum":integer</w:t>
            </w:r>
          </w:p>
          <w:p w:rsidR="00942FBB" w:rsidRPr="007F3323" w:rsidRDefault="00942FBB" w:rsidP="004D2145">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EB602D">
            <w:pPr>
              <w:pStyle w:val="TableText"/>
            </w:pPr>
            <w:r w:rsidRPr="007F3323">
              <w:t>Content-Type</w:t>
            </w:r>
            <w:r w:rsidRPr="007F3323">
              <w:tab/>
              <w:t>application/json;charset=UTF-8</w:t>
            </w:r>
          </w:p>
          <w:p w:rsidR="00942FBB" w:rsidRPr="007F3323" w:rsidRDefault="00942FBB" w:rsidP="00B2040C">
            <w:pPr>
              <w:pStyle w:val="TableText"/>
            </w:pPr>
            <w:r w:rsidRPr="007F3323">
              <w:t>{</w:t>
            </w:r>
          </w:p>
          <w:p w:rsidR="00942FBB" w:rsidRPr="007F3323" w:rsidRDefault="004D2145" w:rsidP="00EB602D">
            <w:pPr>
              <w:pStyle w:val="TableText"/>
            </w:pPr>
            <w:r>
              <w:t xml:space="preserve">    </w:t>
            </w:r>
            <w:r w:rsidR="00032EEF" w:rsidRPr="007F3323">
              <w:t>"userId":"String",</w:t>
            </w:r>
          </w:p>
          <w:p w:rsidR="00942FBB" w:rsidRPr="007F3323" w:rsidRDefault="004D2145" w:rsidP="00EB602D">
            <w:pPr>
              <w:pStyle w:val="TableText"/>
            </w:pPr>
            <w:r>
              <w:t xml:space="preserve">    </w:t>
            </w:r>
            <w:r w:rsidR="00032EEF" w:rsidRPr="007F3323">
              <w:t>"userName":"String"</w:t>
            </w:r>
          </w:p>
          <w:p w:rsidR="00942FBB" w:rsidRPr="007F3323" w:rsidRDefault="00942FBB" w:rsidP="00B2040C">
            <w:pPr>
              <w:pStyle w:val="TableText"/>
              <w:rPr>
                <w:b/>
              </w:rPr>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647"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747"/>
              <w:gridCol w:w="2728"/>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t>10100055</w:t>
                  </w:r>
                </w:p>
              </w:tc>
              <w:tc>
                <w:tcPr>
                  <w:tcW w:w="1662" w:type="pct"/>
                </w:tcPr>
                <w:p w:rsidR="00942FBB" w:rsidRPr="007F3323" w:rsidRDefault="00942FBB" w:rsidP="00B2040C">
                  <w:pPr>
                    <w:pStyle w:val="TableText"/>
                  </w:pPr>
                  <w:r w:rsidRPr="007F3323">
                    <w:t>连接数不在要求的范围内</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10100301</w:t>
                  </w:r>
                </w:p>
              </w:tc>
              <w:tc>
                <w:tcPr>
                  <w:tcW w:w="1662" w:type="pct"/>
                </w:tcPr>
                <w:p w:rsidR="00942FBB" w:rsidRPr="007F3323" w:rsidRDefault="00942FBB" w:rsidP="00EB602D">
                  <w:pPr>
                    <w:pStyle w:val="TableText"/>
                  </w:pPr>
                  <w:r w:rsidRPr="007F3323">
                    <w:t>用户唯一标识为空。</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10100302</w:t>
                  </w:r>
                </w:p>
              </w:tc>
              <w:tc>
                <w:tcPr>
                  <w:tcW w:w="1662" w:type="pct"/>
                </w:tcPr>
                <w:p w:rsidR="00942FBB" w:rsidRPr="007F3323" w:rsidRDefault="00942FBB" w:rsidP="00EB602D">
                  <w:pPr>
                    <w:pStyle w:val="TableText"/>
                  </w:pPr>
                  <w:r w:rsidRPr="007F3323">
                    <w:t>用户手机号码格式错误</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10100303</w:t>
                  </w:r>
                </w:p>
              </w:tc>
              <w:tc>
                <w:tcPr>
                  <w:tcW w:w="1662" w:type="pct"/>
                </w:tcPr>
                <w:p w:rsidR="00942FBB" w:rsidRPr="007F3323" w:rsidRDefault="00942FBB" w:rsidP="00EB602D">
                  <w:pPr>
                    <w:pStyle w:val="TableText"/>
                  </w:pPr>
                  <w:r w:rsidRPr="007F3323">
                    <w:t>用户</w:t>
                  </w:r>
                  <w:r w:rsidRPr="007F3323">
                    <w:t>email</w:t>
                  </w:r>
                  <w:r w:rsidRPr="007F3323">
                    <w:t>格式错误</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10100304</w:t>
                  </w:r>
                </w:p>
              </w:tc>
              <w:tc>
                <w:tcPr>
                  <w:tcW w:w="1662" w:type="pct"/>
                </w:tcPr>
                <w:p w:rsidR="00942FBB" w:rsidRPr="007F3323" w:rsidRDefault="00942FBB" w:rsidP="00EB602D">
                  <w:pPr>
                    <w:pStyle w:val="TableText"/>
                  </w:pPr>
                  <w:r w:rsidRPr="007F3323">
                    <w:t>用户描述长度错误</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10100306</w:t>
                  </w:r>
                </w:p>
              </w:tc>
              <w:tc>
                <w:tcPr>
                  <w:tcW w:w="1662" w:type="pct"/>
                </w:tcPr>
                <w:p w:rsidR="00942FBB" w:rsidRPr="007F3323" w:rsidRDefault="00942FBB" w:rsidP="00EB602D">
                  <w:pPr>
                    <w:pStyle w:val="TableText"/>
                  </w:pPr>
                  <w:r w:rsidRPr="007F3323">
                    <w:t>用户选择角色不存在</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10100308</w:t>
                  </w:r>
                </w:p>
              </w:tc>
              <w:tc>
                <w:tcPr>
                  <w:tcW w:w="1662" w:type="pct"/>
                </w:tcPr>
                <w:p w:rsidR="00942FBB" w:rsidRPr="007F3323" w:rsidRDefault="00942FBB" w:rsidP="00EB602D">
                  <w:pPr>
                    <w:pStyle w:val="TableText"/>
                  </w:pPr>
                  <w:r w:rsidRPr="007F3323">
                    <w:t>修改用户失败</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EB602D">
                  <w:pPr>
                    <w:pStyle w:val="TableText"/>
                  </w:pPr>
                  <w:r w:rsidRPr="007F3323">
                    <w:t>10100309</w:t>
                  </w:r>
                </w:p>
              </w:tc>
              <w:tc>
                <w:tcPr>
                  <w:tcW w:w="1662" w:type="pct"/>
                </w:tcPr>
                <w:p w:rsidR="00942FBB" w:rsidRPr="007F3323" w:rsidRDefault="00942FBB" w:rsidP="00EB602D">
                  <w:pPr>
                    <w:pStyle w:val="TableText"/>
                  </w:pPr>
                  <w:r w:rsidRPr="007F3323">
                    <w:t>用户名长度不合法</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EB602D">
                  <w:pPr>
                    <w:pStyle w:val="TableText"/>
                  </w:pPr>
                  <w:r w:rsidRPr="007F3323">
                    <w:t>10100310</w:t>
                  </w:r>
                </w:p>
              </w:tc>
              <w:tc>
                <w:tcPr>
                  <w:tcW w:w="1662" w:type="pct"/>
                </w:tcPr>
                <w:p w:rsidR="00942FBB" w:rsidRPr="007F3323" w:rsidRDefault="00942FBB" w:rsidP="00EB602D">
                  <w:pPr>
                    <w:pStyle w:val="TableText"/>
                  </w:pPr>
                  <w:r w:rsidRPr="007F3323">
                    <w:t>用户名字符不合法</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10100106</w:t>
                  </w:r>
                </w:p>
              </w:tc>
              <w:tc>
                <w:tcPr>
                  <w:tcW w:w="1662" w:type="pct"/>
                </w:tcPr>
                <w:p w:rsidR="00942FBB" w:rsidRPr="007F3323" w:rsidRDefault="00942FBB" w:rsidP="00EB602D">
                  <w:pPr>
                    <w:pStyle w:val="TableText"/>
                  </w:pPr>
                  <w:r w:rsidRPr="007F3323">
                    <w:t>参数输入不合法。</w:t>
                  </w:r>
                </w:p>
              </w:tc>
            </w:tr>
            <w:tr w:rsidR="00942FBB" w:rsidRPr="007F3323" w:rsidTr="005348A4">
              <w:tc>
                <w:tcPr>
                  <w:tcW w:w="1664" w:type="pct"/>
                </w:tcPr>
                <w:p w:rsidR="00942FBB" w:rsidRPr="007F3323" w:rsidRDefault="00942FBB" w:rsidP="00B2040C">
                  <w:pPr>
                    <w:pStyle w:val="TableText"/>
                    <w:rPr>
                      <w:sz w:val="20"/>
                      <w:szCs w:val="20"/>
                    </w:rPr>
                  </w:pPr>
                  <w:r w:rsidRPr="007F3323">
                    <w:t>400</w:t>
                  </w:r>
                </w:p>
              </w:tc>
              <w:tc>
                <w:tcPr>
                  <w:tcW w:w="1674" w:type="pct"/>
                </w:tcPr>
                <w:p w:rsidR="00942FBB" w:rsidRPr="007F3323" w:rsidRDefault="00942FBB" w:rsidP="00B2040C">
                  <w:pPr>
                    <w:pStyle w:val="TableText"/>
                    <w:rPr>
                      <w:sz w:val="20"/>
                      <w:szCs w:val="20"/>
                    </w:rPr>
                  </w:pPr>
                  <w:r w:rsidRPr="007F3323">
                    <w:t>10100307</w:t>
                  </w:r>
                </w:p>
              </w:tc>
              <w:tc>
                <w:tcPr>
                  <w:tcW w:w="1662" w:type="pct"/>
                </w:tcPr>
                <w:p w:rsidR="00942FBB" w:rsidRPr="007F3323" w:rsidRDefault="00942FBB" w:rsidP="00B2040C">
                  <w:pPr>
                    <w:pStyle w:val="TableText"/>
                    <w:rPr>
                      <w:sz w:val="20"/>
                      <w:szCs w:val="20"/>
                    </w:rPr>
                  </w:pPr>
                  <w:r w:rsidRPr="007F3323">
                    <w:t>用户不存在。</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10100001</w:t>
                  </w:r>
                </w:p>
              </w:tc>
              <w:tc>
                <w:tcPr>
                  <w:tcW w:w="1662" w:type="pct"/>
                </w:tcPr>
                <w:p w:rsidR="00942FBB" w:rsidRPr="007F3323" w:rsidRDefault="00942FBB" w:rsidP="00EB602D">
                  <w:pPr>
                    <w:pStyle w:val="TableText"/>
                  </w:pPr>
                  <w:r w:rsidRPr="007F3323">
                    <w:t>数据库异常，请联系管理员。</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EB602D">
                  <w:pPr>
                    <w:pStyle w:val="TableText"/>
                  </w:pPr>
                  <w:r w:rsidRPr="007F3323">
                    <w:t>10100313</w:t>
                  </w:r>
                </w:p>
              </w:tc>
              <w:tc>
                <w:tcPr>
                  <w:tcW w:w="1662" w:type="pct"/>
                </w:tcPr>
                <w:p w:rsidR="00942FBB" w:rsidRPr="007F3323" w:rsidRDefault="00942FBB" w:rsidP="00EB602D">
                  <w:pPr>
                    <w:pStyle w:val="TableText"/>
                  </w:pPr>
                  <w:r w:rsidRPr="007F3323">
                    <w:t>当前登录用户不存在</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EB602D">
                  <w:pPr>
                    <w:pStyle w:val="TableText"/>
                  </w:pPr>
                  <w:r w:rsidRPr="007F3323">
                    <w:t>10100337</w:t>
                  </w:r>
                </w:p>
              </w:tc>
              <w:tc>
                <w:tcPr>
                  <w:tcW w:w="1662" w:type="pct"/>
                </w:tcPr>
                <w:p w:rsidR="00942FBB" w:rsidRPr="007F3323" w:rsidRDefault="00942FBB" w:rsidP="00EB602D">
                  <w:pPr>
                    <w:pStyle w:val="TableText"/>
                  </w:pPr>
                  <w:r w:rsidRPr="007F3323">
                    <w:t>用户类型不正确</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B2040C">
                  <w:pPr>
                    <w:pStyle w:val="TableText"/>
                    <w:rPr>
                      <w:sz w:val="20"/>
                      <w:szCs w:val="20"/>
                    </w:rPr>
                  </w:pPr>
                  <w:r w:rsidRPr="007F3323">
                    <w:t>10100350</w:t>
                  </w:r>
                </w:p>
              </w:tc>
              <w:tc>
                <w:tcPr>
                  <w:tcW w:w="1662" w:type="pct"/>
                </w:tcPr>
                <w:p w:rsidR="00942FBB" w:rsidRPr="007F3323" w:rsidRDefault="00942FBB" w:rsidP="00B2040C">
                  <w:pPr>
                    <w:pStyle w:val="TableText"/>
                    <w:rPr>
                      <w:sz w:val="20"/>
                      <w:szCs w:val="20"/>
                    </w:rPr>
                  </w:pPr>
                  <w:r w:rsidRPr="007F3323">
                    <w:t>内置账户，不可以修改角色。</w:t>
                  </w:r>
                </w:p>
              </w:tc>
            </w:tr>
            <w:tr w:rsidR="00942FBB" w:rsidRPr="007F3323" w:rsidTr="005348A4">
              <w:tc>
                <w:tcPr>
                  <w:tcW w:w="1664" w:type="pct"/>
                </w:tcPr>
                <w:p w:rsidR="00942FBB" w:rsidRPr="007F3323" w:rsidRDefault="00942FBB" w:rsidP="00EB602D">
                  <w:pPr>
                    <w:pStyle w:val="TableText"/>
                  </w:pPr>
                  <w:r w:rsidRPr="007F3323">
                    <w:rPr>
                      <w:rFonts w:hint="eastAsia"/>
                    </w:rPr>
                    <w:t>400</w:t>
                  </w:r>
                </w:p>
              </w:tc>
              <w:tc>
                <w:tcPr>
                  <w:tcW w:w="1674" w:type="pct"/>
                </w:tcPr>
                <w:p w:rsidR="00942FBB" w:rsidRPr="007F3323" w:rsidRDefault="00942FBB" w:rsidP="00B2040C">
                  <w:pPr>
                    <w:pStyle w:val="TableText"/>
                  </w:pPr>
                  <w:r w:rsidRPr="007F3323">
                    <w:t>10100351</w:t>
                  </w:r>
                </w:p>
              </w:tc>
              <w:tc>
                <w:tcPr>
                  <w:tcW w:w="1662" w:type="pct"/>
                </w:tcPr>
                <w:p w:rsidR="00942FBB" w:rsidRPr="007F3323" w:rsidRDefault="00942FBB" w:rsidP="00B2040C">
                  <w:pPr>
                    <w:pStyle w:val="TableText"/>
                  </w:pPr>
                  <w:r w:rsidRPr="007F3323">
                    <w:t>用户不能修改自己的角色</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B2040C">
                  <w:pPr>
                    <w:pStyle w:val="TableText"/>
                  </w:pPr>
                  <w:r w:rsidRPr="007F3323">
                    <w:t>10100346</w:t>
                  </w:r>
                </w:p>
              </w:tc>
              <w:tc>
                <w:tcPr>
                  <w:tcW w:w="1662" w:type="pct"/>
                </w:tcPr>
                <w:p w:rsidR="00942FBB" w:rsidRPr="007F3323" w:rsidRDefault="00942FBB" w:rsidP="00B2040C">
                  <w:pPr>
                    <w:pStyle w:val="TableText"/>
                  </w:pPr>
                  <w:r w:rsidRPr="007F3323">
                    <w:t>内置账户不能修改。</w:t>
                  </w:r>
                </w:p>
              </w:tc>
            </w:tr>
            <w:tr w:rsidR="00942FBB" w:rsidRPr="007F3323" w:rsidTr="005348A4">
              <w:tc>
                <w:tcPr>
                  <w:tcW w:w="1664" w:type="pct"/>
                </w:tcPr>
                <w:p w:rsidR="00942FBB" w:rsidRPr="007F3323" w:rsidRDefault="00942FBB" w:rsidP="00B2040C">
                  <w:pPr>
                    <w:pStyle w:val="TableText"/>
                    <w:rPr>
                      <w:sz w:val="20"/>
                      <w:szCs w:val="20"/>
                    </w:rPr>
                  </w:pPr>
                  <w:r w:rsidRPr="007F3323">
                    <w:t>400</w:t>
                  </w:r>
                </w:p>
              </w:tc>
              <w:tc>
                <w:tcPr>
                  <w:tcW w:w="1674" w:type="pct"/>
                </w:tcPr>
                <w:p w:rsidR="00942FBB" w:rsidRPr="007F3323" w:rsidRDefault="00942FBB" w:rsidP="00B2040C">
                  <w:pPr>
                    <w:pStyle w:val="TableText"/>
                  </w:pPr>
                  <w:r w:rsidRPr="007F3323">
                    <w:t>10100305</w:t>
                  </w:r>
                </w:p>
              </w:tc>
              <w:tc>
                <w:tcPr>
                  <w:tcW w:w="1662" w:type="pct"/>
                </w:tcPr>
                <w:p w:rsidR="00942FBB" w:rsidRPr="007F3323" w:rsidRDefault="00942FBB" w:rsidP="00B2040C">
                  <w:pPr>
                    <w:pStyle w:val="TableText"/>
                  </w:pPr>
                  <w:r w:rsidRPr="007F3323">
                    <w:t>用户名已经存在。</w:t>
                  </w:r>
                </w:p>
              </w:tc>
            </w:tr>
            <w:tr w:rsidR="00942FBB" w:rsidRPr="007F3323" w:rsidTr="005348A4">
              <w:tc>
                <w:tcPr>
                  <w:tcW w:w="1664" w:type="pct"/>
                </w:tcPr>
                <w:p w:rsidR="00942FBB" w:rsidRPr="007F3323" w:rsidRDefault="00942FBB" w:rsidP="00B2040C">
                  <w:pPr>
                    <w:pStyle w:val="TableText"/>
                  </w:pPr>
                  <w:r w:rsidRPr="007F3323">
                    <w:rPr>
                      <w:rFonts w:hint="eastAsia"/>
                    </w:rPr>
                    <w:t>400</w:t>
                  </w:r>
                </w:p>
              </w:tc>
              <w:tc>
                <w:tcPr>
                  <w:tcW w:w="1674" w:type="pct"/>
                </w:tcPr>
                <w:p w:rsidR="00942FBB" w:rsidRPr="007F3323" w:rsidRDefault="00942FBB" w:rsidP="00B2040C">
                  <w:pPr>
                    <w:pStyle w:val="TableText"/>
                  </w:pPr>
                  <w:r w:rsidRPr="007F3323">
                    <w:t>10100502</w:t>
                  </w:r>
                </w:p>
              </w:tc>
              <w:tc>
                <w:tcPr>
                  <w:tcW w:w="1662" w:type="pct"/>
                </w:tcPr>
                <w:p w:rsidR="00942FBB" w:rsidRPr="007F3323" w:rsidRDefault="00942FBB" w:rsidP="00B2040C">
                  <w:pPr>
                    <w:pStyle w:val="TableText"/>
                  </w:pPr>
                  <w:r w:rsidRPr="007F3323">
                    <w:t>角色不存在</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说明</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高安全模式下，修改用户时不能修改账号安全类型和角色名称列表。</w:t>
            </w:r>
          </w:p>
        </w:tc>
      </w:tr>
    </w:tbl>
    <w:p w:rsidR="00233967" w:rsidRPr="007F3323" w:rsidRDefault="00233967" w:rsidP="00233967">
      <w:bookmarkStart w:id="52" w:name="_Toc439920244"/>
    </w:p>
    <w:p w:rsidR="00942FBB" w:rsidRPr="007F3323" w:rsidRDefault="00942FBB" w:rsidP="002B57DB">
      <w:pPr>
        <w:pStyle w:val="31"/>
        <w:rPr>
          <w:rFonts w:hAnsi="Times New Roman"/>
        </w:rPr>
      </w:pPr>
      <w:bookmarkStart w:id="53" w:name="_Toc509581267"/>
      <w:bookmarkStart w:id="54" w:name="_Toc28629803"/>
      <w:r w:rsidRPr="007F3323">
        <w:t>修改账户密码</w:t>
      </w:r>
      <w:bookmarkEnd w:id="52"/>
      <w:bookmarkEnd w:id="53"/>
      <w:bookmarkEnd w:id="5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13"/>
        <w:gridCol w:w="8226"/>
      </w:tblGrid>
      <w:tr w:rsidR="00942FBB" w:rsidRPr="007F3323" w:rsidTr="00042900">
        <w:tc>
          <w:tcPr>
            <w:tcW w:w="73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67"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修改用户</w:t>
            </w:r>
          </w:p>
        </w:tc>
      </w:tr>
      <w:tr w:rsidR="00942FBB" w:rsidRPr="007F3323" w:rsidTr="00042900">
        <w:tc>
          <w:tcPr>
            <w:tcW w:w="73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67"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6"/>
              <w:gridCol w:w="973"/>
              <w:gridCol w:w="5091"/>
            </w:tblGrid>
            <w:tr w:rsidR="00942FBB" w:rsidRPr="007F3323" w:rsidTr="005348A4">
              <w:tc>
                <w:tcPr>
                  <w:tcW w:w="1210" w:type="pct"/>
                  <w:shd w:val="clear" w:color="auto" w:fill="D9D9D9"/>
                </w:tcPr>
                <w:p w:rsidR="00942FBB" w:rsidRPr="007F3323" w:rsidRDefault="00942FBB" w:rsidP="00B2040C">
                  <w:pPr>
                    <w:pStyle w:val="TableText"/>
                    <w:rPr>
                      <w:b/>
                    </w:rPr>
                  </w:pPr>
                  <w:r w:rsidRPr="007F3323">
                    <w:t>Na</w:t>
                  </w:r>
                  <w:r w:rsidRPr="007F3323">
                    <w:rPr>
                      <w:b/>
                    </w:rPr>
                    <w:t>me</w:t>
                  </w:r>
                </w:p>
              </w:tc>
              <w:tc>
                <w:tcPr>
                  <w:tcW w:w="379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1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1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0" w:type="pct"/>
                </w:tcPr>
                <w:p w:rsidR="00942FBB" w:rsidRPr="007F3323" w:rsidRDefault="00942FBB" w:rsidP="00EB602D">
                  <w:pPr>
                    <w:pStyle w:val="TableText"/>
                  </w:pPr>
                  <w:r w:rsidRPr="007F3323">
                    <w:rPr>
                      <w:lang w:val="zh-CN"/>
                    </w:rPr>
                    <w:t>userId</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用户</w:t>
                  </w:r>
                  <w:r w:rsidRPr="007F3323">
                    <w:t>ID</w:t>
                  </w:r>
                  <w:r w:rsidRPr="007F3323">
                    <w:rPr>
                      <w:rFonts w:hint="eastAsia"/>
                    </w:rPr>
                    <w:t>，必选。</w:t>
                  </w:r>
                </w:p>
              </w:tc>
            </w:tr>
            <w:tr w:rsidR="00942FBB" w:rsidRPr="007F3323" w:rsidTr="005348A4">
              <w:tc>
                <w:tcPr>
                  <w:tcW w:w="1210" w:type="pct"/>
                </w:tcPr>
                <w:p w:rsidR="00942FBB" w:rsidRPr="007F3323" w:rsidRDefault="00942FBB" w:rsidP="00EB602D">
                  <w:pPr>
                    <w:pStyle w:val="TableText"/>
                  </w:pPr>
                  <w:r w:rsidRPr="007F3323">
                    <w:rPr>
                      <w:lang w:val="zh-CN"/>
                    </w:rPr>
                    <w:t>oldPassword</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旧密码</w:t>
                  </w:r>
                  <w:r w:rsidRPr="007F3323">
                    <w:rPr>
                      <w:rFonts w:hint="eastAsia"/>
                    </w:rPr>
                    <w:t>，必选。</w:t>
                  </w:r>
                </w:p>
              </w:tc>
            </w:tr>
            <w:tr w:rsidR="00942FBB" w:rsidRPr="007F3323" w:rsidTr="005348A4">
              <w:tc>
                <w:tcPr>
                  <w:tcW w:w="1210" w:type="pct"/>
                </w:tcPr>
                <w:p w:rsidR="00942FBB" w:rsidRPr="007F3323" w:rsidRDefault="00942FBB" w:rsidP="00EB602D">
                  <w:pPr>
                    <w:pStyle w:val="TableText"/>
                  </w:pPr>
                  <w:r w:rsidRPr="007F3323">
                    <w:t>password</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新密码</w:t>
                  </w:r>
                  <w:r w:rsidRPr="007F3323">
                    <w:rPr>
                      <w:rFonts w:hint="eastAsia"/>
                    </w:rPr>
                    <w:t>，必选。</w:t>
                  </w:r>
                </w:p>
              </w:tc>
            </w:tr>
          </w:tbl>
          <w:p w:rsidR="00942FBB" w:rsidRPr="007F3323" w:rsidRDefault="00942FBB" w:rsidP="00B2040C">
            <w:pPr>
              <w:pStyle w:val="TableText"/>
            </w:pPr>
            <w:r w:rsidRPr="007F3323">
              <w:t>在消息头中通过</w:t>
            </w:r>
            <w:r w:rsidRPr="007F3323">
              <w:t>Accept-Language</w:t>
            </w:r>
            <w:r w:rsidRPr="007F3323">
              <w:t>携带语言类型。</w:t>
            </w:r>
          </w:p>
          <w:p w:rsidR="00942FBB" w:rsidRPr="007F3323" w:rsidRDefault="00942FBB" w:rsidP="00B2040C">
            <w:pPr>
              <w:pStyle w:val="TableText"/>
            </w:pPr>
            <w:r w:rsidRPr="007F3323">
              <w:t>无响应正文。</w:t>
            </w:r>
          </w:p>
        </w:tc>
      </w:tr>
      <w:tr w:rsidR="00942FBB" w:rsidRPr="007F3323" w:rsidTr="00042900">
        <w:tc>
          <w:tcPr>
            <w:tcW w:w="73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&lt;password_uri&gt;/modify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Accept-Language:zh_CN</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942FBB" w:rsidRPr="007F3323" w:rsidRDefault="00942FBB" w:rsidP="00B2040C">
            <w:pPr>
              <w:pStyle w:val="TableText"/>
            </w:pPr>
            <w:r w:rsidRPr="007F3323">
              <w:t xml:space="preserve">   </w:t>
            </w:r>
            <w:r w:rsidR="004D2145">
              <w:t xml:space="preserve"> </w:t>
            </w:r>
            <w:r w:rsidRPr="007F3323">
              <w:t>"userId":"String",</w:t>
            </w:r>
          </w:p>
          <w:p w:rsidR="00942FBB" w:rsidRPr="007F3323" w:rsidRDefault="004D2145" w:rsidP="00B2040C">
            <w:pPr>
              <w:pStyle w:val="TableText"/>
            </w:pPr>
            <w:r>
              <w:t xml:space="preserve">    </w:t>
            </w:r>
            <w:r w:rsidR="00942FBB" w:rsidRPr="007F3323">
              <w:t>"oldPassword":"String",</w:t>
            </w:r>
          </w:p>
          <w:p w:rsidR="00942FBB" w:rsidRPr="007F3323" w:rsidRDefault="004D2145" w:rsidP="00B2040C">
            <w:pPr>
              <w:pStyle w:val="TableText"/>
            </w:pPr>
            <w:r>
              <w:t xml:space="preserve">    </w:t>
            </w:r>
            <w:r w:rsidR="00942FBB" w:rsidRPr="007F3323">
              <w:t>"password":"String"</w:t>
            </w:r>
          </w:p>
          <w:p w:rsidR="00942FBB" w:rsidRPr="007F3323" w:rsidRDefault="00942FBB" w:rsidP="00B2040C">
            <w:pPr>
              <w:pStyle w:val="TableText"/>
            </w:pPr>
            <w:r w:rsidRPr="007F3323">
              <w:t>}</w:t>
            </w:r>
          </w:p>
        </w:tc>
      </w:tr>
      <w:tr w:rsidR="00942FBB" w:rsidRPr="007F3323" w:rsidTr="00042900">
        <w:tc>
          <w:tcPr>
            <w:tcW w:w="73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rPr>
                <w:b/>
              </w:rPr>
            </w:pPr>
            <w:r w:rsidRPr="007F3323">
              <w:t>Date: Mon, 12 Nov 2007 15:55:01 GMT</w:t>
            </w:r>
          </w:p>
        </w:tc>
      </w:tr>
      <w:tr w:rsidR="00942FBB" w:rsidRPr="007F3323" w:rsidTr="00042900">
        <w:tc>
          <w:tcPr>
            <w:tcW w:w="73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67"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701"/>
              <w:gridCol w:w="4706"/>
            </w:tblGrid>
            <w:tr w:rsidR="00942FBB" w:rsidRPr="007F3323" w:rsidTr="00233967">
              <w:tc>
                <w:tcPr>
                  <w:tcW w:w="996" w:type="pct"/>
                </w:tcPr>
                <w:p w:rsidR="00942FBB" w:rsidRPr="007F3323" w:rsidRDefault="00942FBB" w:rsidP="00B2040C">
                  <w:pPr>
                    <w:pStyle w:val="TableText"/>
                  </w:pPr>
                  <w:r w:rsidRPr="007F3323">
                    <w:t>http</w:t>
                  </w:r>
                  <w:r w:rsidRPr="007F3323">
                    <w:t>错误码</w:t>
                  </w:r>
                </w:p>
              </w:tc>
              <w:tc>
                <w:tcPr>
                  <w:tcW w:w="1063" w:type="pct"/>
                </w:tcPr>
                <w:p w:rsidR="00942FBB" w:rsidRPr="007F3323" w:rsidRDefault="00942FBB" w:rsidP="00B2040C">
                  <w:pPr>
                    <w:pStyle w:val="TableText"/>
                  </w:pPr>
                  <w:r w:rsidRPr="007F3323">
                    <w:t>errorcode</w:t>
                  </w:r>
                </w:p>
              </w:tc>
              <w:tc>
                <w:tcPr>
                  <w:tcW w:w="2941" w:type="pct"/>
                </w:tcPr>
                <w:p w:rsidR="00942FBB" w:rsidRPr="007F3323" w:rsidRDefault="00942FBB" w:rsidP="00B2040C">
                  <w:pPr>
                    <w:pStyle w:val="TableText"/>
                  </w:pPr>
                  <w:r w:rsidRPr="007F3323">
                    <w:t>描述</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10100001</w:t>
                  </w:r>
                </w:p>
              </w:tc>
              <w:tc>
                <w:tcPr>
                  <w:tcW w:w="2941" w:type="pct"/>
                </w:tcPr>
                <w:p w:rsidR="00942FBB" w:rsidRPr="007F3323" w:rsidRDefault="00942FBB" w:rsidP="00EB602D">
                  <w:pPr>
                    <w:pStyle w:val="TableText"/>
                  </w:pPr>
                  <w:r w:rsidRPr="007F3323">
                    <w:t>数据库异常，请联系管理员。</w:t>
                  </w:r>
                </w:p>
              </w:tc>
            </w:tr>
            <w:tr w:rsidR="00942FBB" w:rsidRPr="007F3323" w:rsidTr="00233967">
              <w:tc>
                <w:tcPr>
                  <w:tcW w:w="996" w:type="pct"/>
                </w:tcPr>
                <w:p w:rsidR="00942FBB" w:rsidRPr="007F3323" w:rsidRDefault="00942FBB" w:rsidP="00EB602D">
                  <w:pPr>
                    <w:pStyle w:val="TableText"/>
                  </w:pPr>
                  <w:r w:rsidRPr="007F3323">
                    <w:rPr>
                      <w:rFonts w:hint="eastAsia"/>
                    </w:rPr>
                    <w:t>400</w:t>
                  </w:r>
                </w:p>
              </w:tc>
              <w:tc>
                <w:tcPr>
                  <w:tcW w:w="1063" w:type="pct"/>
                </w:tcPr>
                <w:p w:rsidR="00942FBB" w:rsidRPr="007F3323" w:rsidRDefault="00942FBB" w:rsidP="00EB602D">
                  <w:pPr>
                    <w:pStyle w:val="TableText"/>
                  </w:pPr>
                  <w:r w:rsidRPr="007F3323">
                    <w:t>10100107</w:t>
                  </w:r>
                </w:p>
              </w:tc>
              <w:tc>
                <w:tcPr>
                  <w:tcW w:w="2941" w:type="pct"/>
                </w:tcPr>
                <w:p w:rsidR="00942FBB" w:rsidRPr="007F3323" w:rsidRDefault="00942FBB" w:rsidP="00EB602D">
                  <w:pPr>
                    <w:pStyle w:val="TableText"/>
                  </w:pPr>
                  <w:r w:rsidRPr="007F3323">
                    <w:t>当前用户只能修改自己的密码</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10100120</w:t>
                  </w:r>
                </w:p>
              </w:tc>
              <w:tc>
                <w:tcPr>
                  <w:tcW w:w="2941" w:type="pct"/>
                </w:tcPr>
                <w:p w:rsidR="00942FBB" w:rsidRPr="007F3323" w:rsidRDefault="00942FBB" w:rsidP="00B2040C">
                  <w:pPr>
                    <w:pStyle w:val="TableText"/>
                  </w:pPr>
                  <w:r w:rsidRPr="007F3323">
                    <w:rPr>
                      <w:rFonts w:hint="eastAsia"/>
                    </w:rPr>
                    <w:t>密码为空</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10100122</w:t>
                  </w:r>
                </w:p>
              </w:tc>
              <w:tc>
                <w:tcPr>
                  <w:tcW w:w="2941" w:type="pct"/>
                </w:tcPr>
                <w:p w:rsidR="00942FBB" w:rsidRPr="007F3323" w:rsidRDefault="00942FBB" w:rsidP="00B2040C">
                  <w:pPr>
                    <w:pStyle w:val="TableText"/>
                  </w:pPr>
                  <w:r w:rsidRPr="007F3323">
                    <w:t>密码只能包含大小写英文字母、数字、特殊字符</w:t>
                  </w:r>
                  <w:r w:rsidRPr="007F3323">
                    <w:t>~!@#$%^&amp;*()-_=+|[{}];:'",&lt;.&gt;/\?`</w:t>
                  </w:r>
                  <w:r w:rsidRPr="007F3323">
                    <w:t>和空格</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10100123</w:t>
                  </w:r>
                </w:p>
              </w:tc>
              <w:tc>
                <w:tcPr>
                  <w:tcW w:w="2941" w:type="pct"/>
                </w:tcPr>
                <w:p w:rsidR="00942FBB" w:rsidRPr="007F3323" w:rsidRDefault="00942FBB" w:rsidP="00B2040C">
                  <w:pPr>
                    <w:pStyle w:val="TableText"/>
                  </w:pPr>
                  <w:r w:rsidRPr="007F3323">
                    <w:t>密码必须包含数字和大小写英文字母</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10100124</w:t>
                  </w:r>
                </w:p>
              </w:tc>
              <w:tc>
                <w:tcPr>
                  <w:tcW w:w="2941" w:type="pct"/>
                </w:tcPr>
                <w:p w:rsidR="00942FBB" w:rsidRPr="007F3323" w:rsidRDefault="00942FBB" w:rsidP="00B2040C">
                  <w:pPr>
                    <w:pStyle w:val="TableText"/>
                  </w:pPr>
                  <w:r w:rsidRPr="007F3323">
                    <w:t>当前密码策略要求密码必须包含空格和其它特殊字符</w:t>
                  </w:r>
                  <w:r w:rsidRPr="007F3323">
                    <w:t>~!@#$%^&amp;*()-_=+|[{}];:'",&lt;.&gt;/\?`</w:t>
                  </w:r>
                  <w:r w:rsidRPr="007F3323">
                    <w:t>中的一个或多个</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10100126</w:t>
                  </w:r>
                </w:p>
              </w:tc>
              <w:tc>
                <w:tcPr>
                  <w:tcW w:w="2941" w:type="pct"/>
                </w:tcPr>
                <w:p w:rsidR="00942FBB" w:rsidRPr="007F3323" w:rsidRDefault="00942FBB" w:rsidP="00B2040C">
                  <w:pPr>
                    <w:pStyle w:val="TableText"/>
                  </w:pPr>
                  <w:r w:rsidRPr="007F3323">
                    <w:t>当前密码策略要求密码不能包含有正反序用户名</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10100127</w:t>
                  </w:r>
                </w:p>
              </w:tc>
              <w:tc>
                <w:tcPr>
                  <w:tcW w:w="2941" w:type="pct"/>
                </w:tcPr>
                <w:p w:rsidR="00942FBB" w:rsidRPr="007F3323" w:rsidRDefault="00942FBB" w:rsidP="00B2040C">
                  <w:pPr>
                    <w:pStyle w:val="TableText"/>
                  </w:pPr>
                  <w:r w:rsidRPr="007F3323">
                    <w:t>密码加密失败</w:t>
                  </w:r>
                </w:p>
              </w:tc>
            </w:tr>
            <w:tr w:rsidR="00942FBB" w:rsidRPr="007F3323" w:rsidTr="00233967">
              <w:tc>
                <w:tcPr>
                  <w:tcW w:w="996" w:type="pct"/>
                </w:tcPr>
                <w:p w:rsidR="00942FBB" w:rsidRPr="007F3323" w:rsidRDefault="00942FBB" w:rsidP="00B2040C">
                  <w:pPr>
                    <w:pStyle w:val="TableText"/>
                  </w:pPr>
                  <w:r w:rsidRPr="007F3323">
                    <w:rPr>
                      <w:rFonts w:hint="eastAsia"/>
                    </w:rPr>
                    <w:t>400</w:t>
                  </w:r>
                </w:p>
              </w:tc>
              <w:tc>
                <w:tcPr>
                  <w:tcW w:w="1063" w:type="pct"/>
                </w:tcPr>
                <w:p w:rsidR="00942FBB" w:rsidRPr="007F3323" w:rsidRDefault="00942FBB" w:rsidP="00B2040C">
                  <w:pPr>
                    <w:pStyle w:val="TableText"/>
                  </w:pPr>
                  <w:r w:rsidRPr="007F3323">
                    <w:t>10100128</w:t>
                  </w:r>
                </w:p>
              </w:tc>
              <w:tc>
                <w:tcPr>
                  <w:tcW w:w="2941" w:type="pct"/>
                </w:tcPr>
                <w:p w:rsidR="00942FBB" w:rsidRPr="007F3323" w:rsidRDefault="00942FBB" w:rsidP="00B2040C">
                  <w:pPr>
                    <w:pStyle w:val="TableText"/>
                  </w:pPr>
                  <w:r w:rsidRPr="007F3323">
                    <w:t>处理密码失败</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10100301</w:t>
                  </w:r>
                </w:p>
              </w:tc>
              <w:tc>
                <w:tcPr>
                  <w:tcW w:w="2941" w:type="pct"/>
                </w:tcPr>
                <w:p w:rsidR="00942FBB" w:rsidRPr="007F3323" w:rsidRDefault="00942FBB" w:rsidP="00EB602D">
                  <w:pPr>
                    <w:pStyle w:val="TableText"/>
                  </w:pPr>
                  <w:r w:rsidRPr="007F3323">
                    <w:t>用户唯一标识为空。</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10100316</w:t>
                  </w:r>
                </w:p>
              </w:tc>
              <w:tc>
                <w:tcPr>
                  <w:tcW w:w="2941" w:type="pct"/>
                </w:tcPr>
                <w:p w:rsidR="00942FBB" w:rsidRPr="007F3323" w:rsidRDefault="00942FBB" w:rsidP="00EB602D">
                  <w:pPr>
                    <w:pStyle w:val="TableText"/>
                  </w:pPr>
                  <w:r w:rsidRPr="007F3323">
                    <w:t>修改密码错误</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10100317</w:t>
                  </w:r>
                </w:p>
              </w:tc>
              <w:tc>
                <w:tcPr>
                  <w:tcW w:w="2941" w:type="pct"/>
                </w:tcPr>
                <w:p w:rsidR="00942FBB" w:rsidRPr="007F3323" w:rsidRDefault="00942FBB" w:rsidP="00EB602D">
                  <w:pPr>
                    <w:pStyle w:val="TableText"/>
                  </w:pPr>
                  <w:r w:rsidRPr="007F3323">
                    <w:t>禁止修改其他用户密码</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10100318</w:t>
                  </w:r>
                </w:p>
              </w:tc>
              <w:tc>
                <w:tcPr>
                  <w:tcW w:w="2941" w:type="pct"/>
                </w:tcPr>
                <w:p w:rsidR="00942FBB" w:rsidRPr="007F3323" w:rsidRDefault="00942FBB" w:rsidP="00EB602D">
                  <w:pPr>
                    <w:pStyle w:val="TableText"/>
                  </w:pPr>
                  <w:r w:rsidRPr="007F3323">
                    <w:t>原始密码不正确</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10100320</w:t>
                  </w:r>
                </w:p>
              </w:tc>
              <w:tc>
                <w:tcPr>
                  <w:tcW w:w="2941" w:type="pct"/>
                </w:tcPr>
                <w:p w:rsidR="00942FBB" w:rsidRPr="007F3323" w:rsidRDefault="00942FBB" w:rsidP="00EB602D">
                  <w:pPr>
                    <w:pStyle w:val="TableText"/>
                  </w:pPr>
                  <w:r w:rsidRPr="007F3323">
                    <w:t>域用户密码不可更改</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10100321</w:t>
                  </w:r>
                </w:p>
              </w:tc>
              <w:tc>
                <w:tcPr>
                  <w:tcW w:w="2941" w:type="pct"/>
                </w:tcPr>
                <w:p w:rsidR="00942FBB" w:rsidRPr="007F3323" w:rsidRDefault="00942FBB" w:rsidP="00EB602D">
                  <w:pPr>
                    <w:pStyle w:val="TableText"/>
                  </w:pPr>
                  <w:r w:rsidRPr="007F3323">
                    <w:t>未到允许修改密码的时间</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10100322</w:t>
                  </w:r>
                </w:p>
              </w:tc>
              <w:tc>
                <w:tcPr>
                  <w:tcW w:w="2941" w:type="pct"/>
                </w:tcPr>
                <w:p w:rsidR="00942FBB" w:rsidRPr="007F3323" w:rsidRDefault="00942FBB" w:rsidP="00EB602D">
                  <w:pPr>
                    <w:pStyle w:val="TableText"/>
                  </w:pPr>
                  <w:r w:rsidRPr="007F3323">
                    <w:t>密码已使用过</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10100331</w:t>
                  </w:r>
                </w:p>
              </w:tc>
              <w:tc>
                <w:tcPr>
                  <w:tcW w:w="2941" w:type="pct"/>
                </w:tcPr>
                <w:p w:rsidR="00942FBB" w:rsidRPr="007F3323" w:rsidRDefault="00942FBB" w:rsidP="00EB602D">
                  <w:pPr>
                    <w:pStyle w:val="TableText"/>
                  </w:pPr>
                  <w:r w:rsidRPr="007F3323">
                    <w:t>密码已经到期</w:t>
                  </w:r>
                </w:p>
              </w:tc>
            </w:tr>
            <w:tr w:rsidR="00942FBB" w:rsidRPr="007F3323" w:rsidTr="00233967">
              <w:tc>
                <w:tcPr>
                  <w:tcW w:w="996" w:type="pct"/>
                </w:tcPr>
                <w:p w:rsidR="00942FBB" w:rsidRPr="007F3323" w:rsidRDefault="00942FBB" w:rsidP="00EB602D">
                  <w:pPr>
                    <w:pStyle w:val="TableText"/>
                  </w:pPr>
                  <w:r w:rsidRPr="007F3323">
                    <w:rPr>
                      <w:rFonts w:hint="eastAsia"/>
                    </w:rPr>
                    <w:t>400</w:t>
                  </w:r>
                </w:p>
              </w:tc>
              <w:tc>
                <w:tcPr>
                  <w:tcW w:w="1063" w:type="pct"/>
                </w:tcPr>
                <w:p w:rsidR="00942FBB" w:rsidRPr="007F3323" w:rsidRDefault="00942FBB" w:rsidP="00EB602D">
                  <w:pPr>
                    <w:pStyle w:val="TableText"/>
                  </w:pPr>
                  <w:r w:rsidRPr="007F3323">
                    <w:t>10100333</w:t>
                  </w:r>
                </w:p>
              </w:tc>
              <w:tc>
                <w:tcPr>
                  <w:tcW w:w="2941" w:type="pct"/>
                </w:tcPr>
                <w:p w:rsidR="00942FBB" w:rsidRPr="007F3323" w:rsidRDefault="00942FBB" w:rsidP="00EB602D">
                  <w:pPr>
                    <w:pStyle w:val="TableText"/>
                  </w:pPr>
                  <w:r w:rsidRPr="007F3323">
                    <w:t>获取密码策略失败</w:t>
                  </w:r>
                </w:p>
              </w:tc>
            </w:tr>
            <w:tr w:rsidR="00942FBB" w:rsidRPr="007F3323" w:rsidTr="00233967">
              <w:tc>
                <w:tcPr>
                  <w:tcW w:w="996" w:type="pct"/>
                </w:tcPr>
                <w:p w:rsidR="00942FBB" w:rsidRPr="007F3323" w:rsidRDefault="00942FBB" w:rsidP="00EB602D">
                  <w:pPr>
                    <w:pStyle w:val="TableText"/>
                  </w:pPr>
                  <w:r w:rsidRPr="007F3323">
                    <w:rPr>
                      <w:rFonts w:hint="eastAsia"/>
                    </w:rPr>
                    <w:t>400</w:t>
                  </w:r>
                </w:p>
              </w:tc>
              <w:tc>
                <w:tcPr>
                  <w:tcW w:w="1063" w:type="pct"/>
                </w:tcPr>
                <w:p w:rsidR="00942FBB" w:rsidRPr="007F3323" w:rsidRDefault="00942FBB" w:rsidP="00EB602D">
                  <w:pPr>
                    <w:pStyle w:val="TableText"/>
                  </w:pPr>
                  <w:r w:rsidRPr="007F3323">
                    <w:t>10100335</w:t>
                  </w:r>
                </w:p>
              </w:tc>
              <w:tc>
                <w:tcPr>
                  <w:tcW w:w="2941" w:type="pct"/>
                </w:tcPr>
                <w:p w:rsidR="00942FBB" w:rsidRPr="007F3323" w:rsidRDefault="00942FBB" w:rsidP="00EB602D">
                  <w:pPr>
                    <w:pStyle w:val="TableText"/>
                  </w:pPr>
                  <w:r w:rsidRPr="007F3323">
                    <w:t>密码长度不合法</w:t>
                  </w:r>
                </w:p>
              </w:tc>
            </w:tr>
            <w:tr w:rsidR="00942FBB" w:rsidRPr="007F3323" w:rsidTr="00233967">
              <w:tc>
                <w:tcPr>
                  <w:tcW w:w="996" w:type="pct"/>
                </w:tcPr>
                <w:p w:rsidR="00942FBB" w:rsidRPr="007F3323" w:rsidRDefault="00942FBB" w:rsidP="00EB602D">
                  <w:pPr>
                    <w:pStyle w:val="TableText"/>
                  </w:pPr>
                  <w:r w:rsidRPr="007F3323">
                    <w:rPr>
                      <w:rFonts w:hint="eastAsia"/>
                    </w:rPr>
                    <w:t>400</w:t>
                  </w:r>
                </w:p>
              </w:tc>
              <w:tc>
                <w:tcPr>
                  <w:tcW w:w="1063" w:type="pct"/>
                </w:tcPr>
                <w:p w:rsidR="00942FBB" w:rsidRPr="007F3323" w:rsidRDefault="00942FBB" w:rsidP="00EB602D">
                  <w:pPr>
                    <w:pStyle w:val="TableText"/>
                  </w:pPr>
                  <w:r w:rsidRPr="007F3323">
                    <w:t>10100337</w:t>
                  </w:r>
                </w:p>
              </w:tc>
              <w:tc>
                <w:tcPr>
                  <w:tcW w:w="2941" w:type="pct"/>
                </w:tcPr>
                <w:p w:rsidR="00942FBB" w:rsidRPr="007F3323" w:rsidRDefault="00942FBB" w:rsidP="00EB602D">
                  <w:pPr>
                    <w:pStyle w:val="TableText"/>
                  </w:pPr>
                  <w:r w:rsidRPr="007F3323">
                    <w:t>用户类型不正确</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10100349</w:t>
                  </w:r>
                </w:p>
              </w:tc>
              <w:tc>
                <w:tcPr>
                  <w:tcW w:w="2941" w:type="pct"/>
                </w:tcPr>
                <w:p w:rsidR="00942FBB" w:rsidRPr="007F3323" w:rsidRDefault="00942FBB" w:rsidP="00EB602D">
                  <w:pPr>
                    <w:pStyle w:val="TableText"/>
                  </w:pPr>
                  <w:r w:rsidRPr="007F3323">
                    <w:t>原密码输入错误</w:t>
                  </w:r>
                  <w:r w:rsidRPr="007F3323">
                    <w:t>3</w:t>
                  </w:r>
                  <w:r w:rsidRPr="007F3323">
                    <w:t>次，本账户</w:t>
                  </w:r>
                  <w:r w:rsidRPr="007F3323">
                    <w:t>5</w:t>
                  </w:r>
                  <w:r w:rsidRPr="007F3323">
                    <w:t>分钟内不可修改密码。</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10100106</w:t>
                  </w:r>
                </w:p>
              </w:tc>
              <w:tc>
                <w:tcPr>
                  <w:tcW w:w="2941" w:type="pct"/>
                </w:tcPr>
                <w:p w:rsidR="00942FBB" w:rsidRPr="007F3323" w:rsidRDefault="00942FBB" w:rsidP="00EB602D">
                  <w:pPr>
                    <w:pStyle w:val="TableText"/>
                  </w:pPr>
                  <w:r w:rsidRPr="007F3323">
                    <w:t>参数输入不合法。</w:t>
                  </w:r>
                </w:p>
              </w:tc>
            </w:tr>
            <w:tr w:rsidR="00942FBB" w:rsidRPr="007F3323" w:rsidTr="00233967">
              <w:tc>
                <w:tcPr>
                  <w:tcW w:w="996" w:type="pct"/>
                </w:tcPr>
                <w:p w:rsidR="00942FBB" w:rsidRPr="007F3323" w:rsidRDefault="00942FBB" w:rsidP="00EB602D">
                  <w:pPr>
                    <w:pStyle w:val="TableText"/>
                  </w:pPr>
                  <w:r w:rsidRPr="007F3323">
                    <w:t>400</w:t>
                  </w:r>
                </w:p>
              </w:tc>
              <w:tc>
                <w:tcPr>
                  <w:tcW w:w="1063" w:type="pct"/>
                </w:tcPr>
                <w:p w:rsidR="00942FBB" w:rsidRPr="007F3323" w:rsidRDefault="00942FBB" w:rsidP="00EB602D">
                  <w:pPr>
                    <w:pStyle w:val="TableText"/>
                  </w:pPr>
                  <w:r w:rsidRPr="007F3323">
                    <w:t xml:space="preserve">10100307 </w:t>
                  </w:r>
                </w:p>
              </w:tc>
              <w:tc>
                <w:tcPr>
                  <w:tcW w:w="2941" w:type="pct"/>
                </w:tcPr>
                <w:p w:rsidR="00942FBB" w:rsidRPr="007F3323" w:rsidRDefault="00942FBB" w:rsidP="00EB602D">
                  <w:pPr>
                    <w:pStyle w:val="TableText"/>
                  </w:pPr>
                  <w:r w:rsidRPr="007F3323">
                    <w:t>用户不存在。</w:t>
                  </w:r>
                </w:p>
              </w:tc>
            </w:tr>
          </w:tbl>
          <w:p w:rsidR="00942FBB" w:rsidRPr="007F3323" w:rsidRDefault="00942FBB" w:rsidP="00B2040C">
            <w:pPr>
              <w:pStyle w:val="TableText"/>
            </w:pPr>
          </w:p>
        </w:tc>
      </w:tr>
    </w:tbl>
    <w:p w:rsidR="00233967" w:rsidRPr="007F3323" w:rsidRDefault="00233967" w:rsidP="00233967">
      <w:bookmarkStart w:id="55" w:name="_Toc439920245"/>
    </w:p>
    <w:p w:rsidR="00942FBB" w:rsidRPr="007F3323" w:rsidRDefault="00942FBB" w:rsidP="002B57DB">
      <w:pPr>
        <w:pStyle w:val="31"/>
        <w:rPr>
          <w:rFonts w:hAnsi="Times New Roman"/>
        </w:rPr>
      </w:pPr>
      <w:bookmarkStart w:id="56" w:name="_Toc509581268"/>
      <w:bookmarkStart w:id="57" w:name="_Toc28629804"/>
      <w:r w:rsidRPr="007F3323">
        <w:t>重置账户密码</w:t>
      </w:r>
      <w:bookmarkEnd w:id="55"/>
      <w:bookmarkEnd w:id="56"/>
      <w:bookmarkEnd w:id="5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修改用户</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0"/>
              <w:gridCol w:w="970"/>
              <w:gridCol w:w="5077"/>
            </w:tblGrid>
            <w:tr w:rsidR="00942FBB" w:rsidRPr="007F3323" w:rsidTr="005348A4">
              <w:tc>
                <w:tcPr>
                  <w:tcW w:w="1210" w:type="pct"/>
                  <w:shd w:val="clear" w:color="auto" w:fill="D9D9D9"/>
                </w:tcPr>
                <w:p w:rsidR="00942FBB" w:rsidRPr="007F3323" w:rsidRDefault="00942FBB" w:rsidP="00B2040C">
                  <w:pPr>
                    <w:pStyle w:val="TableText"/>
                    <w:rPr>
                      <w:b/>
                    </w:rPr>
                  </w:pPr>
                  <w:r w:rsidRPr="007F3323">
                    <w:t>Na</w:t>
                  </w:r>
                  <w:r w:rsidRPr="007F3323">
                    <w:rPr>
                      <w:b/>
                    </w:rPr>
                    <w:t>me</w:t>
                  </w:r>
                </w:p>
              </w:tc>
              <w:tc>
                <w:tcPr>
                  <w:tcW w:w="379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1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1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0" w:type="pct"/>
                </w:tcPr>
                <w:p w:rsidR="00942FBB" w:rsidRPr="007F3323" w:rsidRDefault="00942FBB" w:rsidP="00EB602D">
                  <w:pPr>
                    <w:pStyle w:val="TableText"/>
                  </w:pPr>
                  <w:r w:rsidRPr="00726FE4">
                    <w:t>userId</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用户</w:t>
                  </w:r>
                  <w:r w:rsidRPr="007F3323">
                    <w:t>ID</w:t>
                  </w:r>
                  <w:r w:rsidRPr="007F3323">
                    <w:rPr>
                      <w:rFonts w:hint="eastAsia"/>
                    </w:rPr>
                    <w:t>，必选。</w:t>
                  </w:r>
                </w:p>
              </w:tc>
            </w:tr>
            <w:tr w:rsidR="00942FBB" w:rsidRPr="007F3323" w:rsidTr="005348A4">
              <w:tc>
                <w:tcPr>
                  <w:tcW w:w="1210" w:type="pct"/>
                </w:tcPr>
                <w:p w:rsidR="00942FBB" w:rsidRPr="007F3323" w:rsidRDefault="00942FBB" w:rsidP="00EB602D">
                  <w:pPr>
                    <w:pStyle w:val="TableText"/>
                  </w:pPr>
                  <w:r w:rsidRPr="00726FE4">
                    <w:t>password</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新密码</w:t>
                  </w:r>
                  <w:r w:rsidRPr="007F3323">
                    <w:rPr>
                      <w:rFonts w:hint="eastAsia"/>
                    </w:rPr>
                    <w:t>，必选。</w:t>
                  </w:r>
                </w:p>
              </w:tc>
            </w:tr>
          </w:tbl>
          <w:p w:rsidR="00942FBB" w:rsidRPr="007F3323" w:rsidRDefault="00942FBB" w:rsidP="00B2040C">
            <w:pPr>
              <w:pStyle w:val="TableText"/>
            </w:pPr>
            <w:r w:rsidRPr="007F3323">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&lt;password_uri&gt;/reset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942FBB" w:rsidRPr="007F3323" w:rsidRDefault="00942FBB" w:rsidP="00B2040C">
            <w:pPr>
              <w:pStyle w:val="TableText"/>
            </w:pPr>
            <w:r w:rsidRPr="007F3323">
              <w:t xml:space="preserve">   </w:t>
            </w:r>
            <w:r w:rsidR="004D2145">
              <w:t xml:space="preserve"> </w:t>
            </w:r>
            <w:r w:rsidRPr="007F3323">
              <w:t>"userId":"String",</w:t>
            </w:r>
          </w:p>
          <w:p w:rsidR="00942FBB" w:rsidRPr="007F3323" w:rsidRDefault="004D2145" w:rsidP="00B2040C">
            <w:pPr>
              <w:pStyle w:val="TableText"/>
            </w:pPr>
            <w:r>
              <w:t xml:space="preserve">    </w:t>
            </w:r>
            <w:r w:rsidR="00942FBB" w:rsidRPr="007F3323">
              <w:t>"password":"String"</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rPr>
                <w:b/>
              </w:rPr>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3142"/>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142"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10100001</w:t>
                  </w:r>
                </w:p>
              </w:tc>
              <w:tc>
                <w:tcPr>
                  <w:tcW w:w="3142" w:type="dxa"/>
                </w:tcPr>
                <w:p w:rsidR="00942FBB" w:rsidRPr="007F3323" w:rsidRDefault="00942FBB" w:rsidP="00EB602D">
                  <w:pPr>
                    <w:pStyle w:val="TableText"/>
                  </w:pPr>
                  <w:r w:rsidRPr="007F3323">
                    <w:t>数据库异常，请联系管理员。</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3142" w:type="dxa"/>
                </w:tcPr>
                <w:p w:rsidR="00942FBB" w:rsidRPr="007F3323" w:rsidRDefault="00942FBB" w:rsidP="00EB602D">
                  <w:pPr>
                    <w:pStyle w:val="TableText"/>
                  </w:pPr>
                  <w:r w:rsidRPr="007F3323">
                    <w:t>参数输入不合法。</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B2040C">
                  <w:pPr>
                    <w:pStyle w:val="TableText"/>
                  </w:pPr>
                  <w:r w:rsidRPr="007F3323">
                    <w:t>10100120</w:t>
                  </w:r>
                </w:p>
              </w:tc>
              <w:tc>
                <w:tcPr>
                  <w:tcW w:w="3142" w:type="dxa"/>
                </w:tcPr>
                <w:p w:rsidR="00942FBB" w:rsidRPr="007F3323" w:rsidRDefault="00942FBB" w:rsidP="00B2040C">
                  <w:pPr>
                    <w:pStyle w:val="TableText"/>
                  </w:pPr>
                  <w:r w:rsidRPr="007F3323">
                    <w:rPr>
                      <w:rFonts w:hint="eastAsia"/>
                    </w:rPr>
                    <w:t>密码为空</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EB602D">
                  <w:pPr>
                    <w:pStyle w:val="TableText"/>
                  </w:pPr>
                  <w:r w:rsidRPr="007F3323">
                    <w:t>10100122</w:t>
                  </w:r>
                </w:p>
              </w:tc>
              <w:tc>
                <w:tcPr>
                  <w:tcW w:w="3142" w:type="dxa"/>
                </w:tcPr>
                <w:p w:rsidR="00942FBB" w:rsidRPr="007F3323" w:rsidRDefault="00942FBB" w:rsidP="00B2040C">
                  <w:pPr>
                    <w:pStyle w:val="TableText"/>
                  </w:pPr>
                  <w:r w:rsidRPr="007F3323">
                    <w:t>密码只能包含大小写英文字母、数字、特殊字符</w:t>
                  </w:r>
                  <w:r w:rsidRPr="007F3323">
                    <w:t>~!@#$%^&amp;*()-_=+|[{}];:'",&lt;.&gt;/\?`</w:t>
                  </w:r>
                  <w:r w:rsidRPr="007F3323">
                    <w:t>和空格</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EB602D">
                  <w:pPr>
                    <w:pStyle w:val="TableText"/>
                  </w:pPr>
                  <w:r w:rsidRPr="007F3323">
                    <w:t>10100123</w:t>
                  </w:r>
                </w:p>
              </w:tc>
              <w:tc>
                <w:tcPr>
                  <w:tcW w:w="3142" w:type="dxa"/>
                </w:tcPr>
                <w:p w:rsidR="00942FBB" w:rsidRPr="007F3323" w:rsidRDefault="00942FBB" w:rsidP="00B2040C">
                  <w:pPr>
                    <w:pStyle w:val="TableText"/>
                  </w:pPr>
                  <w:r w:rsidRPr="007F3323">
                    <w:t>密码必须包含数字和大小写英文字母</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EB602D">
                  <w:pPr>
                    <w:pStyle w:val="TableText"/>
                  </w:pPr>
                  <w:r w:rsidRPr="007F3323">
                    <w:t>10100124</w:t>
                  </w:r>
                </w:p>
              </w:tc>
              <w:tc>
                <w:tcPr>
                  <w:tcW w:w="3142" w:type="dxa"/>
                </w:tcPr>
                <w:p w:rsidR="00942FBB" w:rsidRPr="007F3323" w:rsidRDefault="00942FBB" w:rsidP="00B2040C">
                  <w:pPr>
                    <w:pStyle w:val="TableText"/>
                  </w:pPr>
                  <w:r w:rsidRPr="007F3323">
                    <w:t>当前密码策略要求密码必须包含空格和其它特殊字符</w:t>
                  </w:r>
                  <w:r w:rsidRPr="007F3323">
                    <w:t>~!@#$%^&amp;*()-_=+|[{}];:'",&lt;.&gt;/\?`</w:t>
                  </w:r>
                  <w:r w:rsidRPr="007F3323">
                    <w:t>中的一个或多个</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EB602D">
                  <w:pPr>
                    <w:pStyle w:val="TableText"/>
                  </w:pPr>
                  <w:r w:rsidRPr="007F3323">
                    <w:t>10100126</w:t>
                  </w:r>
                </w:p>
              </w:tc>
              <w:tc>
                <w:tcPr>
                  <w:tcW w:w="3142" w:type="dxa"/>
                </w:tcPr>
                <w:p w:rsidR="00942FBB" w:rsidRPr="007F3323" w:rsidRDefault="00942FBB" w:rsidP="00B2040C">
                  <w:pPr>
                    <w:pStyle w:val="TableText"/>
                  </w:pPr>
                  <w:r w:rsidRPr="007F3323">
                    <w:t>当前密码策略要求密码不能包含有正反序用户名</w:t>
                  </w:r>
                </w:p>
              </w:tc>
            </w:tr>
            <w:tr w:rsidR="00942FBB" w:rsidRPr="007F3323" w:rsidTr="005348A4">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EB602D">
                  <w:pPr>
                    <w:pStyle w:val="TableText"/>
                  </w:pPr>
                  <w:r w:rsidRPr="007F3323">
                    <w:t>10100127</w:t>
                  </w:r>
                </w:p>
              </w:tc>
              <w:tc>
                <w:tcPr>
                  <w:tcW w:w="3142" w:type="dxa"/>
                </w:tcPr>
                <w:p w:rsidR="00942FBB" w:rsidRPr="007F3323" w:rsidRDefault="00942FBB" w:rsidP="00B2040C">
                  <w:pPr>
                    <w:pStyle w:val="TableText"/>
                  </w:pPr>
                  <w:r w:rsidRPr="007F3323">
                    <w:t>密码加密失败</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10100128</w:t>
                  </w:r>
                </w:p>
              </w:tc>
              <w:tc>
                <w:tcPr>
                  <w:tcW w:w="3142" w:type="dxa"/>
                </w:tcPr>
                <w:p w:rsidR="00942FBB" w:rsidRPr="007F3323" w:rsidRDefault="00942FBB" w:rsidP="00EB602D">
                  <w:pPr>
                    <w:pStyle w:val="TableText"/>
                  </w:pPr>
                  <w:r w:rsidRPr="007F3323">
                    <w:t>处理密码失败</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10100301</w:t>
                  </w:r>
                </w:p>
              </w:tc>
              <w:tc>
                <w:tcPr>
                  <w:tcW w:w="3142" w:type="dxa"/>
                </w:tcPr>
                <w:p w:rsidR="00942FBB" w:rsidRPr="007F3323" w:rsidRDefault="00942FBB" w:rsidP="00EB602D">
                  <w:pPr>
                    <w:pStyle w:val="TableText"/>
                  </w:pPr>
                  <w:r w:rsidRPr="007F3323">
                    <w:t>用户唯一标识为空。</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 xml:space="preserve">10100307 </w:t>
                  </w:r>
                </w:p>
              </w:tc>
              <w:tc>
                <w:tcPr>
                  <w:tcW w:w="3142" w:type="dxa"/>
                </w:tcPr>
                <w:p w:rsidR="00942FBB" w:rsidRPr="007F3323" w:rsidRDefault="00942FBB" w:rsidP="00EB602D">
                  <w:pPr>
                    <w:pStyle w:val="TableText"/>
                  </w:pPr>
                  <w:r w:rsidRPr="007F3323">
                    <w:t>用户不存在。</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10100320</w:t>
                  </w:r>
                </w:p>
              </w:tc>
              <w:tc>
                <w:tcPr>
                  <w:tcW w:w="3142" w:type="dxa"/>
                </w:tcPr>
                <w:p w:rsidR="00942FBB" w:rsidRPr="007F3323" w:rsidRDefault="00942FBB" w:rsidP="00EB602D">
                  <w:pPr>
                    <w:pStyle w:val="TableText"/>
                  </w:pPr>
                  <w:r w:rsidRPr="007F3323">
                    <w:t>域用户密码不可更改</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10100323</w:t>
                  </w:r>
                </w:p>
              </w:tc>
              <w:tc>
                <w:tcPr>
                  <w:tcW w:w="3142" w:type="dxa"/>
                </w:tcPr>
                <w:p w:rsidR="00942FBB" w:rsidRPr="007F3323" w:rsidRDefault="00942FBB" w:rsidP="00EB602D">
                  <w:pPr>
                    <w:pStyle w:val="TableText"/>
                  </w:pPr>
                  <w:r w:rsidRPr="007F3323">
                    <w:t>重置密码失败</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10100333</w:t>
                  </w:r>
                </w:p>
              </w:tc>
              <w:tc>
                <w:tcPr>
                  <w:tcW w:w="3142" w:type="dxa"/>
                </w:tcPr>
                <w:p w:rsidR="00942FBB" w:rsidRPr="007F3323" w:rsidRDefault="00942FBB" w:rsidP="00EB602D">
                  <w:pPr>
                    <w:pStyle w:val="TableText"/>
                  </w:pPr>
                  <w:r w:rsidRPr="007F3323">
                    <w:t>获取密码策略失败</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10100335</w:t>
                  </w:r>
                </w:p>
              </w:tc>
              <w:tc>
                <w:tcPr>
                  <w:tcW w:w="3142" w:type="dxa"/>
                </w:tcPr>
                <w:p w:rsidR="00942FBB" w:rsidRPr="007F3323" w:rsidRDefault="00942FBB" w:rsidP="00EB602D">
                  <w:pPr>
                    <w:pStyle w:val="TableText"/>
                  </w:pPr>
                  <w:r w:rsidRPr="007F3323">
                    <w:t>密码长度不合法</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10100337</w:t>
                  </w:r>
                </w:p>
              </w:tc>
              <w:tc>
                <w:tcPr>
                  <w:tcW w:w="3142" w:type="dxa"/>
                </w:tcPr>
                <w:p w:rsidR="00942FBB" w:rsidRPr="007F3323" w:rsidRDefault="00942FBB" w:rsidP="00EB602D">
                  <w:pPr>
                    <w:pStyle w:val="TableText"/>
                  </w:pPr>
                  <w:r w:rsidRPr="007F3323">
                    <w:t>用户类型不正确</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58" w:name="_Toc323049953"/>
      <w:bookmarkStart w:id="59" w:name="_Toc439920246"/>
      <w:bookmarkStart w:id="60" w:name="_Toc509581269"/>
      <w:bookmarkStart w:id="61" w:name="_Toc28629805"/>
      <w:r w:rsidRPr="007F3323">
        <w:t>查询权限列表</w:t>
      </w:r>
      <w:bookmarkEnd w:id="58"/>
      <w:bookmarkEnd w:id="59"/>
      <w:bookmarkEnd w:id="60"/>
      <w:bookmarkEnd w:id="6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1"/>
        <w:gridCol w:w="8738"/>
      </w:tblGrid>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查询权限列表</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938" w:type="dxa"/>
            <w:tcBorders>
              <w:top w:val="single" w:sz="4" w:space="0" w:color="000000"/>
              <w:left w:val="single" w:sz="4" w:space="0" w:color="000000"/>
              <w:bottom w:val="single" w:sz="4" w:space="0" w:color="000000"/>
              <w:right w:val="single" w:sz="4" w:space="0" w:color="000000"/>
            </w:tcBorders>
          </w:tcPr>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4"/>
              <w:gridCol w:w="1459"/>
              <w:gridCol w:w="5425"/>
            </w:tblGrid>
            <w:tr w:rsidR="00942FBB" w:rsidRPr="007F3323" w:rsidTr="005348A4">
              <w:tc>
                <w:tcPr>
                  <w:tcW w:w="872" w:type="pct"/>
                  <w:shd w:val="clear" w:color="auto" w:fill="D9D9D9"/>
                </w:tcPr>
                <w:p w:rsidR="00942FBB" w:rsidRPr="007F3323" w:rsidRDefault="00942FBB" w:rsidP="00B2040C">
                  <w:pPr>
                    <w:pStyle w:val="TableText"/>
                    <w:rPr>
                      <w:b/>
                    </w:rPr>
                  </w:pPr>
                  <w:r w:rsidRPr="007F3323">
                    <w:t>Na</w:t>
                  </w:r>
                  <w:r w:rsidRPr="007F3323">
                    <w:rPr>
                      <w:b/>
                    </w:rPr>
                    <w:t>me</w:t>
                  </w:r>
                </w:p>
              </w:tc>
              <w:tc>
                <w:tcPr>
                  <w:tcW w:w="412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872"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875" w:type="pct"/>
                  <w:shd w:val="clear" w:color="auto" w:fill="D9D9D9"/>
                </w:tcPr>
                <w:p w:rsidR="00942FBB" w:rsidRPr="007F3323" w:rsidRDefault="00942FBB" w:rsidP="00B2040C">
                  <w:pPr>
                    <w:pStyle w:val="TableText"/>
                    <w:rPr>
                      <w:b/>
                    </w:rPr>
                  </w:pPr>
                  <w:r w:rsidRPr="007F3323">
                    <w:rPr>
                      <w:b/>
                    </w:rPr>
                    <w:t>Type</w:t>
                  </w:r>
                </w:p>
              </w:tc>
              <w:tc>
                <w:tcPr>
                  <w:tcW w:w="325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72" w:type="pct"/>
                </w:tcPr>
                <w:p w:rsidR="00942FBB" w:rsidRPr="007F3323" w:rsidRDefault="00942FBB" w:rsidP="00B2040C">
                  <w:pPr>
                    <w:pStyle w:val="TableText"/>
                  </w:pPr>
                  <w:r w:rsidRPr="007F3323">
                    <w:t>rightType</w:t>
                  </w:r>
                </w:p>
              </w:tc>
              <w:tc>
                <w:tcPr>
                  <w:tcW w:w="875" w:type="pct"/>
                  <w:shd w:val="clear" w:color="auto" w:fill="auto"/>
                </w:tcPr>
                <w:p w:rsidR="00942FBB" w:rsidRPr="007F3323" w:rsidRDefault="00942FBB" w:rsidP="00B2040C">
                  <w:pPr>
                    <w:pStyle w:val="TableText"/>
                  </w:pPr>
                  <w:r w:rsidRPr="007F3323">
                    <w:t>integer</w:t>
                  </w:r>
                </w:p>
              </w:tc>
              <w:tc>
                <w:tcPr>
                  <w:tcW w:w="3253" w:type="pct"/>
                  <w:shd w:val="clear" w:color="auto" w:fill="auto"/>
                </w:tcPr>
                <w:p w:rsidR="00942FBB" w:rsidRPr="007F3323" w:rsidRDefault="00942FBB" w:rsidP="00B2040C">
                  <w:pPr>
                    <w:pStyle w:val="TableText"/>
                  </w:pPr>
                  <w:r w:rsidRPr="007F3323">
                    <w:t>权限类型。</w:t>
                  </w:r>
                  <w:r w:rsidRPr="007F3323">
                    <w:rPr>
                      <w:rFonts w:hint="eastAsia"/>
                    </w:rPr>
                    <w:t>可选。</w:t>
                  </w:r>
                  <w:r w:rsidRPr="007F3323">
                    <w:t>1</w:t>
                  </w:r>
                  <w:r w:rsidRPr="007F3323">
                    <w:t>：查询所有权限，默认，</w:t>
                  </w:r>
                  <w:r w:rsidRPr="007F3323">
                    <w:t>2</w:t>
                  </w:r>
                  <w:r w:rsidRPr="007F3323">
                    <w:t>：系统管理员类权限（高安全模式），</w:t>
                  </w:r>
                  <w:r w:rsidRPr="007F3323">
                    <w:t>3</w:t>
                  </w:r>
                  <w:r w:rsidRPr="007F3323">
                    <w:t>：安全管理员类权限（高安全模式），</w:t>
                  </w:r>
                  <w:r w:rsidRPr="007F3323">
                    <w:t>4</w:t>
                  </w:r>
                  <w:r w:rsidRPr="007F3323">
                    <w:t>：安全审计员类权限（高安全模式）</w:t>
                  </w:r>
                </w:p>
              </w:tc>
            </w:tr>
          </w:tbl>
          <w:p w:rsidR="00942FBB" w:rsidRPr="007F3323" w:rsidRDefault="00942FBB" w:rsidP="00B2040C">
            <w:pPr>
              <w:pStyle w:val="TableText"/>
            </w:pPr>
            <w:r w:rsidRPr="007F3323">
              <w:t>无请求正文。</w:t>
            </w: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5"/>
              <w:gridCol w:w="1523"/>
              <w:gridCol w:w="5401"/>
            </w:tblGrid>
            <w:tr w:rsidR="00942FBB" w:rsidRPr="007F3323" w:rsidTr="005348A4">
              <w:tc>
                <w:tcPr>
                  <w:tcW w:w="868" w:type="pct"/>
                  <w:shd w:val="clear" w:color="auto" w:fill="D9D9D9"/>
                </w:tcPr>
                <w:p w:rsidR="00942FBB" w:rsidRPr="007F3323" w:rsidRDefault="00942FBB" w:rsidP="00B2040C">
                  <w:pPr>
                    <w:pStyle w:val="TableText"/>
                    <w:rPr>
                      <w:b/>
                    </w:rPr>
                  </w:pPr>
                  <w:r w:rsidRPr="007F3323">
                    <w:t>Na</w:t>
                  </w:r>
                  <w:r w:rsidRPr="007F3323">
                    <w:rPr>
                      <w:b/>
                    </w:rPr>
                    <w:t>me</w:t>
                  </w:r>
                </w:p>
              </w:tc>
              <w:tc>
                <w:tcPr>
                  <w:tcW w:w="413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68"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909" w:type="pct"/>
                  <w:shd w:val="clear" w:color="auto" w:fill="D9D9D9"/>
                </w:tcPr>
                <w:p w:rsidR="00942FBB" w:rsidRPr="007F3323" w:rsidRDefault="00942FBB" w:rsidP="00B2040C">
                  <w:pPr>
                    <w:pStyle w:val="TableText"/>
                    <w:rPr>
                      <w:b/>
                    </w:rPr>
                  </w:pPr>
                  <w:r w:rsidRPr="007F3323">
                    <w:rPr>
                      <w:b/>
                    </w:rPr>
                    <w:t>Type</w:t>
                  </w:r>
                </w:p>
              </w:tc>
              <w:tc>
                <w:tcPr>
                  <w:tcW w:w="322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68" w:type="pct"/>
                </w:tcPr>
                <w:p w:rsidR="00942FBB" w:rsidRPr="007F3323" w:rsidRDefault="00942FBB" w:rsidP="00B2040C">
                  <w:pPr>
                    <w:pStyle w:val="TableText"/>
                  </w:pPr>
                  <w:r w:rsidRPr="007F3323">
                    <w:t>total</w:t>
                  </w:r>
                </w:p>
              </w:tc>
              <w:tc>
                <w:tcPr>
                  <w:tcW w:w="909" w:type="pct"/>
                  <w:shd w:val="clear" w:color="auto" w:fill="auto"/>
                </w:tcPr>
                <w:p w:rsidR="00942FBB" w:rsidRPr="007F3323" w:rsidRDefault="00942FBB" w:rsidP="00B2040C">
                  <w:pPr>
                    <w:pStyle w:val="TableText"/>
                  </w:pPr>
                  <w:r w:rsidRPr="007F3323">
                    <w:t>integer</w:t>
                  </w:r>
                </w:p>
              </w:tc>
              <w:tc>
                <w:tcPr>
                  <w:tcW w:w="3223" w:type="pct"/>
                  <w:shd w:val="clear" w:color="auto" w:fill="auto"/>
                </w:tcPr>
                <w:p w:rsidR="00942FBB" w:rsidRPr="007F3323" w:rsidRDefault="00942FBB" w:rsidP="00B2040C">
                  <w:pPr>
                    <w:pStyle w:val="TableText"/>
                  </w:pPr>
                  <w:r w:rsidRPr="007F3323">
                    <w:t>记录总数</w:t>
                  </w:r>
                </w:p>
              </w:tc>
            </w:tr>
            <w:tr w:rsidR="00942FBB" w:rsidRPr="007F3323" w:rsidTr="005348A4">
              <w:tc>
                <w:tcPr>
                  <w:tcW w:w="868" w:type="pct"/>
                </w:tcPr>
                <w:p w:rsidR="00942FBB" w:rsidRPr="007F3323" w:rsidRDefault="00942FBB" w:rsidP="00B2040C">
                  <w:pPr>
                    <w:pStyle w:val="TableText"/>
                  </w:pPr>
                  <w:r w:rsidRPr="007F3323">
                    <w:t>itemSize</w:t>
                  </w:r>
                </w:p>
              </w:tc>
              <w:tc>
                <w:tcPr>
                  <w:tcW w:w="909" w:type="pct"/>
                  <w:shd w:val="clear" w:color="auto" w:fill="auto"/>
                </w:tcPr>
                <w:p w:rsidR="00942FBB" w:rsidRPr="007F3323" w:rsidRDefault="00942FBB" w:rsidP="00B2040C">
                  <w:pPr>
                    <w:pStyle w:val="TableText"/>
                  </w:pPr>
                  <w:r w:rsidRPr="007F3323">
                    <w:t>integer</w:t>
                  </w:r>
                </w:p>
              </w:tc>
              <w:tc>
                <w:tcPr>
                  <w:tcW w:w="3223" w:type="pct"/>
                  <w:shd w:val="clear" w:color="auto" w:fill="auto"/>
                </w:tcPr>
                <w:p w:rsidR="00942FBB" w:rsidRPr="007F3323" w:rsidRDefault="00942FBB" w:rsidP="00B2040C">
                  <w:pPr>
                    <w:pStyle w:val="TableText"/>
                  </w:pPr>
                  <w:r w:rsidRPr="007F3323">
                    <w:t>本次查询的记录数</w:t>
                  </w:r>
                </w:p>
              </w:tc>
            </w:tr>
            <w:tr w:rsidR="00942FBB" w:rsidRPr="007F3323" w:rsidTr="005348A4">
              <w:tc>
                <w:tcPr>
                  <w:tcW w:w="868" w:type="pct"/>
                </w:tcPr>
                <w:p w:rsidR="00942FBB" w:rsidRPr="007F3323" w:rsidRDefault="00942FBB" w:rsidP="00B2040C">
                  <w:pPr>
                    <w:pStyle w:val="TableText"/>
                  </w:pPr>
                  <w:r w:rsidRPr="007F3323">
                    <w:t>items</w:t>
                  </w:r>
                </w:p>
              </w:tc>
              <w:tc>
                <w:tcPr>
                  <w:tcW w:w="909" w:type="pct"/>
                  <w:shd w:val="clear" w:color="auto" w:fill="auto"/>
                </w:tcPr>
                <w:p w:rsidR="00942FBB" w:rsidRPr="007F3323" w:rsidRDefault="00942FBB" w:rsidP="00B2040C">
                  <w:pPr>
                    <w:pStyle w:val="TableText"/>
                  </w:pPr>
                  <w:r w:rsidRPr="007F3323">
                    <w:t>List&lt;Map&lt;string,object&gt;&gt;</w:t>
                  </w:r>
                </w:p>
              </w:tc>
              <w:tc>
                <w:tcPr>
                  <w:tcW w:w="3223" w:type="pct"/>
                  <w:shd w:val="clear" w:color="auto" w:fill="auto"/>
                </w:tcPr>
                <w:tbl>
                  <w:tblPr>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9"/>
                    <w:gridCol w:w="968"/>
                    <w:gridCol w:w="3383"/>
                  </w:tblGrid>
                  <w:tr w:rsidR="00942FBB" w:rsidRPr="007F3323" w:rsidTr="005348A4">
                    <w:tc>
                      <w:tcPr>
                        <w:tcW w:w="1491" w:type="pct"/>
                        <w:shd w:val="clear" w:color="auto" w:fill="D9D9D9"/>
                      </w:tcPr>
                      <w:p w:rsidR="00942FBB" w:rsidRPr="007F3323" w:rsidRDefault="00942FBB" w:rsidP="00B2040C">
                        <w:pPr>
                          <w:pStyle w:val="TableText"/>
                          <w:rPr>
                            <w:b/>
                          </w:rPr>
                        </w:pPr>
                        <w:r w:rsidRPr="007F3323">
                          <w:t>Na</w:t>
                        </w:r>
                        <w:r w:rsidRPr="007F3323">
                          <w:rPr>
                            <w:b/>
                          </w:rPr>
                          <w:t>me</w:t>
                        </w:r>
                      </w:p>
                    </w:tc>
                    <w:tc>
                      <w:tcPr>
                        <w:tcW w:w="3509"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491"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81" w:type="pct"/>
                        <w:shd w:val="clear" w:color="auto" w:fill="D9D9D9"/>
                      </w:tcPr>
                      <w:p w:rsidR="00942FBB" w:rsidRPr="007F3323" w:rsidRDefault="00942FBB" w:rsidP="00B2040C">
                        <w:pPr>
                          <w:pStyle w:val="TableText"/>
                          <w:rPr>
                            <w:b/>
                          </w:rPr>
                        </w:pPr>
                        <w:r w:rsidRPr="007F3323">
                          <w:rPr>
                            <w:b/>
                          </w:rPr>
                          <w:t>Type</w:t>
                        </w:r>
                      </w:p>
                    </w:tc>
                    <w:tc>
                      <w:tcPr>
                        <w:tcW w:w="27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491" w:type="pct"/>
                      </w:tcPr>
                      <w:p w:rsidR="00942FBB" w:rsidRPr="007F3323" w:rsidRDefault="00942FBB" w:rsidP="00B2040C">
                        <w:pPr>
                          <w:pStyle w:val="TableText"/>
                        </w:pPr>
                        <w:r w:rsidRPr="007F3323">
                          <w:t>rightId</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权限标识</w:t>
                        </w:r>
                      </w:p>
                    </w:tc>
                  </w:tr>
                  <w:tr w:rsidR="00942FBB" w:rsidRPr="007F3323" w:rsidTr="005348A4">
                    <w:tc>
                      <w:tcPr>
                        <w:tcW w:w="1491" w:type="pct"/>
                      </w:tcPr>
                      <w:p w:rsidR="00942FBB" w:rsidRPr="007F3323" w:rsidRDefault="00942FBB" w:rsidP="00B2040C">
                        <w:pPr>
                          <w:pStyle w:val="TableText"/>
                        </w:pPr>
                        <w:r w:rsidRPr="007F3323">
                          <w:t>rightName</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权限名称</w:t>
                        </w:r>
                      </w:p>
                    </w:tc>
                  </w:tr>
                  <w:tr w:rsidR="00942FBB" w:rsidRPr="007F3323" w:rsidTr="005348A4">
                    <w:tc>
                      <w:tcPr>
                        <w:tcW w:w="1491" w:type="pct"/>
                      </w:tcPr>
                      <w:p w:rsidR="00942FBB" w:rsidRPr="007F3323" w:rsidRDefault="00942FBB" w:rsidP="00B2040C">
                        <w:pPr>
                          <w:pStyle w:val="TableText"/>
                        </w:pPr>
                        <w:r w:rsidRPr="007F3323">
                          <w:t>subitems</w:t>
                        </w:r>
                      </w:p>
                    </w:tc>
                    <w:tc>
                      <w:tcPr>
                        <w:tcW w:w="781" w:type="pct"/>
                        <w:shd w:val="clear" w:color="auto" w:fill="auto"/>
                      </w:tcPr>
                      <w:p w:rsidR="00942FBB" w:rsidRPr="007F3323" w:rsidRDefault="00942FBB" w:rsidP="00B2040C">
                        <w:pPr>
                          <w:pStyle w:val="TableText"/>
                        </w:pPr>
                        <w:r w:rsidRPr="007F3323">
                          <w:t>List&lt;Map&lt;string,object&gt;&gt;</w:t>
                        </w:r>
                      </w:p>
                    </w:tc>
                    <w:tc>
                      <w:tcPr>
                        <w:tcW w:w="2728" w:type="pct"/>
                        <w:shd w:val="clear" w:color="auto" w:fill="auto"/>
                      </w:tcPr>
                      <w:p w:rsidR="00942FBB" w:rsidRPr="007F3323" w:rsidRDefault="00942FBB" w:rsidP="00B2040C">
                        <w:pPr>
                          <w:pStyle w:val="TableText"/>
                        </w:pPr>
                        <w:r w:rsidRPr="007F3323">
                          <w:t>权限</w:t>
                        </w:r>
                        <w:r w:rsidRPr="007F3323">
                          <w:t>item</w:t>
                        </w:r>
                        <w:r w:rsidRPr="007F3323">
                          <w:t>列表</w:t>
                        </w:r>
                        <w:r w:rsidRPr="007F3323">
                          <w:t xml:space="preserve">, </w:t>
                        </w:r>
                        <w:r w:rsidRPr="007F3323">
                          <w:t>支持</w:t>
                        </w:r>
                        <w:r w:rsidRPr="007F3323">
                          <w:t>subitem</w:t>
                        </w:r>
                        <w:r w:rsidRPr="007F3323">
                          <w:t>树状嵌套</w:t>
                        </w:r>
                      </w:p>
                    </w:tc>
                  </w:tr>
                  <w:tr w:rsidR="00942FBB" w:rsidRPr="007F3323" w:rsidTr="005348A4">
                    <w:tc>
                      <w:tcPr>
                        <w:tcW w:w="1491" w:type="pct"/>
                      </w:tcPr>
                      <w:p w:rsidR="00942FBB" w:rsidRPr="007F3323" w:rsidRDefault="00942FBB" w:rsidP="00B2040C">
                        <w:pPr>
                          <w:pStyle w:val="TableText"/>
                        </w:pPr>
                      </w:p>
                    </w:tc>
                    <w:tc>
                      <w:tcPr>
                        <w:tcW w:w="781" w:type="pct"/>
                        <w:shd w:val="clear" w:color="auto" w:fill="auto"/>
                      </w:tcPr>
                      <w:p w:rsidR="00942FBB" w:rsidRPr="007F3323" w:rsidRDefault="00942FBB" w:rsidP="00B2040C">
                        <w:pPr>
                          <w:pStyle w:val="TableText"/>
                        </w:pPr>
                      </w:p>
                    </w:tc>
                    <w:tc>
                      <w:tcPr>
                        <w:tcW w:w="2728" w:type="pct"/>
                        <w:shd w:val="clear" w:color="auto" w:fill="auto"/>
                      </w:tcPr>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w:t>
            </w:r>
            <w:r w:rsidRPr="007F3323">
              <w:rPr>
                <w:rFonts w:hint="eastAsia"/>
              </w:rPr>
              <w:t>role</w:t>
            </w:r>
            <w:r w:rsidRPr="007F3323">
              <w:t>_uri&gt;/getRights</w:t>
            </w:r>
            <w:r w:rsidRPr="007F3323">
              <w:t>？</w:t>
            </w:r>
            <w:r w:rsidRPr="007F3323">
              <w:t>rightType=X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&lt;Authen_TOKEN&gt; </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4D2145" w:rsidRDefault="004D2145" w:rsidP="004D2145">
            <w:pPr>
              <w:pStyle w:val="TableText"/>
            </w:pPr>
            <w:r>
              <w:t xml:space="preserve">    "total":2,</w:t>
            </w:r>
          </w:p>
          <w:p w:rsidR="004D2145" w:rsidRDefault="004D2145" w:rsidP="004D2145">
            <w:pPr>
              <w:pStyle w:val="TableText"/>
            </w:pPr>
            <w:r>
              <w:t xml:space="preserve">    "itemSize":2,</w:t>
            </w:r>
          </w:p>
          <w:p w:rsidR="004D2145" w:rsidRDefault="004D2145" w:rsidP="004D2145">
            <w:pPr>
              <w:pStyle w:val="TableText"/>
            </w:pPr>
            <w:r>
              <w:t xml:space="preserve">    "items":</w:t>
            </w:r>
          </w:p>
          <w:p w:rsidR="004D2145" w:rsidRDefault="004D2145" w:rsidP="004D2145">
            <w:pPr>
              <w:pStyle w:val="TableText"/>
            </w:pPr>
            <w:r>
              <w:t xml:space="preserve">    [</w:t>
            </w:r>
          </w:p>
          <w:p w:rsidR="004D2145" w:rsidRDefault="004D2145" w:rsidP="004D2145">
            <w:pPr>
              <w:pStyle w:val="TableText"/>
            </w:pPr>
            <w:r>
              <w:t xml:space="preserve">        {</w:t>
            </w:r>
          </w:p>
          <w:p w:rsidR="004D2145" w:rsidRDefault="004D2145" w:rsidP="004D2145">
            <w:pPr>
              <w:pStyle w:val="TableText"/>
            </w:pPr>
            <w:r>
              <w:t xml:space="preserve">            "rightId":"",</w:t>
            </w:r>
          </w:p>
          <w:p w:rsidR="004D2145" w:rsidRDefault="004D2145" w:rsidP="004D2145">
            <w:pPr>
              <w:pStyle w:val="TableText"/>
            </w:pPr>
            <w:r>
              <w:t xml:space="preserve">            "rightName":"",</w:t>
            </w:r>
          </w:p>
          <w:p w:rsidR="004D2145" w:rsidRDefault="004D2145" w:rsidP="004D2145">
            <w:pPr>
              <w:pStyle w:val="TableText"/>
            </w:pPr>
            <w:r>
              <w:t xml:space="preserve">            "subitems":</w:t>
            </w:r>
          </w:p>
          <w:p w:rsidR="004D2145" w:rsidRDefault="004D2145" w:rsidP="004D2145">
            <w:pPr>
              <w:pStyle w:val="TableText"/>
            </w:pPr>
            <w:r>
              <w:t xml:space="preserve">            [</w:t>
            </w:r>
          </w:p>
          <w:p w:rsidR="004D2145" w:rsidRDefault="004D2145" w:rsidP="004D2145">
            <w:pPr>
              <w:pStyle w:val="TableText"/>
            </w:pPr>
            <w:r>
              <w:t xml:space="preserve">                {</w:t>
            </w:r>
          </w:p>
          <w:p w:rsidR="004D2145" w:rsidRDefault="004D2145" w:rsidP="004D2145">
            <w:pPr>
              <w:pStyle w:val="TableText"/>
            </w:pPr>
            <w:r>
              <w:t xml:space="preserve">                    " rightId ":"",</w:t>
            </w:r>
          </w:p>
          <w:p w:rsidR="004D2145" w:rsidRDefault="004D2145" w:rsidP="004D2145">
            <w:pPr>
              <w:pStyle w:val="TableText"/>
            </w:pPr>
            <w:r>
              <w:t xml:space="preserve">                    " rightName ":"",</w:t>
            </w:r>
          </w:p>
          <w:p w:rsidR="004D2145" w:rsidRDefault="004D2145" w:rsidP="004D2145">
            <w:pPr>
              <w:pStyle w:val="TableText"/>
            </w:pPr>
            <w:r>
              <w:t xml:space="preserve">                    "subRightName":[{…}]</w:t>
            </w:r>
          </w:p>
          <w:p w:rsidR="004D2145" w:rsidRDefault="004D2145" w:rsidP="004D2145">
            <w:pPr>
              <w:pStyle w:val="TableText"/>
            </w:pPr>
            <w:r>
              <w:t xml:space="preserve">                },…</w:t>
            </w:r>
          </w:p>
          <w:p w:rsidR="004D2145" w:rsidRDefault="004D2145" w:rsidP="004D2145">
            <w:pPr>
              <w:pStyle w:val="TableText"/>
            </w:pPr>
            <w:r>
              <w:t xml:space="preserve">            ]</w:t>
            </w:r>
          </w:p>
          <w:p w:rsidR="004D2145" w:rsidRDefault="004D2145" w:rsidP="004D2145">
            <w:pPr>
              <w:pStyle w:val="TableText"/>
            </w:pPr>
            <w:r>
              <w:t xml:space="preserve">        }</w:t>
            </w:r>
          </w:p>
          <w:p w:rsidR="004D2145" w:rsidRDefault="004D2145" w:rsidP="004D2145">
            <w:pPr>
              <w:pStyle w:val="TableText"/>
              <w:ind w:firstLine="435"/>
            </w:pPr>
            <w:r>
              <w:t>]</w:t>
            </w:r>
          </w:p>
          <w:p w:rsidR="00942FBB" w:rsidRPr="007F3323" w:rsidRDefault="00942FBB" w:rsidP="004D2145">
            <w:pPr>
              <w:pStyle w:val="TableText"/>
            </w:pPr>
            <w:r w:rsidRPr="007F3323">
              <w:t>}</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93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10100002</w:t>
                  </w:r>
                </w:p>
              </w:tc>
              <w:tc>
                <w:tcPr>
                  <w:tcW w:w="2149" w:type="dxa"/>
                </w:tcPr>
                <w:p w:rsidR="00942FBB" w:rsidRPr="007F3323" w:rsidRDefault="00942FBB" w:rsidP="00B2040C">
                  <w:pPr>
                    <w:pStyle w:val="TableText"/>
                  </w:pPr>
                  <w:r w:rsidRPr="007F3323">
                    <w:t>查询数据失败</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2149" w:type="dxa"/>
                </w:tcPr>
                <w:p w:rsidR="00942FBB" w:rsidRPr="007F3323" w:rsidRDefault="00942FBB" w:rsidP="00EB602D">
                  <w:pPr>
                    <w:pStyle w:val="TableText"/>
                  </w:pPr>
                  <w:r w:rsidRPr="007F3323">
                    <w:t>参数输入不合法。</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10100511</w:t>
                  </w:r>
                </w:p>
              </w:tc>
              <w:tc>
                <w:tcPr>
                  <w:tcW w:w="2149" w:type="dxa"/>
                </w:tcPr>
                <w:p w:rsidR="00942FBB" w:rsidRPr="007F3323" w:rsidRDefault="00942FBB" w:rsidP="00EB602D">
                  <w:pPr>
                    <w:pStyle w:val="TableText"/>
                  </w:pPr>
                  <w:r w:rsidRPr="007F3323">
                    <w:t>角色类型不在要求的范围内</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62" w:name="_Toc323049954"/>
      <w:bookmarkStart w:id="63" w:name="_Toc439920247"/>
      <w:bookmarkStart w:id="64" w:name="_Toc509581270"/>
      <w:bookmarkStart w:id="65" w:name="_Toc28629806"/>
      <w:r w:rsidRPr="007F3323">
        <w:t>添加角色</w:t>
      </w:r>
      <w:bookmarkEnd w:id="62"/>
      <w:bookmarkEnd w:id="63"/>
      <w:bookmarkEnd w:id="64"/>
      <w:bookmarkEnd w:id="6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添加角色</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48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1"/>
              <w:gridCol w:w="1452"/>
              <w:gridCol w:w="4451"/>
            </w:tblGrid>
            <w:tr w:rsidR="00942FBB" w:rsidRPr="007F3323" w:rsidTr="0034774C">
              <w:tc>
                <w:tcPr>
                  <w:tcW w:w="1149" w:type="pct"/>
                  <w:shd w:val="clear" w:color="auto" w:fill="D9D9D9"/>
                </w:tcPr>
                <w:p w:rsidR="00942FBB" w:rsidRPr="007F3323" w:rsidRDefault="00942FBB" w:rsidP="00B2040C">
                  <w:pPr>
                    <w:pStyle w:val="TableText"/>
                    <w:rPr>
                      <w:b/>
                    </w:rPr>
                  </w:pPr>
                  <w:r w:rsidRPr="007F3323">
                    <w:t>Na</w:t>
                  </w:r>
                  <w:r w:rsidRPr="007F3323">
                    <w:rPr>
                      <w:b/>
                    </w:rPr>
                    <w:t>me</w:t>
                  </w:r>
                </w:p>
              </w:tc>
              <w:tc>
                <w:tcPr>
                  <w:tcW w:w="3851" w:type="pct"/>
                  <w:gridSpan w:val="2"/>
                  <w:shd w:val="clear" w:color="auto" w:fill="auto"/>
                </w:tcPr>
                <w:p w:rsidR="00942FBB" w:rsidRPr="007F3323" w:rsidRDefault="00942FBB" w:rsidP="00B2040C">
                  <w:pPr>
                    <w:pStyle w:val="TableText"/>
                  </w:pPr>
                  <w:r w:rsidRPr="007F3323">
                    <w:t>请求正文描述</w:t>
                  </w:r>
                </w:p>
              </w:tc>
            </w:tr>
            <w:tr w:rsidR="00942FBB" w:rsidRPr="007F3323" w:rsidTr="0034774C">
              <w:tc>
                <w:tcPr>
                  <w:tcW w:w="1149"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947" w:type="pct"/>
                  <w:shd w:val="clear" w:color="auto" w:fill="D9D9D9"/>
                </w:tcPr>
                <w:p w:rsidR="00942FBB" w:rsidRPr="007F3323" w:rsidRDefault="00942FBB" w:rsidP="00B2040C">
                  <w:pPr>
                    <w:pStyle w:val="TableText"/>
                    <w:rPr>
                      <w:b/>
                    </w:rPr>
                  </w:pPr>
                  <w:r w:rsidRPr="007F3323">
                    <w:rPr>
                      <w:b/>
                    </w:rPr>
                    <w:t>Type</w:t>
                  </w:r>
                </w:p>
              </w:tc>
              <w:tc>
                <w:tcPr>
                  <w:tcW w:w="290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34774C">
              <w:tc>
                <w:tcPr>
                  <w:tcW w:w="1149" w:type="pct"/>
                </w:tcPr>
                <w:p w:rsidR="00942FBB" w:rsidRPr="007F3323" w:rsidRDefault="00942FBB" w:rsidP="00B2040C">
                  <w:pPr>
                    <w:pStyle w:val="TableText"/>
                  </w:pPr>
                  <w:r w:rsidRPr="007F3323">
                    <w:t>roleName</w:t>
                  </w:r>
                </w:p>
              </w:tc>
              <w:tc>
                <w:tcPr>
                  <w:tcW w:w="947" w:type="pct"/>
                  <w:shd w:val="clear" w:color="auto" w:fill="auto"/>
                </w:tcPr>
                <w:p w:rsidR="00942FBB" w:rsidRPr="007F3323" w:rsidRDefault="00942FBB" w:rsidP="00B2040C">
                  <w:pPr>
                    <w:pStyle w:val="TableText"/>
                  </w:pPr>
                  <w:r w:rsidRPr="007F3323">
                    <w:t>string</w:t>
                  </w:r>
                </w:p>
              </w:tc>
              <w:tc>
                <w:tcPr>
                  <w:tcW w:w="2904" w:type="pct"/>
                  <w:shd w:val="clear" w:color="auto" w:fill="auto"/>
                </w:tcPr>
                <w:p w:rsidR="00942FBB" w:rsidRPr="007F3323" w:rsidRDefault="00942FBB" w:rsidP="00B2040C">
                  <w:pPr>
                    <w:pStyle w:val="TableText"/>
                  </w:pPr>
                  <w:r w:rsidRPr="007F3323">
                    <w:t>角色名称，字符串长度为</w:t>
                  </w:r>
                  <w:r w:rsidRPr="007F3323">
                    <w:t>[6,20]</w:t>
                  </w:r>
                  <w:r w:rsidRPr="007F3323">
                    <w:t>。由字母开头，可以包含字母，数字和下划线。角色名唯一</w:t>
                  </w:r>
                  <w:r w:rsidRPr="007F3323">
                    <w:rPr>
                      <w:rFonts w:hint="eastAsia"/>
                    </w:rPr>
                    <w:t>。必选。</w:t>
                  </w:r>
                </w:p>
              </w:tc>
            </w:tr>
            <w:tr w:rsidR="00942FBB" w:rsidRPr="007F3323" w:rsidTr="0034774C">
              <w:tc>
                <w:tcPr>
                  <w:tcW w:w="1149" w:type="pct"/>
                </w:tcPr>
                <w:p w:rsidR="00942FBB" w:rsidRPr="007F3323" w:rsidRDefault="00942FBB" w:rsidP="00B2040C">
                  <w:pPr>
                    <w:pStyle w:val="TableText"/>
                  </w:pPr>
                  <w:r w:rsidRPr="007F3323">
                    <w:t>rightType</w:t>
                  </w:r>
                </w:p>
              </w:tc>
              <w:tc>
                <w:tcPr>
                  <w:tcW w:w="947" w:type="pct"/>
                  <w:shd w:val="clear" w:color="auto" w:fill="auto"/>
                </w:tcPr>
                <w:p w:rsidR="00942FBB" w:rsidRPr="007F3323" w:rsidRDefault="00942FBB" w:rsidP="00B2040C">
                  <w:pPr>
                    <w:pStyle w:val="TableText"/>
                  </w:pPr>
                  <w:r w:rsidRPr="007F3323">
                    <w:t>integer</w:t>
                  </w:r>
                </w:p>
              </w:tc>
              <w:tc>
                <w:tcPr>
                  <w:tcW w:w="2904" w:type="pct"/>
                  <w:shd w:val="clear" w:color="auto" w:fill="auto"/>
                </w:tcPr>
                <w:p w:rsidR="00942FBB" w:rsidRPr="007F3323" w:rsidRDefault="00942FBB" w:rsidP="00B2040C">
                  <w:pPr>
                    <w:pStyle w:val="TableText"/>
                  </w:pPr>
                  <w:r w:rsidRPr="007F3323">
                    <w:t>权限类型。</w:t>
                  </w:r>
                  <w:r w:rsidRPr="007F3323">
                    <w:rPr>
                      <w:rFonts w:hint="eastAsia"/>
                    </w:rPr>
                    <w:t>可选。</w:t>
                  </w:r>
                  <w:r w:rsidRPr="007F3323">
                    <w:t>1</w:t>
                  </w:r>
                  <w:r w:rsidRPr="007F3323">
                    <w:t>：普通模式角色，</w:t>
                  </w:r>
                  <w:r w:rsidRPr="007F3323">
                    <w:rPr>
                      <w:rFonts w:hint="eastAsia"/>
                    </w:rPr>
                    <w:t>默认，</w:t>
                  </w:r>
                  <w:r w:rsidRPr="007F3323">
                    <w:t>2</w:t>
                  </w:r>
                  <w:r w:rsidRPr="007F3323">
                    <w:t>：高安全模式系统管理员类角色，</w:t>
                  </w:r>
                  <w:r w:rsidRPr="007F3323">
                    <w:t>3</w:t>
                  </w:r>
                  <w:r w:rsidRPr="007F3323">
                    <w:t>：高安全模式安全管理员类角色，</w:t>
                  </w:r>
                  <w:r w:rsidRPr="007F3323">
                    <w:t>4</w:t>
                  </w:r>
                  <w:r w:rsidRPr="007F3323">
                    <w:t>：高安全模式安全审计员类角色，</w:t>
                  </w:r>
                </w:p>
              </w:tc>
            </w:tr>
            <w:tr w:rsidR="00942FBB" w:rsidRPr="007F3323" w:rsidTr="0034774C">
              <w:tc>
                <w:tcPr>
                  <w:tcW w:w="1149" w:type="pct"/>
                </w:tcPr>
                <w:p w:rsidR="00942FBB" w:rsidRPr="007F3323" w:rsidRDefault="00942FBB" w:rsidP="00B2040C">
                  <w:pPr>
                    <w:pStyle w:val="TableText"/>
                  </w:pPr>
                  <w:r w:rsidRPr="007F3323">
                    <w:t>description</w:t>
                  </w:r>
                </w:p>
              </w:tc>
              <w:tc>
                <w:tcPr>
                  <w:tcW w:w="947" w:type="pct"/>
                  <w:shd w:val="clear" w:color="auto" w:fill="auto"/>
                </w:tcPr>
                <w:p w:rsidR="00942FBB" w:rsidRPr="007F3323" w:rsidRDefault="00942FBB" w:rsidP="00B2040C">
                  <w:pPr>
                    <w:pStyle w:val="TableText"/>
                  </w:pPr>
                  <w:r w:rsidRPr="007F3323">
                    <w:t>string</w:t>
                  </w:r>
                </w:p>
              </w:tc>
              <w:tc>
                <w:tcPr>
                  <w:tcW w:w="2904" w:type="pct"/>
                  <w:shd w:val="clear" w:color="auto" w:fill="auto"/>
                </w:tcPr>
                <w:p w:rsidR="00942FBB" w:rsidRPr="007F3323" w:rsidRDefault="00942FBB" w:rsidP="00B2040C">
                  <w:pPr>
                    <w:pStyle w:val="TableText"/>
                  </w:pPr>
                  <w:r w:rsidRPr="007F3323">
                    <w:t>描述</w:t>
                  </w:r>
                  <w:r w:rsidRPr="007F3323">
                    <w:rPr>
                      <w:rFonts w:hint="eastAsia"/>
                    </w:rPr>
                    <w:t>，不支持换行符。</w:t>
                  </w:r>
                  <w:r w:rsidRPr="007F3323">
                    <w:t>可选</w:t>
                  </w:r>
                </w:p>
              </w:tc>
            </w:tr>
            <w:tr w:rsidR="00942FBB" w:rsidRPr="007F3323" w:rsidTr="0034774C">
              <w:trPr>
                <w:trHeight w:val="424"/>
              </w:trPr>
              <w:tc>
                <w:tcPr>
                  <w:tcW w:w="1149" w:type="pct"/>
                </w:tcPr>
                <w:p w:rsidR="00942FBB" w:rsidRPr="007F3323" w:rsidRDefault="00942FBB" w:rsidP="00B2040C">
                  <w:pPr>
                    <w:pStyle w:val="TableText"/>
                  </w:pPr>
                  <w:r w:rsidRPr="007F3323">
                    <w:t>popedom</w:t>
                  </w:r>
                </w:p>
              </w:tc>
              <w:tc>
                <w:tcPr>
                  <w:tcW w:w="947" w:type="pct"/>
                  <w:shd w:val="clear" w:color="auto" w:fill="auto"/>
                </w:tcPr>
                <w:p w:rsidR="00942FBB" w:rsidRPr="007F3323" w:rsidRDefault="00942FBB" w:rsidP="00B2040C">
                  <w:pPr>
                    <w:pStyle w:val="TableText"/>
                  </w:pPr>
                  <w:r w:rsidRPr="007F3323">
                    <w:t>string[]</w:t>
                  </w:r>
                </w:p>
              </w:tc>
              <w:tc>
                <w:tcPr>
                  <w:tcW w:w="2904" w:type="pct"/>
                  <w:shd w:val="clear" w:color="auto" w:fill="auto"/>
                </w:tcPr>
                <w:p w:rsidR="00942FBB" w:rsidRPr="007F3323" w:rsidRDefault="00942FBB" w:rsidP="00B2040C">
                  <w:pPr>
                    <w:pStyle w:val="TableText"/>
                  </w:pPr>
                  <w:r w:rsidRPr="007F3323">
                    <w:t>权限标识列表</w:t>
                  </w:r>
                  <w:r w:rsidRPr="007F3323">
                    <w:t>,</w:t>
                  </w:r>
                  <w:r w:rsidRPr="007F3323">
                    <w:t>（查询权限列表返回</w:t>
                  </w:r>
                  <w:r w:rsidRPr="007F3323">
                    <w:t xml:space="preserve">item </w:t>
                  </w:r>
                  <w:r w:rsidRPr="007F3323">
                    <w:t>的</w:t>
                  </w:r>
                  <w:r w:rsidRPr="007F3323">
                    <w:t xml:space="preserve"> rightId</w:t>
                  </w:r>
                  <w:r w:rsidRPr="007F3323">
                    <w:t>，选择权限树的某个叶子节点</w:t>
                  </w:r>
                  <w:r w:rsidRPr="007F3323">
                    <w:t>rightId</w:t>
                  </w:r>
                  <w:r w:rsidRPr="007F3323">
                    <w:t>的。对于非叶子节点的</w:t>
                  </w:r>
                  <w:r w:rsidRPr="007F3323">
                    <w:t>rightId</w:t>
                  </w:r>
                  <w:r w:rsidRPr="007F3323">
                    <w:t>不生效）</w:t>
                  </w:r>
                  <w:r w:rsidRPr="007F3323">
                    <w:rPr>
                      <w:rFonts w:hint="eastAsia"/>
                    </w:rPr>
                    <w:t>，可选。</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&lt;role_uri&gt;/ add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4D2145" w:rsidRDefault="004D2145" w:rsidP="004D2145">
            <w:pPr>
              <w:pStyle w:val="TableText"/>
            </w:pPr>
            <w:r>
              <w:t xml:space="preserve">    "roleName":string,</w:t>
            </w:r>
          </w:p>
          <w:p w:rsidR="004D2145" w:rsidRDefault="004D2145" w:rsidP="004D2145">
            <w:pPr>
              <w:pStyle w:val="TableText"/>
            </w:pPr>
            <w:r>
              <w:rPr>
                <w:rFonts w:hint="eastAsia"/>
              </w:rPr>
              <w:t xml:space="preserve">    "description":string</w:t>
            </w:r>
            <w:r>
              <w:rPr>
                <w:rFonts w:hint="eastAsia"/>
              </w:rPr>
              <w:t>，</w:t>
            </w:r>
          </w:p>
          <w:p w:rsidR="004D2145" w:rsidRDefault="004D2145" w:rsidP="004D2145">
            <w:pPr>
              <w:pStyle w:val="TableText"/>
            </w:pPr>
            <w:r>
              <w:rPr>
                <w:rFonts w:hint="eastAsia"/>
              </w:rPr>
              <w:t xml:space="preserve">    "rightType":integer</w:t>
            </w:r>
            <w:r>
              <w:rPr>
                <w:rFonts w:hint="eastAsia"/>
              </w:rPr>
              <w:t>，</w:t>
            </w:r>
          </w:p>
          <w:p w:rsidR="004D2145" w:rsidRDefault="004D2145" w:rsidP="004D2145">
            <w:pPr>
              <w:pStyle w:val="TableText"/>
            </w:pPr>
            <w:r>
              <w:t xml:space="preserve">    "popedom ":[string,string]</w:t>
            </w:r>
          </w:p>
          <w:p w:rsidR="00942FBB" w:rsidRPr="007F3323" w:rsidRDefault="00942FBB" w:rsidP="004D2145">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3236"/>
            </w:tblGrid>
            <w:tr w:rsidR="00942FBB" w:rsidRPr="007F3323" w:rsidTr="0034774C">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236" w:type="dxa"/>
                </w:tcPr>
                <w:p w:rsidR="00942FBB" w:rsidRPr="007F3323" w:rsidRDefault="00942FBB" w:rsidP="00B2040C">
                  <w:pPr>
                    <w:pStyle w:val="TableText"/>
                  </w:pPr>
                  <w:r w:rsidRPr="007F3323">
                    <w:t>描述</w:t>
                  </w:r>
                </w:p>
              </w:tc>
            </w:tr>
            <w:tr w:rsidR="00942FBB" w:rsidRPr="007F3323" w:rsidTr="0034774C">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10100058</w:t>
                  </w:r>
                </w:p>
              </w:tc>
              <w:tc>
                <w:tcPr>
                  <w:tcW w:w="3236" w:type="dxa"/>
                </w:tcPr>
                <w:p w:rsidR="00942FBB" w:rsidRPr="007F3323" w:rsidRDefault="00942FBB" w:rsidP="00B2040C">
                  <w:pPr>
                    <w:pStyle w:val="TableText"/>
                  </w:pPr>
                  <w:r w:rsidRPr="007F3323">
                    <w:t>权限类型不在要求的范围内</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3236" w:type="dxa"/>
                </w:tcPr>
                <w:p w:rsidR="00942FBB" w:rsidRPr="007F3323" w:rsidRDefault="00942FBB" w:rsidP="00EB602D">
                  <w:pPr>
                    <w:pStyle w:val="TableText"/>
                  </w:pPr>
                  <w:r w:rsidRPr="007F3323">
                    <w:t>参数输入不合法。</w:t>
                  </w:r>
                </w:p>
              </w:tc>
            </w:tr>
            <w:tr w:rsidR="00942FBB" w:rsidRPr="007F3323" w:rsidTr="0034774C">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10100422</w:t>
                  </w:r>
                </w:p>
              </w:tc>
              <w:tc>
                <w:tcPr>
                  <w:tcW w:w="3236" w:type="dxa"/>
                </w:tcPr>
                <w:p w:rsidR="00942FBB" w:rsidRPr="007F3323" w:rsidRDefault="00942FBB" w:rsidP="00EB602D">
                  <w:pPr>
                    <w:pStyle w:val="TableText"/>
                  </w:pPr>
                  <w:r w:rsidRPr="007F3323">
                    <w:t>权限模式不匹配</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10100501</w:t>
                  </w:r>
                </w:p>
              </w:tc>
              <w:tc>
                <w:tcPr>
                  <w:tcW w:w="3236" w:type="dxa"/>
                </w:tcPr>
                <w:p w:rsidR="00942FBB" w:rsidRPr="007F3323" w:rsidRDefault="00942FBB" w:rsidP="00EB602D">
                  <w:pPr>
                    <w:pStyle w:val="TableText"/>
                  </w:pPr>
                  <w:r w:rsidRPr="007F3323">
                    <w:t>该角色已存在</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10100506</w:t>
                  </w:r>
                </w:p>
              </w:tc>
              <w:tc>
                <w:tcPr>
                  <w:tcW w:w="3236" w:type="dxa"/>
                </w:tcPr>
                <w:p w:rsidR="00942FBB" w:rsidRPr="007F3323" w:rsidRDefault="00942FBB" w:rsidP="00EB602D">
                  <w:pPr>
                    <w:pStyle w:val="TableText"/>
                  </w:pPr>
                  <w:r w:rsidRPr="007F3323">
                    <w:t>创建角色失败</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10100504</w:t>
                  </w:r>
                </w:p>
              </w:tc>
              <w:tc>
                <w:tcPr>
                  <w:tcW w:w="3236" w:type="dxa"/>
                </w:tcPr>
                <w:p w:rsidR="00942FBB" w:rsidRPr="007F3323" w:rsidRDefault="00942FBB" w:rsidP="00EB602D">
                  <w:pPr>
                    <w:pStyle w:val="TableText"/>
                  </w:pPr>
                  <w:r w:rsidRPr="007F3323">
                    <w:t>所选权限不存在</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10100505</w:t>
                  </w:r>
                </w:p>
              </w:tc>
              <w:tc>
                <w:tcPr>
                  <w:tcW w:w="3236" w:type="dxa"/>
                </w:tcPr>
                <w:p w:rsidR="00942FBB" w:rsidRPr="007F3323" w:rsidRDefault="00942FBB" w:rsidP="00EB602D">
                  <w:pPr>
                    <w:pStyle w:val="TableText"/>
                  </w:pPr>
                  <w:r w:rsidRPr="007F3323">
                    <w:t>角色名不能为空</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10100507</w:t>
                  </w:r>
                </w:p>
              </w:tc>
              <w:tc>
                <w:tcPr>
                  <w:tcW w:w="3236" w:type="dxa"/>
                </w:tcPr>
                <w:p w:rsidR="00942FBB" w:rsidRPr="007F3323" w:rsidRDefault="00942FBB" w:rsidP="00EB602D">
                  <w:pPr>
                    <w:pStyle w:val="TableText"/>
                  </w:pPr>
                  <w:r w:rsidRPr="007F3323">
                    <w:t>权限列表为空</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10100508</w:t>
                  </w:r>
                </w:p>
              </w:tc>
              <w:tc>
                <w:tcPr>
                  <w:tcW w:w="3236" w:type="dxa"/>
                </w:tcPr>
                <w:p w:rsidR="00942FBB" w:rsidRPr="007F3323" w:rsidRDefault="00942FBB" w:rsidP="00EB602D">
                  <w:pPr>
                    <w:pStyle w:val="TableText"/>
                  </w:pPr>
                  <w:r w:rsidRPr="007F3323">
                    <w:t>角色名非法</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10100509</w:t>
                  </w:r>
                </w:p>
              </w:tc>
              <w:tc>
                <w:tcPr>
                  <w:tcW w:w="3236" w:type="dxa"/>
                </w:tcPr>
                <w:p w:rsidR="00942FBB" w:rsidRPr="007F3323" w:rsidRDefault="00942FBB" w:rsidP="00EB602D">
                  <w:pPr>
                    <w:pStyle w:val="TableText"/>
                  </w:pPr>
                  <w:r w:rsidRPr="007F3323">
                    <w:t>角色描述非法</w:t>
                  </w:r>
                </w:p>
              </w:tc>
            </w:tr>
          </w:tbl>
          <w:p w:rsidR="00942FBB" w:rsidRPr="007F3323" w:rsidRDefault="00942FBB" w:rsidP="00B2040C">
            <w:pPr>
              <w:pStyle w:val="TableText"/>
            </w:pPr>
          </w:p>
        </w:tc>
      </w:tr>
    </w:tbl>
    <w:p w:rsidR="0034774C" w:rsidRPr="007F3323" w:rsidRDefault="0034774C" w:rsidP="0034774C">
      <w:bookmarkStart w:id="66" w:name="_Toc323049955"/>
      <w:bookmarkStart w:id="67" w:name="_Toc439920248"/>
    </w:p>
    <w:p w:rsidR="00942FBB" w:rsidRPr="007F3323" w:rsidRDefault="00942FBB" w:rsidP="002B57DB">
      <w:pPr>
        <w:pStyle w:val="31"/>
        <w:rPr>
          <w:rFonts w:hAnsi="Times New Roman"/>
        </w:rPr>
      </w:pPr>
      <w:bookmarkStart w:id="68" w:name="_Toc509581271"/>
      <w:bookmarkStart w:id="69" w:name="_Toc28629807"/>
      <w:r w:rsidRPr="007F3323">
        <w:t>修改角色</w:t>
      </w:r>
      <w:bookmarkEnd w:id="66"/>
      <w:bookmarkEnd w:id="67"/>
      <w:bookmarkEnd w:id="68"/>
      <w:bookmarkEnd w:id="6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修改角色</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91"/>
              <w:tblOverlap w:val="neve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4"/>
              <w:gridCol w:w="1500"/>
              <w:gridCol w:w="4575"/>
            </w:tblGrid>
            <w:tr w:rsidR="00942FBB" w:rsidRPr="007F3323" w:rsidTr="005348A4">
              <w:tc>
                <w:tcPr>
                  <w:tcW w:w="1075" w:type="pct"/>
                  <w:shd w:val="clear" w:color="auto" w:fill="D9D9D9"/>
                </w:tcPr>
                <w:p w:rsidR="00942FBB" w:rsidRPr="007F3323" w:rsidRDefault="00942FBB" w:rsidP="00B2040C">
                  <w:pPr>
                    <w:pStyle w:val="TableText"/>
                    <w:rPr>
                      <w:b/>
                    </w:rPr>
                  </w:pPr>
                  <w:r w:rsidRPr="007F3323">
                    <w:t>Na</w:t>
                  </w:r>
                  <w:r w:rsidRPr="007F3323">
                    <w:rPr>
                      <w:b/>
                    </w:rPr>
                    <w:t>me</w:t>
                  </w:r>
                </w:p>
              </w:tc>
              <w:tc>
                <w:tcPr>
                  <w:tcW w:w="3925"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075" w:type="pct"/>
                  <w:shd w:val="clear" w:color="auto" w:fill="D9D9D9"/>
                </w:tcPr>
                <w:p w:rsidR="00942FBB" w:rsidRPr="007F3323" w:rsidRDefault="00942FBB" w:rsidP="00B2040C">
                  <w:pPr>
                    <w:pStyle w:val="TableText"/>
                    <w:rPr>
                      <w:b/>
                    </w:rPr>
                  </w:pPr>
                  <w:r w:rsidRPr="007F3323">
                    <w:rPr>
                      <w:b/>
                    </w:rPr>
                    <w:t>At</w:t>
                  </w:r>
                  <w:r w:rsidRPr="007F3323">
                    <w:rPr>
                      <w:rFonts w:hint="eastAsia"/>
                      <w:b/>
                    </w:rPr>
                    <w:t>t</w:t>
                  </w:r>
                  <w:r w:rsidRPr="007F3323">
                    <w:rPr>
                      <w:b/>
                    </w:rPr>
                    <w:t>ribute</w:t>
                  </w:r>
                </w:p>
              </w:tc>
              <w:tc>
                <w:tcPr>
                  <w:tcW w:w="969" w:type="pct"/>
                  <w:shd w:val="clear" w:color="auto" w:fill="D9D9D9"/>
                </w:tcPr>
                <w:p w:rsidR="00942FBB" w:rsidRPr="007F3323" w:rsidRDefault="00942FBB" w:rsidP="00B2040C">
                  <w:pPr>
                    <w:pStyle w:val="TableText"/>
                    <w:rPr>
                      <w:b/>
                    </w:rPr>
                  </w:pPr>
                  <w:r w:rsidRPr="007F3323">
                    <w:rPr>
                      <w:b/>
                    </w:rPr>
                    <w:t>Type</w:t>
                  </w:r>
                </w:p>
              </w:tc>
              <w:tc>
                <w:tcPr>
                  <w:tcW w:w="295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75" w:type="pct"/>
                </w:tcPr>
                <w:p w:rsidR="00942FBB" w:rsidRPr="007F3323" w:rsidRDefault="00942FBB" w:rsidP="00B2040C">
                  <w:pPr>
                    <w:pStyle w:val="TableText"/>
                  </w:pPr>
                  <w:r w:rsidRPr="007F3323">
                    <w:t>roleName</w:t>
                  </w:r>
                </w:p>
              </w:tc>
              <w:tc>
                <w:tcPr>
                  <w:tcW w:w="969" w:type="pct"/>
                  <w:shd w:val="clear" w:color="auto" w:fill="auto"/>
                </w:tcPr>
                <w:p w:rsidR="00942FBB" w:rsidRPr="007F3323" w:rsidRDefault="00942FBB" w:rsidP="00B2040C">
                  <w:pPr>
                    <w:pStyle w:val="TableText"/>
                  </w:pPr>
                  <w:r w:rsidRPr="007F3323">
                    <w:t>string</w:t>
                  </w:r>
                </w:p>
              </w:tc>
              <w:tc>
                <w:tcPr>
                  <w:tcW w:w="2956" w:type="pct"/>
                  <w:shd w:val="clear" w:color="auto" w:fill="auto"/>
                </w:tcPr>
                <w:p w:rsidR="00942FBB" w:rsidRPr="007F3323" w:rsidRDefault="00942FBB" w:rsidP="00B2040C">
                  <w:pPr>
                    <w:pStyle w:val="TableText"/>
                  </w:pPr>
                  <w:r w:rsidRPr="007F3323">
                    <w:t>角色名称，必选</w:t>
                  </w:r>
                </w:p>
              </w:tc>
            </w:tr>
            <w:tr w:rsidR="00942FBB" w:rsidRPr="007F3323" w:rsidTr="005348A4">
              <w:tc>
                <w:tcPr>
                  <w:tcW w:w="1075" w:type="pct"/>
                </w:tcPr>
                <w:p w:rsidR="00942FBB" w:rsidRPr="007F3323" w:rsidRDefault="00942FBB" w:rsidP="00B2040C">
                  <w:pPr>
                    <w:pStyle w:val="TableText"/>
                  </w:pPr>
                  <w:r w:rsidRPr="007F3323">
                    <w:t>description</w:t>
                  </w:r>
                </w:p>
              </w:tc>
              <w:tc>
                <w:tcPr>
                  <w:tcW w:w="969" w:type="pct"/>
                  <w:shd w:val="clear" w:color="auto" w:fill="auto"/>
                </w:tcPr>
                <w:p w:rsidR="00942FBB" w:rsidRPr="007F3323" w:rsidRDefault="00942FBB" w:rsidP="00B2040C">
                  <w:pPr>
                    <w:pStyle w:val="TableText"/>
                  </w:pPr>
                  <w:r w:rsidRPr="007F3323">
                    <w:t>string</w:t>
                  </w:r>
                </w:p>
              </w:tc>
              <w:tc>
                <w:tcPr>
                  <w:tcW w:w="2956" w:type="pct"/>
                  <w:shd w:val="clear" w:color="auto" w:fill="auto"/>
                </w:tcPr>
                <w:p w:rsidR="00942FBB" w:rsidRPr="007F3323" w:rsidRDefault="00942FBB" w:rsidP="00B2040C">
                  <w:pPr>
                    <w:pStyle w:val="TableText"/>
                  </w:pPr>
                  <w:r w:rsidRPr="007F3323">
                    <w:t>描述</w:t>
                  </w:r>
                  <w:r w:rsidRPr="007F3323">
                    <w:rPr>
                      <w:rFonts w:hint="eastAsia"/>
                    </w:rPr>
                    <w:t>，不支持换行符。</w:t>
                  </w:r>
                  <w:r w:rsidRPr="007F3323">
                    <w:t>可选</w:t>
                  </w:r>
                </w:p>
              </w:tc>
            </w:tr>
            <w:tr w:rsidR="00942FBB" w:rsidRPr="007F3323" w:rsidTr="005348A4">
              <w:tc>
                <w:tcPr>
                  <w:tcW w:w="1075" w:type="pct"/>
                </w:tcPr>
                <w:p w:rsidR="00942FBB" w:rsidRPr="007F3323" w:rsidRDefault="00942FBB" w:rsidP="00B2040C">
                  <w:pPr>
                    <w:pStyle w:val="TableText"/>
                  </w:pPr>
                  <w:r w:rsidRPr="007F3323">
                    <w:t>popedom</w:t>
                  </w:r>
                </w:p>
              </w:tc>
              <w:tc>
                <w:tcPr>
                  <w:tcW w:w="969" w:type="pct"/>
                  <w:shd w:val="clear" w:color="auto" w:fill="auto"/>
                </w:tcPr>
                <w:p w:rsidR="00942FBB" w:rsidRPr="007F3323" w:rsidRDefault="00942FBB" w:rsidP="00B2040C">
                  <w:pPr>
                    <w:pStyle w:val="TableText"/>
                  </w:pPr>
                  <w:r w:rsidRPr="007F3323">
                    <w:t>string[]</w:t>
                  </w:r>
                </w:p>
              </w:tc>
              <w:tc>
                <w:tcPr>
                  <w:tcW w:w="2956" w:type="pct"/>
                  <w:shd w:val="clear" w:color="auto" w:fill="auto"/>
                </w:tcPr>
                <w:p w:rsidR="00942FBB" w:rsidRPr="007F3323" w:rsidRDefault="00942FBB" w:rsidP="00B2040C">
                  <w:pPr>
                    <w:pStyle w:val="TableText"/>
                  </w:pPr>
                  <w:r w:rsidRPr="007F3323">
                    <w:t>权限标识列表，（查询权限列表返回</w:t>
                  </w:r>
                  <w:r w:rsidRPr="007F3323">
                    <w:t xml:space="preserve">item </w:t>
                  </w:r>
                  <w:r w:rsidRPr="007F3323">
                    <w:t>的</w:t>
                  </w:r>
                  <w:r w:rsidRPr="007F3323">
                    <w:t xml:space="preserve"> rightId</w:t>
                  </w:r>
                  <w:r w:rsidRPr="007F3323">
                    <w:t>），可选</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&lt;role_uri&gt;/ mod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4D2145" w:rsidRDefault="004D2145" w:rsidP="004D2145">
            <w:pPr>
              <w:pStyle w:val="TableText"/>
            </w:pPr>
            <w:r>
              <w:t xml:space="preserve">    "roleName" :"",</w:t>
            </w:r>
          </w:p>
          <w:p w:rsidR="004D2145" w:rsidRDefault="004D2145" w:rsidP="004D2145">
            <w:pPr>
              <w:pStyle w:val="TableText"/>
            </w:pPr>
            <w:r>
              <w:t xml:space="preserve">    "popedom" :[sring,string],</w:t>
            </w:r>
          </w:p>
          <w:p w:rsidR="004D2145" w:rsidRDefault="004D2145" w:rsidP="004D2145">
            <w:pPr>
              <w:pStyle w:val="TableText"/>
            </w:pPr>
            <w:r>
              <w:t xml:space="preserve">    "description" :string</w:t>
            </w:r>
          </w:p>
          <w:p w:rsidR="00942FBB" w:rsidRPr="007F3323" w:rsidRDefault="00942FBB" w:rsidP="004D2145">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3094"/>
            </w:tblGrid>
            <w:tr w:rsidR="00942FBB" w:rsidRPr="007F3323" w:rsidTr="0034774C">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094" w:type="dxa"/>
                </w:tcPr>
                <w:p w:rsidR="00942FBB" w:rsidRPr="007F3323" w:rsidRDefault="00942FBB" w:rsidP="00B2040C">
                  <w:pPr>
                    <w:pStyle w:val="TableText"/>
                  </w:pPr>
                  <w:r w:rsidRPr="007F3323">
                    <w:t>描述</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3094" w:type="dxa"/>
                </w:tcPr>
                <w:p w:rsidR="00942FBB" w:rsidRPr="007F3323" w:rsidRDefault="00942FBB" w:rsidP="00EB602D">
                  <w:pPr>
                    <w:pStyle w:val="TableText"/>
                  </w:pPr>
                  <w:r w:rsidRPr="007F3323">
                    <w:t>参数输入不合法。</w:t>
                  </w:r>
                </w:p>
              </w:tc>
            </w:tr>
            <w:tr w:rsidR="00942FBB" w:rsidRPr="007F3323" w:rsidTr="0034774C">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10100348</w:t>
                  </w:r>
                </w:p>
              </w:tc>
              <w:tc>
                <w:tcPr>
                  <w:tcW w:w="3094" w:type="dxa"/>
                </w:tcPr>
                <w:p w:rsidR="00942FBB" w:rsidRPr="007F3323" w:rsidRDefault="00942FBB" w:rsidP="00EB602D">
                  <w:pPr>
                    <w:pStyle w:val="TableText"/>
                  </w:pPr>
                  <w:r w:rsidRPr="007F3323">
                    <w:t>内置角色不能修改</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10100510</w:t>
                  </w:r>
                </w:p>
              </w:tc>
              <w:tc>
                <w:tcPr>
                  <w:tcW w:w="3094" w:type="dxa"/>
                </w:tcPr>
                <w:p w:rsidR="00942FBB" w:rsidRPr="007F3323" w:rsidRDefault="00942FBB" w:rsidP="00EB602D">
                  <w:pPr>
                    <w:pStyle w:val="TableText"/>
                  </w:pPr>
                  <w:r w:rsidRPr="007F3323">
                    <w:t>修改角色失败</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10100504</w:t>
                  </w:r>
                </w:p>
              </w:tc>
              <w:tc>
                <w:tcPr>
                  <w:tcW w:w="3094" w:type="dxa"/>
                </w:tcPr>
                <w:p w:rsidR="00942FBB" w:rsidRPr="007F3323" w:rsidRDefault="00942FBB" w:rsidP="00EB602D">
                  <w:pPr>
                    <w:pStyle w:val="TableText"/>
                  </w:pPr>
                  <w:r w:rsidRPr="007F3323">
                    <w:t>所选权限不存在</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10100505</w:t>
                  </w:r>
                </w:p>
              </w:tc>
              <w:tc>
                <w:tcPr>
                  <w:tcW w:w="3094" w:type="dxa"/>
                </w:tcPr>
                <w:p w:rsidR="00942FBB" w:rsidRPr="007F3323" w:rsidRDefault="00942FBB" w:rsidP="00EB602D">
                  <w:pPr>
                    <w:pStyle w:val="TableText"/>
                  </w:pPr>
                  <w:r w:rsidRPr="007F3323">
                    <w:t>角色名不能为空</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10100507</w:t>
                  </w:r>
                </w:p>
              </w:tc>
              <w:tc>
                <w:tcPr>
                  <w:tcW w:w="3094" w:type="dxa"/>
                </w:tcPr>
                <w:p w:rsidR="00942FBB" w:rsidRPr="007F3323" w:rsidRDefault="00942FBB" w:rsidP="00EB602D">
                  <w:pPr>
                    <w:pStyle w:val="TableText"/>
                  </w:pPr>
                  <w:r w:rsidRPr="007F3323">
                    <w:t>权限列表为空</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10100508</w:t>
                  </w:r>
                </w:p>
              </w:tc>
              <w:tc>
                <w:tcPr>
                  <w:tcW w:w="3094" w:type="dxa"/>
                </w:tcPr>
                <w:p w:rsidR="00942FBB" w:rsidRPr="007F3323" w:rsidRDefault="00942FBB" w:rsidP="00EB602D">
                  <w:pPr>
                    <w:pStyle w:val="TableText"/>
                  </w:pPr>
                  <w:r w:rsidRPr="007F3323">
                    <w:t>角色名非法</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10100509</w:t>
                  </w:r>
                </w:p>
              </w:tc>
              <w:tc>
                <w:tcPr>
                  <w:tcW w:w="3094" w:type="dxa"/>
                </w:tcPr>
                <w:p w:rsidR="00942FBB" w:rsidRPr="007F3323" w:rsidRDefault="00942FBB" w:rsidP="00EB602D">
                  <w:pPr>
                    <w:pStyle w:val="TableText"/>
                  </w:pPr>
                  <w:r w:rsidRPr="007F3323">
                    <w:t>角色描述非法</w:t>
                  </w:r>
                </w:p>
              </w:tc>
            </w:tr>
            <w:tr w:rsidR="00942FBB" w:rsidRPr="007F3323" w:rsidTr="0034774C">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10100513</w:t>
                  </w:r>
                </w:p>
              </w:tc>
              <w:tc>
                <w:tcPr>
                  <w:tcW w:w="3094" w:type="dxa"/>
                </w:tcPr>
                <w:p w:rsidR="00942FBB" w:rsidRPr="007F3323" w:rsidRDefault="00942FBB" w:rsidP="00EB602D">
                  <w:pPr>
                    <w:pStyle w:val="TableText"/>
                  </w:pPr>
                  <w:r w:rsidRPr="007F3323">
                    <w:t>修改角色失败</w:t>
                  </w:r>
                </w:p>
              </w:tc>
            </w:tr>
            <w:tr w:rsidR="00942FBB" w:rsidRPr="007F3323" w:rsidTr="0034774C">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10100502</w:t>
                  </w:r>
                </w:p>
              </w:tc>
              <w:tc>
                <w:tcPr>
                  <w:tcW w:w="3094" w:type="dxa"/>
                </w:tcPr>
                <w:p w:rsidR="00942FBB" w:rsidRPr="007F3323" w:rsidRDefault="00942FBB" w:rsidP="00EB602D">
                  <w:pPr>
                    <w:pStyle w:val="TableText"/>
                  </w:pPr>
                  <w:r w:rsidRPr="007F3323">
                    <w:t>该角色不存在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70" w:name="_Toc323049956"/>
      <w:bookmarkStart w:id="71" w:name="_Toc439920249"/>
      <w:bookmarkStart w:id="72" w:name="_Toc509581272"/>
      <w:bookmarkStart w:id="73" w:name="_Toc28629808"/>
      <w:r w:rsidRPr="007F3323">
        <w:t>删除角色</w:t>
      </w:r>
      <w:bookmarkEnd w:id="70"/>
      <w:bookmarkEnd w:id="71"/>
      <w:bookmarkEnd w:id="72"/>
      <w:bookmarkEnd w:id="7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删除角色</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91"/>
              <w:tblOverlap w:val="neve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4"/>
              <w:gridCol w:w="1500"/>
              <w:gridCol w:w="4575"/>
            </w:tblGrid>
            <w:tr w:rsidR="00942FBB" w:rsidRPr="007F3323" w:rsidTr="005348A4">
              <w:tc>
                <w:tcPr>
                  <w:tcW w:w="1075" w:type="pct"/>
                  <w:shd w:val="clear" w:color="auto" w:fill="D9D9D9"/>
                </w:tcPr>
                <w:p w:rsidR="00942FBB" w:rsidRPr="007F3323" w:rsidRDefault="00942FBB" w:rsidP="00B2040C">
                  <w:pPr>
                    <w:pStyle w:val="TableText"/>
                    <w:rPr>
                      <w:b/>
                    </w:rPr>
                  </w:pPr>
                  <w:r w:rsidRPr="007F3323">
                    <w:t>Na</w:t>
                  </w:r>
                  <w:r w:rsidRPr="007F3323">
                    <w:rPr>
                      <w:b/>
                    </w:rPr>
                    <w:t>me</w:t>
                  </w:r>
                </w:p>
              </w:tc>
              <w:tc>
                <w:tcPr>
                  <w:tcW w:w="3925"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07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969" w:type="pct"/>
                  <w:shd w:val="clear" w:color="auto" w:fill="D9D9D9"/>
                </w:tcPr>
                <w:p w:rsidR="00942FBB" w:rsidRPr="007F3323" w:rsidRDefault="00942FBB" w:rsidP="00B2040C">
                  <w:pPr>
                    <w:pStyle w:val="TableText"/>
                    <w:rPr>
                      <w:b/>
                    </w:rPr>
                  </w:pPr>
                  <w:r w:rsidRPr="007F3323">
                    <w:rPr>
                      <w:b/>
                    </w:rPr>
                    <w:t>Type</w:t>
                  </w:r>
                </w:p>
              </w:tc>
              <w:tc>
                <w:tcPr>
                  <w:tcW w:w="295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75" w:type="pct"/>
                </w:tcPr>
                <w:p w:rsidR="00942FBB" w:rsidRPr="007F3323" w:rsidRDefault="00942FBB" w:rsidP="00B2040C">
                  <w:pPr>
                    <w:pStyle w:val="TableText"/>
                  </w:pPr>
                  <w:r w:rsidRPr="007F3323">
                    <w:t>roleName</w:t>
                  </w:r>
                </w:p>
              </w:tc>
              <w:tc>
                <w:tcPr>
                  <w:tcW w:w="969" w:type="pct"/>
                  <w:shd w:val="clear" w:color="auto" w:fill="auto"/>
                </w:tcPr>
                <w:p w:rsidR="00942FBB" w:rsidRPr="007F3323" w:rsidRDefault="00942FBB" w:rsidP="00B2040C">
                  <w:pPr>
                    <w:pStyle w:val="TableText"/>
                  </w:pPr>
                  <w:r w:rsidRPr="007F3323">
                    <w:t>string</w:t>
                  </w:r>
                </w:p>
              </w:tc>
              <w:tc>
                <w:tcPr>
                  <w:tcW w:w="2956" w:type="pct"/>
                  <w:shd w:val="clear" w:color="auto" w:fill="auto"/>
                </w:tcPr>
                <w:p w:rsidR="00942FBB" w:rsidRPr="007F3323" w:rsidRDefault="00942FBB" w:rsidP="00B2040C">
                  <w:pPr>
                    <w:pStyle w:val="TableText"/>
                  </w:pPr>
                  <w:r w:rsidRPr="007F3323">
                    <w:t>角色名称，必选</w:t>
                  </w:r>
                </w:p>
              </w:tc>
            </w:tr>
          </w:tbl>
          <w:p w:rsidR="00942FBB" w:rsidRPr="007F3323" w:rsidRDefault="00942FBB" w:rsidP="00B2040C">
            <w:pPr>
              <w:pStyle w:val="TableText"/>
            </w:pPr>
            <w:r w:rsidRPr="007F3323">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&lt;role_uri&gt;/ rmv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4D2145" w:rsidP="00B2040C">
            <w:pPr>
              <w:pStyle w:val="TableText"/>
            </w:pPr>
            <w:r>
              <w:t xml:space="preserve">    </w:t>
            </w:r>
            <w:r w:rsidR="00942FBB" w:rsidRPr="007F3323">
              <w:t>"roleName":"String"</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2149" w:type="dxa"/>
                </w:tcPr>
                <w:p w:rsidR="00942FBB" w:rsidRPr="007F3323" w:rsidRDefault="00942FBB" w:rsidP="00EB602D">
                  <w:pPr>
                    <w:pStyle w:val="TableText"/>
                  </w:pPr>
                  <w:r w:rsidRPr="007F3323">
                    <w:t>参数输入不合法。</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10100347</w:t>
                  </w:r>
                </w:p>
              </w:tc>
              <w:tc>
                <w:tcPr>
                  <w:tcW w:w="2149" w:type="dxa"/>
                </w:tcPr>
                <w:p w:rsidR="00942FBB" w:rsidRPr="007F3323" w:rsidRDefault="00942FBB" w:rsidP="00EB602D">
                  <w:pPr>
                    <w:pStyle w:val="TableText"/>
                  </w:pPr>
                  <w:r w:rsidRPr="007F3323">
                    <w:t>内置角色不能删除</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10100502</w:t>
                  </w:r>
                </w:p>
              </w:tc>
              <w:tc>
                <w:tcPr>
                  <w:tcW w:w="2149" w:type="dxa"/>
                </w:tcPr>
                <w:p w:rsidR="00942FBB" w:rsidRPr="007F3323" w:rsidRDefault="00942FBB" w:rsidP="00EB602D">
                  <w:pPr>
                    <w:pStyle w:val="TableText"/>
                  </w:pPr>
                  <w:r w:rsidRPr="007F3323">
                    <w:t>角色不存在</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10100503</w:t>
                  </w:r>
                </w:p>
              </w:tc>
              <w:tc>
                <w:tcPr>
                  <w:tcW w:w="2149" w:type="dxa"/>
                </w:tcPr>
                <w:p w:rsidR="00942FBB" w:rsidRPr="007F3323" w:rsidRDefault="00942FBB" w:rsidP="00EB602D">
                  <w:pPr>
                    <w:pStyle w:val="TableText"/>
                  </w:pPr>
                  <w:r w:rsidRPr="007F3323">
                    <w:t>角色正在使用</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10100505</w:t>
                  </w:r>
                </w:p>
              </w:tc>
              <w:tc>
                <w:tcPr>
                  <w:tcW w:w="2149" w:type="dxa"/>
                </w:tcPr>
                <w:p w:rsidR="00942FBB" w:rsidRPr="007F3323" w:rsidRDefault="00942FBB" w:rsidP="00EB602D">
                  <w:pPr>
                    <w:pStyle w:val="TableText"/>
                  </w:pPr>
                  <w:r w:rsidRPr="007F3323">
                    <w:t>角色名不能为空</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10100512</w:t>
                  </w:r>
                </w:p>
              </w:tc>
              <w:tc>
                <w:tcPr>
                  <w:tcW w:w="2149" w:type="dxa"/>
                </w:tcPr>
                <w:p w:rsidR="00942FBB" w:rsidRPr="007F3323" w:rsidRDefault="00942FBB" w:rsidP="00EB602D">
                  <w:pPr>
                    <w:pStyle w:val="TableText"/>
                  </w:pPr>
                  <w:r w:rsidRPr="007F3323">
                    <w:t>删除角色失败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74" w:name="_Toc323049957"/>
      <w:bookmarkStart w:id="75" w:name="_Toc439920250"/>
      <w:bookmarkStart w:id="76" w:name="_Toc509581273"/>
      <w:bookmarkStart w:id="77" w:name="_Toc28629809"/>
      <w:r w:rsidRPr="007F3323">
        <w:t>查询角色</w:t>
      </w:r>
      <w:bookmarkEnd w:id="74"/>
      <w:bookmarkEnd w:id="75"/>
      <w:bookmarkEnd w:id="76"/>
      <w:bookmarkEnd w:id="77"/>
    </w:p>
    <w:p w:rsidR="00942FBB" w:rsidRPr="007F3323" w:rsidRDefault="00942FBB" w:rsidP="00016746">
      <w:pPr>
        <w:pStyle w:val="BlockLabel"/>
      </w:pPr>
      <w:r w:rsidRPr="007F3323">
        <w:t>查询角色列表</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查询角色</w:t>
            </w:r>
            <w:r w:rsidRPr="007F3323">
              <w:rPr>
                <w:szCs w:val="24"/>
              </w:rPr>
              <w:t>列表</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7"/>
              <w:gridCol w:w="1235"/>
              <w:gridCol w:w="4885"/>
            </w:tblGrid>
            <w:tr w:rsidR="00942FBB" w:rsidRPr="007F3323" w:rsidTr="005348A4">
              <w:tc>
                <w:tcPr>
                  <w:tcW w:w="973" w:type="pct"/>
                  <w:shd w:val="clear" w:color="auto" w:fill="D9D9D9"/>
                </w:tcPr>
                <w:p w:rsidR="00942FBB" w:rsidRPr="007F3323" w:rsidRDefault="00942FBB" w:rsidP="00B2040C">
                  <w:pPr>
                    <w:pStyle w:val="TableText"/>
                    <w:rPr>
                      <w:b/>
                    </w:rPr>
                  </w:pPr>
                  <w:r w:rsidRPr="007F3323">
                    <w:t>Na</w:t>
                  </w:r>
                  <w:r w:rsidRPr="007F3323">
                    <w:rPr>
                      <w:b/>
                    </w:rPr>
                    <w:t>me</w:t>
                  </w:r>
                </w:p>
              </w:tc>
              <w:tc>
                <w:tcPr>
                  <w:tcW w:w="4027"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73" w:type="pct"/>
                  <w:shd w:val="clear" w:color="auto" w:fill="D9D9D9"/>
                </w:tcPr>
                <w:p w:rsidR="00942FBB" w:rsidRPr="007F3323" w:rsidRDefault="00942FBB" w:rsidP="00B2040C">
                  <w:pPr>
                    <w:pStyle w:val="TableText"/>
                    <w:rPr>
                      <w:b/>
                    </w:rPr>
                  </w:pPr>
                  <w:r w:rsidRPr="007F3323">
                    <w:rPr>
                      <w:b/>
                    </w:rPr>
                    <w:t>At</w:t>
                  </w:r>
                  <w:r w:rsidRPr="007F3323">
                    <w:rPr>
                      <w:rFonts w:hint="eastAsia"/>
                      <w:b/>
                    </w:rPr>
                    <w:t>t</w:t>
                  </w:r>
                  <w:r w:rsidRPr="007F3323">
                    <w:rPr>
                      <w:b/>
                    </w:rPr>
                    <w:t>ribute</w:t>
                  </w:r>
                </w:p>
              </w:tc>
              <w:tc>
                <w:tcPr>
                  <w:tcW w:w="825" w:type="pct"/>
                  <w:shd w:val="clear" w:color="auto" w:fill="D9D9D9"/>
                </w:tcPr>
                <w:p w:rsidR="00942FBB" w:rsidRPr="007F3323" w:rsidRDefault="00942FBB" w:rsidP="00B2040C">
                  <w:pPr>
                    <w:pStyle w:val="TableText"/>
                    <w:rPr>
                      <w:b/>
                    </w:rPr>
                  </w:pPr>
                  <w:r w:rsidRPr="007F3323">
                    <w:rPr>
                      <w:b/>
                    </w:rPr>
                    <w:t>Type</w:t>
                  </w:r>
                </w:p>
              </w:tc>
              <w:tc>
                <w:tcPr>
                  <w:tcW w:w="32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73" w:type="pct"/>
                </w:tcPr>
                <w:p w:rsidR="00942FBB" w:rsidRPr="007F3323" w:rsidRDefault="00942FBB" w:rsidP="00B2040C">
                  <w:pPr>
                    <w:pStyle w:val="TableText"/>
                  </w:pPr>
                  <w:r w:rsidRPr="007F3323">
                    <w:t>offset</w:t>
                  </w:r>
                </w:p>
              </w:tc>
              <w:tc>
                <w:tcPr>
                  <w:tcW w:w="825" w:type="pct"/>
                  <w:shd w:val="clear" w:color="auto" w:fill="auto"/>
                </w:tcPr>
                <w:p w:rsidR="00942FBB" w:rsidRPr="007F3323" w:rsidRDefault="00942FBB" w:rsidP="00B2040C">
                  <w:pPr>
                    <w:pStyle w:val="TableText"/>
                  </w:pPr>
                  <w:r w:rsidRPr="007F3323">
                    <w:t>integer</w:t>
                  </w:r>
                </w:p>
              </w:tc>
              <w:tc>
                <w:tcPr>
                  <w:tcW w:w="3202" w:type="pct"/>
                  <w:shd w:val="clear" w:color="auto" w:fill="auto"/>
                </w:tcPr>
                <w:p w:rsidR="00942FBB" w:rsidRPr="007F3323" w:rsidRDefault="00942FBB" w:rsidP="00B2040C">
                  <w:pPr>
                    <w:pStyle w:val="TableText"/>
                  </w:pPr>
                  <w:r w:rsidRPr="007F3323">
                    <w:t>偏移量</w:t>
                  </w:r>
                  <w:r w:rsidRPr="007F3323">
                    <w:rPr>
                      <w:rFonts w:hint="eastAsia"/>
                    </w:rPr>
                    <w:t>，可选。</w:t>
                  </w:r>
                  <w:r w:rsidR="00FC2526">
                    <w:rPr>
                      <w:rFonts w:hint="eastAsia"/>
                    </w:rPr>
                    <w:t>如果</w:t>
                  </w:r>
                  <w:r w:rsidR="00FC2526">
                    <w:t>是</w:t>
                  </w:r>
                  <w:r w:rsidR="00FC2526">
                    <w:t>-1</w:t>
                  </w:r>
                  <w:r w:rsidR="00FC2526">
                    <w:t>，则查询所有角色。</w:t>
                  </w:r>
                </w:p>
              </w:tc>
            </w:tr>
            <w:tr w:rsidR="00942FBB" w:rsidRPr="007F3323" w:rsidTr="005348A4">
              <w:tc>
                <w:tcPr>
                  <w:tcW w:w="973" w:type="pct"/>
                </w:tcPr>
                <w:p w:rsidR="00942FBB" w:rsidRPr="007F3323" w:rsidRDefault="00942FBB" w:rsidP="00B2040C">
                  <w:pPr>
                    <w:pStyle w:val="TableText"/>
                  </w:pPr>
                  <w:r w:rsidRPr="007F3323">
                    <w:t>limit</w:t>
                  </w:r>
                </w:p>
              </w:tc>
              <w:tc>
                <w:tcPr>
                  <w:tcW w:w="825" w:type="pct"/>
                  <w:shd w:val="clear" w:color="auto" w:fill="auto"/>
                </w:tcPr>
                <w:p w:rsidR="00942FBB" w:rsidRPr="007F3323" w:rsidRDefault="00942FBB" w:rsidP="00B2040C">
                  <w:pPr>
                    <w:pStyle w:val="TableText"/>
                  </w:pPr>
                  <w:r w:rsidRPr="007F3323">
                    <w:t>intege</w:t>
                  </w:r>
                </w:p>
              </w:tc>
              <w:tc>
                <w:tcPr>
                  <w:tcW w:w="3202" w:type="pct"/>
                  <w:shd w:val="clear" w:color="auto" w:fill="auto"/>
                </w:tcPr>
                <w:p w:rsidR="00942FBB" w:rsidRPr="007F3323" w:rsidRDefault="00942FBB" w:rsidP="00B2040C">
                  <w:pPr>
                    <w:pStyle w:val="TableText"/>
                  </w:pPr>
                  <w:r w:rsidRPr="007F3323">
                    <w:t>每页显示数量，最大值为</w:t>
                  </w:r>
                  <w:r w:rsidRPr="007F3323">
                    <w:t>100</w:t>
                  </w:r>
                  <w:r w:rsidRPr="007F3323">
                    <w:rPr>
                      <w:rFonts w:hint="eastAsia"/>
                    </w:rPr>
                    <w:t>，可选。单次查询上限默认不超过</w:t>
                  </w:r>
                  <w:r w:rsidRPr="007F3323">
                    <w:rPr>
                      <w:rFonts w:hint="eastAsia"/>
                    </w:rPr>
                    <w:t>100</w:t>
                  </w:r>
                  <w:r w:rsidRPr="007F3323">
                    <w:rPr>
                      <w:rFonts w:hint="eastAsia"/>
                    </w:rPr>
                    <w:t>。</w:t>
                  </w:r>
                  <w:r w:rsidR="00FC2526">
                    <w:rPr>
                      <w:rFonts w:hint="eastAsia"/>
                    </w:rPr>
                    <w:t>如果</w:t>
                  </w:r>
                  <w:r w:rsidR="00FC2526">
                    <w:t>是</w:t>
                  </w:r>
                  <w:r w:rsidR="00FC2526">
                    <w:t>-1</w:t>
                  </w:r>
                  <w:r w:rsidR="00FC2526">
                    <w:t>，则查询所有角色。</w:t>
                  </w:r>
                </w:p>
              </w:tc>
            </w:tr>
            <w:tr w:rsidR="00942FBB" w:rsidRPr="007F3323" w:rsidTr="005348A4">
              <w:tc>
                <w:tcPr>
                  <w:tcW w:w="973" w:type="pct"/>
                </w:tcPr>
                <w:p w:rsidR="00942FBB" w:rsidRPr="007F3323" w:rsidRDefault="00942FBB" w:rsidP="00B2040C">
                  <w:pPr>
                    <w:pStyle w:val="TableText"/>
                  </w:pPr>
                  <w:r w:rsidRPr="007F3323">
                    <w:t>roleName</w:t>
                  </w:r>
                </w:p>
              </w:tc>
              <w:tc>
                <w:tcPr>
                  <w:tcW w:w="825" w:type="pct"/>
                  <w:shd w:val="clear" w:color="auto" w:fill="auto"/>
                </w:tcPr>
                <w:p w:rsidR="00942FBB" w:rsidRPr="007F3323" w:rsidRDefault="00942FBB" w:rsidP="00B2040C">
                  <w:pPr>
                    <w:pStyle w:val="TableText"/>
                  </w:pPr>
                  <w:r w:rsidRPr="007F3323">
                    <w:t>string</w:t>
                  </w:r>
                </w:p>
              </w:tc>
              <w:tc>
                <w:tcPr>
                  <w:tcW w:w="3202" w:type="pct"/>
                  <w:shd w:val="clear" w:color="auto" w:fill="auto"/>
                </w:tcPr>
                <w:p w:rsidR="00942FBB" w:rsidRPr="007F3323" w:rsidRDefault="00942FBB" w:rsidP="00B2040C">
                  <w:pPr>
                    <w:pStyle w:val="TableText"/>
                  </w:pPr>
                  <w:r w:rsidRPr="007F3323">
                    <w:rPr>
                      <w:rFonts w:hint="eastAsia"/>
                    </w:rPr>
                    <w:t>角色名称，可选。</w:t>
                  </w:r>
                </w:p>
              </w:tc>
            </w:tr>
            <w:tr w:rsidR="00942FBB" w:rsidRPr="007F3323" w:rsidTr="005348A4">
              <w:tc>
                <w:tcPr>
                  <w:tcW w:w="973" w:type="pct"/>
                </w:tcPr>
                <w:p w:rsidR="00942FBB" w:rsidRPr="007F3323" w:rsidRDefault="00942FBB" w:rsidP="00B2040C">
                  <w:pPr>
                    <w:pStyle w:val="TableText"/>
                  </w:pPr>
                  <w:r w:rsidRPr="007F3323">
                    <w:t>rightType</w:t>
                  </w:r>
                </w:p>
              </w:tc>
              <w:tc>
                <w:tcPr>
                  <w:tcW w:w="825" w:type="pct"/>
                  <w:shd w:val="clear" w:color="auto" w:fill="auto"/>
                </w:tcPr>
                <w:p w:rsidR="00942FBB" w:rsidRPr="007F3323" w:rsidRDefault="00942FBB" w:rsidP="00B2040C">
                  <w:pPr>
                    <w:pStyle w:val="TableText"/>
                  </w:pPr>
                  <w:r w:rsidRPr="007F3323">
                    <w:t>string</w:t>
                  </w:r>
                </w:p>
              </w:tc>
              <w:tc>
                <w:tcPr>
                  <w:tcW w:w="3202" w:type="pct"/>
                  <w:shd w:val="clear" w:color="auto" w:fill="auto"/>
                </w:tcPr>
                <w:p w:rsidR="00942FBB" w:rsidRPr="007F3323" w:rsidRDefault="00942FBB" w:rsidP="00B2040C">
                  <w:pPr>
                    <w:pStyle w:val="TableText"/>
                  </w:pPr>
                  <w:r w:rsidRPr="007F3323">
                    <w:rPr>
                      <w:rFonts w:hint="eastAsia"/>
                    </w:rPr>
                    <w:t>权限类型，可选。</w:t>
                  </w:r>
                </w:p>
              </w:tc>
            </w:tr>
            <w:tr w:rsidR="00942FBB" w:rsidRPr="007F3323" w:rsidTr="005348A4">
              <w:tc>
                <w:tcPr>
                  <w:tcW w:w="973" w:type="pct"/>
                </w:tcPr>
                <w:p w:rsidR="00942FBB" w:rsidRPr="007F3323" w:rsidRDefault="00942FBB" w:rsidP="00B2040C">
                  <w:pPr>
                    <w:pStyle w:val="TableText"/>
                  </w:pPr>
                  <w:r w:rsidRPr="007F3323">
                    <w:t>createStartTime</w:t>
                  </w:r>
                </w:p>
              </w:tc>
              <w:tc>
                <w:tcPr>
                  <w:tcW w:w="825" w:type="pct"/>
                  <w:shd w:val="clear" w:color="auto" w:fill="auto"/>
                </w:tcPr>
                <w:p w:rsidR="00942FBB" w:rsidRPr="007F3323" w:rsidRDefault="00942FBB" w:rsidP="00B2040C">
                  <w:pPr>
                    <w:pStyle w:val="TableText"/>
                  </w:pPr>
                  <w:r w:rsidRPr="007F3323">
                    <w:t>string</w:t>
                  </w:r>
                </w:p>
              </w:tc>
              <w:tc>
                <w:tcPr>
                  <w:tcW w:w="3202" w:type="pct"/>
                  <w:shd w:val="clear" w:color="auto" w:fill="auto"/>
                </w:tcPr>
                <w:p w:rsidR="00942FBB" w:rsidRPr="007F3323" w:rsidRDefault="00942FBB" w:rsidP="00B2040C">
                  <w:pPr>
                    <w:pStyle w:val="TableText"/>
                  </w:pPr>
                  <w:r w:rsidRPr="007F3323">
                    <w:rPr>
                      <w:rFonts w:hint="eastAsia"/>
                    </w:rPr>
                    <w:t>角色</w:t>
                  </w:r>
                  <w:r w:rsidRPr="007F3323">
                    <w:t>创建起始时间</w:t>
                  </w:r>
                  <w:r w:rsidRPr="007F3323">
                    <w:rPr>
                      <w:rFonts w:hint="eastAsia"/>
                    </w:rPr>
                    <w:t>，可选。</w:t>
                  </w:r>
                </w:p>
              </w:tc>
            </w:tr>
            <w:tr w:rsidR="00942FBB" w:rsidRPr="007F3323" w:rsidTr="005348A4">
              <w:tc>
                <w:tcPr>
                  <w:tcW w:w="973" w:type="pct"/>
                </w:tcPr>
                <w:p w:rsidR="00942FBB" w:rsidRPr="007F3323" w:rsidRDefault="00942FBB" w:rsidP="00B2040C">
                  <w:pPr>
                    <w:pStyle w:val="TableText"/>
                  </w:pPr>
                  <w:r w:rsidRPr="007F3323">
                    <w:t>createStopTime</w:t>
                  </w:r>
                </w:p>
              </w:tc>
              <w:tc>
                <w:tcPr>
                  <w:tcW w:w="825" w:type="pct"/>
                  <w:shd w:val="clear" w:color="auto" w:fill="auto"/>
                </w:tcPr>
                <w:p w:rsidR="00942FBB" w:rsidRPr="007F3323" w:rsidRDefault="00942FBB" w:rsidP="00B2040C">
                  <w:pPr>
                    <w:pStyle w:val="TableText"/>
                  </w:pPr>
                  <w:r w:rsidRPr="007F3323">
                    <w:t>string</w:t>
                  </w:r>
                </w:p>
              </w:tc>
              <w:tc>
                <w:tcPr>
                  <w:tcW w:w="3202" w:type="pct"/>
                  <w:shd w:val="clear" w:color="auto" w:fill="auto"/>
                </w:tcPr>
                <w:p w:rsidR="00942FBB" w:rsidRPr="007F3323" w:rsidRDefault="00942FBB" w:rsidP="00B2040C">
                  <w:pPr>
                    <w:pStyle w:val="TableText"/>
                  </w:pPr>
                  <w:r w:rsidRPr="007F3323">
                    <w:rPr>
                      <w:rFonts w:hint="eastAsia"/>
                    </w:rPr>
                    <w:t>角色</w:t>
                  </w:r>
                  <w:r w:rsidRPr="007F3323">
                    <w:t>创建结束时间</w:t>
                  </w:r>
                  <w:r w:rsidRPr="007F3323">
                    <w:rPr>
                      <w:rFonts w:hint="eastAsia"/>
                    </w:rPr>
                    <w:t>，可选。</w:t>
                  </w:r>
                </w:p>
              </w:tc>
            </w:tr>
          </w:tbl>
          <w:p w:rsidR="00942FBB" w:rsidRPr="007F3323" w:rsidRDefault="00942FBB" w:rsidP="00B2040C">
            <w:pPr>
              <w:pStyle w:val="TableText"/>
            </w:pP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7"/>
              <w:gridCol w:w="1486"/>
              <w:gridCol w:w="4648"/>
            </w:tblGrid>
            <w:tr w:rsidR="00942FBB" w:rsidRPr="007F3323" w:rsidTr="005348A4">
              <w:tc>
                <w:tcPr>
                  <w:tcW w:w="1133" w:type="pct"/>
                  <w:shd w:val="clear" w:color="auto" w:fill="D9D9D9"/>
                </w:tcPr>
                <w:p w:rsidR="00942FBB" w:rsidRPr="007F3323" w:rsidRDefault="00942FBB" w:rsidP="00B2040C">
                  <w:pPr>
                    <w:pStyle w:val="TableText"/>
                    <w:rPr>
                      <w:b/>
                    </w:rPr>
                  </w:pPr>
                  <w:r w:rsidRPr="007F3323">
                    <w:t>Na</w:t>
                  </w:r>
                  <w:r w:rsidRPr="007F3323">
                    <w:rPr>
                      <w:b/>
                    </w:rPr>
                    <w:t>me</w:t>
                  </w:r>
                </w:p>
              </w:tc>
              <w:tc>
                <w:tcPr>
                  <w:tcW w:w="386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3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937" w:type="pct"/>
                  <w:shd w:val="clear" w:color="auto" w:fill="D9D9D9"/>
                </w:tcPr>
                <w:p w:rsidR="00942FBB" w:rsidRPr="007F3323" w:rsidRDefault="00942FBB" w:rsidP="00B2040C">
                  <w:pPr>
                    <w:pStyle w:val="TableText"/>
                    <w:rPr>
                      <w:b/>
                    </w:rPr>
                  </w:pPr>
                  <w:r w:rsidRPr="007F3323">
                    <w:rPr>
                      <w:b/>
                    </w:rPr>
                    <w:t>Type</w:t>
                  </w:r>
                </w:p>
              </w:tc>
              <w:tc>
                <w:tcPr>
                  <w:tcW w:w="2930" w:type="pct"/>
                  <w:shd w:val="clear" w:color="auto" w:fill="D9D9D9"/>
                </w:tcPr>
                <w:p w:rsidR="00942FBB" w:rsidRPr="007F3323" w:rsidRDefault="00942FBB" w:rsidP="00B2040C">
                  <w:pPr>
                    <w:pStyle w:val="TableText"/>
                    <w:rPr>
                      <w:b/>
                    </w:rPr>
                  </w:pPr>
                  <w:r w:rsidRPr="007F3323">
                    <w:rPr>
                      <w:b/>
                    </w:rPr>
                    <w:t>Description</w:t>
                  </w:r>
                </w:p>
              </w:tc>
            </w:tr>
            <w:tr w:rsidR="00942FBB" w:rsidRPr="007F3323" w:rsidDel="009F32DD" w:rsidTr="005348A4">
              <w:tc>
                <w:tcPr>
                  <w:tcW w:w="1133" w:type="pct"/>
                </w:tcPr>
                <w:p w:rsidR="00942FBB" w:rsidRPr="007F3323" w:rsidDel="009F32DD" w:rsidRDefault="00942FBB" w:rsidP="00B2040C">
                  <w:pPr>
                    <w:pStyle w:val="TableText"/>
                  </w:pPr>
                  <w:r w:rsidRPr="007F3323">
                    <w:t>total</w:t>
                  </w:r>
                  <w:r w:rsidRPr="007F3323" w:rsidDel="006D2AE0">
                    <w:t xml:space="preserve"> </w:t>
                  </w:r>
                </w:p>
              </w:tc>
              <w:tc>
                <w:tcPr>
                  <w:tcW w:w="937" w:type="pct"/>
                  <w:shd w:val="clear" w:color="auto" w:fill="auto"/>
                </w:tcPr>
                <w:p w:rsidR="00942FBB" w:rsidRPr="007F3323" w:rsidDel="009F32DD" w:rsidRDefault="00942FBB" w:rsidP="00B2040C">
                  <w:pPr>
                    <w:pStyle w:val="TableText"/>
                  </w:pPr>
                  <w:r w:rsidRPr="007F3323">
                    <w:t>integer</w:t>
                  </w:r>
                </w:p>
              </w:tc>
              <w:tc>
                <w:tcPr>
                  <w:tcW w:w="2930" w:type="pct"/>
                  <w:shd w:val="clear" w:color="auto" w:fill="auto"/>
                </w:tcPr>
                <w:p w:rsidR="00942FBB" w:rsidRPr="007F3323" w:rsidDel="009F32DD" w:rsidRDefault="00942FBB" w:rsidP="00B2040C">
                  <w:pPr>
                    <w:pStyle w:val="TableText"/>
                  </w:pPr>
                  <w:r w:rsidRPr="007F3323">
                    <w:t>角色总数</w:t>
                  </w:r>
                </w:p>
              </w:tc>
            </w:tr>
            <w:tr w:rsidR="00942FBB" w:rsidRPr="007F3323" w:rsidTr="005348A4">
              <w:tc>
                <w:tcPr>
                  <w:tcW w:w="1133" w:type="pct"/>
                </w:tcPr>
                <w:p w:rsidR="00942FBB" w:rsidRPr="007F3323" w:rsidRDefault="00942FBB" w:rsidP="00B2040C">
                  <w:pPr>
                    <w:pStyle w:val="TableText"/>
                  </w:pPr>
                  <w:r w:rsidRPr="007F3323">
                    <w:t>itemSize</w:t>
                  </w:r>
                </w:p>
              </w:tc>
              <w:tc>
                <w:tcPr>
                  <w:tcW w:w="937" w:type="pct"/>
                  <w:shd w:val="clear" w:color="auto" w:fill="auto"/>
                </w:tcPr>
                <w:p w:rsidR="00942FBB" w:rsidRPr="007F3323" w:rsidRDefault="00942FBB" w:rsidP="00B2040C">
                  <w:pPr>
                    <w:pStyle w:val="TableText"/>
                  </w:pPr>
                  <w:r w:rsidRPr="007F3323">
                    <w:t>integer</w:t>
                  </w:r>
                </w:p>
              </w:tc>
              <w:tc>
                <w:tcPr>
                  <w:tcW w:w="2930" w:type="pct"/>
                  <w:shd w:val="clear" w:color="auto" w:fill="auto"/>
                </w:tcPr>
                <w:p w:rsidR="00942FBB" w:rsidRPr="007F3323" w:rsidRDefault="00942FBB" w:rsidP="00B2040C">
                  <w:pPr>
                    <w:pStyle w:val="TableText"/>
                  </w:pPr>
                  <w:r w:rsidRPr="007F3323">
                    <w:t>本次查询返回的角色数量</w:t>
                  </w:r>
                </w:p>
              </w:tc>
            </w:tr>
            <w:tr w:rsidR="00942FBB" w:rsidRPr="007F3323" w:rsidTr="005348A4">
              <w:tc>
                <w:tcPr>
                  <w:tcW w:w="1133" w:type="pct"/>
                </w:tcPr>
                <w:p w:rsidR="00942FBB" w:rsidRPr="007F3323" w:rsidRDefault="00942FBB" w:rsidP="00B2040C">
                  <w:pPr>
                    <w:pStyle w:val="TableText"/>
                  </w:pPr>
                  <w:r w:rsidRPr="007F3323">
                    <w:t>items</w:t>
                  </w:r>
                </w:p>
              </w:tc>
              <w:tc>
                <w:tcPr>
                  <w:tcW w:w="937" w:type="pct"/>
                  <w:shd w:val="clear" w:color="auto" w:fill="auto"/>
                </w:tcPr>
                <w:p w:rsidR="00942FBB" w:rsidRPr="007F3323" w:rsidRDefault="00942FBB" w:rsidP="00B2040C">
                  <w:pPr>
                    <w:pStyle w:val="TableText"/>
                  </w:pPr>
                  <w:r w:rsidRPr="007F3323">
                    <w:t>structure[]</w:t>
                  </w:r>
                </w:p>
              </w:tc>
              <w:tc>
                <w:tcPr>
                  <w:tcW w:w="293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6"/>
                    <w:gridCol w:w="1020"/>
                    <w:gridCol w:w="1526"/>
                  </w:tblGrid>
                  <w:tr w:rsidR="00942FBB" w:rsidRPr="007F3323" w:rsidTr="005348A4">
                    <w:tc>
                      <w:tcPr>
                        <w:tcW w:w="2122"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1153" w:type="pct"/>
                        <w:shd w:val="clear" w:color="auto" w:fill="D9D9D9"/>
                      </w:tcPr>
                      <w:p w:rsidR="00942FBB" w:rsidRPr="007F3323" w:rsidRDefault="00942FBB" w:rsidP="00B2040C">
                        <w:pPr>
                          <w:pStyle w:val="TableText"/>
                          <w:rPr>
                            <w:b/>
                          </w:rPr>
                        </w:pPr>
                        <w:r w:rsidRPr="007F3323">
                          <w:rPr>
                            <w:b/>
                          </w:rPr>
                          <w:t>Type</w:t>
                        </w:r>
                      </w:p>
                    </w:tc>
                    <w:tc>
                      <w:tcPr>
                        <w:tcW w:w="1725" w:type="pct"/>
                        <w:shd w:val="clear" w:color="auto" w:fill="D9D9D9"/>
                      </w:tcPr>
                      <w:p w:rsidR="00942FBB" w:rsidRPr="007F3323" w:rsidRDefault="00942FBB" w:rsidP="00B2040C">
                        <w:pPr>
                          <w:pStyle w:val="TableText"/>
                          <w:rPr>
                            <w:b/>
                          </w:rPr>
                        </w:pPr>
                        <w:r w:rsidRPr="007F3323">
                          <w:rPr>
                            <w:b/>
                          </w:rPr>
                          <w:t>Descri</w:t>
                        </w:r>
                        <w:r w:rsidRPr="007F3323">
                          <w:rPr>
                            <w:rFonts w:hint="eastAsia"/>
                            <w:b/>
                          </w:rPr>
                          <w:t>p</w:t>
                        </w:r>
                        <w:r w:rsidRPr="007F3323">
                          <w:rPr>
                            <w:b/>
                          </w:rPr>
                          <w:t>tion</w:t>
                        </w:r>
                      </w:p>
                    </w:tc>
                  </w:tr>
                  <w:tr w:rsidR="00942FBB" w:rsidRPr="007F3323" w:rsidTr="005348A4">
                    <w:tc>
                      <w:tcPr>
                        <w:tcW w:w="2122" w:type="pct"/>
                      </w:tcPr>
                      <w:p w:rsidR="00942FBB" w:rsidRPr="007F3323" w:rsidRDefault="00942FBB" w:rsidP="00B2040C">
                        <w:pPr>
                          <w:pStyle w:val="TableText"/>
                        </w:pPr>
                        <w:r w:rsidRPr="007F3323">
                          <w:t>roleName</w:t>
                        </w:r>
                      </w:p>
                    </w:tc>
                    <w:tc>
                      <w:tcPr>
                        <w:tcW w:w="1153" w:type="pct"/>
                        <w:shd w:val="clear" w:color="auto" w:fill="auto"/>
                      </w:tcPr>
                      <w:p w:rsidR="00942FBB" w:rsidRPr="007F3323" w:rsidRDefault="00942FBB" w:rsidP="00B2040C">
                        <w:pPr>
                          <w:pStyle w:val="TableText"/>
                        </w:pPr>
                        <w:r w:rsidRPr="007F3323">
                          <w:t>string</w:t>
                        </w:r>
                      </w:p>
                    </w:tc>
                    <w:tc>
                      <w:tcPr>
                        <w:tcW w:w="1725" w:type="pct"/>
                        <w:shd w:val="clear" w:color="auto" w:fill="auto"/>
                      </w:tcPr>
                      <w:p w:rsidR="00942FBB" w:rsidRPr="007F3323" w:rsidRDefault="00942FBB" w:rsidP="00B2040C">
                        <w:pPr>
                          <w:pStyle w:val="TableText"/>
                        </w:pPr>
                        <w:r w:rsidRPr="007F3323">
                          <w:t>角色名</w:t>
                        </w:r>
                      </w:p>
                    </w:tc>
                  </w:tr>
                  <w:tr w:rsidR="00942FBB" w:rsidRPr="007F3323" w:rsidTr="005348A4">
                    <w:tc>
                      <w:tcPr>
                        <w:tcW w:w="2122" w:type="pct"/>
                      </w:tcPr>
                      <w:p w:rsidR="00942FBB" w:rsidRPr="007F3323" w:rsidDel="00BB0EE1" w:rsidRDefault="00942FBB" w:rsidP="00B2040C">
                        <w:pPr>
                          <w:pStyle w:val="TableText"/>
                        </w:pPr>
                        <w:r w:rsidRPr="007F3323">
                          <w:t>rightType</w:t>
                        </w:r>
                      </w:p>
                    </w:tc>
                    <w:tc>
                      <w:tcPr>
                        <w:tcW w:w="1153" w:type="pct"/>
                        <w:shd w:val="clear" w:color="auto" w:fill="auto"/>
                      </w:tcPr>
                      <w:p w:rsidR="00942FBB" w:rsidRPr="007F3323" w:rsidDel="00BB0EE1" w:rsidRDefault="00942FBB" w:rsidP="00B2040C">
                        <w:pPr>
                          <w:pStyle w:val="TableText"/>
                        </w:pPr>
                        <w:r w:rsidRPr="007F3323">
                          <w:t>integer</w:t>
                        </w:r>
                      </w:p>
                    </w:tc>
                    <w:tc>
                      <w:tcPr>
                        <w:tcW w:w="1725" w:type="pct"/>
                        <w:shd w:val="clear" w:color="auto" w:fill="auto"/>
                      </w:tcPr>
                      <w:p w:rsidR="00942FBB" w:rsidRPr="007F3323" w:rsidDel="00BB0EE1" w:rsidRDefault="00942FBB" w:rsidP="00B2040C">
                        <w:pPr>
                          <w:pStyle w:val="TableText"/>
                        </w:pPr>
                        <w:r w:rsidRPr="007F3323">
                          <w:t>角色类型。</w:t>
                        </w:r>
                        <w:r w:rsidRPr="007F3323">
                          <w:t>1</w:t>
                        </w:r>
                        <w:r w:rsidRPr="007F3323">
                          <w:t>：普通模式角色，</w:t>
                        </w:r>
                        <w:r w:rsidRPr="007F3323">
                          <w:t>2</w:t>
                        </w:r>
                        <w:r w:rsidRPr="007F3323">
                          <w:t>：高安全模式系统管理员类角色，</w:t>
                        </w:r>
                        <w:r w:rsidRPr="007F3323">
                          <w:t>3</w:t>
                        </w:r>
                        <w:r w:rsidRPr="007F3323">
                          <w:t>：高安全模式安全管理员类角色，</w:t>
                        </w:r>
                        <w:r w:rsidRPr="007F3323">
                          <w:t>4</w:t>
                        </w:r>
                        <w:r w:rsidRPr="007F3323">
                          <w:t>：高安全模式安全审计员类角色</w:t>
                        </w:r>
                      </w:p>
                    </w:tc>
                  </w:tr>
                  <w:tr w:rsidR="00942FBB" w:rsidRPr="007F3323" w:rsidTr="005348A4">
                    <w:tc>
                      <w:tcPr>
                        <w:tcW w:w="2122" w:type="pct"/>
                      </w:tcPr>
                      <w:p w:rsidR="00942FBB" w:rsidRPr="007F3323" w:rsidRDefault="00942FBB" w:rsidP="00B2040C">
                        <w:pPr>
                          <w:pStyle w:val="TableText"/>
                        </w:pPr>
                        <w:r w:rsidRPr="007F3323">
                          <w:t>description</w:t>
                        </w:r>
                      </w:p>
                    </w:tc>
                    <w:tc>
                      <w:tcPr>
                        <w:tcW w:w="1153" w:type="pct"/>
                        <w:shd w:val="clear" w:color="auto" w:fill="auto"/>
                      </w:tcPr>
                      <w:p w:rsidR="00942FBB" w:rsidRPr="007F3323" w:rsidRDefault="00942FBB" w:rsidP="00B2040C">
                        <w:pPr>
                          <w:pStyle w:val="TableText"/>
                        </w:pPr>
                        <w:r w:rsidRPr="007F3323">
                          <w:t>string</w:t>
                        </w:r>
                      </w:p>
                    </w:tc>
                    <w:tc>
                      <w:tcPr>
                        <w:tcW w:w="1725" w:type="pct"/>
                        <w:shd w:val="clear" w:color="auto" w:fill="auto"/>
                      </w:tcPr>
                      <w:p w:rsidR="00942FBB" w:rsidRPr="007F3323" w:rsidRDefault="00942FBB" w:rsidP="00B2040C">
                        <w:pPr>
                          <w:pStyle w:val="TableText"/>
                        </w:pPr>
                        <w:r w:rsidRPr="007F3323">
                          <w:t>描述</w:t>
                        </w:r>
                      </w:p>
                    </w:tc>
                  </w:tr>
                  <w:tr w:rsidR="00942FBB" w:rsidRPr="007F3323" w:rsidTr="005348A4">
                    <w:tc>
                      <w:tcPr>
                        <w:tcW w:w="2122" w:type="pct"/>
                      </w:tcPr>
                      <w:p w:rsidR="00942FBB" w:rsidRPr="007F3323" w:rsidRDefault="00942FBB" w:rsidP="00B2040C">
                        <w:pPr>
                          <w:pStyle w:val="TableText"/>
                        </w:pPr>
                        <w:r w:rsidRPr="007F3323">
                          <w:t>createTime</w:t>
                        </w:r>
                      </w:p>
                    </w:tc>
                    <w:tc>
                      <w:tcPr>
                        <w:tcW w:w="1153" w:type="pct"/>
                        <w:shd w:val="clear" w:color="auto" w:fill="auto"/>
                      </w:tcPr>
                      <w:p w:rsidR="00942FBB" w:rsidRPr="007F3323" w:rsidRDefault="00942FBB" w:rsidP="00B2040C">
                        <w:pPr>
                          <w:pStyle w:val="TableText"/>
                        </w:pPr>
                        <w:r w:rsidRPr="007F3323">
                          <w:t>string</w:t>
                        </w:r>
                      </w:p>
                    </w:tc>
                    <w:tc>
                      <w:tcPr>
                        <w:tcW w:w="1725" w:type="pct"/>
                        <w:shd w:val="clear" w:color="auto" w:fill="auto"/>
                      </w:tcPr>
                      <w:p w:rsidR="00942FBB" w:rsidRPr="007F3323" w:rsidRDefault="00942FBB" w:rsidP="00B2040C">
                        <w:pPr>
                          <w:pStyle w:val="TableText"/>
                        </w:pPr>
                        <w:r w:rsidRPr="007F3323">
                          <w:t>创建时间</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&lt;role_uri&gt;/list/?limit=20&amp;offset=0</w:t>
            </w:r>
          </w:p>
          <w:p w:rsidR="00942FBB" w:rsidRPr="007F3323" w:rsidRDefault="00942FBB" w:rsidP="00B2040C">
            <w:pPr>
              <w:pStyle w:val="TableText"/>
            </w:pPr>
            <w:r w:rsidRPr="007F3323">
              <w:t>&amp;order[]=sortKey1+ASC</w:t>
            </w:r>
          </w:p>
          <w:p w:rsidR="00942FBB" w:rsidRPr="007F3323" w:rsidRDefault="00942FBB" w:rsidP="00B2040C">
            <w:pPr>
              <w:pStyle w:val="TableText"/>
            </w:pPr>
            <w:r w:rsidRPr="007F3323">
              <w:t>&amp;order[]=sortKey2+DESC</w:t>
            </w:r>
          </w:p>
          <w:p w:rsidR="00942FBB" w:rsidRPr="007F3323" w:rsidRDefault="00942FBB" w:rsidP="00B2040C">
            <w:pPr>
              <w:pStyle w:val="TableText"/>
            </w:pPr>
            <w:r w:rsidRPr="007F3323">
              <w:t>&amp;roleName[]=AAA</w:t>
            </w:r>
          </w:p>
          <w:p w:rsidR="00942FBB" w:rsidRPr="007F3323" w:rsidRDefault="00942FBB" w:rsidP="00B2040C">
            <w:pPr>
              <w:pStyle w:val="TableText"/>
            </w:pPr>
            <w:r w:rsidRPr="007F3323">
              <w:t>&amp;roleName[]=BBB</w:t>
            </w:r>
          </w:p>
          <w:p w:rsidR="00942FBB" w:rsidRPr="007F3323" w:rsidRDefault="00942FBB" w:rsidP="00B2040C">
            <w:pPr>
              <w:pStyle w:val="TableText"/>
            </w:pPr>
            <w:r w:rsidRPr="007F3323">
              <w:t>&amp;rightType=X</w:t>
            </w:r>
          </w:p>
          <w:p w:rsidR="00942FBB" w:rsidRPr="007F3323" w:rsidRDefault="00942FBB" w:rsidP="00B2040C">
            <w:pPr>
              <w:pStyle w:val="TableText"/>
            </w:pPr>
            <w:r w:rsidRPr="007F3323">
              <w:t>&amp;createStartTime=XXXXX</w:t>
            </w:r>
          </w:p>
          <w:p w:rsidR="00942FBB" w:rsidRPr="007F3323" w:rsidRDefault="00942FBB" w:rsidP="00B2040C">
            <w:pPr>
              <w:pStyle w:val="TableText"/>
            </w:pPr>
            <w:r w:rsidRPr="007F3323">
              <w:t>&amp;createStopTime=XXXXX HTTP/1.1</w:t>
            </w:r>
          </w:p>
          <w:p w:rsidR="00942FBB" w:rsidRPr="007F3323" w:rsidRDefault="00942FBB" w:rsidP="00B2040C">
            <w:pPr>
              <w:pStyle w:val="TableText"/>
            </w:pPr>
            <w:r w:rsidRPr="007F3323">
              <w:t>注：</w:t>
            </w:r>
            <w:r w:rsidR="00543128">
              <w:rPr>
                <w:rFonts w:hint="eastAsia"/>
              </w:rPr>
              <w:t>普通</w:t>
            </w:r>
            <w:r w:rsidR="00543128">
              <w:t>模式下</w:t>
            </w:r>
            <w:r w:rsidRPr="007F3323">
              <w:t>rightType</w:t>
            </w:r>
            <w:r w:rsidRPr="007F3323">
              <w:t>不传或者</w:t>
            </w:r>
            <w:r w:rsidRPr="007F3323">
              <w:t>1</w:t>
            </w:r>
            <w:r w:rsidR="00543128">
              <w:rPr>
                <w:rFonts w:hint="eastAsia"/>
              </w:rPr>
              <w:t>、</w:t>
            </w:r>
            <w:r w:rsidR="00543128">
              <w:rPr>
                <w:rFonts w:hint="eastAsia"/>
              </w:rPr>
              <w:t>2</w:t>
            </w:r>
            <w:r w:rsidR="00543128">
              <w:rPr>
                <w:rFonts w:hint="eastAsia"/>
              </w:rPr>
              <w:t>、</w:t>
            </w:r>
            <w:r w:rsidR="00543128">
              <w:rPr>
                <w:rFonts w:hint="eastAsia"/>
              </w:rPr>
              <w:t>3</w:t>
            </w:r>
            <w:r w:rsidR="00543128">
              <w:rPr>
                <w:rFonts w:hint="eastAsia"/>
              </w:rPr>
              <w:t>、</w:t>
            </w:r>
            <w:r w:rsidR="00543128">
              <w:rPr>
                <w:rFonts w:hint="eastAsia"/>
              </w:rPr>
              <w:t>4</w:t>
            </w:r>
            <w:r w:rsidRPr="007F3323">
              <w:t>将查询所有角色信息；</w:t>
            </w:r>
            <w:r w:rsidR="00543128">
              <w:rPr>
                <w:rFonts w:hint="eastAsia"/>
              </w:rPr>
              <w:t>三员模式下</w:t>
            </w:r>
            <w:r w:rsidR="00543128" w:rsidRPr="007F3323">
              <w:t>rightType</w:t>
            </w:r>
            <w:r w:rsidR="00543128">
              <w:rPr>
                <w:rFonts w:hint="eastAsia"/>
              </w:rPr>
              <w:t>不传或者</w:t>
            </w:r>
            <w:r w:rsidR="00543128">
              <w:rPr>
                <w:rFonts w:hint="eastAsia"/>
              </w:rPr>
              <w:t>1</w:t>
            </w:r>
            <w:r w:rsidR="00543128">
              <w:rPr>
                <w:rFonts w:hint="eastAsia"/>
              </w:rPr>
              <w:t>将查询所有角色信息，</w:t>
            </w:r>
            <w:r w:rsidRPr="007F3323">
              <w:t>为</w:t>
            </w:r>
            <w:r w:rsidRPr="007F3323">
              <w:t>2</w:t>
            </w:r>
            <w:r w:rsidRPr="007F3323">
              <w:t>、</w:t>
            </w:r>
            <w:r w:rsidRPr="007F3323">
              <w:t>3</w:t>
            </w:r>
            <w:r w:rsidRPr="007F3323">
              <w:t>、</w:t>
            </w:r>
            <w:r w:rsidRPr="007F3323">
              <w:t>4</w:t>
            </w:r>
            <w:r w:rsidRPr="007F3323">
              <w:t>时将查询高安全模式下对应类型的角色信息。</w:t>
            </w:r>
          </w:p>
          <w:p w:rsidR="00942FBB" w:rsidRPr="007F3323" w:rsidRDefault="00942FBB" w:rsidP="00B2040C">
            <w:pPr>
              <w:pStyle w:val="TableText"/>
            </w:pP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4D2145" w:rsidRDefault="004D2145" w:rsidP="004D2145">
            <w:pPr>
              <w:pStyle w:val="TableText"/>
            </w:pPr>
            <w:r>
              <w:t xml:space="preserve">    "total":2,</w:t>
            </w:r>
          </w:p>
          <w:p w:rsidR="004D2145" w:rsidRDefault="004D2145" w:rsidP="004D2145">
            <w:pPr>
              <w:pStyle w:val="TableText"/>
            </w:pPr>
            <w:r>
              <w:t xml:space="preserve">    "itemSize":2,</w:t>
            </w:r>
          </w:p>
          <w:p w:rsidR="004D2145" w:rsidRDefault="004D2145" w:rsidP="004D2145">
            <w:pPr>
              <w:pStyle w:val="TableText"/>
            </w:pPr>
            <w:r>
              <w:t xml:space="preserve">    "items":</w:t>
            </w:r>
          </w:p>
          <w:p w:rsidR="004D2145" w:rsidRDefault="004D2145" w:rsidP="004D2145">
            <w:pPr>
              <w:pStyle w:val="TableText"/>
            </w:pPr>
            <w:r>
              <w:t xml:space="preserve">    [</w:t>
            </w:r>
          </w:p>
          <w:p w:rsidR="004D2145" w:rsidRDefault="004D2145" w:rsidP="004D2145">
            <w:pPr>
              <w:pStyle w:val="TableText"/>
            </w:pPr>
            <w:r>
              <w:t xml:space="preserve">        {</w:t>
            </w:r>
          </w:p>
          <w:p w:rsidR="004D2145" w:rsidRDefault="004D2145" w:rsidP="004D2145">
            <w:pPr>
              <w:pStyle w:val="TableText"/>
            </w:pPr>
            <w:r>
              <w:t xml:space="preserve">            "description":"String",</w:t>
            </w:r>
          </w:p>
          <w:p w:rsidR="004D2145" w:rsidRDefault="004D2145" w:rsidP="004D2145">
            <w:pPr>
              <w:pStyle w:val="TableText"/>
            </w:pPr>
            <w:r>
              <w:t xml:space="preserve">            "roleName":"String",</w:t>
            </w:r>
          </w:p>
          <w:p w:rsidR="004D2145" w:rsidRDefault="004D2145" w:rsidP="004D2145">
            <w:pPr>
              <w:pStyle w:val="TableText"/>
            </w:pPr>
            <w:r>
              <w:t xml:space="preserve">            "rightType":integer,"createTime":"1339074358",</w:t>
            </w:r>
          </w:p>
          <w:p w:rsidR="004D2145" w:rsidRDefault="004D2145" w:rsidP="004D2145">
            <w:pPr>
              <w:pStyle w:val="TableText"/>
            </w:pPr>
            <w:r>
              <w:t xml:space="preserve">        }</w:t>
            </w:r>
          </w:p>
          <w:p w:rsidR="004D2145" w:rsidRDefault="004D2145" w:rsidP="004D2145">
            <w:pPr>
              <w:pStyle w:val="TableText"/>
            </w:pPr>
            <w:r>
              <w:t xml:space="preserve">    ]</w:t>
            </w:r>
          </w:p>
          <w:p w:rsidR="00942FBB" w:rsidRPr="007F3323" w:rsidRDefault="00942FBB" w:rsidP="004D2145">
            <w:pPr>
              <w:pStyle w:val="TableText"/>
            </w:pPr>
            <w:r w:rsidRPr="007F3323">
              <w:t>}</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3236"/>
            </w:tblGrid>
            <w:tr w:rsidR="00942FBB" w:rsidRPr="007F3323" w:rsidTr="00041AA9">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236" w:type="dxa"/>
                </w:tcPr>
                <w:p w:rsidR="00942FBB" w:rsidRPr="007F3323" w:rsidRDefault="00942FBB" w:rsidP="00B2040C">
                  <w:pPr>
                    <w:pStyle w:val="TableText"/>
                  </w:pPr>
                  <w:r w:rsidRPr="007F3323">
                    <w:t>描述</w:t>
                  </w:r>
                </w:p>
              </w:tc>
            </w:tr>
            <w:tr w:rsidR="00942FBB" w:rsidRPr="007F3323" w:rsidTr="00041AA9">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10100002</w:t>
                  </w:r>
                </w:p>
              </w:tc>
              <w:tc>
                <w:tcPr>
                  <w:tcW w:w="3236" w:type="dxa"/>
                </w:tcPr>
                <w:p w:rsidR="00942FBB" w:rsidRPr="007F3323" w:rsidRDefault="00942FBB" w:rsidP="00EB602D">
                  <w:pPr>
                    <w:pStyle w:val="TableText"/>
                  </w:pPr>
                  <w:r w:rsidRPr="007F3323">
                    <w:t>查询数据失败</w:t>
                  </w:r>
                </w:p>
              </w:tc>
            </w:tr>
            <w:tr w:rsidR="00942FBB" w:rsidRPr="007F3323" w:rsidTr="00041AA9">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10100006</w:t>
                  </w:r>
                </w:p>
              </w:tc>
              <w:tc>
                <w:tcPr>
                  <w:tcW w:w="3236" w:type="dxa"/>
                </w:tcPr>
                <w:p w:rsidR="00942FBB" w:rsidRPr="007F3323" w:rsidRDefault="00942FBB" w:rsidP="00B2040C">
                  <w:pPr>
                    <w:pStyle w:val="TableText"/>
                    <w:rPr>
                      <w:sz w:val="20"/>
                      <w:szCs w:val="20"/>
                    </w:rPr>
                  </w:pPr>
                  <w:r w:rsidRPr="007F3323">
                    <w:t>排序参数不正确</w:t>
                  </w:r>
                </w:p>
              </w:tc>
            </w:tr>
            <w:tr w:rsidR="00942FBB" w:rsidRPr="007F3323" w:rsidTr="00041AA9">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3236" w:type="dxa"/>
                </w:tcPr>
                <w:p w:rsidR="00942FBB" w:rsidRPr="007F3323" w:rsidRDefault="00942FBB" w:rsidP="00EB602D">
                  <w:pPr>
                    <w:pStyle w:val="TableText"/>
                  </w:pPr>
                  <w:r w:rsidRPr="007F3323">
                    <w:t>参数输入不合法</w:t>
                  </w:r>
                </w:p>
              </w:tc>
            </w:tr>
            <w:tr w:rsidR="00942FBB" w:rsidRPr="007F3323" w:rsidTr="00041AA9">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10100511</w:t>
                  </w:r>
                </w:p>
              </w:tc>
              <w:tc>
                <w:tcPr>
                  <w:tcW w:w="3236" w:type="dxa"/>
                </w:tcPr>
                <w:p w:rsidR="00942FBB" w:rsidRPr="007F3323" w:rsidRDefault="00942FBB" w:rsidP="00EB602D">
                  <w:pPr>
                    <w:pStyle w:val="TableText"/>
                  </w:pPr>
                  <w:r w:rsidRPr="007F3323">
                    <w:t>角色类型不在要求的范围内</w:t>
                  </w:r>
                </w:p>
              </w:tc>
            </w:tr>
            <w:tr w:rsidR="00942FBB" w:rsidRPr="007F3323" w:rsidTr="00041AA9">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10100514</w:t>
                  </w:r>
                </w:p>
              </w:tc>
              <w:tc>
                <w:tcPr>
                  <w:tcW w:w="3236" w:type="dxa"/>
                </w:tcPr>
                <w:p w:rsidR="00942FBB" w:rsidRPr="007F3323" w:rsidRDefault="00942FBB" w:rsidP="00EB602D">
                  <w:pPr>
                    <w:pStyle w:val="TableText"/>
                  </w:pPr>
                  <w:r w:rsidRPr="007F3323">
                    <w:t>查询角色失败</w:t>
                  </w:r>
                </w:p>
              </w:tc>
            </w:tr>
            <w:tr w:rsidR="00942FBB" w:rsidRPr="007F3323" w:rsidTr="00041AA9">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110000</w:t>
                  </w:r>
                  <w:r w:rsidRPr="007F3323">
                    <w:rPr>
                      <w:rFonts w:hint="eastAsia"/>
                    </w:rPr>
                    <w:t>96</w:t>
                  </w:r>
                </w:p>
              </w:tc>
              <w:tc>
                <w:tcPr>
                  <w:tcW w:w="3236" w:type="dxa"/>
                </w:tcPr>
                <w:p w:rsidR="00942FBB" w:rsidRPr="007F3323" w:rsidRDefault="00942FBB" w:rsidP="00B2040C">
                  <w:pPr>
                    <w:pStyle w:val="TableText"/>
                    <w:rPr>
                      <w:sz w:val="20"/>
                      <w:szCs w:val="20"/>
                    </w:rPr>
                  </w:pPr>
                  <w:r w:rsidRPr="007F3323">
                    <w:rPr>
                      <w:rFonts w:hint="eastAsia"/>
                    </w:rPr>
                    <w:t>接口查询对象数超过上限</w:t>
                  </w:r>
                </w:p>
              </w:tc>
            </w:tr>
          </w:tbl>
          <w:p w:rsidR="00942FBB" w:rsidRPr="007F3323" w:rsidRDefault="00942FBB" w:rsidP="00B2040C">
            <w:pPr>
              <w:pStyle w:val="TableText"/>
            </w:pPr>
          </w:p>
        </w:tc>
      </w:tr>
    </w:tbl>
    <w:p w:rsidR="00041AA9" w:rsidRPr="007F3323" w:rsidRDefault="00041AA9" w:rsidP="00041AA9">
      <w:bookmarkStart w:id="78" w:name="_Toc323049958"/>
    </w:p>
    <w:p w:rsidR="00942FBB" w:rsidRPr="007F3323" w:rsidRDefault="00942FBB" w:rsidP="00016746">
      <w:pPr>
        <w:pStyle w:val="BlockLabel"/>
      </w:pPr>
      <w:r w:rsidRPr="007F3323">
        <w:t>查询角色详情</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19"/>
        <w:gridCol w:w="8420"/>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613"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查询角色详情</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61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2"/>
              <w:gridCol w:w="1247"/>
              <w:gridCol w:w="5395"/>
            </w:tblGrid>
            <w:tr w:rsidR="00942FBB" w:rsidRPr="007F3323" w:rsidTr="005348A4">
              <w:tc>
                <w:tcPr>
                  <w:tcW w:w="947" w:type="pct"/>
                  <w:shd w:val="clear" w:color="auto" w:fill="D9D9D9"/>
                </w:tcPr>
                <w:p w:rsidR="00942FBB" w:rsidRPr="007F3323" w:rsidRDefault="00942FBB" w:rsidP="00B2040C">
                  <w:pPr>
                    <w:pStyle w:val="TableText"/>
                    <w:rPr>
                      <w:b/>
                    </w:rPr>
                  </w:pPr>
                  <w:r w:rsidRPr="007F3323">
                    <w:t>Na</w:t>
                  </w:r>
                  <w:r w:rsidRPr="007F3323">
                    <w:rPr>
                      <w:b/>
                    </w:rPr>
                    <w:t>me</w:t>
                  </w:r>
                </w:p>
              </w:tc>
              <w:tc>
                <w:tcPr>
                  <w:tcW w:w="4053" w:type="pct"/>
                  <w:gridSpan w:val="2"/>
                  <w:shd w:val="clear" w:color="auto" w:fill="FFFFFF" w:themeFill="background1"/>
                </w:tcPr>
                <w:p w:rsidR="00942FBB" w:rsidRPr="007F3323" w:rsidRDefault="00942FBB" w:rsidP="00B2040C">
                  <w:pPr>
                    <w:pStyle w:val="TableText"/>
                    <w:rPr>
                      <w:b/>
                    </w:rPr>
                  </w:pPr>
                  <w:r w:rsidRPr="007F3323">
                    <w:t>响应正文描述</w:t>
                  </w:r>
                </w:p>
              </w:tc>
            </w:tr>
            <w:tr w:rsidR="00942FBB" w:rsidRPr="007F3323" w:rsidTr="005348A4">
              <w:tc>
                <w:tcPr>
                  <w:tcW w:w="947"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61" w:type="pct"/>
                  <w:shd w:val="clear" w:color="auto" w:fill="D9D9D9"/>
                </w:tcPr>
                <w:p w:rsidR="00942FBB" w:rsidRPr="007F3323" w:rsidRDefault="00942FBB" w:rsidP="00B2040C">
                  <w:pPr>
                    <w:pStyle w:val="TableText"/>
                    <w:rPr>
                      <w:b/>
                    </w:rPr>
                  </w:pPr>
                  <w:r w:rsidRPr="007F3323">
                    <w:rPr>
                      <w:b/>
                    </w:rPr>
                    <w:t>Type</w:t>
                  </w:r>
                </w:p>
              </w:tc>
              <w:tc>
                <w:tcPr>
                  <w:tcW w:w="3293" w:type="pct"/>
                  <w:shd w:val="clear" w:color="auto" w:fill="D9D9D9"/>
                </w:tcPr>
                <w:p w:rsidR="00942FBB" w:rsidRPr="007F3323" w:rsidRDefault="00942FBB" w:rsidP="00B2040C">
                  <w:pPr>
                    <w:pStyle w:val="TableText"/>
                    <w:rPr>
                      <w:b/>
                    </w:rPr>
                  </w:pPr>
                  <w:r w:rsidRPr="007F3323">
                    <w:rPr>
                      <w:b/>
                    </w:rPr>
                    <w:t>Descri</w:t>
                  </w:r>
                  <w:r w:rsidRPr="007F3323">
                    <w:rPr>
                      <w:rFonts w:hint="eastAsia"/>
                      <w:b/>
                    </w:rPr>
                    <w:t>p</w:t>
                  </w:r>
                  <w:r w:rsidRPr="007F3323">
                    <w:rPr>
                      <w:b/>
                    </w:rPr>
                    <w:t>tion</w:t>
                  </w:r>
                </w:p>
              </w:tc>
            </w:tr>
            <w:tr w:rsidR="00942FBB" w:rsidRPr="007F3323" w:rsidTr="005348A4">
              <w:tc>
                <w:tcPr>
                  <w:tcW w:w="947" w:type="pct"/>
                </w:tcPr>
                <w:p w:rsidR="00942FBB" w:rsidRPr="007F3323" w:rsidRDefault="00942FBB" w:rsidP="00B2040C">
                  <w:pPr>
                    <w:pStyle w:val="TableText"/>
                  </w:pPr>
                  <w:r w:rsidRPr="007F3323">
                    <w:t>roleName</w:t>
                  </w:r>
                </w:p>
              </w:tc>
              <w:tc>
                <w:tcPr>
                  <w:tcW w:w="761" w:type="pct"/>
                  <w:shd w:val="clear" w:color="auto" w:fill="auto"/>
                </w:tcPr>
                <w:p w:rsidR="00942FBB" w:rsidRPr="007F3323" w:rsidRDefault="00942FBB" w:rsidP="00B2040C">
                  <w:pPr>
                    <w:pStyle w:val="TableText"/>
                  </w:pPr>
                  <w:r w:rsidRPr="007F3323">
                    <w:t>string</w:t>
                  </w:r>
                </w:p>
              </w:tc>
              <w:tc>
                <w:tcPr>
                  <w:tcW w:w="3293" w:type="pct"/>
                  <w:shd w:val="clear" w:color="auto" w:fill="auto"/>
                </w:tcPr>
                <w:p w:rsidR="00942FBB" w:rsidRPr="007F3323" w:rsidRDefault="00942FBB" w:rsidP="00B2040C">
                  <w:pPr>
                    <w:pStyle w:val="TableText"/>
                  </w:pPr>
                  <w:r w:rsidRPr="007F3323">
                    <w:t>角色名</w:t>
                  </w:r>
                </w:p>
              </w:tc>
            </w:tr>
            <w:tr w:rsidR="00942FBB" w:rsidRPr="007F3323" w:rsidTr="005348A4">
              <w:tc>
                <w:tcPr>
                  <w:tcW w:w="947" w:type="pct"/>
                </w:tcPr>
                <w:p w:rsidR="00942FBB" w:rsidRPr="007F3323" w:rsidRDefault="00942FBB" w:rsidP="00B2040C">
                  <w:pPr>
                    <w:pStyle w:val="TableText"/>
                  </w:pPr>
                  <w:r w:rsidRPr="007F3323">
                    <w:t>rightType</w:t>
                  </w:r>
                </w:p>
              </w:tc>
              <w:tc>
                <w:tcPr>
                  <w:tcW w:w="761" w:type="pct"/>
                  <w:shd w:val="clear" w:color="auto" w:fill="auto"/>
                </w:tcPr>
                <w:p w:rsidR="00942FBB" w:rsidRPr="007F3323" w:rsidRDefault="00942FBB" w:rsidP="00B2040C">
                  <w:pPr>
                    <w:pStyle w:val="TableText"/>
                  </w:pPr>
                  <w:r w:rsidRPr="007F3323">
                    <w:t>integer</w:t>
                  </w:r>
                </w:p>
              </w:tc>
              <w:tc>
                <w:tcPr>
                  <w:tcW w:w="3293" w:type="pct"/>
                  <w:shd w:val="clear" w:color="auto" w:fill="auto"/>
                </w:tcPr>
                <w:p w:rsidR="00942FBB" w:rsidRPr="007F3323" w:rsidRDefault="00942FBB" w:rsidP="00B2040C">
                  <w:pPr>
                    <w:pStyle w:val="TableText"/>
                  </w:pPr>
                  <w:r w:rsidRPr="007F3323">
                    <w:t>角色类型。</w:t>
                  </w:r>
                  <w:r w:rsidRPr="007F3323">
                    <w:t>1</w:t>
                  </w:r>
                  <w:r w:rsidRPr="007F3323">
                    <w:t>：普通模式角色，</w:t>
                  </w:r>
                  <w:r w:rsidRPr="007F3323">
                    <w:t>2</w:t>
                  </w:r>
                  <w:r w:rsidRPr="007F3323">
                    <w:t>：高安全模式系统管理员类角色，</w:t>
                  </w:r>
                  <w:r w:rsidRPr="007F3323">
                    <w:t>3</w:t>
                  </w:r>
                  <w:r w:rsidRPr="007F3323">
                    <w:t>：高安全模式安全管理员类角色，</w:t>
                  </w:r>
                  <w:r w:rsidRPr="007F3323">
                    <w:t>4</w:t>
                  </w:r>
                  <w:r w:rsidRPr="007F3323">
                    <w:t>：高安全模式安全审计员类角色</w:t>
                  </w:r>
                </w:p>
              </w:tc>
            </w:tr>
            <w:tr w:rsidR="00942FBB" w:rsidRPr="007F3323" w:rsidTr="005348A4">
              <w:tc>
                <w:tcPr>
                  <w:tcW w:w="947" w:type="pct"/>
                </w:tcPr>
                <w:p w:rsidR="00942FBB" w:rsidRPr="007F3323" w:rsidRDefault="00942FBB" w:rsidP="00B2040C">
                  <w:pPr>
                    <w:pStyle w:val="TableText"/>
                  </w:pPr>
                  <w:r w:rsidRPr="007F3323">
                    <w:t>description</w:t>
                  </w:r>
                </w:p>
              </w:tc>
              <w:tc>
                <w:tcPr>
                  <w:tcW w:w="761" w:type="pct"/>
                  <w:shd w:val="clear" w:color="auto" w:fill="auto"/>
                </w:tcPr>
                <w:p w:rsidR="00942FBB" w:rsidRPr="007F3323" w:rsidRDefault="00942FBB" w:rsidP="00B2040C">
                  <w:pPr>
                    <w:pStyle w:val="TableText"/>
                  </w:pPr>
                  <w:r w:rsidRPr="007F3323">
                    <w:t>string</w:t>
                  </w:r>
                </w:p>
              </w:tc>
              <w:tc>
                <w:tcPr>
                  <w:tcW w:w="3293" w:type="pct"/>
                  <w:shd w:val="clear" w:color="auto" w:fill="auto"/>
                </w:tcPr>
                <w:p w:rsidR="00942FBB" w:rsidRPr="007F3323" w:rsidRDefault="00942FBB" w:rsidP="00B2040C">
                  <w:pPr>
                    <w:pStyle w:val="TableText"/>
                  </w:pPr>
                  <w:r w:rsidRPr="007F3323">
                    <w:t>描述</w:t>
                  </w:r>
                </w:p>
              </w:tc>
            </w:tr>
            <w:tr w:rsidR="00942FBB" w:rsidRPr="007F3323" w:rsidTr="005348A4">
              <w:tc>
                <w:tcPr>
                  <w:tcW w:w="947" w:type="pct"/>
                </w:tcPr>
                <w:p w:rsidR="00942FBB" w:rsidRPr="007F3323" w:rsidRDefault="00942FBB" w:rsidP="00B2040C">
                  <w:pPr>
                    <w:pStyle w:val="TableText"/>
                  </w:pPr>
                  <w:r w:rsidRPr="007F3323">
                    <w:t>createTime</w:t>
                  </w:r>
                </w:p>
              </w:tc>
              <w:tc>
                <w:tcPr>
                  <w:tcW w:w="761" w:type="pct"/>
                  <w:shd w:val="clear" w:color="auto" w:fill="auto"/>
                </w:tcPr>
                <w:p w:rsidR="00942FBB" w:rsidRPr="007F3323" w:rsidRDefault="00942FBB" w:rsidP="00B2040C">
                  <w:pPr>
                    <w:pStyle w:val="TableText"/>
                  </w:pPr>
                  <w:r w:rsidRPr="007F3323">
                    <w:t>string</w:t>
                  </w:r>
                </w:p>
              </w:tc>
              <w:tc>
                <w:tcPr>
                  <w:tcW w:w="3293" w:type="pct"/>
                  <w:shd w:val="clear" w:color="auto" w:fill="auto"/>
                </w:tcPr>
                <w:p w:rsidR="00942FBB" w:rsidRPr="007F3323" w:rsidRDefault="00942FBB" w:rsidP="00B2040C">
                  <w:pPr>
                    <w:pStyle w:val="TableText"/>
                  </w:pPr>
                  <w:r w:rsidRPr="007F3323">
                    <w:t>创建时间</w:t>
                  </w:r>
                </w:p>
              </w:tc>
            </w:tr>
            <w:tr w:rsidR="00942FBB" w:rsidRPr="007F3323" w:rsidTr="005348A4">
              <w:tc>
                <w:tcPr>
                  <w:tcW w:w="947" w:type="pct"/>
                </w:tcPr>
                <w:p w:rsidR="00942FBB" w:rsidRPr="007F3323" w:rsidRDefault="00942FBB" w:rsidP="00B2040C">
                  <w:pPr>
                    <w:pStyle w:val="TableText"/>
                  </w:pPr>
                  <w:r w:rsidRPr="007F3323">
                    <w:t>popedom</w:t>
                  </w:r>
                </w:p>
              </w:tc>
              <w:tc>
                <w:tcPr>
                  <w:tcW w:w="761" w:type="pct"/>
                  <w:shd w:val="clear" w:color="auto" w:fill="auto"/>
                </w:tcPr>
                <w:p w:rsidR="00942FBB" w:rsidRPr="007F3323" w:rsidRDefault="00942FBB" w:rsidP="00B2040C">
                  <w:pPr>
                    <w:pStyle w:val="TableText"/>
                  </w:pPr>
                  <w:r w:rsidRPr="007F3323">
                    <w:t>List&lt;Map&lt;String,String&gt;&gt;</w:t>
                  </w:r>
                </w:p>
              </w:tc>
              <w:tc>
                <w:tcPr>
                  <w:tcW w:w="3293" w:type="pct"/>
                  <w:shd w:val="clear" w:color="auto" w:fill="auto"/>
                </w:tcPr>
                <w:p w:rsidR="00942FBB" w:rsidRPr="007F3323" w:rsidRDefault="00942FBB" w:rsidP="00B2040C">
                  <w:pPr>
                    <w:pStyle w:val="TableText"/>
                  </w:pPr>
                  <w:r w:rsidRPr="007F3323">
                    <w:t>权限名称列表</w:t>
                  </w:r>
                </w:p>
                <w:tbl>
                  <w:tblPr>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9"/>
                    <w:gridCol w:w="968"/>
                    <w:gridCol w:w="3383"/>
                  </w:tblGrid>
                  <w:tr w:rsidR="00942FBB" w:rsidRPr="007F3323" w:rsidTr="005348A4">
                    <w:tc>
                      <w:tcPr>
                        <w:tcW w:w="1491" w:type="pct"/>
                        <w:shd w:val="clear" w:color="auto" w:fill="D9D9D9"/>
                      </w:tcPr>
                      <w:p w:rsidR="00942FBB" w:rsidRPr="007F3323" w:rsidRDefault="00942FBB" w:rsidP="00B2040C">
                        <w:pPr>
                          <w:pStyle w:val="TableText"/>
                          <w:rPr>
                            <w:b/>
                          </w:rPr>
                        </w:pPr>
                        <w:r w:rsidRPr="007F3323">
                          <w:t>Na</w:t>
                        </w:r>
                        <w:r w:rsidRPr="007F3323">
                          <w:rPr>
                            <w:b/>
                          </w:rPr>
                          <w:t>me</w:t>
                        </w:r>
                      </w:p>
                    </w:tc>
                    <w:tc>
                      <w:tcPr>
                        <w:tcW w:w="3509" w:type="pct"/>
                        <w:gridSpan w:val="2"/>
                        <w:shd w:val="clear" w:color="auto" w:fill="auto"/>
                      </w:tcPr>
                      <w:p w:rsidR="00942FBB" w:rsidRPr="007F3323" w:rsidRDefault="00942FBB" w:rsidP="00B2040C">
                        <w:pPr>
                          <w:pStyle w:val="TableText"/>
                        </w:pPr>
                        <w:r w:rsidRPr="007F3323">
                          <w:t>权限</w:t>
                        </w:r>
                        <w:r w:rsidRPr="007F3323">
                          <w:t>item</w:t>
                        </w:r>
                      </w:p>
                    </w:tc>
                  </w:tr>
                  <w:tr w:rsidR="00942FBB" w:rsidRPr="007F3323" w:rsidTr="005348A4">
                    <w:tc>
                      <w:tcPr>
                        <w:tcW w:w="1491"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81" w:type="pct"/>
                        <w:shd w:val="clear" w:color="auto" w:fill="D9D9D9"/>
                      </w:tcPr>
                      <w:p w:rsidR="00942FBB" w:rsidRPr="007F3323" w:rsidRDefault="00942FBB" w:rsidP="00B2040C">
                        <w:pPr>
                          <w:pStyle w:val="TableText"/>
                          <w:rPr>
                            <w:b/>
                          </w:rPr>
                        </w:pPr>
                        <w:r w:rsidRPr="007F3323">
                          <w:rPr>
                            <w:b/>
                          </w:rPr>
                          <w:t>Type</w:t>
                        </w:r>
                      </w:p>
                    </w:tc>
                    <w:tc>
                      <w:tcPr>
                        <w:tcW w:w="27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491" w:type="pct"/>
                      </w:tcPr>
                      <w:p w:rsidR="00942FBB" w:rsidRPr="007F3323" w:rsidRDefault="00942FBB" w:rsidP="00B2040C">
                        <w:pPr>
                          <w:pStyle w:val="TableText"/>
                        </w:pPr>
                        <w:r w:rsidRPr="007F3323">
                          <w:t>rightId</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权限标识</w:t>
                        </w:r>
                      </w:p>
                    </w:tc>
                  </w:tr>
                  <w:tr w:rsidR="00942FBB" w:rsidRPr="007F3323" w:rsidTr="005348A4">
                    <w:tc>
                      <w:tcPr>
                        <w:tcW w:w="1491" w:type="pct"/>
                      </w:tcPr>
                      <w:p w:rsidR="00942FBB" w:rsidRPr="007F3323" w:rsidRDefault="00942FBB" w:rsidP="00B2040C">
                        <w:pPr>
                          <w:pStyle w:val="TableText"/>
                        </w:pPr>
                        <w:r w:rsidRPr="007F3323">
                          <w:t>rightName</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权限名称</w:t>
                        </w:r>
                      </w:p>
                    </w:tc>
                  </w:tr>
                </w:tbl>
                <w:p w:rsidR="00942FBB" w:rsidRPr="007F3323" w:rsidRDefault="00942FBB" w:rsidP="00B2040C">
                  <w:pPr>
                    <w:pStyle w:val="TableText"/>
                  </w:pPr>
                </w:p>
              </w:tc>
            </w:tr>
            <w:tr w:rsidR="00942FBB" w:rsidRPr="007F3323" w:rsidTr="005348A4">
              <w:tc>
                <w:tcPr>
                  <w:tcW w:w="947" w:type="pct"/>
                </w:tcPr>
                <w:p w:rsidR="00942FBB" w:rsidRPr="007F3323" w:rsidRDefault="00942FBB" w:rsidP="00B2040C">
                  <w:pPr>
                    <w:pStyle w:val="TableText"/>
                  </w:pPr>
                  <w:r w:rsidRPr="007F3323">
                    <w:t>userNum</w:t>
                  </w:r>
                </w:p>
              </w:tc>
              <w:tc>
                <w:tcPr>
                  <w:tcW w:w="761" w:type="pct"/>
                  <w:shd w:val="clear" w:color="auto" w:fill="auto"/>
                </w:tcPr>
                <w:p w:rsidR="00942FBB" w:rsidRPr="007F3323" w:rsidRDefault="00942FBB" w:rsidP="00B2040C">
                  <w:pPr>
                    <w:pStyle w:val="TableText"/>
                  </w:pPr>
                  <w:r w:rsidRPr="007F3323">
                    <w:t>string</w:t>
                  </w:r>
                </w:p>
              </w:tc>
              <w:tc>
                <w:tcPr>
                  <w:tcW w:w="3293" w:type="pct"/>
                  <w:shd w:val="clear" w:color="auto" w:fill="auto"/>
                </w:tcPr>
                <w:p w:rsidR="00942FBB" w:rsidRPr="007F3323" w:rsidRDefault="00942FBB" w:rsidP="00B2040C">
                  <w:pPr>
                    <w:pStyle w:val="TableText"/>
                  </w:pPr>
                  <w:r w:rsidRPr="007F3323">
                    <w:t>绑定用户数量</w:t>
                  </w:r>
                </w:p>
              </w:tc>
            </w:tr>
            <w:tr w:rsidR="00942FBB" w:rsidRPr="007F3323" w:rsidTr="005348A4">
              <w:tc>
                <w:tcPr>
                  <w:tcW w:w="947" w:type="pct"/>
                </w:tcPr>
                <w:p w:rsidR="00942FBB" w:rsidRPr="007F3323" w:rsidRDefault="00942FBB" w:rsidP="00B2040C">
                  <w:pPr>
                    <w:pStyle w:val="TableText"/>
                  </w:pPr>
                  <w:r w:rsidRPr="007F3323">
                    <w:t>userName</w:t>
                  </w:r>
                </w:p>
              </w:tc>
              <w:tc>
                <w:tcPr>
                  <w:tcW w:w="761" w:type="pct"/>
                  <w:shd w:val="clear" w:color="auto" w:fill="auto"/>
                </w:tcPr>
                <w:p w:rsidR="00942FBB" w:rsidRPr="007F3323" w:rsidRDefault="00942FBB" w:rsidP="00B2040C">
                  <w:pPr>
                    <w:pStyle w:val="TableText"/>
                  </w:pPr>
                  <w:r w:rsidRPr="007F3323">
                    <w:t>String[]</w:t>
                  </w:r>
                </w:p>
              </w:tc>
              <w:tc>
                <w:tcPr>
                  <w:tcW w:w="3293" w:type="pct"/>
                  <w:shd w:val="clear" w:color="auto" w:fill="auto"/>
                </w:tcPr>
                <w:p w:rsidR="00942FBB" w:rsidRPr="007F3323" w:rsidRDefault="00942FBB" w:rsidP="00B2040C">
                  <w:pPr>
                    <w:pStyle w:val="TableText"/>
                  </w:pPr>
                  <w:r w:rsidRPr="007F3323">
                    <w:t>绑定用户列表</w:t>
                  </w: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请求形式</w:t>
            </w:r>
          </w:p>
        </w:tc>
        <w:tc>
          <w:tcPr>
            <w:tcW w:w="861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 role_uri &gt;/query/&lt; roleName</w:t>
            </w:r>
            <w:r w:rsidRPr="007F3323" w:rsidDel="00032DCC">
              <w:t xml:space="preserve"> </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响应形式</w:t>
            </w:r>
          </w:p>
        </w:tc>
        <w:tc>
          <w:tcPr>
            <w:tcW w:w="861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D26F24" w:rsidP="00B2040C">
            <w:pPr>
              <w:pStyle w:val="TableText"/>
            </w:pPr>
            <w:r>
              <w:t xml:space="preserve">    </w:t>
            </w:r>
            <w:r w:rsidR="00942FBB" w:rsidRPr="007F3323">
              <w:t>"description":"String",</w:t>
            </w:r>
          </w:p>
          <w:p w:rsidR="00942FBB" w:rsidRDefault="00F149CC" w:rsidP="00F149CC">
            <w:pPr>
              <w:pStyle w:val="TableText"/>
              <w:ind w:firstLine="435"/>
            </w:pPr>
            <w:r>
              <w:t>"user</w:t>
            </w:r>
            <w:r w:rsidR="00EB072F">
              <w:t>Info</w:t>
            </w:r>
            <w:r>
              <w:t>":</w:t>
            </w:r>
          </w:p>
          <w:p w:rsidR="00F149CC" w:rsidRDefault="00F149CC" w:rsidP="00F149CC">
            <w:pPr>
              <w:pStyle w:val="TableText"/>
              <w:ind w:firstLine="435"/>
            </w:pPr>
            <w:r>
              <w:t>[</w:t>
            </w:r>
          </w:p>
          <w:p w:rsidR="00F149CC" w:rsidRDefault="00F149CC" w:rsidP="00F149CC">
            <w:pPr>
              <w:pStyle w:val="TableText"/>
              <w:ind w:firstLine="435"/>
            </w:pPr>
            <w:r>
              <w:t xml:space="preserve">    {</w:t>
            </w:r>
          </w:p>
          <w:p w:rsidR="00F149CC" w:rsidRDefault="00F149CC" w:rsidP="00F149CC">
            <w:pPr>
              <w:pStyle w:val="TableText"/>
              <w:ind w:firstLine="435"/>
            </w:pPr>
            <w:r>
              <w:t xml:space="preserve">        </w:t>
            </w:r>
            <w:r w:rsidRPr="007F3323">
              <w:t>"</w:t>
            </w:r>
            <w:r>
              <w:t>userId</w:t>
            </w:r>
            <w:r w:rsidRPr="007F3323">
              <w:t>"</w:t>
            </w:r>
            <w:r>
              <w:t>:</w:t>
            </w:r>
            <w:r w:rsidRPr="007F3323">
              <w:t>"String",</w:t>
            </w:r>
          </w:p>
          <w:p w:rsidR="00F149CC" w:rsidRDefault="00F149CC" w:rsidP="00F149CC">
            <w:pPr>
              <w:pStyle w:val="TableText"/>
              <w:ind w:firstLine="435"/>
            </w:pPr>
            <w:r>
              <w:t xml:space="preserve">        </w:t>
            </w:r>
            <w:r w:rsidRPr="007F3323">
              <w:t>"</w:t>
            </w:r>
            <w:r>
              <w:t>userName</w:t>
            </w:r>
            <w:r w:rsidRPr="007F3323">
              <w:t>"</w:t>
            </w:r>
            <w:r>
              <w:t>:</w:t>
            </w:r>
            <w:r w:rsidRPr="007F3323">
              <w:t>"String",</w:t>
            </w:r>
          </w:p>
          <w:p w:rsidR="00F149CC" w:rsidRDefault="00F149CC" w:rsidP="00F149CC">
            <w:pPr>
              <w:pStyle w:val="TableText"/>
              <w:ind w:firstLine="435"/>
            </w:pPr>
            <w:r>
              <w:t xml:space="preserve">        </w:t>
            </w:r>
            <w:r w:rsidRPr="007F3323">
              <w:t>"</w:t>
            </w:r>
            <w:r>
              <w:t>userType</w:t>
            </w:r>
            <w:r w:rsidRPr="007F3323">
              <w:t>"</w:t>
            </w:r>
            <w:r>
              <w:t>:</w:t>
            </w:r>
            <w:r w:rsidRPr="007F3323">
              <w:t>"String",</w:t>
            </w:r>
          </w:p>
          <w:p w:rsidR="00F149CC" w:rsidRDefault="00F149CC" w:rsidP="00F149CC">
            <w:pPr>
              <w:pStyle w:val="TableText"/>
              <w:ind w:firstLine="435"/>
            </w:pPr>
            <w:r>
              <w:t xml:space="preserve">        </w:t>
            </w:r>
            <w:r w:rsidRPr="007F3323">
              <w:t>"</w:t>
            </w:r>
            <w:r>
              <w:t>contact</w:t>
            </w:r>
            <w:r w:rsidRPr="007F3323">
              <w:t>"</w:t>
            </w:r>
            <w:r>
              <w:t>:</w:t>
            </w:r>
            <w:r w:rsidRPr="007F3323">
              <w:t>"String",</w:t>
            </w:r>
          </w:p>
          <w:p w:rsidR="00F149CC" w:rsidRDefault="00F149CC" w:rsidP="00F149CC">
            <w:pPr>
              <w:pStyle w:val="TableText"/>
              <w:ind w:firstLine="435"/>
            </w:pPr>
            <w:r>
              <w:t xml:space="preserve">        </w:t>
            </w:r>
            <w:r w:rsidRPr="007F3323">
              <w:t>"</w:t>
            </w:r>
            <w:r>
              <w:t>email</w:t>
            </w:r>
            <w:r w:rsidRPr="007F3323">
              <w:t>"</w:t>
            </w:r>
            <w:r>
              <w:t>:</w:t>
            </w:r>
            <w:r w:rsidRPr="007F3323">
              <w:t>"String",</w:t>
            </w:r>
          </w:p>
          <w:p w:rsidR="00F149CC" w:rsidRDefault="00F149CC" w:rsidP="00F149CC">
            <w:pPr>
              <w:pStyle w:val="TableText"/>
              <w:ind w:firstLine="435"/>
            </w:pPr>
            <w:r>
              <w:t xml:space="preserve">    }</w:t>
            </w:r>
          </w:p>
          <w:p w:rsidR="00F149CC" w:rsidRPr="007F3323" w:rsidRDefault="00F149CC" w:rsidP="00C12BBC">
            <w:pPr>
              <w:pStyle w:val="TableText"/>
              <w:ind w:firstLine="435"/>
            </w:pPr>
            <w:r>
              <w:t>]</w:t>
            </w:r>
          </w:p>
          <w:p w:rsidR="00942FBB" w:rsidRPr="007F3323" w:rsidRDefault="00942FBB" w:rsidP="00B2040C">
            <w:pPr>
              <w:pStyle w:val="TableText"/>
            </w:pPr>
            <w:r w:rsidRPr="007F3323">
              <w:t xml:space="preserve">    "roleName":"String",</w:t>
            </w:r>
          </w:p>
          <w:p w:rsidR="00942FBB" w:rsidRPr="007F3323" w:rsidRDefault="00942FBB" w:rsidP="00B2040C">
            <w:pPr>
              <w:pStyle w:val="TableText"/>
            </w:pPr>
            <w:r w:rsidRPr="007F3323">
              <w:t xml:space="preserve">    "rightType":integer,</w:t>
            </w:r>
          </w:p>
          <w:p w:rsidR="00942FBB" w:rsidRPr="007F3323" w:rsidRDefault="00942FBB" w:rsidP="00B2040C">
            <w:pPr>
              <w:pStyle w:val="TableText"/>
            </w:pPr>
            <w:r w:rsidRPr="007F3323">
              <w:t xml:space="preserve">    "popedom":</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r w:rsidRPr="007F3323">
              <w:rPr>
                <w:rFonts w:hint="eastAsia"/>
              </w:rPr>
              <w:t xml:space="preserve">    </w:t>
            </w:r>
            <w:r w:rsidRPr="007F3323">
              <w:t>{</w:t>
            </w:r>
          </w:p>
          <w:p w:rsidR="00942FBB" w:rsidRPr="007F3323" w:rsidRDefault="00942FBB" w:rsidP="00B2040C">
            <w:pPr>
              <w:pStyle w:val="TableText"/>
            </w:pPr>
            <w:r w:rsidRPr="007F3323">
              <w:t xml:space="preserve">        </w:t>
            </w:r>
            <w:r w:rsidRPr="007F3323">
              <w:rPr>
                <w:rFonts w:hint="eastAsia"/>
              </w:rPr>
              <w:t xml:space="preserve">    </w:t>
            </w:r>
            <w:r w:rsidRPr="007F3323">
              <w:t>" rightId ":"String",</w:t>
            </w:r>
          </w:p>
          <w:p w:rsidR="00942FBB" w:rsidRPr="007F3323" w:rsidRDefault="00942FBB" w:rsidP="00B2040C">
            <w:pPr>
              <w:pStyle w:val="TableText"/>
            </w:pPr>
            <w:r w:rsidRPr="007F3323">
              <w:t xml:space="preserve">       </w:t>
            </w:r>
            <w:r w:rsidRPr="007F3323">
              <w:rPr>
                <w:rFonts w:hint="eastAsia"/>
              </w:rPr>
              <w:t xml:space="preserve">    </w:t>
            </w:r>
            <w:r w:rsidRPr="007F3323">
              <w:t xml:space="preserve"> " rightName ": String,</w:t>
            </w:r>
          </w:p>
          <w:p w:rsidR="00942FBB" w:rsidRPr="007F3323" w:rsidRDefault="00942FBB" w:rsidP="00B2040C">
            <w:pPr>
              <w:pStyle w:val="TableText"/>
            </w:pPr>
            <w:r w:rsidRPr="007F3323">
              <w:t xml:space="preserve">   </w:t>
            </w:r>
            <w:r w:rsidRPr="007F3323">
              <w:rPr>
                <w:rFonts w:hint="eastAsia"/>
              </w:rPr>
              <w:t xml:space="preserve">    </w:t>
            </w: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"createTime":"1339074358",</w:t>
            </w:r>
          </w:p>
          <w:p w:rsidR="00942FBB" w:rsidRPr="007F3323" w:rsidRDefault="00942FBB" w:rsidP="00B2040C">
            <w:pPr>
              <w:pStyle w:val="TableText"/>
            </w:pPr>
            <w:r w:rsidRPr="007F3323">
              <w:t xml:space="preserve">    "userNum":"String"</w:t>
            </w:r>
          </w:p>
          <w:p w:rsidR="00942FBB" w:rsidRPr="007F3323" w:rsidRDefault="00942FBB" w:rsidP="00B2040C">
            <w:pPr>
              <w:pStyle w:val="TableText"/>
              <w:rPr>
                <w:sz w:val="18"/>
                <w:szCs w:val="18"/>
              </w:rPr>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613"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10100002</w:t>
                  </w:r>
                </w:p>
              </w:tc>
              <w:tc>
                <w:tcPr>
                  <w:tcW w:w="2149" w:type="dxa"/>
                </w:tcPr>
                <w:p w:rsidR="00942FBB" w:rsidRPr="007F3323" w:rsidRDefault="00942FBB" w:rsidP="00EB602D">
                  <w:pPr>
                    <w:pStyle w:val="TableText"/>
                  </w:pPr>
                  <w:r w:rsidRPr="007F3323">
                    <w:t>查询数据失败</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10100106</w:t>
                  </w:r>
                </w:p>
              </w:tc>
              <w:tc>
                <w:tcPr>
                  <w:tcW w:w="2149" w:type="dxa"/>
                </w:tcPr>
                <w:p w:rsidR="00942FBB" w:rsidRPr="007F3323" w:rsidRDefault="00942FBB" w:rsidP="00EB602D">
                  <w:pPr>
                    <w:pStyle w:val="TableText"/>
                  </w:pPr>
                  <w:r w:rsidRPr="007F3323">
                    <w:t>参数输入不合法</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10100502</w:t>
                  </w:r>
                </w:p>
              </w:tc>
              <w:tc>
                <w:tcPr>
                  <w:tcW w:w="2149" w:type="dxa"/>
                </w:tcPr>
                <w:p w:rsidR="00942FBB" w:rsidRPr="007F3323" w:rsidRDefault="00942FBB" w:rsidP="00EB602D">
                  <w:pPr>
                    <w:pStyle w:val="TableText"/>
                  </w:pPr>
                  <w:r w:rsidRPr="007F3323">
                    <w:t>角色不存在</w:t>
                  </w:r>
                </w:p>
              </w:tc>
            </w:tr>
            <w:tr w:rsidR="00942FBB" w:rsidRPr="007F3323" w:rsidTr="005348A4">
              <w:tc>
                <w:tcPr>
                  <w:tcW w:w="2151" w:type="dxa"/>
                </w:tcPr>
                <w:p w:rsidR="00942FBB" w:rsidRPr="007F3323" w:rsidRDefault="00942FBB" w:rsidP="00EB602D">
                  <w:pPr>
                    <w:pStyle w:val="TableText"/>
                  </w:pPr>
                  <w:r w:rsidRPr="007F3323">
                    <w:rPr>
                      <w:rFonts w:hint="eastAsia"/>
                    </w:rPr>
                    <w:t>400</w:t>
                  </w:r>
                </w:p>
              </w:tc>
              <w:tc>
                <w:tcPr>
                  <w:tcW w:w="2165" w:type="dxa"/>
                </w:tcPr>
                <w:p w:rsidR="00942FBB" w:rsidRPr="007F3323" w:rsidRDefault="00942FBB" w:rsidP="00EB602D">
                  <w:pPr>
                    <w:pStyle w:val="TableText"/>
                  </w:pPr>
                  <w:r w:rsidRPr="007F3323">
                    <w:t>10100514</w:t>
                  </w:r>
                </w:p>
              </w:tc>
              <w:tc>
                <w:tcPr>
                  <w:tcW w:w="2149" w:type="dxa"/>
                </w:tcPr>
                <w:p w:rsidR="00942FBB" w:rsidRPr="007F3323" w:rsidRDefault="00942FBB" w:rsidP="00EB602D">
                  <w:pPr>
                    <w:pStyle w:val="TableText"/>
                  </w:pPr>
                  <w:r w:rsidRPr="007F3323">
                    <w:t>查询角色失败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79" w:name="_Toc439920251"/>
      <w:bookmarkStart w:id="80" w:name="_Toc509581274"/>
      <w:bookmarkStart w:id="81" w:name="_Toc28629810"/>
      <w:r w:rsidRPr="007F3323">
        <w:t>查询密码策略</w:t>
      </w:r>
      <w:bookmarkEnd w:id="79"/>
      <w:bookmarkEnd w:id="80"/>
      <w:bookmarkEnd w:id="8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9149"/>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查询密码策略</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响应正文如下：</w:t>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6"/>
              <w:gridCol w:w="1091"/>
              <w:gridCol w:w="6776"/>
            </w:tblGrid>
            <w:tr w:rsidR="00942FBB" w:rsidRPr="007F3323" w:rsidTr="005348A4">
              <w:tc>
                <w:tcPr>
                  <w:tcW w:w="1214" w:type="pct"/>
                  <w:shd w:val="clear" w:color="auto" w:fill="D9D9D9"/>
                </w:tcPr>
                <w:p w:rsidR="00942FBB" w:rsidRPr="007F3323" w:rsidRDefault="00942FBB" w:rsidP="00B2040C">
                  <w:pPr>
                    <w:pStyle w:val="TableText"/>
                    <w:rPr>
                      <w:b/>
                    </w:rPr>
                  </w:pPr>
                  <w:r w:rsidRPr="007F3323">
                    <w:t>Na</w:t>
                  </w:r>
                  <w:r w:rsidRPr="007F3323">
                    <w:rPr>
                      <w:b/>
                    </w:rPr>
                    <w:t>me</w:t>
                  </w:r>
                </w:p>
              </w:tc>
              <w:tc>
                <w:tcPr>
                  <w:tcW w:w="3786"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14" w:type="pct"/>
                  <w:shd w:val="clear" w:color="auto" w:fill="D9D9D9"/>
                </w:tcPr>
                <w:p w:rsidR="00942FBB" w:rsidRPr="007F3323" w:rsidRDefault="00942FBB" w:rsidP="00B2040C">
                  <w:pPr>
                    <w:pStyle w:val="TableText"/>
                    <w:rPr>
                      <w:b/>
                    </w:rPr>
                  </w:pPr>
                  <w:r w:rsidRPr="007F3323">
                    <w:rPr>
                      <w:b/>
                    </w:rPr>
                    <w:t>At</w:t>
                  </w:r>
                  <w:r w:rsidRPr="007F3323">
                    <w:rPr>
                      <w:rFonts w:hint="eastAsia"/>
                      <w:b/>
                    </w:rPr>
                    <w:t>t</w:t>
                  </w:r>
                  <w:r w:rsidRPr="007F3323">
                    <w:rPr>
                      <w:b/>
                    </w:rPr>
                    <w:t>ribute</w:t>
                  </w:r>
                </w:p>
              </w:tc>
              <w:tc>
                <w:tcPr>
                  <w:tcW w:w="900" w:type="pct"/>
                  <w:shd w:val="clear" w:color="auto" w:fill="D9D9D9"/>
                </w:tcPr>
                <w:p w:rsidR="00942FBB" w:rsidRPr="007F3323" w:rsidRDefault="00942FBB" w:rsidP="00B2040C">
                  <w:pPr>
                    <w:pStyle w:val="TableText"/>
                    <w:rPr>
                      <w:b/>
                    </w:rPr>
                  </w:pPr>
                  <w:r w:rsidRPr="007F3323">
                    <w:rPr>
                      <w:b/>
                    </w:rPr>
                    <w:t>Type</w:t>
                  </w:r>
                </w:p>
              </w:tc>
              <w:tc>
                <w:tcPr>
                  <w:tcW w:w="28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4" w:type="pct"/>
                  <w:shd w:val="clear" w:color="auto" w:fill="FFFFFF" w:themeFill="background1"/>
                </w:tcPr>
                <w:p w:rsidR="00942FBB" w:rsidRPr="007F3323" w:rsidRDefault="00942FBB" w:rsidP="00B2040C">
                  <w:pPr>
                    <w:pStyle w:val="TableText"/>
                    <w:rPr>
                      <w:b/>
                    </w:rPr>
                  </w:pPr>
                  <w:r w:rsidRPr="007F3323">
                    <w:t>items</w:t>
                  </w:r>
                </w:p>
              </w:tc>
              <w:tc>
                <w:tcPr>
                  <w:tcW w:w="900" w:type="pct"/>
                  <w:shd w:val="clear" w:color="auto" w:fill="FFFFFF" w:themeFill="background1"/>
                </w:tcPr>
                <w:p w:rsidR="00942FBB" w:rsidRPr="007F3323" w:rsidRDefault="00942FBB" w:rsidP="00B2040C">
                  <w:pPr>
                    <w:pStyle w:val="TableText"/>
                    <w:rPr>
                      <w:b/>
                    </w:rPr>
                  </w:pPr>
                  <w:r w:rsidRPr="007F3323">
                    <w:t>structure[]</w:t>
                  </w:r>
                </w:p>
              </w:tc>
              <w:tc>
                <w:tcPr>
                  <w:tcW w:w="2886" w:type="pct"/>
                  <w:shd w:val="clear" w:color="auto" w:fill="FFFFFF" w:themeFill="background1"/>
                </w:tcPr>
                <w:tbl>
                  <w:tblPr>
                    <w:tblW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800"/>
                    <w:gridCol w:w="3072"/>
                  </w:tblGrid>
                  <w:tr w:rsidR="00942FBB" w:rsidRPr="007F3323" w:rsidTr="005348A4">
                    <w:tc>
                      <w:tcPr>
                        <w:tcW w:w="1491" w:type="pct"/>
                        <w:shd w:val="clear" w:color="auto" w:fill="FFFFFF" w:themeFill="background1"/>
                      </w:tcPr>
                      <w:p w:rsidR="00942FBB" w:rsidRPr="007F3323" w:rsidRDefault="00942FBB" w:rsidP="00B2040C">
                        <w:pPr>
                          <w:pStyle w:val="TableText"/>
                          <w:rPr>
                            <w:b/>
                          </w:rPr>
                        </w:pPr>
                        <w:r w:rsidRPr="007F3323">
                          <w:t>pwdminlen</w:t>
                        </w:r>
                      </w:p>
                    </w:tc>
                    <w:tc>
                      <w:tcPr>
                        <w:tcW w:w="674" w:type="pct"/>
                        <w:shd w:val="clear" w:color="auto" w:fill="FFFFFF" w:themeFill="background1"/>
                      </w:tcPr>
                      <w:p w:rsidR="00942FBB" w:rsidRPr="007F3323" w:rsidRDefault="00942FBB" w:rsidP="00B2040C">
                        <w:pPr>
                          <w:pStyle w:val="TableText"/>
                          <w:rPr>
                            <w:b/>
                          </w:rPr>
                        </w:pPr>
                        <w:r w:rsidRPr="007F3323">
                          <w:t>string</w:t>
                        </w:r>
                      </w:p>
                    </w:tc>
                    <w:tc>
                      <w:tcPr>
                        <w:tcW w:w="2835" w:type="pct"/>
                        <w:shd w:val="clear" w:color="auto" w:fill="FFFFFF" w:themeFill="background1"/>
                      </w:tcPr>
                      <w:p w:rsidR="00942FBB" w:rsidRPr="007F3323" w:rsidRDefault="00942FBB" w:rsidP="00B2040C">
                        <w:pPr>
                          <w:pStyle w:val="TableText"/>
                          <w:rPr>
                            <w:b/>
                          </w:rPr>
                        </w:pPr>
                        <w:r w:rsidRPr="007F3323">
                          <w:t>密码长度范围最小值；（能够配置密码的最小长度</w:t>
                        </w:r>
                        <w:r w:rsidRPr="007F3323">
                          <w:t>,</w:t>
                        </w:r>
                        <w:r w:rsidRPr="007F3323">
                          <w:t>取值范围</w:t>
                        </w:r>
                        <w:r w:rsidRPr="007F3323">
                          <w:rPr>
                            <w:rFonts w:hint="eastAsia"/>
                          </w:rPr>
                          <w:t>8</w:t>
                        </w:r>
                        <w:r w:rsidRPr="007F3323">
                          <w:t>－</w:t>
                        </w:r>
                        <w:r w:rsidRPr="007F3323">
                          <w:t>32</w:t>
                        </w:r>
                        <w:r w:rsidRPr="007F3323">
                          <w:t>个字符，缺省值</w:t>
                        </w:r>
                        <w:r w:rsidRPr="007F3323">
                          <w:rPr>
                            <w:rFonts w:hint="eastAsia"/>
                          </w:rPr>
                          <w:t>8</w:t>
                        </w:r>
                        <w:r w:rsidRPr="007F3323">
                          <w:t>-32</w:t>
                        </w:r>
                        <w:r w:rsidRPr="007F3323">
                          <w:t>）</w:t>
                        </w:r>
                      </w:p>
                    </w:tc>
                  </w:tr>
                  <w:tr w:rsidR="00942FBB" w:rsidRPr="007F3323" w:rsidTr="005348A4">
                    <w:tc>
                      <w:tcPr>
                        <w:tcW w:w="1491" w:type="pct"/>
                      </w:tcPr>
                      <w:p w:rsidR="00942FBB" w:rsidRPr="007F3323" w:rsidRDefault="00942FBB" w:rsidP="00B2040C">
                        <w:pPr>
                          <w:pStyle w:val="TableText"/>
                        </w:pPr>
                        <w:r w:rsidRPr="007F3323">
                          <w:t>pwdmaxlen</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密码长度范围最大值；（能够配置密码的最大长度</w:t>
                        </w:r>
                        <w:r w:rsidRPr="007F3323">
                          <w:t>,</w:t>
                        </w:r>
                        <w:r w:rsidRPr="007F3323">
                          <w:t>取值范围</w:t>
                        </w:r>
                        <w:r w:rsidRPr="007F3323">
                          <w:rPr>
                            <w:rFonts w:hint="eastAsia"/>
                          </w:rPr>
                          <w:t>8</w:t>
                        </w:r>
                        <w:r w:rsidRPr="007F3323">
                          <w:t>－</w:t>
                        </w:r>
                        <w:r w:rsidRPr="007F3323">
                          <w:t>32</w:t>
                        </w:r>
                        <w:r w:rsidRPr="007F3323">
                          <w:t>个字符，缺省值</w:t>
                        </w:r>
                        <w:r w:rsidRPr="007F3323">
                          <w:rPr>
                            <w:rFonts w:hint="eastAsia"/>
                          </w:rPr>
                          <w:t>8</w:t>
                        </w:r>
                        <w:r w:rsidRPr="007F3323">
                          <w:t>-32</w:t>
                        </w:r>
                        <w:r w:rsidRPr="007F3323">
                          <w:t>）</w:t>
                        </w:r>
                      </w:p>
                    </w:tc>
                  </w:tr>
                  <w:tr w:rsidR="00942FBB" w:rsidRPr="007F3323" w:rsidTr="005348A4">
                    <w:tc>
                      <w:tcPr>
                        <w:tcW w:w="1491" w:type="pct"/>
                      </w:tcPr>
                      <w:p w:rsidR="00942FBB" w:rsidRPr="007F3323" w:rsidRDefault="00942FBB" w:rsidP="00B2040C">
                        <w:pPr>
                          <w:pStyle w:val="TableText"/>
                        </w:pPr>
                        <w:r w:rsidRPr="007F3323">
                          <w:t>conSpecialWord</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是否允许包含特殊字符；（密码缺省必须包含大小写字母，</w:t>
                        </w:r>
                        <w:r w:rsidRPr="007F3323">
                          <w:t xml:space="preserve"> </w:t>
                        </w:r>
                        <w:r w:rsidRPr="007F3323">
                          <w:t>数字。</w:t>
                        </w:r>
                        <w:r w:rsidRPr="007F3323">
                          <w:t xml:space="preserve"> </w:t>
                        </w:r>
                        <w:r w:rsidRPr="007F3323">
                          <w:t>是否包含特殊字符可以设置：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r w:rsidRPr="007F3323">
                          <w:t xml:space="preserve"> </w:t>
                        </w:r>
                        <w:r w:rsidRPr="007F3323">
                          <w:t>特殊字符集包括：</w:t>
                        </w:r>
                        <w:r w:rsidRPr="007F3323">
                          <w:t>~!@#$%^&amp;*()-_=+\|[{}];:'",&lt;.&gt;/?</w:t>
                        </w:r>
                        <w:r w:rsidRPr="007F3323">
                          <w:t>和空格）</w:t>
                        </w:r>
                      </w:p>
                    </w:tc>
                  </w:tr>
                  <w:tr w:rsidR="00942FBB" w:rsidRPr="007F3323" w:rsidTr="005348A4">
                    <w:tc>
                      <w:tcPr>
                        <w:tcW w:w="1491" w:type="pct"/>
                      </w:tcPr>
                      <w:p w:rsidR="00942FBB" w:rsidRPr="007F3323" w:rsidRDefault="00942FBB" w:rsidP="00B2040C">
                        <w:pPr>
                          <w:pStyle w:val="TableText"/>
                        </w:pPr>
                        <w:r w:rsidRPr="007F3323">
                          <w:t>minInterval</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两次修改最短时间间隔，单位是</w:t>
                        </w:r>
                        <w:r w:rsidR="005348A4" w:rsidRPr="007F3323">
                          <w:rPr>
                            <w:rFonts w:ascii="宋体" w:hAnsi="宋体"/>
                          </w:rPr>
                          <w:t>“</w:t>
                        </w:r>
                        <w:r w:rsidRPr="007F3323">
                          <w:t>min</w:t>
                        </w:r>
                        <w:r w:rsidR="005348A4" w:rsidRPr="007F3323">
                          <w:rPr>
                            <w:rFonts w:ascii="宋体" w:hAnsi="宋体"/>
                          </w:rPr>
                          <w:t>”</w:t>
                        </w:r>
                        <w:r w:rsidRPr="007F3323">
                          <w:t>；（连续修改密码的最短时间间隔，</w:t>
                        </w:r>
                        <w:r w:rsidRPr="007F3323">
                          <w:t xml:space="preserve"> </w:t>
                        </w:r>
                        <w:r w:rsidRPr="007F3323">
                          <w:t>取值范围</w:t>
                        </w:r>
                        <w:r w:rsidRPr="007F3323">
                          <w:t>0-9999</w:t>
                        </w:r>
                        <w:r w:rsidRPr="007F3323">
                          <w:t>分钟，缺省值</w:t>
                        </w:r>
                        <w:r w:rsidRPr="007F3323">
                          <w:t>5</w:t>
                        </w:r>
                        <w:r w:rsidRPr="007F3323">
                          <w:t>分钟）</w:t>
                        </w:r>
                      </w:p>
                    </w:tc>
                  </w:tr>
                  <w:tr w:rsidR="00942FBB" w:rsidRPr="007F3323" w:rsidTr="005348A4">
                    <w:tc>
                      <w:tcPr>
                        <w:tcW w:w="1491" w:type="pct"/>
                      </w:tcPr>
                      <w:p w:rsidR="00942FBB" w:rsidRPr="007F3323" w:rsidRDefault="00942FBB" w:rsidP="00B2040C">
                        <w:pPr>
                          <w:pStyle w:val="TableText"/>
                        </w:pPr>
                        <w:r w:rsidRPr="007F3323">
                          <w:t>validateTime</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密码有效期，单位是天；（能够配置密码的有效期</w:t>
                        </w:r>
                        <w:r w:rsidRPr="007F3323">
                          <w:t>,</w:t>
                        </w:r>
                        <w:r w:rsidRPr="007F3323">
                          <w:t>取值范围</w:t>
                        </w:r>
                        <w:r w:rsidRPr="007F3323">
                          <w:t>0</w:t>
                        </w:r>
                        <w:r w:rsidRPr="007F3323">
                          <w:t>－</w:t>
                        </w:r>
                        <w:r w:rsidRPr="007F3323">
                          <w:t>999</w:t>
                        </w:r>
                        <w:r w:rsidRPr="007F3323">
                          <w:t>天（</w:t>
                        </w:r>
                        <w:r w:rsidRPr="007F3323">
                          <w:t>0</w:t>
                        </w:r>
                        <w:r w:rsidRPr="007F3323">
                          <w:t>表示永久有效）</w:t>
                        </w:r>
                        <w:r w:rsidRPr="007F3323">
                          <w:t>,</w:t>
                        </w:r>
                        <w:r w:rsidRPr="007F3323">
                          <w:t>缺省值</w:t>
                        </w:r>
                        <w:r w:rsidRPr="007F3323">
                          <w:t>90</w:t>
                        </w:r>
                        <w:r w:rsidRPr="007F3323">
                          <w:t>）</w:t>
                        </w:r>
                      </w:p>
                    </w:tc>
                  </w:tr>
                  <w:tr w:rsidR="00942FBB" w:rsidRPr="007F3323" w:rsidTr="005348A4">
                    <w:tc>
                      <w:tcPr>
                        <w:tcW w:w="1491" w:type="pct"/>
                      </w:tcPr>
                      <w:p w:rsidR="00942FBB" w:rsidRPr="007F3323" w:rsidRDefault="00942FBB" w:rsidP="00B2040C">
                        <w:pPr>
                          <w:pStyle w:val="TableText"/>
                        </w:pPr>
                        <w:r w:rsidRPr="007F3323">
                          <w:t>modifypassword</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密码被重置和首次登陆是否要求修改密码（设置：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p>
                    </w:tc>
                  </w:tr>
                  <w:tr w:rsidR="00942FBB" w:rsidRPr="007F3323" w:rsidTr="005348A4">
                    <w:tc>
                      <w:tcPr>
                        <w:tcW w:w="1491" w:type="pct"/>
                      </w:tcPr>
                      <w:p w:rsidR="00942FBB" w:rsidRPr="007F3323" w:rsidRDefault="00942FBB" w:rsidP="00B2040C">
                        <w:pPr>
                          <w:pStyle w:val="TableText"/>
                        </w:pPr>
                        <w:r w:rsidRPr="007F3323">
                          <w:t>repeatTime</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密码允许重复使用次数；（在修改密码的时候最近使用的</w:t>
                        </w:r>
                        <w:r w:rsidRPr="007F3323">
                          <w:t>n</w:t>
                        </w:r>
                        <w:r w:rsidRPr="007F3323">
                          <w:t>个密码不能使用</w:t>
                        </w:r>
                        <w:r w:rsidRPr="007F3323">
                          <w:t>,n</w:t>
                        </w:r>
                        <w:r w:rsidRPr="007F3323">
                          <w:t>的取值范围</w:t>
                        </w:r>
                        <w:r w:rsidRPr="007F3323">
                          <w:t>3</w:t>
                        </w:r>
                        <w:r w:rsidRPr="007F3323">
                          <w:t>－</w:t>
                        </w:r>
                        <w:r w:rsidRPr="007F3323">
                          <w:t>32,</w:t>
                        </w:r>
                        <w:r w:rsidRPr="007F3323">
                          <w:t>缺省值</w:t>
                        </w:r>
                        <w:r w:rsidRPr="007F3323">
                          <w:t>5</w:t>
                        </w:r>
                        <w:r w:rsidRPr="007F3323">
                          <w:t>。）</w:t>
                        </w:r>
                      </w:p>
                    </w:tc>
                  </w:tr>
                  <w:tr w:rsidR="00942FBB" w:rsidRPr="007F3323" w:rsidTr="005348A4">
                    <w:tc>
                      <w:tcPr>
                        <w:tcW w:w="1491" w:type="pct"/>
                      </w:tcPr>
                      <w:p w:rsidR="00942FBB" w:rsidRPr="007F3323" w:rsidRDefault="00942FBB" w:rsidP="00B2040C">
                        <w:pPr>
                          <w:pStyle w:val="TableText"/>
                        </w:pPr>
                        <w:r w:rsidRPr="007F3323">
                          <w:t>advanceTip</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密码到期提前提示，单位是</w:t>
                        </w:r>
                        <w:r w:rsidRPr="007F3323">
                          <w:t>"</w:t>
                        </w:r>
                        <w:r w:rsidRPr="007F3323">
                          <w:t>天</w:t>
                        </w:r>
                        <w:r w:rsidRPr="007F3323">
                          <w:t>"</w:t>
                        </w:r>
                        <w:r w:rsidRPr="007F3323">
                          <w:t>；（能够配置在密码超期前多少天提示用户修改密码</w:t>
                        </w:r>
                        <w:r w:rsidRPr="007F3323">
                          <w:t>,</w:t>
                        </w:r>
                        <w:r w:rsidRPr="007F3323">
                          <w:t>取值范围</w:t>
                        </w:r>
                        <w:r w:rsidRPr="007F3323">
                          <w:t>0</w:t>
                        </w:r>
                        <w:r w:rsidRPr="007F3323">
                          <w:t>－</w:t>
                        </w:r>
                        <w:r w:rsidRPr="007F3323">
                          <w:t>15</w:t>
                        </w:r>
                        <w:r w:rsidRPr="007F3323">
                          <w:t>天</w:t>
                        </w:r>
                        <w:r w:rsidRPr="007F3323">
                          <w:t>,</w:t>
                        </w:r>
                        <w:r w:rsidRPr="007F3323">
                          <w:t>缺省值</w:t>
                        </w:r>
                        <w:r w:rsidRPr="007F3323">
                          <w:t>7</w:t>
                        </w:r>
                        <w:r w:rsidRPr="007F3323">
                          <w:t>，</w:t>
                        </w:r>
                        <w:r w:rsidRPr="007F3323">
                          <w:t xml:space="preserve"> 0</w:t>
                        </w:r>
                        <w:r w:rsidRPr="007F3323">
                          <w:t>表示永久有效。）</w:t>
                        </w:r>
                      </w:p>
                    </w:tc>
                  </w:tr>
                  <w:tr w:rsidR="00942FBB" w:rsidRPr="007F3323" w:rsidTr="005348A4">
                    <w:tc>
                      <w:tcPr>
                        <w:tcW w:w="1491" w:type="pct"/>
                      </w:tcPr>
                      <w:p w:rsidR="00942FBB" w:rsidRPr="007F3323" w:rsidRDefault="00942FBB" w:rsidP="00B2040C">
                        <w:pPr>
                          <w:pStyle w:val="TableText"/>
                        </w:pPr>
                        <w:r w:rsidRPr="007F3323">
                          <w:t>containAccount</w:t>
                        </w:r>
                      </w:p>
                    </w:tc>
                    <w:tc>
                      <w:tcPr>
                        <w:tcW w:w="674" w:type="pct"/>
                        <w:shd w:val="clear" w:color="auto" w:fill="auto"/>
                      </w:tcPr>
                      <w:p w:rsidR="00942FBB" w:rsidRPr="007F3323" w:rsidRDefault="00942FBB" w:rsidP="00B2040C">
                        <w:pPr>
                          <w:pStyle w:val="TableText"/>
                        </w:pPr>
                        <w:r w:rsidRPr="007F3323">
                          <w:t>string</w:t>
                        </w:r>
                      </w:p>
                    </w:tc>
                    <w:tc>
                      <w:tcPr>
                        <w:tcW w:w="2835" w:type="pct"/>
                        <w:shd w:val="clear" w:color="auto" w:fill="auto"/>
                      </w:tcPr>
                      <w:p w:rsidR="00942FBB" w:rsidRPr="007F3323" w:rsidRDefault="00942FBB" w:rsidP="00B2040C">
                        <w:pPr>
                          <w:pStyle w:val="TableText"/>
                        </w:pPr>
                        <w:r w:rsidRPr="007F3323">
                          <w:t>密码是否包含正反序账户名（设置：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p>
                    </w:tc>
                  </w:tr>
                  <w:tr w:rsidR="00942FBB" w:rsidRPr="007F3323" w:rsidTr="005348A4">
                    <w:tc>
                      <w:tcPr>
                        <w:tcW w:w="1491" w:type="pct"/>
                      </w:tcPr>
                      <w:p w:rsidR="00942FBB" w:rsidRPr="007F3323" w:rsidRDefault="00942FBB" w:rsidP="00B2040C">
                        <w:pPr>
                          <w:pStyle w:val="TableText"/>
                        </w:pPr>
                        <w:r w:rsidRPr="007F3323">
                          <w:t>maxLoginFailCnt</w:t>
                        </w:r>
                      </w:p>
                    </w:tc>
                    <w:tc>
                      <w:tcPr>
                        <w:tcW w:w="674" w:type="pct"/>
                        <w:shd w:val="clear" w:color="auto" w:fill="auto"/>
                      </w:tcPr>
                      <w:p w:rsidR="00942FBB" w:rsidRPr="007F3323" w:rsidRDefault="00942FBB" w:rsidP="00B2040C">
                        <w:pPr>
                          <w:pStyle w:val="TableText"/>
                        </w:pPr>
                        <w:r w:rsidRPr="007F3323">
                          <w:t>integer</w:t>
                        </w:r>
                      </w:p>
                    </w:tc>
                    <w:tc>
                      <w:tcPr>
                        <w:tcW w:w="2835" w:type="pct"/>
                        <w:shd w:val="clear" w:color="auto" w:fill="auto"/>
                      </w:tcPr>
                      <w:p w:rsidR="00942FBB" w:rsidRPr="007F3323" w:rsidRDefault="00942FBB" w:rsidP="00B2040C">
                        <w:pPr>
                          <w:pStyle w:val="TableText"/>
                        </w:pPr>
                        <w:r w:rsidRPr="007F3323">
                          <w:t>登录失败次数阈值。</w:t>
                        </w:r>
                        <w:r w:rsidRPr="007F3323">
                          <w:t>0</w:t>
                        </w:r>
                        <w:r w:rsidRPr="007F3323">
                          <w:t>：代表不锁定。取值范围</w:t>
                        </w:r>
                        <w:r w:rsidRPr="007F3323">
                          <w:t xml:space="preserve"> [0,10] </w:t>
                        </w:r>
                        <w:r w:rsidRPr="007F3323">
                          <w:t>默认</w:t>
                        </w:r>
                        <w:r w:rsidRPr="007F3323">
                          <w:t>3</w:t>
                        </w:r>
                        <w:r w:rsidRPr="007F3323">
                          <w:t>。如超出取值范围，则取默认值。</w:t>
                        </w:r>
                      </w:p>
                    </w:tc>
                  </w:tr>
                  <w:tr w:rsidR="00942FBB" w:rsidRPr="007F3323" w:rsidTr="005348A4">
                    <w:tc>
                      <w:tcPr>
                        <w:tcW w:w="1491" w:type="pct"/>
                      </w:tcPr>
                      <w:p w:rsidR="00942FBB" w:rsidRPr="007F3323" w:rsidRDefault="00942FBB" w:rsidP="00B2040C">
                        <w:pPr>
                          <w:pStyle w:val="TableText"/>
                        </w:pPr>
                        <w:r w:rsidRPr="007F3323">
                          <w:t>unlockTime</w:t>
                        </w:r>
                      </w:p>
                    </w:tc>
                    <w:tc>
                      <w:tcPr>
                        <w:tcW w:w="674" w:type="pct"/>
                        <w:shd w:val="clear" w:color="auto" w:fill="auto"/>
                      </w:tcPr>
                      <w:p w:rsidR="00942FBB" w:rsidRPr="007F3323" w:rsidRDefault="00942FBB" w:rsidP="00B2040C">
                        <w:pPr>
                          <w:pStyle w:val="TableText"/>
                        </w:pPr>
                        <w:r w:rsidRPr="007F3323">
                          <w:t>integer</w:t>
                        </w:r>
                      </w:p>
                    </w:tc>
                    <w:tc>
                      <w:tcPr>
                        <w:tcW w:w="2835" w:type="pct"/>
                        <w:shd w:val="clear" w:color="auto" w:fill="auto"/>
                      </w:tcPr>
                      <w:p w:rsidR="00942FBB" w:rsidRPr="007F3323" w:rsidRDefault="00942FBB" w:rsidP="00B2040C">
                        <w:pPr>
                          <w:pStyle w:val="TableText"/>
                        </w:pPr>
                        <w:r w:rsidRPr="007F3323">
                          <w:t>解锁时间，单位：分钟。</w:t>
                        </w:r>
                        <w:r w:rsidRPr="007F3323">
                          <w:t>0</w:t>
                        </w:r>
                        <w:r w:rsidRPr="007F3323">
                          <w:t>：代表不自动解锁。取值范围</w:t>
                        </w:r>
                        <w:r w:rsidRPr="007F3323">
                          <w:t xml:space="preserve"> [0, 1440(</w:t>
                        </w:r>
                        <w:r w:rsidRPr="007F3323">
                          <w:t>一天</w:t>
                        </w:r>
                        <w:r w:rsidRPr="007F3323">
                          <w:t xml:space="preserve">)] </w:t>
                        </w:r>
                        <w:r w:rsidRPr="007F3323">
                          <w:t>默认</w:t>
                        </w:r>
                        <w:r w:rsidRPr="007F3323">
                          <w:t xml:space="preserve"> 5</w:t>
                        </w:r>
                        <w:r w:rsidRPr="007F3323">
                          <w:t>。如超出取值范围，则取默认值。</w:t>
                        </w:r>
                      </w:p>
                    </w:tc>
                  </w:tr>
                  <w:tr w:rsidR="00241D8E" w:rsidRPr="007F3323" w:rsidTr="005348A4">
                    <w:tc>
                      <w:tcPr>
                        <w:tcW w:w="1491" w:type="pct"/>
                      </w:tcPr>
                      <w:p w:rsidR="00241D8E" w:rsidRPr="007F3323" w:rsidRDefault="00241D8E" w:rsidP="00B2040C">
                        <w:pPr>
                          <w:pStyle w:val="TableText"/>
                        </w:pPr>
                        <w:r w:rsidRPr="008D7C46">
                          <w:t>supportWeakPasswordCheck</w:t>
                        </w:r>
                      </w:p>
                    </w:tc>
                    <w:tc>
                      <w:tcPr>
                        <w:tcW w:w="674" w:type="pct"/>
                        <w:shd w:val="clear" w:color="auto" w:fill="auto"/>
                      </w:tcPr>
                      <w:p w:rsidR="00241D8E" w:rsidRPr="007F3323" w:rsidRDefault="00241D8E" w:rsidP="00B2040C">
                        <w:pPr>
                          <w:pStyle w:val="TableText"/>
                        </w:pPr>
                        <w:r w:rsidRPr="007F3323">
                          <w:t>string</w:t>
                        </w:r>
                      </w:p>
                    </w:tc>
                    <w:tc>
                      <w:tcPr>
                        <w:tcW w:w="2835" w:type="pct"/>
                        <w:shd w:val="clear" w:color="auto" w:fill="auto"/>
                      </w:tcPr>
                      <w:p w:rsidR="00241D8E" w:rsidRPr="007F3323" w:rsidRDefault="00241D8E" w:rsidP="00B2040C">
                        <w:pPr>
                          <w:pStyle w:val="TableText"/>
                        </w:pPr>
                        <w:r w:rsidRPr="007F3323">
                          <w:t>密码是否</w:t>
                        </w:r>
                        <w:r>
                          <w:rPr>
                            <w:rFonts w:hint="eastAsia"/>
                          </w:rPr>
                          <w:t>支持弱口令校验</w:t>
                        </w:r>
                        <w:r w:rsidRPr="007F3323">
                          <w:t>（设置：</w:t>
                        </w:r>
                        <w:r w:rsidRPr="007F3323">
                          <w:rPr>
                            <w:rFonts w:ascii="宋体" w:hAnsi="宋体"/>
                          </w:rPr>
                          <w:t>“</w:t>
                        </w:r>
                        <w:r w:rsidRPr="007F3323">
                          <w:t>true</w:t>
                        </w:r>
                        <w:r w:rsidRPr="007F3323">
                          <w:rPr>
                            <w:rFonts w:ascii="宋体" w:hAnsi="宋体"/>
                          </w:rPr>
                          <w:t>”</w:t>
                        </w:r>
                        <w:r w:rsidRPr="007F3323">
                          <w:t>或</w:t>
                        </w:r>
                        <w:r w:rsidRPr="007F3323">
                          <w:rPr>
                            <w:rFonts w:ascii="宋体" w:hAnsi="宋体"/>
                          </w:rPr>
                          <w:t>“</w:t>
                        </w:r>
                        <w:r w:rsidRPr="007F3323">
                          <w:t>false</w:t>
                        </w:r>
                        <w:r w:rsidRPr="007F3323">
                          <w:rPr>
                            <w:rFonts w:ascii="宋体" w:hAnsi="宋体"/>
                          </w:rPr>
                          <w:t>”</w:t>
                        </w:r>
                        <w:r w:rsidRPr="007F3323">
                          <w:t>）</w:t>
                        </w:r>
                      </w:p>
                    </w:tc>
                  </w:tr>
                </w:tbl>
                <w:p w:rsidR="00942FBB" w:rsidRPr="007F3323" w:rsidRDefault="00942FBB" w:rsidP="00B2040C">
                  <w:pPr>
                    <w:pStyle w:val="TableText"/>
                    <w:rPr>
                      <w:b/>
                    </w:rPr>
                  </w:pP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&lt;passwordStrategy_uri&gt;/ list  HTTP/1.1</w:t>
            </w:r>
          </w:p>
          <w:p w:rsidR="00942FBB" w:rsidRPr="007F3323" w:rsidRDefault="00942FBB" w:rsidP="00B2040C">
            <w:pPr>
              <w:pStyle w:val="TableText"/>
            </w:pPr>
            <w:r w:rsidRPr="007F3323">
              <w:t>Host: http://&lt;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Content-type:application/json; charset=UTF-8</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w:t>
            </w:r>
          </w:p>
          <w:p w:rsidR="004D2145" w:rsidRDefault="004D2145" w:rsidP="004D2145">
            <w:pPr>
              <w:pStyle w:val="TableText"/>
            </w:pPr>
            <w:r>
              <w:t xml:space="preserve">    "items":</w:t>
            </w:r>
          </w:p>
          <w:p w:rsidR="004D2145" w:rsidRDefault="004D2145" w:rsidP="004D2145">
            <w:pPr>
              <w:pStyle w:val="TableText"/>
            </w:pPr>
            <w:r>
              <w:t xml:space="preserve">        {</w:t>
            </w:r>
          </w:p>
          <w:p w:rsidR="004D2145" w:rsidRDefault="004D2145" w:rsidP="004D2145">
            <w:pPr>
              <w:pStyle w:val="TableText"/>
            </w:pPr>
            <w:r>
              <w:t xml:space="preserve">            "containAccount":"false",</w:t>
            </w:r>
          </w:p>
          <w:p w:rsidR="004D2145" w:rsidRDefault="004D2145" w:rsidP="004D2145">
            <w:pPr>
              <w:pStyle w:val="TableText"/>
            </w:pPr>
            <w:r>
              <w:t xml:space="preserve">            "minInterval":"5",</w:t>
            </w:r>
          </w:p>
          <w:p w:rsidR="004D2145" w:rsidRDefault="004D2145" w:rsidP="004D2145">
            <w:pPr>
              <w:pStyle w:val="TableText"/>
            </w:pPr>
            <w:r>
              <w:t xml:space="preserve">            "modifypassword":"false",</w:t>
            </w:r>
          </w:p>
          <w:p w:rsidR="004D2145" w:rsidRDefault="004D2145" w:rsidP="004D2145">
            <w:pPr>
              <w:pStyle w:val="TableText"/>
            </w:pPr>
            <w:r>
              <w:t xml:space="preserve">            "conSpecialWord":"true",</w:t>
            </w:r>
          </w:p>
          <w:p w:rsidR="004D2145" w:rsidRDefault="004D2145" w:rsidP="004D2145">
            <w:pPr>
              <w:pStyle w:val="TableText"/>
            </w:pPr>
            <w:r>
              <w:t xml:space="preserve">            "pwdminlen":"6",</w:t>
            </w:r>
          </w:p>
          <w:p w:rsidR="004D2145" w:rsidRDefault="004D2145" w:rsidP="004D2145">
            <w:pPr>
              <w:pStyle w:val="TableText"/>
            </w:pPr>
            <w:r>
              <w:t xml:space="preserve">            "pwdmaxlen":"20",</w:t>
            </w:r>
          </w:p>
          <w:p w:rsidR="004D2145" w:rsidRDefault="004D2145" w:rsidP="004D2145">
            <w:pPr>
              <w:pStyle w:val="TableText"/>
            </w:pPr>
            <w:r>
              <w:t xml:space="preserve">            "advanceTip":"7",</w:t>
            </w:r>
          </w:p>
          <w:p w:rsidR="004D2145" w:rsidRDefault="004D2145" w:rsidP="004D2145">
            <w:pPr>
              <w:pStyle w:val="TableText"/>
            </w:pPr>
            <w:r>
              <w:t xml:space="preserve">            "validateTime":"90",</w:t>
            </w:r>
          </w:p>
          <w:p w:rsidR="004D2145" w:rsidRDefault="004D2145" w:rsidP="004D2145">
            <w:pPr>
              <w:pStyle w:val="TableText"/>
            </w:pPr>
            <w:r>
              <w:t xml:space="preserve">            "repeatTime":"5",</w:t>
            </w:r>
          </w:p>
          <w:p w:rsidR="004D2145" w:rsidRDefault="004D2145" w:rsidP="004D2145">
            <w:pPr>
              <w:pStyle w:val="TableText"/>
            </w:pPr>
            <w:r>
              <w:t xml:space="preserve">            " maxLoginFailCnt ":5,</w:t>
            </w:r>
          </w:p>
          <w:p w:rsidR="004D2145" w:rsidRDefault="004D2145" w:rsidP="004D2145">
            <w:pPr>
              <w:pStyle w:val="TableText"/>
            </w:pPr>
            <w:r>
              <w:t xml:space="preserve">            " unlockTime ":5,</w:t>
            </w:r>
          </w:p>
          <w:p w:rsidR="004D2145" w:rsidRDefault="004D2145" w:rsidP="004D2145">
            <w:pPr>
              <w:pStyle w:val="TableText"/>
            </w:pPr>
            <w:r>
              <w:t xml:space="preserve">            "supportWeakPasswordCheck":"true"</w:t>
            </w:r>
          </w:p>
          <w:p w:rsidR="004D2145" w:rsidRDefault="004D2145" w:rsidP="004D2145">
            <w:pPr>
              <w:pStyle w:val="TableText"/>
            </w:pPr>
            <w:r>
              <w:t xml:space="preserve">        }</w:t>
            </w:r>
          </w:p>
          <w:p w:rsidR="00942FBB" w:rsidRPr="007F3323" w:rsidRDefault="00942FBB" w:rsidP="004D2145">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7088" w:type="dxa"/>
            <w:tcBorders>
              <w:top w:val="single" w:sz="4" w:space="0" w:color="000000"/>
              <w:left w:val="single" w:sz="4" w:space="0" w:color="000000"/>
              <w:bottom w:val="single" w:sz="4" w:space="0" w:color="000000"/>
              <w:right w:val="single" w:sz="4" w:space="0" w:color="000000"/>
            </w:tcBorders>
          </w:tcPr>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10100333</w:t>
                  </w:r>
                </w:p>
              </w:tc>
              <w:tc>
                <w:tcPr>
                  <w:tcW w:w="2149" w:type="dxa"/>
                </w:tcPr>
                <w:p w:rsidR="00942FBB" w:rsidRPr="007F3323" w:rsidRDefault="00942FBB" w:rsidP="00EB602D">
                  <w:pPr>
                    <w:pStyle w:val="TableText"/>
                  </w:pPr>
                  <w:r w:rsidRPr="007F3323">
                    <w:t>获取密码策略失败</w:t>
                  </w:r>
                </w:p>
              </w:tc>
            </w:tr>
          </w:tbl>
          <w:p w:rsidR="00942FBB" w:rsidRPr="007F3323" w:rsidRDefault="00942FBB" w:rsidP="00B2040C">
            <w:pPr>
              <w:pStyle w:val="TableText"/>
            </w:pPr>
          </w:p>
        </w:tc>
      </w:tr>
    </w:tbl>
    <w:p w:rsidR="00041AA9" w:rsidRPr="007F3323" w:rsidRDefault="00041AA9" w:rsidP="00041AA9">
      <w:bookmarkStart w:id="82" w:name="_Toc439920252"/>
    </w:p>
    <w:p w:rsidR="00942FBB" w:rsidRPr="007F3323" w:rsidRDefault="00942FBB" w:rsidP="002B57DB">
      <w:pPr>
        <w:pStyle w:val="31"/>
        <w:rPr>
          <w:rFonts w:hAnsi="Times New Roman"/>
        </w:rPr>
      </w:pPr>
      <w:bookmarkStart w:id="83" w:name="_Toc509581275"/>
      <w:bookmarkStart w:id="84" w:name="_Toc28629811"/>
      <w:r w:rsidRPr="007F3323">
        <w:t>修改密码策略</w:t>
      </w:r>
      <w:bookmarkEnd w:id="82"/>
      <w:bookmarkEnd w:id="83"/>
      <w:bookmarkEnd w:id="8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修改密码策略</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请求正文。</w:t>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993"/>
              <w:gridCol w:w="4068"/>
            </w:tblGrid>
            <w:tr w:rsidR="00942FBB" w:rsidRPr="007F3323" w:rsidTr="005348A4">
              <w:tc>
                <w:tcPr>
                  <w:tcW w:w="1214" w:type="pct"/>
                  <w:shd w:val="clear" w:color="auto" w:fill="D9D9D9"/>
                </w:tcPr>
                <w:p w:rsidR="00942FBB" w:rsidRPr="007F3323" w:rsidRDefault="00942FBB" w:rsidP="00B2040C">
                  <w:pPr>
                    <w:pStyle w:val="TableText"/>
                    <w:rPr>
                      <w:b/>
                    </w:rPr>
                  </w:pPr>
                  <w:r w:rsidRPr="007F3323">
                    <w:t>Na</w:t>
                  </w:r>
                  <w:r w:rsidRPr="007F3323">
                    <w:rPr>
                      <w:b/>
                    </w:rPr>
                    <w:t>me</w:t>
                  </w:r>
                </w:p>
              </w:tc>
              <w:tc>
                <w:tcPr>
                  <w:tcW w:w="3786" w:type="pct"/>
                  <w:gridSpan w:val="2"/>
                  <w:shd w:val="clear" w:color="auto" w:fill="auto"/>
                </w:tcPr>
                <w:p w:rsidR="00942FBB" w:rsidRPr="007F3323" w:rsidRDefault="00942FBB" w:rsidP="00B2040C">
                  <w:pPr>
                    <w:pStyle w:val="TableText"/>
                  </w:pPr>
                  <w:r w:rsidRPr="007F3323">
                    <w:t>响应正文描述</w:t>
                  </w:r>
                </w:p>
              </w:tc>
            </w:tr>
            <w:tr w:rsidR="00942FBB" w:rsidRPr="007F3323" w:rsidTr="008D7C46">
              <w:tc>
                <w:tcPr>
                  <w:tcW w:w="1214"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900" w:type="pct"/>
                  <w:shd w:val="clear" w:color="auto" w:fill="D9D9D9"/>
                </w:tcPr>
                <w:p w:rsidR="00942FBB" w:rsidRPr="007F3323" w:rsidRDefault="00942FBB" w:rsidP="00B2040C">
                  <w:pPr>
                    <w:pStyle w:val="TableText"/>
                    <w:rPr>
                      <w:b/>
                    </w:rPr>
                  </w:pPr>
                  <w:r w:rsidRPr="007F3323">
                    <w:rPr>
                      <w:b/>
                    </w:rPr>
                    <w:t>Type</w:t>
                  </w:r>
                </w:p>
              </w:tc>
              <w:tc>
                <w:tcPr>
                  <w:tcW w:w="28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8D7C46">
              <w:tc>
                <w:tcPr>
                  <w:tcW w:w="1214" w:type="pct"/>
                </w:tcPr>
                <w:p w:rsidR="00942FBB" w:rsidRPr="007F3323" w:rsidRDefault="00942FBB" w:rsidP="00B2040C">
                  <w:pPr>
                    <w:pStyle w:val="TableText"/>
                  </w:pPr>
                  <w:r w:rsidRPr="007F3323">
                    <w:t>pwdminlen</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密码长度范围最小值；（能够配置密码的最小长度</w:t>
                  </w:r>
                  <w:r w:rsidRPr="007F3323">
                    <w:t>,</w:t>
                  </w:r>
                  <w:r w:rsidRPr="007F3323">
                    <w:t>取值范围</w:t>
                  </w:r>
                  <w:r w:rsidRPr="007F3323">
                    <w:rPr>
                      <w:rFonts w:hint="eastAsia"/>
                    </w:rPr>
                    <w:t>8</w:t>
                  </w:r>
                  <w:r w:rsidRPr="007F3323">
                    <w:t>－</w:t>
                  </w:r>
                  <w:r w:rsidRPr="007F3323">
                    <w:t>32</w:t>
                  </w:r>
                  <w:r w:rsidRPr="007F3323">
                    <w:t>个字符，缺省值</w:t>
                  </w:r>
                  <w:r w:rsidRPr="007F3323">
                    <w:rPr>
                      <w:rFonts w:hint="eastAsia"/>
                    </w:rPr>
                    <w:t>8</w:t>
                  </w:r>
                  <w:r w:rsidRPr="007F3323">
                    <w:t>-32</w:t>
                  </w:r>
                  <w:r w:rsidRPr="007F3323">
                    <w:t>）</w:t>
                  </w:r>
                </w:p>
              </w:tc>
            </w:tr>
            <w:tr w:rsidR="00942FBB" w:rsidRPr="007F3323" w:rsidTr="008D7C46">
              <w:tc>
                <w:tcPr>
                  <w:tcW w:w="1214" w:type="pct"/>
                </w:tcPr>
                <w:p w:rsidR="00942FBB" w:rsidRPr="007F3323" w:rsidRDefault="00942FBB" w:rsidP="00B2040C">
                  <w:pPr>
                    <w:pStyle w:val="TableText"/>
                  </w:pPr>
                  <w:r w:rsidRPr="007F3323">
                    <w:t>pwdmaxlen</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密码长度范围最大值；（能够配置密码的最大长度</w:t>
                  </w:r>
                  <w:r w:rsidRPr="007F3323">
                    <w:t>,</w:t>
                  </w:r>
                  <w:r w:rsidRPr="007F3323">
                    <w:t>取值范围</w:t>
                  </w:r>
                  <w:r w:rsidRPr="007F3323">
                    <w:rPr>
                      <w:rFonts w:hint="eastAsia"/>
                    </w:rPr>
                    <w:t>8</w:t>
                  </w:r>
                  <w:r w:rsidRPr="007F3323">
                    <w:t>－</w:t>
                  </w:r>
                  <w:r w:rsidRPr="007F3323">
                    <w:t>32</w:t>
                  </w:r>
                  <w:r w:rsidRPr="007F3323">
                    <w:t>个字符，缺省值</w:t>
                  </w:r>
                  <w:r w:rsidRPr="007F3323">
                    <w:rPr>
                      <w:rFonts w:hint="eastAsia"/>
                    </w:rPr>
                    <w:t>8</w:t>
                  </w:r>
                  <w:r w:rsidRPr="007F3323">
                    <w:t>-32</w:t>
                  </w:r>
                  <w:r w:rsidRPr="007F3323">
                    <w:t>）</w:t>
                  </w:r>
                </w:p>
              </w:tc>
            </w:tr>
            <w:tr w:rsidR="00942FBB" w:rsidRPr="007F3323" w:rsidTr="008D7C46">
              <w:tc>
                <w:tcPr>
                  <w:tcW w:w="1214" w:type="pct"/>
                </w:tcPr>
                <w:p w:rsidR="00942FBB" w:rsidRPr="007F3323" w:rsidRDefault="00942FBB" w:rsidP="00B2040C">
                  <w:pPr>
                    <w:pStyle w:val="TableText"/>
                  </w:pPr>
                  <w:r w:rsidRPr="007F3323">
                    <w:t>conSpecialWord</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是否允许包含特殊字符；（密码缺省必须包含大小写字母，</w:t>
                  </w:r>
                  <w:r w:rsidRPr="007F3323">
                    <w:t xml:space="preserve"> </w:t>
                  </w:r>
                  <w:r w:rsidRPr="007F3323">
                    <w:t>数字。</w:t>
                  </w:r>
                  <w:r w:rsidRPr="007F3323">
                    <w:t xml:space="preserve"> </w:t>
                  </w:r>
                  <w:r w:rsidRPr="007F3323">
                    <w:t>是否包含特殊字符可以设置：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r w:rsidRPr="007F3323">
                    <w:t xml:space="preserve"> </w:t>
                  </w:r>
                  <w:r w:rsidRPr="007F3323">
                    <w:t>特殊字符集包括：</w:t>
                  </w:r>
                  <w:r w:rsidRPr="007F3323">
                    <w:t>~!@#$%^&amp;*()-_=+\|[{}];:'",&lt;.&gt;/?</w:t>
                  </w:r>
                  <w:r w:rsidRPr="007F3323">
                    <w:t>和空格）</w:t>
                  </w:r>
                </w:p>
              </w:tc>
            </w:tr>
            <w:tr w:rsidR="00942FBB" w:rsidRPr="007F3323" w:rsidTr="008D7C46">
              <w:tc>
                <w:tcPr>
                  <w:tcW w:w="1214" w:type="pct"/>
                </w:tcPr>
                <w:p w:rsidR="00942FBB" w:rsidRPr="007F3323" w:rsidRDefault="00942FBB" w:rsidP="00B2040C">
                  <w:pPr>
                    <w:pStyle w:val="TableText"/>
                  </w:pPr>
                  <w:r w:rsidRPr="007F3323">
                    <w:t>minInterval</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两次修改最短时间间隔，单位是</w:t>
                  </w:r>
                  <w:r w:rsidR="005348A4" w:rsidRPr="007F3323">
                    <w:rPr>
                      <w:rFonts w:ascii="宋体" w:hAnsi="宋体"/>
                    </w:rPr>
                    <w:t>“</w:t>
                  </w:r>
                  <w:r w:rsidRPr="007F3323">
                    <w:t>min</w:t>
                  </w:r>
                  <w:r w:rsidR="005348A4" w:rsidRPr="007F3323">
                    <w:rPr>
                      <w:rFonts w:ascii="宋体" w:hAnsi="宋体"/>
                    </w:rPr>
                    <w:t>”</w:t>
                  </w:r>
                  <w:r w:rsidRPr="007F3323">
                    <w:t>；（连续修改密码的最短时间间隔，</w:t>
                  </w:r>
                  <w:r w:rsidRPr="007F3323">
                    <w:t xml:space="preserve"> </w:t>
                  </w:r>
                  <w:r w:rsidRPr="007F3323">
                    <w:t>取值范围</w:t>
                  </w:r>
                  <w:r w:rsidRPr="007F3323">
                    <w:t>0-9999</w:t>
                  </w:r>
                  <w:r w:rsidRPr="007F3323">
                    <w:t>分钟，缺省值</w:t>
                  </w:r>
                  <w:r w:rsidRPr="007F3323">
                    <w:t>5</w:t>
                  </w:r>
                  <w:r w:rsidRPr="007F3323">
                    <w:t>分钟）</w:t>
                  </w:r>
                </w:p>
              </w:tc>
            </w:tr>
            <w:tr w:rsidR="00942FBB" w:rsidRPr="007F3323" w:rsidTr="008D7C46">
              <w:tc>
                <w:tcPr>
                  <w:tcW w:w="1214" w:type="pct"/>
                </w:tcPr>
                <w:p w:rsidR="00942FBB" w:rsidRPr="007F3323" w:rsidRDefault="00942FBB" w:rsidP="00B2040C">
                  <w:pPr>
                    <w:pStyle w:val="TableText"/>
                  </w:pPr>
                  <w:r w:rsidRPr="007F3323">
                    <w:t>validateTime</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密码有效期，单位是天；（能够配置密码的有效期</w:t>
                  </w:r>
                  <w:r w:rsidRPr="007F3323">
                    <w:t>,</w:t>
                  </w:r>
                  <w:r w:rsidRPr="007F3323">
                    <w:t>取值范围</w:t>
                  </w:r>
                  <w:r w:rsidRPr="007F3323">
                    <w:t>0</w:t>
                  </w:r>
                  <w:r w:rsidRPr="007F3323">
                    <w:t>－</w:t>
                  </w:r>
                  <w:r w:rsidRPr="007F3323">
                    <w:t>999</w:t>
                  </w:r>
                  <w:r w:rsidRPr="007F3323">
                    <w:t>天（</w:t>
                  </w:r>
                  <w:r w:rsidRPr="007F3323">
                    <w:t>0</w:t>
                  </w:r>
                  <w:r w:rsidRPr="007F3323">
                    <w:t>表示永久有效）</w:t>
                  </w:r>
                  <w:r w:rsidRPr="007F3323">
                    <w:t>,</w:t>
                  </w:r>
                  <w:r w:rsidRPr="007F3323">
                    <w:t>缺省值</w:t>
                  </w:r>
                  <w:r w:rsidRPr="007F3323">
                    <w:t>90</w:t>
                  </w:r>
                  <w:r w:rsidRPr="007F3323">
                    <w:t>）</w:t>
                  </w:r>
                </w:p>
              </w:tc>
            </w:tr>
            <w:tr w:rsidR="00942FBB" w:rsidRPr="007F3323" w:rsidTr="008D7C46">
              <w:tc>
                <w:tcPr>
                  <w:tcW w:w="1214" w:type="pct"/>
                </w:tcPr>
                <w:p w:rsidR="00942FBB" w:rsidRPr="007F3323" w:rsidRDefault="00942FBB" w:rsidP="00B2040C">
                  <w:pPr>
                    <w:pStyle w:val="TableText"/>
                  </w:pPr>
                  <w:r w:rsidRPr="007F3323">
                    <w:t>modifypassword</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密码被重置和首次登陆是否要求修改密码（设置：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p>
              </w:tc>
            </w:tr>
            <w:tr w:rsidR="00942FBB" w:rsidRPr="007F3323" w:rsidTr="008D7C46">
              <w:tc>
                <w:tcPr>
                  <w:tcW w:w="1214" w:type="pct"/>
                </w:tcPr>
                <w:p w:rsidR="00942FBB" w:rsidRPr="007F3323" w:rsidRDefault="00942FBB" w:rsidP="00B2040C">
                  <w:pPr>
                    <w:pStyle w:val="TableText"/>
                  </w:pPr>
                  <w:r w:rsidRPr="007F3323">
                    <w:t>repeatTime</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密码允许重复使用次数；（在修改密码的时候最近使用的</w:t>
                  </w:r>
                  <w:r w:rsidRPr="007F3323">
                    <w:t>n</w:t>
                  </w:r>
                  <w:r w:rsidRPr="007F3323">
                    <w:t>个密码不能使用</w:t>
                  </w:r>
                  <w:r w:rsidRPr="007F3323">
                    <w:t>,n</w:t>
                  </w:r>
                  <w:r w:rsidRPr="007F3323">
                    <w:t>的取值范围</w:t>
                  </w:r>
                  <w:r w:rsidRPr="007F3323">
                    <w:t>3</w:t>
                  </w:r>
                  <w:r w:rsidRPr="007F3323">
                    <w:t>－</w:t>
                  </w:r>
                  <w:r w:rsidRPr="007F3323">
                    <w:t>32,</w:t>
                  </w:r>
                  <w:r w:rsidRPr="007F3323">
                    <w:t>缺省值</w:t>
                  </w:r>
                  <w:r w:rsidRPr="007F3323">
                    <w:t>5</w:t>
                  </w:r>
                  <w:r w:rsidRPr="007F3323">
                    <w:t>。）</w:t>
                  </w:r>
                </w:p>
              </w:tc>
            </w:tr>
            <w:tr w:rsidR="00942FBB" w:rsidRPr="007F3323" w:rsidTr="008D7C46">
              <w:tc>
                <w:tcPr>
                  <w:tcW w:w="1214" w:type="pct"/>
                </w:tcPr>
                <w:p w:rsidR="00942FBB" w:rsidRPr="007F3323" w:rsidRDefault="00942FBB" w:rsidP="00B2040C">
                  <w:pPr>
                    <w:pStyle w:val="TableText"/>
                  </w:pPr>
                  <w:r w:rsidRPr="007F3323">
                    <w:t>advanceTip</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密码到期提前提示，单位是</w:t>
                  </w:r>
                  <w:r w:rsidRPr="007F3323">
                    <w:t>"</w:t>
                  </w:r>
                  <w:r w:rsidRPr="007F3323">
                    <w:t>天</w:t>
                  </w:r>
                  <w:r w:rsidRPr="007F3323">
                    <w:t>"</w:t>
                  </w:r>
                  <w:r w:rsidRPr="007F3323">
                    <w:t>；（能够配置在密码超期前多少天提示用户修改密码</w:t>
                  </w:r>
                  <w:r w:rsidRPr="007F3323">
                    <w:t>,</w:t>
                  </w:r>
                  <w:r w:rsidRPr="007F3323">
                    <w:t>取值范围</w:t>
                  </w:r>
                  <w:r w:rsidRPr="007F3323">
                    <w:t>0</w:t>
                  </w:r>
                  <w:r w:rsidRPr="007F3323">
                    <w:t>－</w:t>
                  </w:r>
                  <w:r w:rsidRPr="007F3323">
                    <w:t>15</w:t>
                  </w:r>
                  <w:r w:rsidRPr="007F3323">
                    <w:t>天</w:t>
                  </w:r>
                  <w:r w:rsidRPr="007F3323">
                    <w:t>,</w:t>
                  </w:r>
                  <w:r w:rsidRPr="007F3323">
                    <w:t>缺省值</w:t>
                  </w:r>
                  <w:r w:rsidRPr="007F3323">
                    <w:t>7</w:t>
                  </w:r>
                  <w:r w:rsidRPr="007F3323">
                    <w:t>，</w:t>
                  </w:r>
                  <w:r w:rsidRPr="007F3323">
                    <w:t xml:space="preserve"> 0</w:t>
                  </w:r>
                  <w:r w:rsidRPr="007F3323">
                    <w:t>表示永久有效。）</w:t>
                  </w:r>
                </w:p>
              </w:tc>
            </w:tr>
            <w:tr w:rsidR="00942FBB" w:rsidRPr="007F3323" w:rsidTr="008D7C46">
              <w:tc>
                <w:tcPr>
                  <w:tcW w:w="1214" w:type="pct"/>
                </w:tcPr>
                <w:p w:rsidR="00942FBB" w:rsidRPr="007F3323" w:rsidRDefault="00942FBB" w:rsidP="00B2040C">
                  <w:pPr>
                    <w:pStyle w:val="TableText"/>
                  </w:pPr>
                  <w:r w:rsidRPr="007F3323">
                    <w:t>containAccount</w:t>
                  </w:r>
                </w:p>
              </w:tc>
              <w:tc>
                <w:tcPr>
                  <w:tcW w:w="900" w:type="pct"/>
                  <w:shd w:val="clear" w:color="auto" w:fill="auto"/>
                </w:tcPr>
                <w:p w:rsidR="00942FBB" w:rsidRPr="007F3323" w:rsidRDefault="00942FBB" w:rsidP="00B2040C">
                  <w:pPr>
                    <w:pStyle w:val="TableText"/>
                  </w:pPr>
                  <w:r w:rsidRPr="007F3323">
                    <w:t>string</w:t>
                  </w:r>
                </w:p>
              </w:tc>
              <w:tc>
                <w:tcPr>
                  <w:tcW w:w="2886" w:type="pct"/>
                  <w:shd w:val="clear" w:color="auto" w:fill="auto"/>
                </w:tcPr>
                <w:p w:rsidR="00942FBB" w:rsidRPr="007F3323" w:rsidRDefault="00942FBB" w:rsidP="00B2040C">
                  <w:pPr>
                    <w:pStyle w:val="TableText"/>
                  </w:pPr>
                  <w:r w:rsidRPr="007F3323">
                    <w:t>密码是否包含正反序账户名（设置：</w:t>
                  </w:r>
                  <w:r w:rsidR="005348A4" w:rsidRPr="007F3323">
                    <w:rPr>
                      <w:rFonts w:ascii="宋体" w:hAnsi="宋体"/>
                    </w:rPr>
                    <w:t>“</w:t>
                  </w:r>
                  <w:r w:rsidRPr="007F3323">
                    <w:t>true</w:t>
                  </w:r>
                  <w:r w:rsidR="005348A4" w:rsidRPr="007F3323">
                    <w:rPr>
                      <w:rFonts w:ascii="宋体" w:hAnsi="宋体"/>
                    </w:rPr>
                    <w:t>”</w:t>
                  </w:r>
                  <w:r w:rsidRPr="007F3323">
                    <w:t>或</w:t>
                  </w:r>
                  <w:r w:rsidR="005348A4" w:rsidRPr="007F3323">
                    <w:rPr>
                      <w:rFonts w:ascii="宋体" w:hAnsi="宋体"/>
                    </w:rPr>
                    <w:t>“</w:t>
                  </w:r>
                  <w:r w:rsidRPr="007F3323">
                    <w:t>false</w:t>
                  </w:r>
                  <w:r w:rsidR="005348A4" w:rsidRPr="007F3323">
                    <w:rPr>
                      <w:rFonts w:ascii="宋体" w:hAnsi="宋体"/>
                    </w:rPr>
                    <w:t>”</w:t>
                  </w:r>
                  <w:r w:rsidRPr="007F3323">
                    <w:t>）</w:t>
                  </w:r>
                </w:p>
              </w:tc>
            </w:tr>
            <w:tr w:rsidR="00942FBB" w:rsidRPr="007F3323" w:rsidTr="008D7C46">
              <w:tc>
                <w:tcPr>
                  <w:tcW w:w="1214" w:type="pct"/>
                </w:tcPr>
                <w:p w:rsidR="00942FBB" w:rsidRPr="007F3323" w:rsidRDefault="00942FBB" w:rsidP="00B2040C">
                  <w:pPr>
                    <w:pStyle w:val="TableText"/>
                  </w:pPr>
                  <w:r w:rsidRPr="007F3323">
                    <w:t>maxLoginFailCnt</w:t>
                  </w:r>
                </w:p>
              </w:tc>
              <w:tc>
                <w:tcPr>
                  <w:tcW w:w="900" w:type="pct"/>
                  <w:shd w:val="clear" w:color="auto" w:fill="auto"/>
                </w:tcPr>
                <w:p w:rsidR="00942FBB" w:rsidRPr="007F3323" w:rsidRDefault="00942FBB" w:rsidP="00B2040C">
                  <w:pPr>
                    <w:pStyle w:val="TableText"/>
                  </w:pPr>
                  <w:r w:rsidRPr="007F3323">
                    <w:t>integer</w:t>
                  </w:r>
                </w:p>
              </w:tc>
              <w:tc>
                <w:tcPr>
                  <w:tcW w:w="2886" w:type="pct"/>
                  <w:shd w:val="clear" w:color="auto" w:fill="auto"/>
                </w:tcPr>
                <w:p w:rsidR="00942FBB" w:rsidRPr="007F3323" w:rsidRDefault="00942FBB" w:rsidP="00B2040C">
                  <w:pPr>
                    <w:pStyle w:val="TableText"/>
                  </w:pPr>
                  <w:r w:rsidRPr="007F3323">
                    <w:t>登录失败次数阈值。</w:t>
                  </w:r>
                  <w:r w:rsidRPr="007F3323">
                    <w:t>0</w:t>
                  </w:r>
                  <w:r w:rsidRPr="007F3323">
                    <w:t>：代表不锁定。</w:t>
                  </w:r>
                </w:p>
              </w:tc>
            </w:tr>
            <w:tr w:rsidR="00942FBB" w:rsidRPr="007F3323" w:rsidTr="008D7C46">
              <w:tc>
                <w:tcPr>
                  <w:tcW w:w="1214" w:type="pct"/>
                </w:tcPr>
                <w:p w:rsidR="00942FBB" w:rsidRPr="007F3323" w:rsidRDefault="00942FBB" w:rsidP="00B2040C">
                  <w:pPr>
                    <w:pStyle w:val="TableText"/>
                  </w:pPr>
                  <w:r w:rsidRPr="007F3323">
                    <w:t>unlockTime</w:t>
                  </w:r>
                </w:p>
              </w:tc>
              <w:tc>
                <w:tcPr>
                  <w:tcW w:w="900" w:type="pct"/>
                  <w:shd w:val="clear" w:color="auto" w:fill="auto"/>
                </w:tcPr>
                <w:p w:rsidR="00942FBB" w:rsidRPr="007F3323" w:rsidRDefault="00942FBB" w:rsidP="00B2040C">
                  <w:pPr>
                    <w:pStyle w:val="TableText"/>
                  </w:pPr>
                  <w:r w:rsidRPr="007F3323">
                    <w:t>integer</w:t>
                  </w:r>
                </w:p>
              </w:tc>
              <w:tc>
                <w:tcPr>
                  <w:tcW w:w="2886" w:type="pct"/>
                  <w:shd w:val="clear" w:color="auto" w:fill="auto"/>
                </w:tcPr>
                <w:p w:rsidR="00942FBB" w:rsidRPr="007F3323" w:rsidRDefault="00942FBB" w:rsidP="00B2040C">
                  <w:pPr>
                    <w:pStyle w:val="TableText"/>
                  </w:pPr>
                  <w:r w:rsidRPr="007F3323">
                    <w:t>解锁时间，单位：分钟。</w:t>
                  </w:r>
                  <w:r w:rsidRPr="007F3323">
                    <w:t>0</w:t>
                  </w:r>
                  <w:r w:rsidRPr="007F3323">
                    <w:t>：代表不自动解锁。</w:t>
                  </w:r>
                </w:p>
              </w:tc>
            </w:tr>
            <w:tr w:rsidR="008D7C46" w:rsidRPr="007F3323" w:rsidTr="008D7C46">
              <w:tc>
                <w:tcPr>
                  <w:tcW w:w="1214" w:type="pct"/>
                </w:tcPr>
                <w:p w:rsidR="008D7C46" w:rsidRPr="007F3323" w:rsidRDefault="008D7C46" w:rsidP="00D26F24">
                  <w:pPr>
                    <w:pStyle w:val="TableText"/>
                  </w:pPr>
                  <w:r w:rsidRPr="008D7C46">
                    <w:t>supportWeakPasswordCheck</w:t>
                  </w:r>
                </w:p>
              </w:tc>
              <w:tc>
                <w:tcPr>
                  <w:tcW w:w="900" w:type="pct"/>
                  <w:shd w:val="clear" w:color="auto" w:fill="auto"/>
                </w:tcPr>
                <w:p w:rsidR="008D7C46" w:rsidRPr="007F3323" w:rsidRDefault="008D7C46" w:rsidP="00D26F24">
                  <w:pPr>
                    <w:pStyle w:val="TableText"/>
                  </w:pPr>
                  <w:r w:rsidRPr="007F3323">
                    <w:t>string</w:t>
                  </w:r>
                </w:p>
              </w:tc>
              <w:tc>
                <w:tcPr>
                  <w:tcW w:w="2886" w:type="pct"/>
                  <w:shd w:val="clear" w:color="auto" w:fill="auto"/>
                </w:tcPr>
                <w:p w:rsidR="008D7C46" w:rsidRPr="007F3323" w:rsidRDefault="008D7C46" w:rsidP="008D7C46">
                  <w:pPr>
                    <w:pStyle w:val="TableText"/>
                  </w:pPr>
                  <w:r w:rsidRPr="007F3323">
                    <w:t>密码是否</w:t>
                  </w:r>
                  <w:r>
                    <w:rPr>
                      <w:rFonts w:hint="eastAsia"/>
                    </w:rPr>
                    <w:t>支持弱口令校验</w:t>
                  </w:r>
                  <w:r w:rsidRPr="007F3323">
                    <w:t>（设置：</w:t>
                  </w:r>
                  <w:r w:rsidRPr="007F3323">
                    <w:rPr>
                      <w:rFonts w:ascii="宋体" w:hAnsi="宋体"/>
                    </w:rPr>
                    <w:t>“</w:t>
                  </w:r>
                  <w:r w:rsidRPr="007F3323">
                    <w:t>true</w:t>
                  </w:r>
                  <w:r w:rsidRPr="007F3323">
                    <w:rPr>
                      <w:rFonts w:ascii="宋体" w:hAnsi="宋体"/>
                    </w:rPr>
                    <w:t>”</w:t>
                  </w:r>
                  <w:r w:rsidRPr="007F3323">
                    <w:t>或</w:t>
                  </w:r>
                  <w:r w:rsidRPr="007F3323">
                    <w:rPr>
                      <w:rFonts w:ascii="宋体" w:hAnsi="宋体"/>
                    </w:rPr>
                    <w:t>“</w:t>
                  </w:r>
                  <w:r w:rsidRPr="007F3323">
                    <w:t>false</w:t>
                  </w:r>
                  <w:r w:rsidRPr="007F3323">
                    <w:rPr>
                      <w:rFonts w:ascii="宋体" w:hAnsi="宋体"/>
                    </w:rPr>
                    <w:t>”</w:t>
                  </w:r>
                  <w:r w:rsidRPr="007F3323">
                    <w:t>）</w:t>
                  </w:r>
                </w:p>
              </w:tc>
            </w:tr>
          </w:tbl>
          <w:p w:rsidR="00942FBB" w:rsidRPr="007F3323" w:rsidRDefault="00942FBB" w:rsidP="00B2040C">
            <w:pPr>
              <w:pStyle w:val="TableText"/>
            </w:pPr>
            <w:r w:rsidRPr="007F3323">
              <w:t>正常情况无响应正文。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&lt;passwordStrategy_uri&gt;/mod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Content-type:application/json;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rPr>
                <w:rFonts w:hint="eastAsia"/>
              </w:rPr>
              <w:t xml:space="preserve">    "pwdminlen":"9"</w:t>
            </w:r>
            <w:r w:rsidRPr="007F3323">
              <w:rPr>
                <w:rFonts w:hint="eastAsia"/>
              </w:rPr>
              <w:t>，</w:t>
            </w:r>
          </w:p>
          <w:p w:rsidR="00942FBB" w:rsidRPr="007F3323" w:rsidRDefault="00942FBB" w:rsidP="00B2040C">
            <w:pPr>
              <w:pStyle w:val="TableText"/>
            </w:pPr>
            <w:r w:rsidRPr="007F3323">
              <w:t xml:space="preserve">    "pwdmaxlen":"15"</w:t>
            </w:r>
            <w:r w:rsidR="008D7C46" w:rsidRPr="007F3323">
              <w:t>,</w:t>
            </w:r>
          </w:p>
          <w:p w:rsidR="00942FBB" w:rsidRPr="007F3323" w:rsidRDefault="00942FBB" w:rsidP="00B2040C">
            <w:pPr>
              <w:pStyle w:val="TableText"/>
            </w:pPr>
            <w:r w:rsidRPr="007F3323">
              <w:t xml:space="preserve">    "conSpecialWord":"true",</w:t>
            </w:r>
          </w:p>
          <w:p w:rsidR="00942FBB" w:rsidRPr="007F3323" w:rsidRDefault="00942FBB" w:rsidP="00B2040C">
            <w:pPr>
              <w:pStyle w:val="TableText"/>
            </w:pPr>
            <w:r w:rsidRPr="007F3323">
              <w:t xml:space="preserve">    "minInterval":"5",</w:t>
            </w:r>
          </w:p>
          <w:p w:rsidR="00942FBB" w:rsidRPr="007F3323" w:rsidRDefault="00942FBB" w:rsidP="00B2040C">
            <w:pPr>
              <w:pStyle w:val="TableText"/>
            </w:pPr>
            <w:r w:rsidRPr="007F3323">
              <w:t xml:space="preserve">    "validateTime":"90",</w:t>
            </w:r>
          </w:p>
          <w:p w:rsidR="00942FBB" w:rsidRPr="007F3323" w:rsidRDefault="00942FBB" w:rsidP="00B2040C">
            <w:pPr>
              <w:pStyle w:val="TableText"/>
            </w:pPr>
            <w:r w:rsidRPr="007F3323">
              <w:t xml:space="preserve">    "modifypassword":"true ",</w:t>
            </w:r>
          </w:p>
          <w:p w:rsidR="00942FBB" w:rsidRPr="007F3323" w:rsidRDefault="00942FBB" w:rsidP="00B2040C">
            <w:pPr>
              <w:pStyle w:val="TableText"/>
            </w:pPr>
            <w:r w:rsidRPr="007F3323">
              <w:t xml:space="preserve">    "repeatTime":"3",</w:t>
            </w:r>
          </w:p>
          <w:p w:rsidR="00942FBB" w:rsidRPr="007F3323" w:rsidRDefault="00942FBB" w:rsidP="00B2040C">
            <w:pPr>
              <w:pStyle w:val="TableText"/>
            </w:pPr>
            <w:r w:rsidRPr="007F3323">
              <w:t xml:space="preserve">    "advanceTip":"3",</w:t>
            </w:r>
          </w:p>
          <w:p w:rsidR="00942FBB" w:rsidRPr="007F3323" w:rsidRDefault="00942FBB" w:rsidP="00B2040C">
            <w:pPr>
              <w:pStyle w:val="TableText"/>
            </w:pPr>
            <w:r w:rsidRPr="007F3323">
              <w:t xml:space="preserve">    "containAccount":"true "</w:t>
            </w:r>
            <w:r w:rsidR="008D7C46" w:rsidRPr="007F3323">
              <w:t>,</w:t>
            </w:r>
          </w:p>
          <w:p w:rsidR="00942FBB" w:rsidRPr="007F3323" w:rsidRDefault="00942FBB" w:rsidP="00B2040C">
            <w:pPr>
              <w:pStyle w:val="TableText"/>
            </w:pPr>
            <w:r w:rsidRPr="007F3323">
              <w:t xml:space="preserve">    " maxLoginFailCnt ":5</w:t>
            </w:r>
            <w:r w:rsidR="008D7C46" w:rsidRPr="007F3323">
              <w:t>,</w:t>
            </w:r>
          </w:p>
          <w:p w:rsidR="00942FBB" w:rsidRDefault="00942FBB" w:rsidP="008D7C46">
            <w:pPr>
              <w:pStyle w:val="TableText"/>
              <w:ind w:firstLine="420"/>
            </w:pPr>
            <w:r w:rsidRPr="007F3323">
              <w:t>" unlockTime ":5</w:t>
            </w:r>
            <w:r w:rsidR="008D7C46" w:rsidRPr="007F3323">
              <w:t>,</w:t>
            </w:r>
          </w:p>
          <w:p w:rsidR="008D7C46" w:rsidRPr="008D7C46" w:rsidRDefault="008D7C46" w:rsidP="008D7C46">
            <w:pPr>
              <w:pStyle w:val="TableText"/>
            </w:pPr>
            <w:r w:rsidRPr="007F3323">
              <w:t xml:space="preserve">    "</w:t>
            </w:r>
            <w:r w:rsidRPr="008D7C46">
              <w:t>supportWeakPasswordCheck</w:t>
            </w:r>
            <w:r w:rsidRPr="007F3323">
              <w:t>":"true"</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701"/>
              <w:gridCol w:w="4111"/>
            </w:tblGrid>
            <w:tr w:rsidR="00942FBB" w:rsidRPr="007F3323" w:rsidTr="00041AA9">
              <w:tc>
                <w:tcPr>
                  <w:tcW w:w="1740" w:type="dxa"/>
                </w:tcPr>
                <w:p w:rsidR="00942FBB" w:rsidRPr="007F3323" w:rsidRDefault="00942FBB" w:rsidP="00B2040C">
                  <w:pPr>
                    <w:pStyle w:val="TableText"/>
                  </w:pPr>
                  <w:r w:rsidRPr="007F3323">
                    <w:t>http</w:t>
                  </w:r>
                  <w:r w:rsidRPr="007F3323">
                    <w:t>错误码</w:t>
                  </w:r>
                </w:p>
              </w:tc>
              <w:tc>
                <w:tcPr>
                  <w:tcW w:w="1701" w:type="dxa"/>
                </w:tcPr>
                <w:p w:rsidR="00942FBB" w:rsidRPr="007F3323" w:rsidRDefault="00942FBB" w:rsidP="00B2040C">
                  <w:pPr>
                    <w:pStyle w:val="TableText"/>
                  </w:pPr>
                  <w:r w:rsidRPr="007F3323">
                    <w:t>errorcode</w:t>
                  </w:r>
                </w:p>
              </w:tc>
              <w:tc>
                <w:tcPr>
                  <w:tcW w:w="4111" w:type="dxa"/>
                </w:tcPr>
                <w:p w:rsidR="00942FBB" w:rsidRPr="007F3323" w:rsidRDefault="00942FBB" w:rsidP="00B2040C">
                  <w:pPr>
                    <w:pStyle w:val="TableText"/>
                  </w:pPr>
                  <w:r w:rsidRPr="007F3323">
                    <w:t>描述</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10100002</w:t>
                  </w:r>
                </w:p>
              </w:tc>
              <w:tc>
                <w:tcPr>
                  <w:tcW w:w="4111" w:type="dxa"/>
                </w:tcPr>
                <w:p w:rsidR="00942FBB" w:rsidRPr="007F3323" w:rsidRDefault="00942FBB" w:rsidP="00B2040C">
                  <w:pPr>
                    <w:pStyle w:val="TableText"/>
                  </w:pPr>
                  <w:r w:rsidRPr="007F3323">
                    <w:t>查询数据失败</w:t>
                  </w:r>
                </w:p>
              </w:tc>
            </w:tr>
            <w:tr w:rsidR="00942FBB" w:rsidRPr="007F3323" w:rsidTr="00041AA9">
              <w:tc>
                <w:tcPr>
                  <w:tcW w:w="1740" w:type="dxa"/>
                </w:tcPr>
                <w:p w:rsidR="00942FBB" w:rsidRPr="007F3323" w:rsidRDefault="00942FBB" w:rsidP="00EB602D">
                  <w:pPr>
                    <w:pStyle w:val="TableText"/>
                  </w:pPr>
                  <w:r w:rsidRPr="007F3323">
                    <w:rPr>
                      <w:rFonts w:hint="eastAsia"/>
                    </w:rPr>
                    <w:t>400</w:t>
                  </w:r>
                </w:p>
              </w:tc>
              <w:tc>
                <w:tcPr>
                  <w:tcW w:w="1701" w:type="dxa"/>
                </w:tcPr>
                <w:p w:rsidR="00942FBB" w:rsidRPr="007F3323" w:rsidRDefault="00942FBB" w:rsidP="00EB602D">
                  <w:pPr>
                    <w:pStyle w:val="TableText"/>
                  </w:pPr>
                  <w:r w:rsidRPr="007F3323">
                    <w:t>10100060</w:t>
                  </w:r>
                </w:p>
              </w:tc>
              <w:tc>
                <w:tcPr>
                  <w:tcW w:w="4111" w:type="dxa"/>
                </w:tcPr>
                <w:p w:rsidR="00942FBB" w:rsidRPr="007F3323" w:rsidRDefault="005348A4" w:rsidP="00B2040C">
                  <w:pPr>
                    <w:pStyle w:val="TableText"/>
                  </w:pPr>
                  <w:r w:rsidRPr="007F3323">
                    <w:rPr>
                      <w:rFonts w:ascii="宋体" w:hAnsi="宋体"/>
                    </w:rPr>
                    <w:t>“</w:t>
                  </w:r>
                  <w:r w:rsidR="00942FBB" w:rsidRPr="007F3323">
                    <w:t>登录密码错误锁定账户的时间</w:t>
                  </w:r>
                  <w:r w:rsidR="00942FBB" w:rsidRPr="007F3323">
                    <w:t>(</w:t>
                  </w:r>
                  <w:r w:rsidR="00942FBB" w:rsidRPr="007F3323">
                    <w:t>分钟</w:t>
                  </w:r>
                  <w:r w:rsidR="00942FBB" w:rsidRPr="007F3323">
                    <w:t>)</w:t>
                  </w:r>
                  <w:r w:rsidRPr="007F3323">
                    <w:rPr>
                      <w:rFonts w:ascii="宋体" w:hAnsi="宋体"/>
                    </w:rPr>
                    <w:t>”</w:t>
                  </w:r>
                  <w:r w:rsidR="00942FBB" w:rsidRPr="007F3323">
                    <w:t>参数不合法</w:t>
                  </w:r>
                </w:p>
              </w:tc>
            </w:tr>
            <w:tr w:rsidR="00942FBB" w:rsidRPr="007F3323" w:rsidTr="00041AA9">
              <w:tc>
                <w:tcPr>
                  <w:tcW w:w="1740" w:type="dxa"/>
                </w:tcPr>
                <w:p w:rsidR="00942FBB" w:rsidRPr="007F3323" w:rsidRDefault="00942FBB" w:rsidP="00EB602D">
                  <w:pPr>
                    <w:pStyle w:val="TableText"/>
                  </w:pPr>
                  <w:r w:rsidRPr="007F3323">
                    <w:rPr>
                      <w:rFonts w:hint="eastAsia"/>
                    </w:rPr>
                    <w:t>400</w:t>
                  </w:r>
                </w:p>
              </w:tc>
              <w:tc>
                <w:tcPr>
                  <w:tcW w:w="1701" w:type="dxa"/>
                </w:tcPr>
                <w:p w:rsidR="00942FBB" w:rsidRPr="007F3323" w:rsidRDefault="00942FBB" w:rsidP="00EB602D">
                  <w:pPr>
                    <w:pStyle w:val="TableText"/>
                  </w:pPr>
                  <w:r w:rsidRPr="007F3323">
                    <w:t>10100061</w:t>
                  </w:r>
                </w:p>
              </w:tc>
              <w:tc>
                <w:tcPr>
                  <w:tcW w:w="4111" w:type="dxa"/>
                </w:tcPr>
                <w:p w:rsidR="00942FBB" w:rsidRPr="007F3323" w:rsidRDefault="005348A4" w:rsidP="00B2040C">
                  <w:pPr>
                    <w:pStyle w:val="TableText"/>
                  </w:pPr>
                  <w:r w:rsidRPr="007F3323">
                    <w:rPr>
                      <w:rFonts w:ascii="宋体" w:hAnsi="宋体"/>
                    </w:rPr>
                    <w:t>“</w:t>
                  </w:r>
                  <w:r w:rsidR="00942FBB" w:rsidRPr="007F3323">
                    <w:t>登录密码错误锁定账户的次数门限</w:t>
                  </w:r>
                  <w:r w:rsidRPr="007F3323">
                    <w:rPr>
                      <w:rFonts w:ascii="宋体" w:hAnsi="宋体"/>
                    </w:rPr>
                    <w:t>”</w:t>
                  </w:r>
                  <w:r w:rsidR="00942FBB" w:rsidRPr="007F3323">
                    <w:t>参数不合法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10100106</w:t>
                  </w:r>
                </w:p>
              </w:tc>
              <w:tc>
                <w:tcPr>
                  <w:tcW w:w="4111" w:type="dxa"/>
                </w:tcPr>
                <w:p w:rsidR="00942FBB" w:rsidRPr="007F3323" w:rsidRDefault="00942FBB" w:rsidP="00EB602D">
                  <w:pPr>
                    <w:pStyle w:val="TableText"/>
                  </w:pPr>
                  <w:r w:rsidRPr="007F3323">
                    <w:t>参数输入不合法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10100327</w:t>
                  </w:r>
                </w:p>
              </w:tc>
              <w:tc>
                <w:tcPr>
                  <w:tcW w:w="4111" w:type="dxa"/>
                </w:tcPr>
                <w:p w:rsidR="00942FBB" w:rsidRPr="007F3323" w:rsidRDefault="00942FBB" w:rsidP="00EB602D">
                  <w:pPr>
                    <w:pStyle w:val="TableText"/>
                  </w:pPr>
                  <w:r w:rsidRPr="007F3323">
                    <w:t>修改密码的最短时间间隔非法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10100328</w:t>
                  </w:r>
                </w:p>
              </w:tc>
              <w:tc>
                <w:tcPr>
                  <w:tcW w:w="4111" w:type="dxa"/>
                </w:tcPr>
                <w:p w:rsidR="00942FBB" w:rsidRPr="007F3323" w:rsidRDefault="00942FBB" w:rsidP="00EB602D">
                  <w:pPr>
                    <w:pStyle w:val="TableText"/>
                  </w:pPr>
                  <w:r w:rsidRPr="007F3323">
                    <w:t>密码有效期非法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10100329</w:t>
                  </w:r>
                </w:p>
              </w:tc>
              <w:tc>
                <w:tcPr>
                  <w:tcW w:w="4111" w:type="dxa"/>
                </w:tcPr>
                <w:p w:rsidR="00942FBB" w:rsidRPr="007F3323" w:rsidRDefault="00942FBB" w:rsidP="00EB602D">
                  <w:pPr>
                    <w:pStyle w:val="TableText"/>
                  </w:pPr>
                  <w:r w:rsidRPr="007F3323">
                    <w:t>修改是否强制修改密码非法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10100330</w:t>
                  </w:r>
                </w:p>
              </w:tc>
              <w:tc>
                <w:tcPr>
                  <w:tcW w:w="4111" w:type="dxa"/>
                </w:tcPr>
                <w:p w:rsidR="00942FBB" w:rsidRPr="007F3323" w:rsidRDefault="00942FBB" w:rsidP="00EB602D">
                  <w:pPr>
                    <w:pStyle w:val="TableText"/>
                  </w:pPr>
                  <w:r w:rsidRPr="007F3323">
                    <w:t>密码重复使用次数非法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10100331</w:t>
                  </w:r>
                </w:p>
              </w:tc>
              <w:tc>
                <w:tcPr>
                  <w:tcW w:w="4111" w:type="dxa"/>
                </w:tcPr>
                <w:p w:rsidR="00942FBB" w:rsidRPr="007F3323" w:rsidRDefault="00942FBB" w:rsidP="00EB602D">
                  <w:pPr>
                    <w:pStyle w:val="TableText"/>
                  </w:pPr>
                  <w:r w:rsidRPr="007F3323">
                    <w:t>密码到期提前提示非法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10100334</w:t>
                  </w:r>
                </w:p>
              </w:tc>
              <w:tc>
                <w:tcPr>
                  <w:tcW w:w="4111" w:type="dxa"/>
                </w:tcPr>
                <w:p w:rsidR="00942FBB" w:rsidRPr="007F3323" w:rsidRDefault="00942FBB" w:rsidP="00EB602D">
                  <w:pPr>
                    <w:pStyle w:val="TableText"/>
                  </w:pPr>
                  <w:r w:rsidRPr="007F3323">
                    <w:t>修改密码策略失败</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10100335</w:t>
                  </w:r>
                </w:p>
              </w:tc>
              <w:tc>
                <w:tcPr>
                  <w:tcW w:w="4111" w:type="dxa"/>
                </w:tcPr>
                <w:p w:rsidR="00942FBB" w:rsidRPr="007F3323" w:rsidRDefault="00942FBB" w:rsidP="00EB602D">
                  <w:pPr>
                    <w:pStyle w:val="TableText"/>
                  </w:pPr>
                  <w:r w:rsidRPr="007F3323">
                    <w:t>密码长度非法</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10100049</w:t>
                  </w:r>
                </w:p>
              </w:tc>
              <w:tc>
                <w:tcPr>
                  <w:tcW w:w="4111" w:type="dxa"/>
                </w:tcPr>
                <w:p w:rsidR="00942FBB" w:rsidRPr="007F3323" w:rsidRDefault="00942FBB" w:rsidP="00B2040C">
                  <w:pPr>
                    <w:pStyle w:val="TableText"/>
                    <w:rPr>
                      <w:sz w:val="20"/>
                      <w:szCs w:val="20"/>
                    </w:rPr>
                  </w:pPr>
                  <w:r w:rsidRPr="007F3323">
                    <w:t>密码允许重复使用次数或密码到期提前提示天数，不正确。</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10100332</w:t>
                  </w:r>
                </w:p>
              </w:tc>
              <w:tc>
                <w:tcPr>
                  <w:tcW w:w="4111" w:type="dxa"/>
                </w:tcPr>
                <w:p w:rsidR="00942FBB" w:rsidRPr="007F3323" w:rsidRDefault="00942FBB" w:rsidP="00B2040C">
                  <w:pPr>
                    <w:pStyle w:val="TableText"/>
                  </w:pPr>
                  <w:r w:rsidRPr="007F3323">
                    <w:t>包含正反序账户名</w:t>
                  </w:r>
                </w:p>
              </w:tc>
            </w:tr>
            <w:tr w:rsidR="00942FBB" w:rsidRPr="007F3323" w:rsidTr="00041AA9">
              <w:tc>
                <w:tcPr>
                  <w:tcW w:w="1740" w:type="dxa"/>
                </w:tcPr>
                <w:p w:rsidR="00942FBB" w:rsidRPr="007F3323" w:rsidRDefault="00942FBB" w:rsidP="00EB602D">
                  <w:pPr>
                    <w:pStyle w:val="TableText"/>
                  </w:pPr>
                  <w:r w:rsidRPr="007F3323">
                    <w:t>400</w:t>
                  </w:r>
                </w:p>
              </w:tc>
              <w:tc>
                <w:tcPr>
                  <w:tcW w:w="1701" w:type="dxa"/>
                </w:tcPr>
                <w:p w:rsidR="00942FBB" w:rsidRPr="007F3323" w:rsidRDefault="00942FBB" w:rsidP="00EB602D">
                  <w:pPr>
                    <w:pStyle w:val="TableText"/>
                  </w:pPr>
                  <w:r w:rsidRPr="007F3323">
                    <w:t>10100336</w:t>
                  </w:r>
                </w:p>
              </w:tc>
              <w:tc>
                <w:tcPr>
                  <w:tcW w:w="4111" w:type="dxa"/>
                </w:tcPr>
                <w:p w:rsidR="00942FBB" w:rsidRPr="007F3323" w:rsidRDefault="00942FBB" w:rsidP="00B2040C">
                  <w:pPr>
                    <w:pStyle w:val="TableText"/>
                  </w:pPr>
                  <w:r w:rsidRPr="007F3323">
                    <w:t>包含特殊字符</w:t>
                  </w:r>
                </w:p>
              </w:tc>
            </w:tr>
            <w:tr w:rsidR="00635F5D" w:rsidRPr="007F3323" w:rsidTr="00041AA9">
              <w:tc>
                <w:tcPr>
                  <w:tcW w:w="1740" w:type="dxa"/>
                </w:tcPr>
                <w:p w:rsidR="00635F5D" w:rsidRPr="007F3323" w:rsidRDefault="00635F5D" w:rsidP="00D26F24">
                  <w:pPr>
                    <w:pStyle w:val="TableText"/>
                  </w:pPr>
                  <w:r w:rsidRPr="007F3323">
                    <w:t>400</w:t>
                  </w:r>
                </w:p>
              </w:tc>
              <w:tc>
                <w:tcPr>
                  <w:tcW w:w="1701" w:type="dxa"/>
                </w:tcPr>
                <w:p w:rsidR="00635F5D" w:rsidRPr="007F3323" w:rsidRDefault="00635F5D" w:rsidP="00D26F24">
                  <w:pPr>
                    <w:pStyle w:val="TableText"/>
                  </w:pPr>
                  <w:r w:rsidRPr="00635F5D">
                    <w:t>10100133</w:t>
                  </w:r>
                </w:p>
              </w:tc>
              <w:tc>
                <w:tcPr>
                  <w:tcW w:w="4111" w:type="dxa"/>
                </w:tcPr>
                <w:p w:rsidR="00635F5D" w:rsidRPr="007F3323" w:rsidRDefault="00635F5D" w:rsidP="00D26F24">
                  <w:pPr>
                    <w:pStyle w:val="TableText"/>
                  </w:pPr>
                  <w:r w:rsidRPr="00635F5D">
                    <w:rPr>
                      <w:rFonts w:hint="eastAsia"/>
                    </w:rPr>
                    <w:t>当前密码策略要求密码不能为弱口令</w:t>
                  </w:r>
                </w:p>
              </w:tc>
            </w:tr>
            <w:tr w:rsidR="00182C5F" w:rsidRPr="007F3323" w:rsidTr="00041AA9">
              <w:tc>
                <w:tcPr>
                  <w:tcW w:w="1740" w:type="dxa"/>
                </w:tcPr>
                <w:p w:rsidR="00182C5F" w:rsidRPr="007F3323" w:rsidRDefault="00182C5F" w:rsidP="00D26F24">
                  <w:pPr>
                    <w:pStyle w:val="TableText"/>
                  </w:pPr>
                  <w:r w:rsidRPr="007F3323">
                    <w:t>400</w:t>
                  </w:r>
                </w:p>
              </w:tc>
              <w:tc>
                <w:tcPr>
                  <w:tcW w:w="1701" w:type="dxa"/>
                </w:tcPr>
                <w:p w:rsidR="00182C5F" w:rsidRPr="007F3323" w:rsidRDefault="00372DBE" w:rsidP="00D26F24">
                  <w:pPr>
                    <w:pStyle w:val="TableText"/>
                  </w:pPr>
                  <w:r w:rsidRPr="00372DBE">
                    <w:t>10100360</w:t>
                  </w:r>
                </w:p>
              </w:tc>
              <w:tc>
                <w:tcPr>
                  <w:tcW w:w="4111" w:type="dxa"/>
                </w:tcPr>
                <w:p w:rsidR="00182C5F" w:rsidRPr="007F3323" w:rsidRDefault="00182C5F" w:rsidP="00D26F24">
                  <w:pPr>
                    <w:pStyle w:val="TableText"/>
                  </w:pPr>
                  <w:r w:rsidRPr="00182C5F">
                    <w:rPr>
                      <w:rFonts w:hint="eastAsia"/>
                    </w:rPr>
                    <w:t>“支持弱口令”参数不合法。</w:t>
                  </w:r>
                </w:p>
              </w:tc>
            </w:tr>
          </w:tbl>
          <w:p w:rsidR="00942FBB" w:rsidRPr="007F3323" w:rsidRDefault="00942FBB" w:rsidP="00B2040C">
            <w:pPr>
              <w:pStyle w:val="TableText"/>
            </w:pPr>
          </w:p>
        </w:tc>
      </w:tr>
    </w:tbl>
    <w:p w:rsidR="00041AA9" w:rsidRPr="007F3323" w:rsidRDefault="00041AA9" w:rsidP="00041AA9">
      <w:bookmarkStart w:id="85" w:name="_Toc439920253"/>
    </w:p>
    <w:p w:rsidR="00942FBB" w:rsidRPr="007F3323" w:rsidRDefault="00942FBB" w:rsidP="002B57DB">
      <w:pPr>
        <w:pStyle w:val="31"/>
        <w:rPr>
          <w:rFonts w:hAnsi="Times New Roman"/>
        </w:rPr>
      </w:pPr>
      <w:bookmarkStart w:id="86" w:name="_Toc509581276"/>
      <w:bookmarkStart w:id="87" w:name="_Toc28629812"/>
      <w:r w:rsidRPr="007F3323">
        <w:rPr>
          <w:rFonts w:hint="eastAsia"/>
        </w:rPr>
        <w:t>设置用户角色</w:t>
      </w:r>
      <w:bookmarkEnd w:id="85"/>
      <w:bookmarkEnd w:id="86"/>
      <w:bookmarkEnd w:id="8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9"/>
        <w:gridCol w:w="8430"/>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设置用户角色</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647"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998"/>
              <w:gridCol w:w="5221"/>
            </w:tblGrid>
            <w:tr w:rsidR="00942FBB" w:rsidRPr="007F3323" w:rsidTr="005348A4">
              <w:tc>
                <w:tcPr>
                  <w:tcW w:w="1210" w:type="pct"/>
                  <w:shd w:val="clear" w:color="auto" w:fill="D9D9D9"/>
                </w:tcPr>
                <w:p w:rsidR="00942FBB" w:rsidRPr="007F3323" w:rsidRDefault="00942FBB" w:rsidP="00B2040C">
                  <w:pPr>
                    <w:pStyle w:val="TableText"/>
                    <w:rPr>
                      <w:b/>
                    </w:rPr>
                  </w:pPr>
                  <w:r w:rsidRPr="007F3323">
                    <w:t>Na</w:t>
                  </w:r>
                  <w:r w:rsidRPr="007F3323">
                    <w:rPr>
                      <w:b/>
                    </w:rPr>
                    <w:t>me</w:t>
                  </w:r>
                </w:p>
              </w:tc>
              <w:tc>
                <w:tcPr>
                  <w:tcW w:w="379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10"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1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0" w:type="pct"/>
                </w:tcPr>
                <w:p w:rsidR="00942FBB" w:rsidRPr="007F3323" w:rsidRDefault="00942FBB" w:rsidP="00B2040C">
                  <w:pPr>
                    <w:pStyle w:val="TableText"/>
                  </w:pPr>
                  <w:r w:rsidRPr="007F3323">
                    <w:t>roles</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t>角色名称列表，</w:t>
                  </w:r>
                  <w:r w:rsidRPr="007F3323">
                    <w:rPr>
                      <w:rFonts w:hint="eastAsia"/>
                    </w:rPr>
                    <w:t>必</w:t>
                  </w:r>
                  <w:r w:rsidRPr="007F3323">
                    <w:t>选。</w:t>
                  </w:r>
                </w:p>
              </w:tc>
            </w:tr>
            <w:tr w:rsidR="00942FBB" w:rsidRPr="007F3323" w:rsidTr="005348A4">
              <w:tc>
                <w:tcPr>
                  <w:tcW w:w="1210" w:type="pct"/>
                </w:tcPr>
                <w:p w:rsidR="00942FBB" w:rsidRPr="007F3323" w:rsidRDefault="00942FBB" w:rsidP="00B2040C">
                  <w:pPr>
                    <w:pStyle w:val="TableText"/>
                  </w:pPr>
                  <w:r w:rsidRPr="007F3323">
                    <w:t>rightType</w:t>
                  </w:r>
                </w:p>
              </w:tc>
              <w:tc>
                <w:tcPr>
                  <w:tcW w:w="608" w:type="pct"/>
                  <w:shd w:val="clear" w:color="auto" w:fill="auto"/>
                </w:tcPr>
                <w:p w:rsidR="00942FBB" w:rsidRPr="007F3323" w:rsidRDefault="00942FBB" w:rsidP="00B2040C">
                  <w:pPr>
                    <w:pStyle w:val="TableText"/>
                  </w:pPr>
                  <w:r w:rsidRPr="007F3323">
                    <w:t>integer</w:t>
                  </w:r>
                </w:p>
              </w:tc>
              <w:tc>
                <w:tcPr>
                  <w:tcW w:w="3182" w:type="pct"/>
                  <w:shd w:val="clear" w:color="auto" w:fill="auto"/>
                </w:tcPr>
                <w:p w:rsidR="00942FBB" w:rsidRPr="007F3323" w:rsidRDefault="00942FBB" w:rsidP="00B2040C">
                  <w:pPr>
                    <w:pStyle w:val="TableText"/>
                  </w:pPr>
                  <w:r w:rsidRPr="007F3323">
                    <w:t>账户安全类型</w:t>
                  </w:r>
                  <w:r w:rsidRPr="007F3323">
                    <w:t xml:space="preserve">, </w:t>
                  </w:r>
                  <w:r w:rsidRPr="007F3323">
                    <w:rPr>
                      <w:rFonts w:hint="eastAsia"/>
                    </w:rPr>
                    <w:t>必</w:t>
                  </w:r>
                  <w:r w:rsidRPr="007F3323">
                    <w:t>选。</w:t>
                  </w:r>
                  <w:r w:rsidRPr="007F3323">
                    <w:t>1</w:t>
                  </w:r>
                  <w:r w:rsidRPr="007F3323">
                    <w:t>：普通模式账户</w:t>
                  </w:r>
                  <w:r w:rsidRPr="007F3323">
                    <w:t>(</w:t>
                  </w:r>
                  <w:r w:rsidRPr="007F3323">
                    <w:t>默认</w:t>
                  </w:r>
                  <w:r w:rsidRPr="007F3323">
                    <w:t>)</w:t>
                  </w:r>
                  <w:r w:rsidRPr="007F3323">
                    <w:t>，</w:t>
                  </w:r>
                  <w:r w:rsidRPr="007F3323">
                    <w:t>2</w:t>
                  </w:r>
                  <w:r w:rsidRPr="007F3323">
                    <w:t>：高安全模式下系统管理员类账户，</w:t>
                  </w:r>
                  <w:r w:rsidRPr="007F3323">
                    <w:t>3</w:t>
                  </w:r>
                  <w:r w:rsidRPr="007F3323">
                    <w:t>：高安全模式下安全管理员类账户，</w:t>
                  </w:r>
                  <w:r w:rsidRPr="007F3323">
                    <w:t>4</w:t>
                  </w:r>
                  <w:r w:rsidRPr="007F3323">
                    <w:t>：高安全模式下安全审计员类账户</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w:t>
            </w:r>
            <w:r w:rsidRPr="007F3323">
              <w:rPr>
                <w:rFonts w:hint="eastAsia"/>
              </w:rPr>
              <w:t>ost</w:t>
            </w:r>
            <w:r w:rsidRPr="007F3323">
              <w:t xml:space="preserve"> &lt;user_uri&gt;/&lt; userId</w:t>
            </w:r>
            <w:r w:rsidRPr="007F3323" w:rsidDel="004132A5">
              <w:t xml:space="preserve"> </w:t>
            </w:r>
            <w:r w:rsidRPr="007F3323">
              <w:t>&gt;</w:t>
            </w:r>
            <w:r w:rsidRPr="007F3323">
              <w:rPr>
                <w:rFonts w:hint="eastAsia"/>
              </w:rPr>
              <w:t>/setR</w:t>
            </w:r>
            <w:r w:rsidRPr="007F3323">
              <w:t>oles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942FBB" w:rsidRPr="007F3323" w:rsidRDefault="00D26F24" w:rsidP="00B2040C">
            <w:pPr>
              <w:pStyle w:val="TableText"/>
              <w:rPr>
                <w:lang w:val="fr-FR"/>
              </w:rPr>
            </w:pPr>
            <w:r>
              <w:t xml:space="preserve">    </w:t>
            </w:r>
            <w:r w:rsidR="00CF77F3" w:rsidRPr="007F3323">
              <w:t>"</w:t>
            </w:r>
            <w:r w:rsidR="00032EEF" w:rsidRPr="007F3323">
              <w:rPr>
                <w:lang w:val="fr-FR"/>
              </w:rPr>
              <w:t>roles</w:t>
            </w:r>
            <w:r w:rsidR="00CF77F3" w:rsidRPr="007F3323">
              <w:t>"</w:t>
            </w:r>
            <w:r w:rsidR="00032EEF" w:rsidRPr="007F3323">
              <w:rPr>
                <w:lang w:val="fr-FR"/>
              </w:rPr>
              <w:t>:[</w:t>
            </w:r>
            <w:r w:rsidR="00CF77F3" w:rsidRPr="007F3323">
              <w:t>"</w:t>
            </w:r>
            <w:r w:rsidR="00032EEF" w:rsidRPr="007F3323">
              <w:rPr>
                <w:lang w:val="fr-FR"/>
              </w:rPr>
              <w:t>roles1</w:t>
            </w:r>
            <w:r w:rsidR="00CF77F3" w:rsidRPr="007F3323">
              <w:t>"</w:t>
            </w:r>
            <w:r w:rsidR="00032EEF" w:rsidRPr="007F3323">
              <w:rPr>
                <w:lang w:val="fr-FR"/>
              </w:rPr>
              <w:t xml:space="preserve">, </w:t>
            </w:r>
            <w:r w:rsidR="00CF77F3" w:rsidRPr="007F3323">
              <w:t>"</w:t>
            </w:r>
            <w:r w:rsidR="00032EEF" w:rsidRPr="007F3323">
              <w:rPr>
                <w:lang w:val="fr-FR"/>
              </w:rPr>
              <w:t>roles2</w:t>
            </w:r>
            <w:r w:rsidR="00CF77F3" w:rsidRPr="007F3323">
              <w:t>"</w:t>
            </w:r>
            <w:r w:rsidR="00032EEF" w:rsidRPr="007F3323">
              <w:rPr>
                <w:lang w:val="fr-FR"/>
              </w:rPr>
              <w:t>],</w:t>
            </w:r>
          </w:p>
          <w:p w:rsidR="00942FBB" w:rsidRPr="007F3323" w:rsidRDefault="00D26F24" w:rsidP="00B2040C">
            <w:pPr>
              <w:pStyle w:val="TableText"/>
            </w:pPr>
            <w:r>
              <w:t xml:space="preserve">    </w:t>
            </w:r>
            <w:r w:rsidR="00CF77F3" w:rsidRPr="007F3323">
              <w:t>"</w:t>
            </w:r>
            <w:r w:rsidR="00942FBB" w:rsidRPr="007F3323">
              <w:t>rightType</w:t>
            </w:r>
            <w:r w:rsidR="00CF77F3" w:rsidRPr="007F3323">
              <w:t>"</w:t>
            </w:r>
            <w:r w:rsidR="00942FBB" w:rsidRPr="007F3323">
              <w:t>: integer</w:t>
            </w:r>
          </w:p>
          <w:p w:rsidR="00942FBB" w:rsidRPr="007F3323" w:rsidRDefault="00942FBB" w:rsidP="00B2040C">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6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rPr>
                <w:b/>
              </w:rPr>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647"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2268"/>
              <w:gridCol w:w="3997"/>
            </w:tblGrid>
            <w:tr w:rsidR="00942FBB" w:rsidRPr="007F3323" w:rsidTr="00041AA9">
              <w:tc>
                <w:tcPr>
                  <w:tcW w:w="1182" w:type="pct"/>
                </w:tcPr>
                <w:p w:rsidR="00942FBB" w:rsidRPr="007F3323" w:rsidRDefault="00942FBB" w:rsidP="00B2040C">
                  <w:pPr>
                    <w:pStyle w:val="TableText"/>
                  </w:pPr>
                  <w:r w:rsidRPr="007F3323">
                    <w:t>http</w:t>
                  </w:r>
                  <w:r w:rsidRPr="007F3323">
                    <w:t>错误码</w:t>
                  </w:r>
                </w:p>
              </w:tc>
              <w:tc>
                <w:tcPr>
                  <w:tcW w:w="1382" w:type="pct"/>
                </w:tcPr>
                <w:p w:rsidR="00942FBB" w:rsidRPr="007F3323" w:rsidRDefault="00942FBB" w:rsidP="00B2040C">
                  <w:pPr>
                    <w:pStyle w:val="TableText"/>
                  </w:pPr>
                  <w:r w:rsidRPr="007F3323">
                    <w:t>errorcode</w:t>
                  </w:r>
                </w:p>
              </w:tc>
              <w:tc>
                <w:tcPr>
                  <w:tcW w:w="2436" w:type="pct"/>
                </w:tcPr>
                <w:p w:rsidR="00942FBB" w:rsidRPr="007F3323" w:rsidRDefault="00942FBB" w:rsidP="00B2040C">
                  <w:pPr>
                    <w:pStyle w:val="TableText"/>
                  </w:pPr>
                  <w:r w:rsidRPr="007F3323">
                    <w:t>描述</w:t>
                  </w:r>
                </w:p>
              </w:tc>
            </w:tr>
            <w:tr w:rsidR="00942FBB" w:rsidRPr="007F3323" w:rsidTr="00041AA9">
              <w:tc>
                <w:tcPr>
                  <w:tcW w:w="1182" w:type="pct"/>
                </w:tcPr>
                <w:p w:rsidR="00942FBB" w:rsidRPr="007F3323" w:rsidRDefault="00942FBB" w:rsidP="00B2040C">
                  <w:pPr>
                    <w:pStyle w:val="TableText"/>
                  </w:pPr>
                  <w:r w:rsidRPr="007F3323">
                    <w:rPr>
                      <w:rFonts w:hint="eastAsia"/>
                    </w:rPr>
                    <w:t>400</w:t>
                  </w:r>
                </w:p>
              </w:tc>
              <w:tc>
                <w:tcPr>
                  <w:tcW w:w="1382" w:type="pct"/>
                </w:tcPr>
                <w:p w:rsidR="00942FBB" w:rsidRPr="007F3323" w:rsidRDefault="00942FBB" w:rsidP="00B2040C">
                  <w:pPr>
                    <w:pStyle w:val="TableText"/>
                  </w:pPr>
                  <w:r w:rsidRPr="007F3323">
                    <w:t>10100058</w:t>
                  </w:r>
                </w:p>
              </w:tc>
              <w:tc>
                <w:tcPr>
                  <w:tcW w:w="2436" w:type="pct"/>
                </w:tcPr>
                <w:p w:rsidR="00942FBB" w:rsidRPr="007F3323" w:rsidRDefault="00942FBB" w:rsidP="00B2040C">
                  <w:pPr>
                    <w:pStyle w:val="TableText"/>
                  </w:pPr>
                  <w:r w:rsidRPr="007F3323">
                    <w:t>权限类型不在要求的范围内</w:t>
                  </w:r>
                </w:p>
              </w:tc>
            </w:tr>
            <w:tr w:rsidR="00942FBB" w:rsidRPr="007F3323" w:rsidTr="00041AA9">
              <w:tc>
                <w:tcPr>
                  <w:tcW w:w="1182" w:type="pct"/>
                </w:tcPr>
                <w:p w:rsidR="00942FBB" w:rsidRPr="007F3323" w:rsidRDefault="00942FBB" w:rsidP="00B2040C">
                  <w:pPr>
                    <w:pStyle w:val="TableText"/>
                  </w:pPr>
                  <w:r w:rsidRPr="007F3323">
                    <w:rPr>
                      <w:rFonts w:hint="eastAsia"/>
                    </w:rPr>
                    <w:t>400</w:t>
                  </w:r>
                </w:p>
              </w:tc>
              <w:tc>
                <w:tcPr>
                  <w:tcW w:w="1382" w:type="pct"/>
                </w:tcPr>
                <w:p w:rsidR="00942FBB" w:rsidRPr="007F3323" w:rsidRDefault="00942FBB" w:rsidP="00B2040C">
                  <w:pPr>
                    <w:pStyle w:val="TableText"/>
                  </w:pPr>
                  <w:r w:rsidRPr="007F3323">
                    <w:t>10100064</w:t>
                  </w:r>
                </w:p>
              </w:tc>
              <w:tc>
                <w:tcPr>
                  <w:tcW w:w="2436" w:type="pct"/>
                </w:tcPr>
                <w:p w:rsidR="00942FBB" w:rsidRPr="007F3323" w:rsidRDefault="00942FBB" w:rsidP="00B2040C">
                  <w:pPr>
                    <w:pStyle w:val="TableText"/>
                  </w:pPr>
                  <w:r w:rsidRPr="007F3323">
                    <w:t>不能修改权限类型</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EB602D">
                  <w:pPr>
                    <w:pStyle w:val="TableText"/>
                  </w:pPr>
                  <w:r w:rsidRPr="007F3323">
                    <w:t>10100306</w:t>
                  </w:r>
                </w:p>
              </w:tc>
              <w:tc>
                <w:tcPr>
                  <w:tcW w:w="2436" w:type="pct"/>
                </w:tcPr>
                <w:p w:rsidR="00942FBB" w:rsidRPr="007F3323" w:rsidRDefault="00942FBB" w:rsidP="00EB602D">
                  <w:pPr>
                    <w:pStyle w:val="TableText"/>
                  </w:pPr>
                  <w:r w:rsidRPr="007F3323">
                    <w:t>用户选择角色不存在</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EB602D">
                  <w:pPr>
                    <w:pStyle w:val="TableText"/>
                  </w:pPr>
                  <w:r w:rsidRPr="007F3323">
                    <w:t>10100106</w:t>
                  </w:r>
                </w:p>
              </w:tc>
              <w:tc>
                <w:tcPr>
                  <w:tcW w:w="2436" w:type="pct"/>
                </w:tcPr>
                <w:p w:rsidR="00942FBB" w:rsidRPr="007F3323" w:rsidRDefault="00942FBB" w:rsidP="00EB602D">
                  <w:pPr>
                    <w:pStyle w:val="TableText"/>
                  </w:pPr>
                  <w:r w:rsidRPr="007F3323">
                    <w:t>参数输入不合法。</w:t>
                  </w:r>
                </w:p>
              </w:tc>
            </w:tr>
            <w:tr w:rsidR="00942FBB" w:rsidRPr="007F3323" w:rsidTr="00041AA9">
              <w:tc>
                <w:tcPr>
                  <w:tcW w:w="1182" w:type="pct"/>
                </w:tcPr>
                <w:p w:rsidR="00942FBB" w:rsidRPr="007F3323" w:rsidRDefault="00942FBB" w:rsidP="00B2040C">
                  <w:pPr>
                    <w:pStyle w:val="TableText"/>
                    <w:rPr>
                      <w:sz w:val="20"/>
                      <w:szCs w:val="20"/>
                    </w:rPr>
                  </w:pPr>
                  <w:r w:rsidRPr="007F3323">
                    <w:t>400</w:t>
                  </w:r>
                </w:p>
              </w:tc>
              <w:tc>
                <w:tcPr>
                  <w:tcW w:w="1382" w:type="pct"/>
                </w:tcPr>
                <w:p w:rsidR="00942FBB" w:rsidRPr="007F3323" w:rsidRDefault="00942FBB" w:rsidP="00B2040C">
                  <w:pPr>
                    <w:pStyle w:val="TableText"/>
                    <w:rPr>
                      <w:sz w:val="20"/>
                      <w:szCs w:val="20"/>
                    </w:rPr>
                  </w:pPr>
                  <w:r w:rsidRPr="007F3323">
                    <w:t>10100307</w:t>
                  </w:r>
                </w:p>
              </w:tc>
              <w:tc>
                <w:tcPr>
                  <w:tcW w:w="2436" w:type="pct"/>
                </w:tcPr>
                <w:p w:rsidR="00942FBB" w:rsidRPr="007F3323" w:rsidRDefault="00942FBB" w:rsidP="00B2040C">
                  <w:pPr>
                    <w:pStyle w:val="TableText"/>
                    <w:rPr>
                      <w:sz w:val="20"/>
                      <w:szCs w:val="20"/>
                    </w:rPr>
                  </w:pPr>
                  <w:r w:rsidRPr="007F3323">
                    <w:t>用户不存在。</w:t>
                  </w:r>
                </w:p>
              </w:tc>
            </w:tr>
            <w:tr w:rsidR="00942FBB" w:rsidRPr="007F3323" w:rsidTr="00041AA9">
              <w:tc>
                <w:tcPr>
                  <w:tcW w:w="1182" w:type="pct"/>
                </w:tcPr>
                <w:p w:rsidR="00942FBB" w:rsidRPr="007F3323" w:rsidRDefault="00942FBB" w:rsidP="00B2040C">
                  <w:pPr>
                    <w:pStyle w:val="TableText"/>
                  </w:pPr>
                  <w:r w:rsidRPr="007F3323">
                    <w:rPr>
                      <w:rFonts w:hint="eastAsia"/>
                    </w:rPr>
                    <w:t>400</w:t>
                  </w:r>
                </w:p>
              </w:tc>
              <w:tc>
                <w:tcPr>
                  <w:tcW w:w="1382" w:type="pct"/>
                </w:tcPr>
                <w:p w:rsidR="00942FBB" w:rsidRPr="007F3323" w:rsidRDefault="00942FBB" w:rsidP="00B2040C">
                  <w:pPr>
                    <w:pStyle w:val="TableText"/>
                  </w:pPr>
                  <w:r w:rsidRPr="007F3323">
                    <w:t>10100313</w:t>
                  </w:r>
                </w:p>
              </w:tc>
              <w:tc>
                <w:tcPr>
                  <w:tcW w:w="2436" w:type="pct"/>
                </w:tcPr>
                <w:p w:rsidR="00942FBB" w:rsidRPr="007F3323" w:rsidRDefault="00942FBB" w:rsidP="00B2040C">
                  <w:pPr>
                    <w:pStyle w:val="TableText"/>
                  </w:pPr>
                  <w:r w:rsidRPr="007F3323">
                    <w:t>当前登录用户不存在</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EB602D">
                  <w:pPr>
                    <w:pStyle w:val="TableText"/>
                  </w:pPr>
                  <w:r w:rsidRPr="007F3323">
                    <w:t>10100001</w:t>
                  </w:r>
                </w:p>
              </w:tc>
              <w:tc>
                <w:tcPr>
                  <w:tcW w:w="2436" w:type="pct"/>
                </w:tcPr>
                <w:p w:rsidR="00942FBB" w:rsidRPr="007F3323" w:rsidRDefault="00942FBB" w:rsidP="00EB602D">
                  <w:pPr>
                    <w:pStyle w:val="TableText"/>
                  </w:pPr>
                  <w:r w:rsidRPr="007F3323">
                    <w:t>数据库异常，请联系管理员。</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B2040C">
                  <w:pPr>
                    <w:pStyle w:val="TableText"/>
                    <w:rPr>
                      <w:sz w:val="20"/>
                      <w:szCs w:val="20"/>
                    </w:rPr>
                  </w:pPr>
                  <w:r w:rsidRPr="007F3323">
                    <w:t>10100350</w:t>
                  </w:r>
                </w:p>
              </w:tc>
              <w:tc>
                <w:tcPr>
                  <w:tcW w:w="2436" w:type="pct"/>
                </w:tcPr>
                <w:p w:rsidR="00942FBB" w:rsidRPr="007F3323" w:rsidRDefault="00942FBB" w:rsidP="00B2040C">
                  <w:pPr>
                    <w:pStyle w:val="TableText"/>
                    <w:rPr>
                      <w:sz w:val="20"/>
                      <w:szCs w:val="20"/>
                    </w:rPr>
                  </w:pPr>
                  <w:r w:rsidRPr="007F3323">
                    <w:t>内置账户，不可以修改角色。</w:t>
                  </w:r>
                </w:p>
              </w:tc>
            </w:tr>
            <w:tr w:rsidR="00942FBB" w:rsidRPr="007F3323" w:rsidTr="00041AA9">
              <w:tc>
                <w:tcPr>
                  <w:tcW w:w="1182" w:type="pct"/>
                </w:tcPr>
                <w:p w:rsidR="00942FBB" w:rsidRPr="007F3323" w:rsidRDefault="00942FBB" w:rsidP="00EB602D">
                  <w:pPr>
                    <w:pStyle w:val="TableText"/>
                  </w:pPr>
                  <w:r w:rsidRPr="007F3323">
                    <w:rPr>
                      <w:rFonts w:hint="eastAsia"/>
                    </w:rPr>
                    <w:t>400</w:t>
                  </w:r>
                </w:p>
              </w:tc>
              <w:tc>
                <w:tcPr>
                  <w:tcW w:w="1382" w:type="pct"/>
                </w:tcPr>
                <w:p w:rsidR="00942FBB" w:rsidRPr="007F3323" w:rsidRDefault="00942FBB" w:rsidP="00B2040C">
                  <w:pPr>
                    <w:pStyle w:val="TableText"/>
                  </w:pPr>
                  <w:r w:rsidRPr="007F3323">
                    <w:t>10100351</w:t>
                  </w:r>
                </w:p>
              </w:tc>
              <w:tc>
                <w:tcPr>
                  <w:tcW w:w="2436" w:type="pct"/>
                </w:tcPr>
                <w:p w:rsidR="00942FBB" w:rsidRPr="007F3323" w:rsidRDefault="00942FBB" w:rsidP="00B2040C">
                  <w:pPr>
                    <w:pStyle w:val="TableText"/>
                  </w:pPr>
                  <w:r w:rsidRPr="007F3323">
                    <w:t>用户不能修改自己的角色</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B2040C">
                  <w:pPr>
                    <w:pStyle w:val="TableText"/>
                  </w:pPr>
                  <w:r w:rsidRPr="007F3323">
                    <w:t>10100346</w:t>
                  </w:r>
                </w:p>
              </w:tc>
              <w:tc>
                <w:tcPr>
                  <w:tcW w:w="2436" w:type="pct"/>
                </w:tcPr>
                <w:p w:rsidR="00942FBB" w:rsidRPr="007F3323" w:rsidRDefault="00942FBB" w:rsidP="00B2040C">
                  <w:pPr>
                    <w:pStyle w:val="TableText"/>
                  </w:pPr>
                  <w:r w:rsidRPr="007F3323">
                    <w:t>内置账户不能修改。</w:t>
                  </w:r>
                </w:p>
              </w:tc>
            </w:tr>
            <w:tr w:rsidR="00942FBB" w:rsidRPr="007F3323" w:rsidTr="00041AA9">
              <w:tc>
                <w:tcPr>
                  <w:tcW w:w="1182" w:type="pct"/>
                </w:tcPr>
                <w:p w:rsidR="00942FBB" w:rsidRPr="007F3323" w:rsidRDefault="00942FBB" w:rsidP="00EB602D">
                  <w:pPr>
                    <w:pStyle w:val="TableText"/>
                  </w:pPr>
                  <w:r w:rsidRPr="007F3323">
                    <w:t>400</w:t>
                  </w:r>
                </w:p>
              </w:tc>
              <w:tc>
                <w:tcPr>
                  <w:tcW w:w="1382" w:type="pct"/>
                </w:tcPr>
                <w:p w:rsidR="00942FBB" w:rsidRPr="007F3323" w:rsidRDefault="00942FBB" w:rsidP="00B2040C">
                  <w:pPr>
                    <w:pStyle w:val="TableText"/>
                  </w:pPr>
                  <w:r w:rsidRPr="007F3323">
                    <w:rPr>
                      <w:rFonts w:hint="eastAsia"/>
                    </w:rPr>
                    <w:t>10100355</w:t>
                  </w:r>
                </w:p>
              </w:tc>
              <w:tc>
                <w:tcPr>
                  <w:tcW w:w="2436" w:type="pct"/>
                </w:tcPr>
                <w:p w:rsidR="00942FBB" w:rsidRPr="007F3323" w:rsidRDefault="00942FBB" w:rsidP="00B2040C">
                  <w:pPr>
                    <w:pStyle w:val="TableText"/>
                  </w:pPr>
                  <w:r w:rsidRPr="007F3323">
                    <w:rPr>
                      <w:rFonts w:hint="eastAsia"/>
                    </w:rPr>
                    <w:t>设置用户角色失败</w:t>
                  </w:r>
                </w:p>
              </w:tc>
            </w:tr>
            <w:tr w:rsidR="00942FBB" w:rsidRPr="007F3323" w:rsidTr="00041AA9">
              <w:tc>
                <w:tcPr>
                  <w:tcW w:w="1182" w:type="pct"/>
                </w:tcPr>
                <w:p w:rsidR="00942FBB" w:rsidRPr="007F3323" w:rsidRDefault="00942FBB" w:rsidP="00EB602D">
                  <w:pPr>
                    <w:pStyle w:val="TableText"/>
                  </w:pPr>
                  <w:r w:rsidRPr="007F3323">
                    <w:rPr>
                      <w:rFonts w:hint="eastAsia"/>
                    </w:rPr>
                    <w:t>400</w:t>
                  </w:r>
                </w:p>
              </w:tc>
              <w:tc>
                <w:tcPr>
                  <w:tcW w:w="1382" w:type="pct"/>
                </w:tcPr>
                <w:p w:rsidR="00942FBB" w:rsidRPr="007F3323" w:rsidRDefault="00942FBB" w:rsidP="00B2040C">
                  <w:pPr>
                    <w:pStyle w:val="TableText"/>
                  </w:pPr>
                  <w:r w:rsidRPr="007F3323">
                    <w:t>10100422</w:t>
                  </w:r>
                </w:p>
              </w:tc>
              <w:tc>
                <w:tcPr>
                  <w:tcW w:w="2436" w:type="pct"/>
                </w:tcPr>
                <w:p w:rsidR="00942FBB" w:rsidRPr="007F3323" w:rsidRDefault="00942FBB" w:rsidP="00B2040C">
                  <w:pPr>
                    <w:pStyle w:val="TableText"/>
                  </w:pPr>
                  <w:r w:rsidRPr="007F3323">
                    <w:t>权限模式不匹配</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rPr>
          <w:rFonts w:hAnsi="Times New Roman"/>
        </w:rPr>
      </w:pPr>
      <w:bookmarkStart w:id="88" w:name="_Toc439920254"/>
      <w:bookmarkStart w:id="89" w:name="_Toc509581277"/>
      <w:bookmarkStart w:id="90" w:name="_Toc28629813"/>
      <w:r w:rsidRPr="007F3323">
        <w:t>子系统间认证账号密码</w:t>
      </w:r>
      <w:bookmarkEnd w:id="88"/>
      <w:bookmarkEnd w:id="89"/>
      <w:bookmarkEnd w:id="90"/>
    </w:p>
    <w:p w:rsidR="00942FBB" w:rsidRPr="007F3323" w:rsidRDefault="00942FBB" w:rsidP="00041AA9">
      <w:r w:rsidRPr="007F3323">
        <w:t>内置</w:t>
      </w:r>
      <w:r w:rsidR="004D77B2">
        <w:t>3</w:t>
      </w:r>
      <w:r w:rsidRPr="007F3323">
        <w:t>个机机账户用户子系统间认证</w:t>
      </w:r>
    </w:p>
    <w:p w:rsidR="00942FBB" w:rsidRPr="007F3323" w:rsidRDefault="004D77B2" w:rsidP="00041AA9">
      <w:r>
        <w:rPr>
          <w:rFonts w:hint="eastAsia"/>
        </w:rPr>
        <w:t>三</w:t>
      </w:r>
      <w:r w:rsidR="00942FBB" w:rsidRPr="007F3323">
        <w:t>个机机账户用户类型为</w:t>
      </w:r>
      <w:r w:rsidR="00942FBB" w:rsidRPr="007F3323">
        <w:t>2</w:t>
      </w:r>
    </w:p>
    <w:p w:rsidR="00942FBB" w:rsidRPr="007F3323" w:rsidRDefault="00942FBB" w:rsidP="00041AA9">
      <w:r w:rsidRPr="007F3323">
        <w:t>用户角色为</w:t>
      </w:r>
      <w:r w:rsidRPr="007F3323">
        <w:t>administrator</w:t>
      </w:r>
    </w:p>
    <w:p w:rsidR="00942FBB" w:rsidRPr="007F3323" w:rsidRDefault="00942FBB" w:rsidP="00041AA9">
      <w:pPr>
        <w:pStyle w:val="ItemList"/>
      </w:pPr>
      <w:r w:rsidRPr="007F3323">
        <w:rPr>
          <w:rFonts w:hAnsiTheme="minorEastAsia"/>
        </w:rPr>
        <w:t>对</w:t>
      </w:r>
      <w:r w:rsidRPr="007F3323">
        <w:t>VDI</w:t>
      </w:r>
      <w:r w:rsidRPr="007F3323">
        <w:rPr>
          <w:rFonts w:hAnsiTheme="minorEastAsia"/>
        </w:rPr>
        <w:t>，帐号名称</w:t>
      </w:r>
      <w:r w:rsidRPr="007F3323">
        <w:t>: vdisysman</w:t>
      </w:r>
      <w:r w:rsidRPr="007F3323">
        <w:rPr>
          <w:rFonts w:hAnsiTheme="minorEastAsia"/>
        </w:rPr>
        <w:t>，默认密码</w:t>
      </w:r>
      <w:r w:rsidRPr="007F3323">
        <w:t>: VdiEnginE@234</w:t>
      </w:r>
      <w:r w:rsidRPr="007F3323">
        <w:rPr>
          <w:rFonts w:hAnsiTheme="minorEastAsia"/>
        </w:rPr>
        <w:t>。</w:t>
      </w:r>
    </w:p>
    <w:p w:rsidR="00942FBB" w:rsidRPr="007F3323" w:rsidRDefault="00942FBB" w:rsidP="00041AA9">
      <w:pPr>
        <w:pStyle w:val="ItemList"/>
      </w:pPr>
      <w:r w:rsidRPr="007F3323">
        <w:rPr>
          <w:rFonts w:hAnsiTheme="minorEastAsia"/>
        </w:rPr>
        <w:t>对健康检查工具，帐号名称</w:t>
      </w:r>
      <w:r w:rsidRPr="007F3323">
        <w:t>: hchksysman</w:t>
      </w:r>
      <w:r w:rsidRPr="007F3323">
        <w:rPr>
          <w:rFonts w:hAnsiTheme="minorEastAsia"/>
        </w:rPr>
        <w:t>，默认密码</w:t>
      </w:r>
      <w:r w:rsidRPr="007F3323">
        <w:t>: HchkEnginE@456</w:t>
      </w:r>
      <w:r w:rsidRPr="007F3323">
        <w:rPr>
          <w:rFonts w:hAnsiTheme="minorEastAsia"/>
        </w:rPr>
        <w:t>。</w:t>
      </w:r>
    </w:p>
    <w:p w:rsidR="003161DF" w:rsidRPr="000315C1" w:rsidRDefault="00942FBB" w:rsidP="003161DF">
      <w:pPr>
        <w:pStyle w:val="ItemList"/>
      </w:pPr>
      <w:r w:rsidRPr="007F3323">
        <w:rPr>
          <w:rFonts w:hAnsiTheme="minorEastAsia"/>
        </w:rPr>
        <w:t>对</w:t>
      </w:r>
      <w:r w:rsidRPr="007F3323">
        <w:t>GE</w:t>
      </w:r>
      <w:r w:rsidRPr="007F3323">
        <w:rPr>
          <w:rFonts w:hAnsiTheme="minorEastAsia"/>
        </w:rPr>
        <w:t>内部，帐号名称</w:t>
      </w:r>
      <w:r w:rsidRPr="007F3323">
        <w:t>: gesysman</w:t>
      </w:r>
      <w:r w:rsidRPr="007F3323">
        <w:rPr>
          <w:rFonts w:hAnsiTheme="minorEastAsia"/>
        </w:rPr>
        <w:t>，默认密码</w:t>
      </w:r>
      <w:r w:rsidRPr="007F3323">
        <w:t>: GeEnginE@123</w:t>
      </w:r>
      <w:r w:rsidRPr="007F3323">
        <w:rPr>
          <w:rFonts w:hAnsiTheme="minorEastAsia"/>
        </w:rPr>
        <w:t>。</w:t>
      </w:r>
    </w:p>
    <w:p w:rsidR="003161DF" w:rsidRPr="007F3323" w:rsidRDefault="003161DF" w:rsidP="003161DF">
      <w:pPr>
        <w:pStyle w:val="31"/>
        <w:rPr>
          <w:rFonts w:hAnsi="Times New Roman"/>
        </w:rPr>
      </w:pPr>
      <w:bookmarkStart w:id="91" w:name="_Toc28629814"/>
      <w:r w:rsidRPr="000315C1">
        <w:rPr>
          <w:rFonts w:hint="eastAsia"/>
        </w:rPr>
        <w:t>锁定</w:t>
      </w:r>
      <w:r w:rsidRPr="000315C1">
        <w:t>用户</w:t>
      </w:r>
      <w:bookmarkEnd w:id="9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9"/>
        <w:gridCol w:w="8430"/>
      </w:tblGrid>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接口功能</w:t>
            </w:r>
          </w:p>
        </w:tc>
        <w:tc>
          <w:tcPr>
            <w:tcW w:w="8430"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Pr>
                <w:rFonts w:hint="eastAsia"/>
              </w:rPr>
              <w:t>锁定</w:t>
            </w:r>
            <w:r w:rsidRPr="007F3323">
              <w:t>用户</w:t>
            </w:r>
          </w:p>
        </w:tc>
      </w:tr>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接口描述</w:t>
            </w:r>
          </w:p>
        </w:tc>
        <w:tc>
          <w:tcPr>
            <w:tcW w:w="8430"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998"/>
              <w:gridCol w:w="5221"/>
            </w:tblGrid>
            <w:tr w:rsidR="003161DF" w:rsidRPr="007F3323" w:rsidTr="002B50C7">
              <w:tc>
                <w:tcPr>
                  <w:tcW w:w="1210" w:type="pct"/>
                  <w:shd w:val="clear" w:color="auto" w:fill="D9D9D9"/>
                </w:tcPr>
                <w:p w:rsidR="003161DF" w:rsidRPr="007F3323" w:rsidRDefault="003161DF" w:rsidP="002B50C7">
                  <w:pPr>
                    <w:pStyle w:val="TableText"/>
                    <w:rPr>
                      <w:b/>
                    </w:rPr>
                  </w:pPr>
                  <w:r w:rsidRPr="007F3323">
                    <w:t>Na</w:t>
                  </w:r>
                  <w:r w:rsidRPr="007F3323">
                    <w:rPr>
                      <w:b/>
                    </w:rPr>
                    <w:t>me</w:t>
                  </w:r>
                </w:p>
              </w:tc>
              <w:tc>
                <w:tcPr>
                  <w:tcW w:w="3790" w:type="pct"/>
                  <w:gridSpan w:val="2"/>
                  <w:shd w:val="clear" w:color="auto" w:fill="auto"/>
                </w:tcPr>
                <w:p w:rsidR="003161DF" w:rsidRPr="007F3323" w:rsidRDefault="003161DF" w:rsidP="002B50C7">
                  <w:pPr>
                    <w:pStyle w:val="TableText"/>
                  </w:pPr>
                  <w:r w:rsidRPr="007F3323">
                    <w:t>请求正文描述</w:t>
                  </w:r>
                </w:p>
              </w:tc>
            </w:tr>
            <w:tr w:rsidR="003161DF" w:rsidRPr="007F3323" w:rsidTr="002B50C7">
              <w:tc>
                <w:tcPr>
                  <w:tcW w:w="1210" w:type="pct"/>
                  <w:shd w:val="clear" w:color="auto" w:fill="D9D9D9"/>
                </w:tcPr>
                <w:p w:rsidR="003161DF" w:rsidRPr="007F3323" w:rsidRDefault="003161DF" w:rsidP="002B50C7">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3161DF" w:rsidRPr="007F3323" w:rsidRDefault="003161DF" w:rsidP="002B50C7">
                  <w:pPr>
                    <w:pStyle w:val="TableText"/>
                    <w:rPr>
                      <w:b/>
                    </w:rPr>
                  </w:pPr>
                  <w:r w:rsidRPr="007F3323">
                    <w:rPr>
                      <w:b/>
                    </w:rPr>
                    <w:t>Type</w:t>
                  </w:r>
                </w:p>
              </w:tc>
              <w:tc>
                <w:tcPr>
                  <w:tcW w:w="3182" w:type="pct"/>
                  <w:shd w:val="clear" w:color="auto" w:fill="D9D9D9"/>
                </w:tcPr>
                <w:p w:rsidR="003161DF" w:rsidRPr="007F3323" w:rsidRDefault="003161DF" w:rsidP="002B50C7">
                  <w:pPr>
                    <w:pStyle w:val="TableText"/>
                    <w:rPr>
                      <w:b/>
                    </w:rPr>
                  </w:pPr>
                  <w:r w:rsidRPr="007F3323">
                    <w:rPr>
                      <w:b/>
                    </w:rPr>
                    <w:t>Description</w:t>
                  </w:r>
                </w:p>
              </w:tc>
            </w:tr>
            <w:tr w:rsidR="003161DF" w:rsidRPr="007F3323" w:rsidTr="002B50C7">
              <w:tc>
                <w:tcPr>
                  <w:tcW w:w="1210" w:type="pct"/>
                </w:tcPr>
                <w:p w:rsidR="003161DF" w:rsidRPr="007F3323" w:rsidRDefault="003161DF" w:rsidP="002B50C7">
                  <w:pPr>
                    <w:pStyle w:val="TableText"/>
                    <w:tabs>
                      <w:tab w:val="left" w:pos="1060"/>
                    </w:tabs>
                  </w:pPr>
                  <w:r>
                    <w:t>userId</w:t>
                  </w:r>
                  <w:r>
                    <w:tab/>
                  </w:r>
                </w:p>
              </w:tc>
              <w:tc>
                <w:tcPr>
                  <w:tcW w:w="608" w:type="pct"/>
                  <w:shd w:val="clear" w:color="auto" w:fill="auto"/>
                </w:tcPr>
                <w:p w:rsidR="003161DF" w:rsidRPr="007F3323" w:rsidRDefault="003161DF" w:rsidP="002B50C7">
                  <w:pPr>
                    <w:pStyle w:val="TableText"/>
                  </w:pPr>
                  <w:r>
                    <w:t>string</w:t>
                  </w:r>
                </w:p>
              </w:tc>
              <w:tc>
                <w:tcPr>
                  <w:tcW w:w="3182" w:type="pct"/>
                  <w:shd w:val="clear" w:color="auto" w:fill="auto"/>
                </w:tcPr>
                <w:p w:rsidR="003161DF" w:rsidRPr="007F3323" w:rsidRDefault="003161DF" w:rsidP="002B50C7">
                  <w:pPr>
                    <w:pStyle w:val="TableText"/>
                  </w:pPr>
                  <w:r>
                    <w:rPr>
                      <w:rFonts w:hint="eastAsia"/>
                    </w:rPr>
                    <w:t>用户标示</w:t>
                  </w:r>
                  <w:r>
                    <w:t>。</w:t>
                  </w:r>
                </w:p>
              </w:tc>
            </w:tr>
          </w:tbl>
          <w:p w:rsidR="003161DF" w:rsidRPr="007F3323" w:rsidRDefault="003161DF"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2"/>
              <w:gridCol w:w="1135"/>
              <w:gridCol w:w="5067"/>
            </w:tblGrid>
            <w:tr w:rsidR="003161DF" w:rsidRPr="007F3323" w:rsidTr="002B50C7">
              <w:tc>
                <w:tcPr>
                  <w:tcW w:w="1220" w:type="pct"/>
                  <w:shd w:val="clear" w:color="auto" w:fill="D9D9D9"/>
                </w:tcPr>
                <w:p w:rsidR="003161DF" w:rsidRPr="007F3323" w:rsidRDefault="003161DF" w:rsidP="002B50C7">
                  <w:pPr>
                    <w:pStyle w:val="TableText"/>
                    <w:rPr>
                      <w:b/>
                    </w:rPr>
                  </w:pPr>
                  <w:r w:rsidRPr="007F3323">
                    <w:rPr>
                      <w:b/>
                    </w:rPr>
                    <w:t>Name</w:t>
                  </w:r>
                </w:p>
              </w:tc>
              <w:tc>
                <w:tcPr>
                  <w:tcW w:w="3780" w:type="pct"/>
                  <w:gridSpan w:val="2"/>
                </w:tcPr>
                <w:p w:rsidR="003161DF" w:rsidRPr="007F3323" w:rsidRDefault="003161DF" w:rsidP="002B50C7">
                  <w:pPr>
                    <w:pStyle w:val="TableText"/>
                  </w:pPr>
                  <w:r w:rsidRPr="007F3323">
                    <w:t>响应正文描述</w:t>
                  </w:r>
                </w:p>
              </w:tc>
            </w:tr>
            <w:tr w:rsidR="003161DF" w:rsidRPr="007F3323" w:rsidTr="002B50C7">
              <w:tc>
                <w:tcPr>
                  <w:tcW w:w="1220" w:type="pct"/>
                  <w:shd w:val="clear" w:color="auto" w:fill="D9D9D9"/>
                </w:tcPr>
                <w:p w:rsidR="003161DF" w:rsidRPr="007F3323" w:rsidRDefault="003161DF" w:rsidP="002B50C7">
                  <w:pPr>
                    <w:pStyle w:val="TableText"/>
                    <w:rPr>
                      <w:b/>
                    </w:rPr>
                  </w:pPr>
                  <w:r w:rsidRPr="007F3323">
                    <w:rPr>
                      <w:b/>
                    </w:rPr>
                    <w:t>A</w:t>
                  </w:r>
                  <w:r w:rsidRPr="007F3323">
                    <w:rPr>
                      <w:rFonts w:hint="eastAsia"/>
                      <w:b/>
                    </w:rPr>
                    <w:t>t</w:t>
                  </w:r>
                  <w:r w:rsidRPr="007F3323">
                    <w:rPr>
                      <w:b/>
                    </w:rPr>
                    <w:t>tribute</w:t>
                  </w:r>
                </w:p>
              </w:tc>
              <w:tc>
                <w:tcPr>
                  <w:tcW w:w="692" w:type="pct"/>
                  <w:shd w:val="clear" w:color="auto" w:fill="D9D9D9"/>
                </w:tcPr>
                <w:p w:rsidR="003161DF" w:rsidRPr="007F3323" w:rsidRDefault="003161DF" w:rsidP="002B50C7">
                  <w:pPr>
                    <w:pStyle w:val="TableText"/>
                    <w:rPr>
                      <w:b/>
                    </w:rPr>
                  </w:pPr>
                  <w:r w:rsidRPr="007F3323">
                    <w:rPr>
                      <w:b/>
                    </w:rPr>
                    <w:t>Type</w:t>
                  </w:r>
                </w:p>
              </w:tc>
              <w:tc>
                <w:tcPr>
                  <w:tcW w:w="3088" w:type="pct"/>
                  <w:shd w:val="clear" w:color="auto" w:fill="D9D9D9"/>
                </w:tcPr>
                <w:p w:rsidR="003161DF" w:rsidRPr="007F3323" w:rsidRDefault="003161DF" w:rsidP="002B50C7">
                  <w:pPr>
                    <w:pStyle w:val="TableText"/>
                    <w:rPr>
                      <w:b/>
                    </w:rPr>
                  </w:pPr>
                  <w:r w:rsidRPr="007F3323">
                    <w:rPr>
                      <w:b/>
                    </w:rPr>
                    <w:t>Description</w:t>
                  </w:r>
                </w:p>
              </w:tc>
            </w:tr>
          </w:tbl>
          <w:p w:rsidR="003161DF" w:rsidRPr="007F3323" w:rsidRDefault="003161DF" w:rsidP="002B50C7">
            <w:pPr>
              <w:pStyle w:val="TableText"/>
            </w:pPr>
          </w:p>
        </w:tc>
      </w:tr>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请求样例</w:t>
            </w:r>
          </w:p>
        </w:tc>
        <w:tc>
          <w:tcPr>
            <w:tcW w:w="8430"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t>Post &lt;user_uri&gt;/</w:t>
            </w:r>
            <w:r w:rsidRPr="000315C1">
              <w:t>lockUser</w:t>
            </w:r>
            <w:r w:rsidRPr="007F3323">
              <w:t xml:space="preserve"> HTTP/1.1</w:t>
            </w:r>
          </w:p>
          <w:p w:rsidR="003161DF" w:rsidRPr="007F3323" w:rsidRDefault="003161DF" w:rsidP="002B50C7">
            <w:pPr>
              <w:pStyle w:val="TableText"/>
            </w:pPr>
            <w:r w:rsidRPr="007F3323">
              <w:t>Host: https://&lt;</w:t>
            </w:r>
            <w:r w:rsidRPr="007F3323">
              <w:rPr>
                <w:b/>
              </w:rPr>
              <w:t>ip</w:t>
            </w:r>
            <w:r w:rsidRPr="007F3323">
              <w:t>&gt;:&lt;</w:t>
            </w:r>
            <w:r w:rsidRPr="007F3323">
              <w:rPr>
                <w:b/>
              </w:rPr>
              <w:t>port&gt;</w:t>
            </w:r>
          </w:p>
          <w:p w:rsidR="003161DF" w:rsidRPr="007F3323" w:rsidRDefault="003161DF" w:rsidP="002B50C7">
            <w:pPr>
              <w:pStyle w:val="TableText"/>
            </w:pPr>
            <w:r w:rsidRPr="007F3323">
              <w:t>Content-Type: application/json; charset=UTF-8</w:t>
            </w:r>
          </w:p>
          <w:p w:rsidR="003161DF" w:rsidRPr="007F3323" w:rsidRDefault="003161DF" w:rsidP="002B50C7">
            <w:pPr>
              <w:pStyle w:val="TableText"/>
            </w:pPr>
            <w:r w:rsidRPr="007F3323">
              <w:t>Accept: application/json;version=&lt;version&gt;; charset=UTF-8</w:t>
            </w:r>
          </w:p>
          <w:p w:rsidR="003161DF" w:rsidRPr="007F3323" w:rsidRDefault="003161DF" w:rsidP="002B50C7">
            <w:pPr>
              <w:pStyle w:val="TableText"/>
            </w:pPr>
            <w:r w:rsidRPr="007F3323">
              <w:t xml:space="preserve">X-Auth-Token: </w:t>
            </w:r>
            <w:r w:rsidRPr="007F3323">
              <w:rPr>
                <w:b/>
              </w:rPr>
              <w:t>&lt;Authen_TOKEN&gt;</w:t>
            </w:r>
            <w:r w:rsidRPr="007F3323">
              <w:t xml:space="preserve"> </w:t>
            </w:r>
            <w:r w:rsidRPr="007F3323">
              <w:br/>
              <w:t>{</w:t>
            </w:r>
          </w:p>
          <w:p w:rsidR="003161DF" w:rsidRDefault="003161DF" w:rsidP="002B50C7">
            <w:pPr>
              <w:pStyle w:val="TableText"/>
            </w:pPr>
            <w:r>
              <w:t xml:space="preserve">    "userId":string</w:t>
            </w:r>
          </w:p>
          <w:p w:rsidR="003161DF" w:rsidRPr="007F3323" w:rsidRDefault="003161DF" w:rsidP="002B50C7">
            <w:pPr>
              <w:pStyle w:val="TableText"/>
            </w:pPr>
            <w:r w:rsidRPr="007F3323">
              <w:t>}</w:t>
            </w:r>
          </w:p>
        </w:tc>
      </w:tr>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响应样例</w:t>
            </w:r>
          </w:p>
        </w:tc>
        <w:tc>
          <w:tcPr>
            <w:tcW w:w="8430"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HTTP/1.1 200 OKAY</w:t>
            </w:r>
          </w:p>
          <w:p w:rsidR="003161DF" w:rsidRPr="007F3323" w:rsidRDefault="003161DF" w:rsidP="002B50C7">
            <w:pPr>
              <w:pStyle w:val="TableText"/>
            </w:pPr>
            <w:r w:rsidRPr="007F3323">
              <w:t>Date: Mon, 12 Nov 2007 15:55:01 GMT</w:t>
            </w:r>
          </w:p>
          <w:p w:rsidR="003161DF" w:rsidRPr="007F3323" w:rsidRDefault="003161DF" w:rsidP="002B50C7">
            <w:pPr>
              <w:pStyle w:val="TableText"/>
            </w:pPr>
            <w:r w:rsidRPr="007F3323">
              <w:t xml:space="preserve">Content-Length: </w:t>
            </w:r>
            <w:r w:rsidRPr="007F3323">
              <w:rPr>
                <w:b/>
              </w:rPr>
              <w:t>xxx</w:t>
            </w:r>
          </w:p>
          <w:p w:rsidR="003161DF" w:rsidRPr="007F3323" w:rsidRDefault="003161DF" w:rsidP="002B50C7">
            <w:pPr>
              <w:pStyle w:val="TableText"/>
            </w:pPr>
            <w:r w:rsidRPr="007F3323">
              <w:t>Content-Type</w:t>
            </w:r>
            <w:r w:rsidRPr="007F3323">
              <w:tab/>
              <w:t>application/json;charset=UTF-8</w:t>
            </w:r>
          </w:p>
          <w:p w:rsidR="003161DF" w:rsidRPr="007F3323" w:rsidRDefault="003161DF" w:rsidP="002B50C7">
            <w:pPr>
              <w:pStyle w:val="TableText"/>
            </w:pPr>
            <w:r w:rsidRPr="007F3323">
              <w:t>{</w:t>
            </w:r>
          </w:p>
          <w:p w:rsidR="003161DF" w:rsidRPr="007F3323" w:rsidRDefault="003161DF" w:rsidP="002B50C7">
            <w:pPr>
              <w:pStyle w:val="TableText"/>
              <w:rPr>
                <w:b/>
              </w:rPr>
            </w:pPr>
            <w:r w:rsidRPr="007F3323">
              <w:t>}</w:t>
            </w:r>
          </w:p>
        </w:tc>
      </w:tr>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错误码</w:t>
            </w:r>
          </w:p>
        </w:tc>
        <w:tc>
          <w:tcPr>
            <w:tcW w:w="8430"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747"/>
              <w:gridCol w:w="2727"/>
            </w:tblGrid>
            <w:tr w:rsidR="003161DF" w:rsidRPr="007F3323" w:rsidTr="002B50C7">
              <w:tc>
                <w:tcPr>
                  <w:tcW w:w="1664" w:type="pct"/>
                </w:tcPr>
                <w:p w:rsidR="003161DF" w:rsidRPr="007F3323" w:rsidRDefault="003161DF" w:rsidP="002B50C7">
                  <w:pPr>
                    <w:pStyle w:val="TableText"/>
                  </w:pPr>
                  <w:r w:rsidRPr="007F3323">
                    <w:t>http</w:t>
                  </w:r>
                  <w:r w:rsidRPr="007F3323">
                    <w:t>错误码</w:t>
                  </w:r>
                </w:p>
              </w:tc>
              <w:tc>
                <w:tcPr>
                  <w:tcW w:w="1674" w:type="pct"/>
                </w:tcPr>
                <w:p w:rsidR="003161DF" w:rsidRPr="007F3323" w:rsidRDefault="003161DF" w:rsidP="002B50C7">
                  <w:pPr>
                    <w:pStyle w:val="TableText"/>
                  </w:pPr>
                  <w:r w:rsidRPr="007F3323">
                    <w:t>errorcode</w:t>
                  </w:r>
                </w:p>
              </w:tc>
              <w:tc>
                <w:tcPr>
                  <w:tcW w:w="1662" w:type="pct"/>
                </w:tcPr>
                <w:p w:rsidR="003161DF" w:rsidRPr="007F3323" w:rsidRDefault="003161DF" w:rsidP="002B50C7">
                  <w:pPr>
                    <w:pStyle w:val="TableText"/>
                  </w:pPr>
                  <w:r w:rsidRPr="007F3323">
                    <w:t>描述</w:t>
                  </w:r>
                </w:p>
              </w:tc>
            </w:tr>
            <w:tr w:rsidR="003161DF" w:rsidRPr="007F3323" w:rsidTr="002B50C7">
              <w:tc>
                <w:tcPr>
                  <w:tcW w:w="1664" w:type="pct"/>
                </w:tcPr>
                <w:p w:rsidR="003161DF" w:rsidRPr="007F3323" w:rsidRDefault="003161DF" w:rsidP="002B50C7">
                  <w:pPr>
                    <w:pStyle w:val="TableText"/>
                  </w:pPr>
                  <w:r w:rsidRPr="007F3323">
                    <w:t>400</w:t>
                  </w:r>
                </w:p>
              </w:tc>
              <w:tc>
                <w:tcPr>
                  <w:tcW w:w="1674" w:type="pct"/>
                </w:tcPr>
                <w:p w:rsidR="003161DF" w:rsidRPr="007F3323" w:rsidRDefault="003161DF" w:rsidP="002B50C7">
                  <w:pPr>
                    <w:pStyle w:val="TableText"/>
                  </w:pPr>
                  <w:r w:rsidRPr="007F3323">
                    <w:t>10100106</w:t>
                  </w:r>
                </w:p>
              </w:tc>
              <w:tc>
                <w:tcPr>
                  <w:tcW w:w="1662" w:type="pct"/>
                </w:tcPr>
                <w:p w:rsidR="003161DF" w:rsidRPr="007F3323" w:rsidRDefault="003161DF" w:rsidP="002B50C7">
                  <w:pPr>
                    <w:pStyle w:val="TableText"/>
                  </w:pPr>
                  <w:r w:rsidRPr="007F3323">
                    <w:t>参数输入不合法。</w:t>
                  </w:r>
                </w:p>
              </w:tc>
            </w:tr>
            <w:tr w:rsidR="003161DF" w:rsidRPr="007F3323" w:rsidTr="002B50C7">
              <w:tc>
                <w:tcPr>
                  <w:tcW w:w="1664" w:type="pct"/>
                </w:tcPr>
                <w:p w:rsidR="003161DF" w:rsidRPr="007F3323" w:rsidRDefault="003161DF" w:rsidP="002B50C7">
                  <w:pPr>
                    <w:pStyle w:val="TableText"/>
                    <w:rPr>
                      <w:sz w:val="20"/>
                      <w:szCs w:val="20"/>
                    </w:rPr>
                  </w:pPr>
                  <w:r w:rsidRPr="007F3323">
                    <w:t>400</w:t>
                  </w:r>
                </w:p>
              </w:tc>
              <w:tc>
                <w:tcPr>
                  <w:tcW w:w="1674" w:type="pct"/>
                </w:tcPr>
                <w:p w:rsidR="003161DF" w:rsidRPr="0071451B" w:rsidRDefault="003161DF" w:rsidP="002B50C7">
                  <w:pPr>
                    <w:pStyle w:val="TableText"/>
                  </w:pPr>
                  <w:r w:rsidRPr="0071451B">
                    <w:rPr>
                      <w:rFonts w:hint="eastAsia"/>
                    </w:rPr>
                    <w:t>10100056</w:t>
                  </w:r>
                </w:p>
              </w:tc>
              <w:tc>
                <w:tcPr>
                  <w:tcW w:w="1662" w:type="pct"/>
                </w:tcPr>
                <w:p w:rsidR="003161DF" w:rsidRPr="00821F3D" w:rsidRDefault="003161DF" w:rsidP="002B50C7">
                  <w:pPr>
                    <w:pStyle w:val="TableText"/>
                  </w:pPr>
                  <w:r w:rsidRPr="00821F3D">
                    <w:t>锁定用户失败</w:t>
                  </w:r>
                  <w:r w:rsidRPr="007F3323">
                    <w:t>。</w:t>
                  </w:r>
                </w:p>
              </w:tc>
            </w:tr>
            <w:tr w:rsidR="003161DF" w:rsidRPr="007F3323" w:rsidTr="002B50C7">
              <w:tc>
                <w:tcPr>
                  <w:tcW w:w="1664" w:type="pct"/>
                </w:tcPr>
                <w:p w:rsidR="003161DF" w:rsidRPr="007F3323" w:rsidRDefault="003161DF" w:rsidP="002B50C7">
                  <w:pPr>
                    <w:pStyle w:val="TableText"/>
                  </w:pPr>
                  <w:r w:rsidRPr="007F3323">
                    <w:t>400</w:t>
                  </w:r>
                </w:p>
              </w:tc>
              <w:tc>
                <w:tcPr>
                  <w:tcW w:w="1674" w:type="pct"/>
                </w:tcPr>
                <w:p w:rsidR="003161DF" w:rsidRPr="007F3323" w:rsidRDefault="003161DF" w:rsidP="002B50C7">
                  <w:pPr>
                    <w:pStyle w:val="TableText"/>
                  </w:pPr>
                  <w:r w:rsidRPr="0071451B">
                    <w:rPr>
                      <w:rFonts w:hint="eastAsia"/>
                    </w:rPr>
                    <w:t>10100059</w:t>
                  </w:r>
                </w:p>
              </w:tc>
              <w:tc>
                <w:tcPr>
                  <w:tcW w:w="1662" w:type="pct"/>
                </w:tcPr>
                <w:p w:rsidR="003161DF" w:rsidRPr="007F3323" w:rsidRDefault="003161DF" w:rsidP="002B50C7">
                  <w:pPr>
                    <w:pStyle w:val="TableText"/>
                  </w:pPr>
                  <w:r w:rsidRPr="00821F3D">
                    <w:t>不能锁定当前用户</w:t>
                  </w:r>
                  <w:r w:rsidRPr="007F3323">
                    <w:t>。</w:t>
                  </w:r>
                </w:p>
              </w:tc>
            </w:tr>
            <w:tr w:rsidR="003161DF" w:rsidRPr="007F3323" w:rsidTr="002B50C7">
              <w:tc>
                <w:tcPr>
                  <w:tcW w:w="1664" w:type="pct"/>
                </w:tcPr>
                <w:p w:rsidR="003161DF" w:rsidRPr="007F3323" w:rsidRDefault="003161DF" w:rsidP="002B50C7">
                  <w:pPr>
                    <w:pStyle w:val="TableText"/>
                  </w:pPr>
                  <w:r w:rsidRPr="007F3323">
                    <w:rPr>
                      <w:rFonts w:hint="eastAsia"/>
                    </w:rPr>
                    <w:t>400</w:t>
                  </w:r>
                </w:p>
              </w:tc>
              <w:tc>
                <w:tcPr>
                  <w:tcW w:w="1674" w:type="pct"/>
                </w:tcPr>
                <w:p w:rsidR="003161DF" w:rsidRPr="007F3323" w:rsidRDefault="003161DF" w:rsidP="002B50C7">
                  <w:pPr>
                    <w:pStyle w:val="TableText"/>
                  </w:pPr>
                  <w:r w:rsidRPr="0071451B">
                    <w:rPr>
                      <w:rFonts w:hint="eastAsia"/>
                    </w:rPr>
                    <w:t>10100307</w:t>
                  </w:r>
                </w:p>
              </w:tc>
              <w:tc>
                <w:tcPr>
                  <w:tcW w:w="1662" w:type="pct"/>
                </w:tcPr>
                <w:p w:rsidR="003161DF" w:rsidRPr="007F3323" w:rsidRDefault="003161DF" w:rsidP="002B50C7">
                  <w:pPr>
                    <w:pStyle w:val="TableText"/>
                  </w:pPr>
                  <w:r w:rsidRPr="007F3323">
                    <w:t>用户不存在</w:t>
                  </w:r>
                  <w:r>
                    <w:rPr>
                      <w:rFonts w:hint="eastAsia"/>
                    </w:rPr>
                    <w:t>。</w:t>
                  </w:r>
                </w:p>
              </w:tc>
            </w:tr>
            <w:tr w:rsidR="003161DF" w:rsidRPr="007F3323" w:rsidTr="002B50C7">
              <w:tc>
                <w:tcPr>
                  <w:tcW w:w="1664" w:type="pct"/>
                </w:tcPr>
                <w:p w:rsidR="003161DF" w:rsidRPr="007F3323" w:rsidRDefault="003161DF" w:rsidP="002B50C7">
                  <w:pPr>
                    <w:pStyle w:val="TableText"/>
                  </w:pPr>
                  <w:r w:rsidRPr="007F3323">
                    <w:rPr>
                      <w:rFonts w:hint="eastAsia"/>
                    </w:rPr>
                    <w:t>400</w:t>
                  </w:r>
                </w:p>
              </w:tc>
              <w:tc>
                <w:tcPr>
                  <w:tcW w:w="1674" w:type="pct"/>
                </w:tcPr>
                <w:p w:rsidR="003161DF" w:rsidRPr="007F3323" w:rsidRDefault="003161DF" w:rsidP="002B50C7">
                  <w:pPr>
                    <w:pStyle w:val="TableText"/>
                  </w:pPr>
                  <w:r w:rsidRPr="007F3323">
                    <w:t>10100337</w:t>
                  </w:r>
                </w:p>
              </w:tc>
              <w:tc>
                <w:tcPr>
                  <w:tcW w:w="1662" w:type="pct"/>
                </w:tcPr>
                <w:p w:rsidR="003161DF" w:rsidRPr="007F3323" w:rsidRDefault="003161DF" w:rsidP="002B50C7">
                  <w:pPr>
                    <w:pStyle w:val="TableText"/>
                  </w:pPr>
                  <w:r w:rsidRPr="00821F3D">
                    <w:t>用户类型不正确</w:t>
                  </w:r>
                  <w:r>
                    <w:rPr>
                      <w:rFonts w:hint="eastAsia"/>
                    </w:rPr>
                    <w:t>。</w:t>
                  </w:r>
                </w:p>
              </w:tc>
            </w:tr>
            <w:tr w:rsidR="003161DF" w:rsidRPr="007F3323" w:rsidTr="002B50C7">
              <w:tc>
                <w:tcPr>
                  <w:tcW w:w="1664" w:type="pct"/>
                </w:tcPr>
                <w:p w:rsidR="003161DF" w:rsidRPr="007F3323" w:rsidRDefault="003161DF" w:rsidP="002B50C7">
                  <w:pPr>
                    <w:pStyle w:val="TableText"/>
                  </w:pPr>
                  <w:r w:rsidRPr="007F3323">
                    <w:t>400</w:t>
                  </w:r>
                </w:p>
              </w:tc>
              <w:tc>
                <w:tcPr>
                  <w:tcW w:w="1674" w:type="pct"/>
                </w:tcPr>
                <w:p w:rsidR="003161DF" w:rsidRPr="0071451B" w:rsidRDefault="003161DF" w:rsidP="002B50C7">
                  <w:pPr>
                    <w:pStyle w:val="TableText"/>
                  </w:pPr>
                  <w:r w:rsidRPr="0071451B">
                    <w:rPr>
                      <w:rFonts w:hint="eastAsia"/>
                    </w:rPr>
                    <w:t>10100063</w:t>
                  </w:r>
                </w:p>
              </w:tc>
              <w:tc>
                <w:tcPr>
                  <w:tcW w:w="1662" w:type="pct"/>
                </w:tcPr>
                <w:p w:rsidR="003161DF" w:rsidRPr="00821F3D" w:rsidRDefault="003161DF" w:rsidP="002B50C7">
                  <w:pPr>
                    <w:pStyle w:val="TableText"/>
                  </w:pPr>
                  <w:r w:rsidRPr="00821F3D">
                    <w:t>内置账户不能被手工锁定</w:t>
                  </w:r>
                  <w:r w:rsidRPr="007F3323">
                    <w:t>。</w:t>
                  </w:r>
                </w:p>
              </w:tc>
            </w:tr>
            <w:tr w:rsidR="003161DF" w:rsidRPr="007F3323" w:rsidTr="002B50C7">
              <w:tc>
                <w:tcPr>
                  <w:tcW w:w="1664" w:type="pct"/>
                </w:tcPr>
                <w:p w:rsidR="003161DF" w:rsidRPr="007F3323" w:rsidRDefault="003161DF" w:rsidP="002B50C7">
                  <w:pPr>
                    <w:pStyle w:val="TableText"/>
                  </w:pPr>
                  <w:r w:rsidRPr="007F3323">
                    <w:rPr>
                      <w:rFonts w:hint="eastAsia"/>
                    </w:rPr>
                    <w:t>400</w:t>
                  </w:r>
                </w:p>
              </w:tc>
              <w:tc>
                <w:tcPr>
                  <w:tcW w:w="1674" w:type="pct"/>
                </w:tcPr>
                <w:p w:rsidR="003161DF" w:rsidRPr="007F3323" w:rsidRDefault="003161DF" w:rsidP="002B50C7">
                  <w:pPr>
                    <w:pStyle w:val="TableText"/>
                  </w:pPr>
                  <w:r w:rsidRPr="0071451B">
                    <w:rPr>
                      <w:rFonts w:hint="eastAsia"/>
                    </w:rPr>
                    <w:t>10100356</w:t>
                  </w:r>
                </w:p>
              </w:tc>
              <w:tc>
                <w:tcPr>
                  <w:tcW w:w="1662" w:type="pct"/>
                </w:tcPr>
                <w:p w:rsidR="003161DF" w:rsidRPr="007F3323" w:rsidRDefault="003161DF" w:rsidP="002B50C7">
                  <w:pPr>
                    <w:pStyle w:val="TableText"/>
                  </w:pPr>
                  <w:r w:rsidRPr="00821F3D">
                    <w:t>用户未激活，不允许锁定</w:t>
                  </w:r>
                  <w:r w:rsidRPr="00821F3D">
                    <w:t>/</w:t>
                  </w:r>
                  <w:r w:rsidRPr="00821F3D">
                    <w:t>解锁。</w:t>
                  </w:r>
                </w:p>
              </w:tc>
            </w:tr>
          </w:tbl>
          <w:p w:rsidR="003161DF" w:rsidRPr="007F3323" w:rsidRDefault="003161DF" w:rsidP="002B50C7">
            <w:pPr>
              <w:pStyle w:val="TableText"/>
            </w:pPr>
          </w:p>
        </w:tc>
      </w:tr>
      <w:tr w:rsidR="003161DF" w:rsidRPr="007F3323" w:rsidTr="002B50C7">
        <w:tc>
          <w:tcPr>
            <w:tcW w:w="1209"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p>
        </w:tc>
        <w:tc>
          <w:tcPr>
            <w:tcW w:w="8430"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p>
        </w:tc>
      </w:tr>
    </w:tbl>
    <w:p w:rsidR="003161DF" w:rsidRPr="007F3323" w:rsidRDefault="003161DF" w:rsidP="003161DF">
      <w:pPr>
        <w:pStyle w:val="31"/>
        <w:rPr>
          <w:rFonts w:hAnsi="Times New Roman"/>
        </w:rPr>
      </w:pPr>
      <w:bookmarkStart w:id="92" w:name="_Toc28629815"/>
      <w:r>
        <w:rPr>
          <w:rFonts w:hint="eastAsia"/>
        </w:rPr>
        <w:t>解</w:t>
      </w:r>
      <w:r w:rsidRPr="000315C1">
        <w:rPr>
          <w:rFonts w:hint="eastAsia"/>
        </w:rPr>
        <w:t>锁定</w:t>
      </w:r>
      <w:r w:rsidRPr="000315C1">
        <w:t>用户</w:t>
      </w:r>
      <w:bookmarkEnd w:id="9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9"/>
        <w:gridCol w:w="8430"/>
      </w:tblGrid>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接口功能</w:t>
            </w:r>
          </w:p>
        </w:tc>
        <w:tc>
          <w:tcPr>
            <w:tcW w:w="8647" w:type="dxa"/>
            <w:tcBorders>
              <w:top w:val="single" w:sz="4" w:space="0" w:color="000000"/>
              <w:left w:val="single" w:sz="4" w:space="0" w:color="000000"/>
              <w:bottom w:val="single" w:sz="4" w:space="0" w:color="000000"/>
              <w:right w:val="single" w:sz="4" w:space="0" w:color="000000"/>
            </w:tcBorders>
          </w:tcPr>
          <w:p w:rsidR="003161DF" w:rsidRPr="007F3323" w:rsidRDefault="007B3EDF" w:rsidP="002B50C7">
            <w:pPr>
              <w:pStyle w:val="TableText"/>
            </w:pPr>
            <w:r>
              <w:rPr>
                <w:rFonts w:hint="eastAsia"/>
              </w:rPr>
              <w:t>解</w:t>
            </w:r>
            <w:r>
              <w:t>锁定</w:t>
            </w:r>
            <w:r w:rsidR="003161DF" w:rsidRPr="007F3323">
              <w:t>用户</w:t>
            </w:r>
          </w:p>
        </w:tc>
      </w:tr>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接口描述</w:t>
            </w:r>
          </w:p>
        </w:tc>
        <w:tc>
          <w:tcPr>
            <w:tcW w:w="8647"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998"/>
              <w:gridCol w:w="5221"/>
            </w:tblGrid>
            <w:tr w:rsidR="003161DF" w:rsidRPr="007F3323" w:rsidTr="002B50C7">
              <w:tc>
                <w:tcPr>
                  <w:tcW w:w="1210" w:type="pct"/>
                  <w:shd w:val="clear" w:color="auto" w:fill="D9D9D9"/>
                </w:tcPr>
                <w:p w:rsidR="003161DF" w:rsidRPr="007F3323" w:rsidRDefault="003161DF" w:rsidP="002B50C7">
                  <w:pPr>
                    <w:pStyle w:val="TableText"/>
                    <w:rPr>
                      <w:b/>
                    </w:rPr>
                  </w:pPr>
                  <w:r w:rsidRPr="007F3323">
                    <w:t>Na</w:t>
                  </w:r>
                  <w:r w:rsidRPr="007F3323">
                    <w:rPr>
                      <w:b/>
                    </w:rPr>
                    <w:t>me</w:t>
                  </w:r>
                </w:p>
              </w:tc>
              <w:tc>
                <w:tcPr>
                  <w:tcW w:w="3790" w:type="pct"/>
                  <w:gridSpan w:val="2"/>
                  <w:shd w:val="clear" w:color="auto" w:fill="auto"/>
                </w:tcPr>
                <w:p w:rsidR="003161DF" w:rsidRPr="007F3323" w:rsidRDefault="003161DF" w:rsidP="002B50C7">
                  <w:pPr>
                    <w:pStyle w:val="TableText"/>
                  </w:pPr>
                  <w:r w:rsidRPr="007F3323">
                    <w:t>请求正文描述</w:t>
                  </w:r>
                </w:p>
              </w:tc>
            </w:tr>
            <w:tr w:rsidR="003161DF" w:rsidRPr="007F3323" w:rsidTr="002B50C7">
              <w:tc>
                <w:tcPr>
                  <w:tcW w:w="1210" w:type="pct"/>
                  <w:shd w:val="clear" w:color="auto" w:fill="D9D9D9"/>
                </w:tcPr>
                <w:p w:rsidR="003161DF" w:rsidRPr="007F3323" w:rsidRDefault="003161DF" w:rsidP="002B50C7">
                  <w:pPr>
                    <w:pStyle w:val="TableText"/>
                    <w:rPr>
                      <w:b/>
                    </w:rPr>
                  </w:pPr>
                  <w:r w:rsidRPr="007F3323">
                    <w:rPr>
                      <w:b/>
                    </w:rPr>
                    <w:t>A</w:t>
                  </w:r>
                  <w:r w:rsidRPr="007F3323">
                    <w:rPr>
                      <w:rFonts w:hint="eastAsia"/>
                      <w:b/>
                    </w:rPr>
                    <w:t>t</w:t>
                  </w:r>
                  <w:r w:rsidRPr="007F3323">
                    <w:rPr>
                      <w:b/>
                    </w:rPr>
                    <w:t>tribute</w:t>
                  </w:r>
                </w:p>
              </w:tc>
              <w:tc>
                <w:tcPr>
                  <w:tcW w:w="608" w:type="pct"/>
                  <w:shd w:val="clear" w:color="auto" w:fill="D9D9D9"/>
                </w:tcPr>
                <w:p w:rsidR="003161DF" w:rsidRPr="007F3323" w:rsidRDefault="003161DF" w:rsidP="002B50C7">
                  <w:pPr>
                    <w:pStyle w:val="TableText"/>
                    <w:rPr>
                      <w:b/>
                    </w:rPr>
                  </w:pPr>
                  <w:r w:rsidRPr="007F3323">
                    <w:rPr>
                      <w:b/>
                    </w:rPr>
                    <w:t>Type</w:t>
                  </w:r>
                </w:p>
              </w:tc>
              <w:tc>
                <w:tcPr>
                  <w:tcW w:w="3182" w:type="pct"/>
                  <w:shd w:val="clear" w:color="auto" w:fill="D9D9D9"/>
                </w:tcPr>
                <w:p w:rsidR="003161DF" w:rsidRPr="007F3323" w:rsidRDefault="003161DF" w:rsidP="002B50C7">
                  <w:pPr>
                    <w:pStyle w:val="TableText"/>
                    <w:rPr>
                      <w:b/>
                    </w:rPr>
                  </w:pPr>
                  <w:r w:rsidRPr="007F3323">
                    <w:rPr>
                      <w:b/>
                    </w:rPr>
                    <w:t>Description</w:t>
                  </w:r>
                </w:p>
              </w:tc>
            </w:tr>
            <w:tr w:rsidR="003161DF" w:rsidRPr="007F3323" w:rsidTr="002B50C7">
              <w:tc>
                <w:tcPr>
                  <w:tcW w:w="1210" w:type="pct"/>
                </w:tcPr>
                <w:p w:rsidR="003161DF" w:rsidRPr="007F3323" w:rsidRDefault="003161DF" w:rsidP="002B50C7">
                  <w:pPr>
                    <w:pStyle w:val="TableText"/>
                    <w:tabs>
                      <w:tab w:val="left" w:pos="1060"/>
                    </w:tabs>
                  </w:pPr>
                  <w:r>
                    <w:t>userId</w:t>
                  </w:r>
                  <w:r>
                    <w:tab/>
                  </w:r>
                </w:p>
              </w:tc>
              <w:tc>
                <w:tcPr>
                  <w:tcW w:w="608" w:type="pct"/>
                  <w:shd w:val="clear" w:color="auto" w:fill="auto"/>
                </w:tcPr>
                <w:p w:rsidR="003161DF" w:rsidRPr="007F3323" w:rsidRDefault="003161DF" w:rsidP="002B50C7">
                  <w:pPr>
                    <w:pStyle w:val="TableText"/>
                  </w:pPr>
                  <w:r>
                    <w:t>string</w:t>
                  </w:r>
                </w:p>
              </w:tc>
              <w:tc>
                <w:tcPr>
                  <w:tcW w:w="3182" w:type="pct"/>
                  <w:shd w:val="clear" w:color="auto" w:fill="auto"/>
                </w:tcPr>
                <w:p w:rsidR="003161DF" w:rsidRPr="007F3323" w:rsidRDefault="003161DF" w:rsidP="002B50C7">
                  <w:pPr>
                    <w:pStyle w:val="TableText"/>
                  </w:pPr>
                  <w:r>
                    <w:rPr>
                      <w:rFonts w:hint="eastAsia"/>
                    </w:rPr>
                    <w:t>用户标示</w:t>
                  </w:r>
                  <w:r>
                    <w:t>。</w:t>
                  </w:r>
                </w:p>
              </w:tc>
            </w:tr>
            <w:tr w:rsidR="008C578D" w:rsidRPr="007F3323" w:rsidTr="002B50C7">
              <w:tc>
                <w:tcPr>
                  <w:tcW w:w="1210" w:type="pct"/>
                </w:tcPr>
                <w:p w:rsidR="008C578D" w:rsidRDefault="008C578D" w:rsidP="002B50C7">
                  <w:pPr>
                    <w:pStyle w:val="TableText"/>
                    <w:tabs>
                      <w:tab w:val="left" w:pos="1060"/>
                    </w:tabs>
                  </w:pPr>
                  <w:r>
                    <w:t>password</w:t>
                  </w:r>
                </w:p>
              </w:tc>
              <w:tc>
                <w:tcPr>
                  <w:tcW w:w="608" w:type="pct"/>
                  <w:shd w:val="clear" w:color="auto" w:fill="auto"/>
                </w:tcPr>
                <w:p w:rsidR="008C578D" w:rsidRDefault="008C578D" w:rsidP="002B50C7">
                  <w:pPr>
                    <w:pStyle w:val="TableText"/>
                  </w:pPr>
                  <w:r>
                    <w:t>string</w:t>
                  </w:r>
                </w:p>
              </w:tc>
              <w:tc>
                <w:tcPr>
                  <w:tcW w:w="3182" w:type="pct"/>
                  <w:shd w:val="clear" w:color="auto" w:fill="auto"/>
                </w:tcPr>
                <w:p w:rsidR="008C578D" w:rsidRDefault="008C578D" w:rsidP="002B50C7">
                  <w:pPr>
                    <w:pStyle w:val="TableText"/>
                  </w:pPr>
                  <w:r>
                    <w:rPr>
                      <w:rFonts w:hint="eastAsia"/>
                    </w:rPr>
                    <w:t>用户</w:t>
                  </w:r>
                  <w:r>
                    <w:t>密码</w:t>
                  </w:r>
                  <w:r w:rsidR="004271B4">
                    <w:rPr>
                      <w:rFonts w:hint="eastAsia"/>
                    </w:rPr>
                    <w:t>。</w:t>
                  </w:r>
                </w:p>
              </w:tc>
            </w:tr>
          </w:tbl>
          <w:p w:rsidR="003161DF" w:rsidRPr="007F3323" w:rsidRDefault="003161DF"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2"/>
              <w:gridCol w:w="1135"/>
              <w:gridCol w:w="5067"/>
            </w:tblGrid>
            <w:tr w:rsidR="003161DF" w:rsidRPr="007F3323" w:rsidTr="002B50C7">
              <w:tc>
                <w:tcPr>
                  <w:tcW w:w="1220" w:type="pct"/>
                  <w:shd w:val="clear" w:color="auto" w:fill="D9D9D9"/>
                </w:tcPr>
                <w:p w:rsidR="003161DF" w:rsidRPr="007F3323" w:rsidRDefault="003161DF" w:rsidP="002B50C7">
                  <w:pPr>
                    <w:pStyle w:val="TableText"/>
                    <w:rPr>
                      <w:b/>
                    </w:rPr>
                  </w:pPr>
                  <w:r w:rsidRPr="007F3323">
                    <w:rPr>
                      <w:b/>
                    </w:rPr>
                    <w:t>Name</w:t>
                  </w:r>
                </w:p>
              </w:tc>
              <w:tc>
                <w:tcPr>
                  <w:tcW w:w="3780" w:type="pct"/>
                  <w:gridSpan w:val="2"/>
                </w:tcPr>
                <w:p w:rsidR="003161DF" w:rsidRPr="007F3323" w:rsidRDefault="003161DF" w:rsidP="002B50C7">
                  <w:pPr>
                    <w:pStyle w:val="TableText"/>
                  </w:pPr>
                  <w:r w:rsidRPr="007F3323">
                    <w:t>响应正文描述</w:t>
                  </w:r>
                </w:p>
              </w:tc>
            </w:tr>
            <w:tr w:rsidR="003161DF" w:rsidRPr="007F3323" w:rsidTr="002B50C7">
              <w:tc>
                <w:tcPr>
                  <w:tcW w:w="1220" w:type="pct"/>
                  <w:shd w:val="clear" w:color="auto" w:fill="D9D9D9"/>
                </w:tcPr>
                <w:p w:rsidR="003161DF" w:rsidRPr="007F3323" w:rsidRDefault="003161DF" w:rsidP="002B50C7">
                  <w:pPr>
                    <w:pStyle w:val="TableText"/>
                    <w:rPr>
                      <w:b/>
                    </w:rPr>
                  </w:pPr>
                  <w:r w:rsidRPr="007F3323">
                    <w:rPr>
                      <w:b/>
                    </w:rPr>
                    <w:t>A</w:t>
                  </w:r>
                  <w:r w:rsidRPr="007F3323">
                    <w:rPr>
                      <w:rFonts w:hint="eastAsia"/>
                      <w:b/>
                    </w:rPr>
                    <w:t>t</w:t>
                  </w:r>
                  <w:r w:rsidRPr="007F3323">
                    <w:rPr>
                      <w:b/>
                    </w:rPr>
                    <w:t>tribute</w:t>
                  </w:r>
                </w:p>
              </w:tc>
              <w:tc>
                <w:tcPr>
                  <w:tcW w:w="692" w:type="pct"/>
                  <w:shd w:val="clear" w:color="auto" w:fill="D9D9D9"/>
                </w:tcPr>
                <w:p w:rsidR="003161DF" w:rsidRPr="007F3323" w:rsidRDefault="003161DF" w:rsidP="002B50C7">
                  <w:pPr>
                    <w:pStyle w:val="TableText"/>
                    <w:rPr>
                      <w:b/>
                    </w:rPr>
                  </w:pPr>
                  <w:r w:rsidRPr="007F3323">
                    <w:rPr>
                      <w:b/>
                    </w:rPr>
                    <w:t>Type</w:t>
                  </w:r>
                </w:p>
              </w:tc>
              <w:tc>
                <w:tcPr>
                  <w:tcW w:w="3088" w:type="pct"/>
                  <w:shd w:val="clear" w:color="auto" w:fill="D9D9D9"/>
                </w:tcPr>
                <w:p w:rsidR="003161DF" w:rsidRPr="007F3323" w:rsidRDefault="003161DF" w:rsidP="002B50C7">
                  <w:pPr>
                    <w:pStyle w:val="TableText"/>
                    <w:rPr>
                      <w:b/>
                    </w:rPr>
                  </w:pPr>
                  <w:r w:rsidRPr="007F3323">
                    <w:rPr>
                      <w:b/>
                    </w:rPr>
                    <w:t>Description</w:t>
                  </w:r>
                </w:p>
              </w:tc>
            </w:tr>
          </w:tbl>
          <w:p w:rsidR="003161DF" w:rsidRPr="007F3323" w:rsidRDefault="003161DF" w:rsidP="002B50C7">
            <w:pPr>
              <w:pStyle w:val="TableText"/>
            </w:pPr>
          </w:p>
        </w:tc>
      </w:tr>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请求样例</w:t>
            </w:r>
          </w:p>
        </w:tc>
        <w:tc>
          <w:tcPr>
            <w:tcW w:w="8647"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t>Post &lt;user_uri&gt;/unL</w:t>
            </w:r>
            <w:r w:rsidRPr="000315C1">
              <w:t>ockUser</w:t>
            </w:r>
            <w:r w:rsidRPr="007F3323">
              <w:t xml:space="preserve"> HTTP/1.1</w:t>
            </w:r>
          </w:p>
          <w:p w:rsidR="003161DF" w:rsidRPr="007F3323" w:rsidRDefault="003161DF" w:rsidP="002B50C7">
            <w:pPr>
              <w:pStyle w:val="TableText"/>
            </w:pPr>
            <w:r w:rsidRPr="007F3323">
              <w:t>Host: https://&lt;</w:t>
            </w:r>
            <w:r w:rsidRPr="007F3323">
              <w:rPr>
                <w:b/>
              </w:rPr>
              <w:t>ip</w:t>
            </w:r>
            <w:r w:rsidRPr="007F3323">
              <w:t>&gt;:&lt;</w:t>
            </w:r>
            <w:r w:rsidRPr="007F3323">
              <w:rPr>
                <w:b/>
              </w:rPr>
              <w:t>port&gt;</w:t>
            </w:r>
          </w:p>
          <w:p w:rsidR="003161DF" w:rsidRPr="007F3323" w:rsidRDefault="003161DF" w:rsidP="002B50C7">
            <w:pPr>
              <w:pStyle w:val="TableText"/>
            </w:pPr>
            <w:r w:rsidRPr="007F3323">
              <w:t>Content-Type: application/json; charset=UTF-8</w:t>
            </w:r>
          </w:p>
          <w:p w:rsidR="003161DF" w:rsidRPr="007F3323" w:rsidRDefault="003161DF" w:rsidP="002B50C7">
            <w:pPr>
              <w:pStyle w:val="TableText"/>
            </w:pPr>
            <w:r w:rsidRPr="007F3323">
              <w:t>Accept: application/json;version=&lt;version&gt;; charset=UTF-8</w:t>
            </w:r>
          </w:p>
          <w:p w:rsidR="003161DF" w:rsidRPr="007F3323" w:rsidRDefault="003161DF" w:rsidP="002B50C7">
            <w:pPr>
              <w:pStyle w:val="TableText"/>
            </w:pPr>
            <w:r w:rsidRPr="007F3323">
              <w:t xml:space="preserve">X-Auth-Token: </w:t>
            </w:r>
            <w:r w:rsidRPr="007F3323">
              <w:rPr>
                <w:b/>
              </w:rPr>
              <w:t>&lt;Authen_TOKEN&gt;</w:t>
            </w:r>
            <w:r w:rsidRPr="007F3323">
              <w:t xml:space="preserve"> </w:t>
            </w:r>
            <w:r w:rsidRPr="007F3323">
              <w:br/>
              <w:t>{</w:t>
            </w:r>
          </w:p>
          <w:p w:rsidR="003161DF" w:rsidRDefault="003161DF" w:rsidP="0060063A">
            <w:pPr>
              <w:pStyle w:val="TableText"/>
              <w:ind w:firstLine="435"/>
            </w:pPr>
            <w:r>
              <w:t>"userId":string</w:t>
            </w:r>
            <w:r w:rsidR="008C578D">
              <w:t>,</w:t>
            </w:r>
          </w:p>
          <w:p w:rsidR="0060063A" w:rsidRDefault="0060063A" w:rsidP="0060063A">
            <w:pPr>
              <w:pStyle w:val="TableText"/>
              <w:ind w:firstLine="435"/>
            </w:pPr>
            <w:r>
              <w:t>"password":string</w:t>
            </w:r>
          </w:p>
          <w:p w:rsidR="003161DF" w:rsidRPr="007F3323" w:rsidRDefault="003161DF" w:rsidP="002B50C7">
            <w:pPr>
              <w:pStyle w:val="TableText"/>
            </w:pPr>
            <w:r w:rsidRPr="007F3323">
              <w:t>}</w:t>
            </w:r>
          </w:p>
        </w:tc>
      </w:tr>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响应样例</w:t>
            </w:r>
          </w:p>
        </w:tc>
        <w:tc>
          <w:tcPr>
            <w:tcW w:w="8647"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HTTP/1.1 200 OKAY</w:t>
            </w:r>
          </w:p>
          <w:p w:rsidR="003161DF" w:rsidRPr="007F3323" w:rsidRDefault="003161DF" w:rsidP="002B50C7">
            <w:pPr>
              <w:pStyle w:val="TableText"/>
            </w:pPr>
            <w:r w:rsidRPr="007F3323">
              <w:t>Date: Mon, 12 Nov 2007 15:55:01 GMT</w:t>
            </w:r>
          </w:p>
          <w:p w:rsidR="003161DF" w:rsidRPr="007F3323" w:rsidRDefault="003161DF" w:rsidP="002B50C7">
            <w:pPr>
              <w:pStyle w:val="TableText"/>
            </w:pPr>
            <w:r w:rsidRPr="007F3323">
              <w:t xml:space="preserve">Content-Length: </w:t>
            </w:r>
            <w:r w:rsidRPr="007F3323">
              <w:rPr>
                <w:b/>
              </w:rPr>
              <w:t>xxx</w:t>
            </w:r>
          </w:p>
          <w:p w:rsidR="003161DF" w:rsidRPr="007F3323" w:rsidRDefault="003161DF" w:rsidP="002B50C7">
            <w:pPr>
              <w:pStyle w:val="TableText"/>
            </w:pPr>
            <w:r w:rsidRPr="007F3323">
              <w:t>Content-Type</w:t>
            </w:r>
            <w:r w:rsidRPr="007F3323">
              <w:tab/>
              <w:t>application/json;charset=UTF-8</w:t>
            </w:r>
          </w:p>
          <w:p w:rsidR="003161DF" w:rsidRPr="007F3323" w:rsidRDefault="003161DF" w:rsidP="002B50C7">
            <w:pPr>
              <w:pStyle w:val="TableText"/>
            </w:pPr>
            <w:r w:rsidRPr="007F3323">
              <w:t>{</w:t>
            </w:r>
          </w:p>
          <w:p w:rsidR="003161DF" w:rsidRPr="007F3323" w:rsidRDefault="003161DF" w:rsidP="002B50C7">
            <w:pPr>
              <w:pStyle w:val="TableText"/>
              <w:rPr>
                <w:b/>
              </w:rPr>
            </w:pPr>
            <w:r w:rsidRPr="007F3323">
              <w:t>}</w:t>
            </w:r>
          </w:p>
        </w:tc>
      </w:tr>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r w:rsidRPr="007F3323">
              <w:t>错误码</w:t>
            </w:r>
          </w:p>
        </w:tc>
        <w:tc>
          <w:tcPr>
            <w:tcW w:w="8647"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747"/>
              <w:gridCol w:w="2727"/>
            </w:tblGrid>
            <w:tr w:rsidR="003161DF" w:rsidRPr="007F3323" w:rsidTr="002B50C7">
              <w:tc>
                <w:tcPr>
                  <w:tcW w:w="1664" w:type="pct"/>
                </w:tcPr>
                <w:p w:rsidR="003161DF" w:rsidRPr="007F3323" w:rsidRDefault="003161DF" w:rsidP="002B50C7">
                  <w:pPr>
                    <w:pStyle w:val="TableText"/>
                  </w:pPr>
                  <w:r w:rsidRPr="007F3323">
                    <w:t>http</w:t>
                  </w:r>
                  <w:r w:rsidRPr="007F3323">
                    <w:t>错误码</w:t>
                  </w:r>
                </w:p>
              </w:tc>
              <w:tc>
                <w:tcPr>
                  <w:tcW w:w="1674" w:type="pct"/>
                </w:tcPr>
                <w:p w:rsidR="003161DF" w:rsidRPr="007F3323" w:rsidRDefault="003161DF" w:rsidP="002B50C7">
                  <w:pPr>
                    <w:pStyle w:val="TableText"/>
                  </w:pPr>
                  <w:r w:rsidRPr="007F3323">
                    <w:t>errorcode</w:t>
                  </w:r>
                </w:p>
              </w:tc>
              <w:tc>
                <w:tcPr>
                  <w:tcW w:w="1662" w:type="pct"/>
                </w:tcPr>
                <w:p w:rsidR="003161DF" w:rsidRPr="007F3323" w:rsidRDefault="003161DF" w:rsidP="002B50C7">
                  <w:pPr>
                    <w:pStyle w:val="TableText"/>
                  </w:pPr>
                  <w:r w:rsidRPr="007F3323">
                    <w:t>描述</w:t>
                  </w:r>
                </w:p>
              </w:tc>
            </w:tr>
            <w:tr w:rsidR="003161DF" w:rsidRPr="007F3323" w:rsidTr="002B50C7">
              <w:tc>
                <w:tcPr>
                  <w:tcW w:w="1664" w:type="pct"/>
                </w:tcPr>
                <w:p w:rsidR="003161DF" w:rsidRPr="007F3323" w:rsidRDefault="003161DF" w:rsidP="002B50C7">
                  <w:pPr>
                    <w:pStyle w:val="TableText"/>
                  </w:pPr>
                  <w:r w:rsidRPr="007F3323">
                    <w:t>400</w:t>
                  </w:r>
                </w:p>
              </w:tc>
              <w:tc>
                <w:tcPr>
                  <w:tcW w:w="1674" w:type="pct"/>
                </w:tcPr>
                <w:p w:rsidR="003161DF" w:rsidRPr="007F3323" w:rsidRDefault="003161DF" w:rsidP="002B50C7">
                  <w:pPr>
                    <w:pStyle w:val="TableText"/>
                  </w:pPr>
                  <w:r w:rsidRPr="007F3323">
                    <w:t>10100106</w:t>
                  </w:r>
                </w:p>
              </w:tc>
              <w:tc>
                <w:tcPr>
                  <w:tcW w:w="1662" w:type="pct"/>
                </w:tcPr>
                <w:p w:rsidR="003161DF" w:rsidRPr="007F3323" w:rsidRDefault="003161DF" w:rsidP="002B50C7">
                  <w:pPr>
                    <w:pStyle w:val="TableText"/>
                  </w:pPr>
                  <w:r w:rsidRPr="007F3323">
                    <w:t>参数输入不合法。</w:t>
                  </w:r>
                </w:p>
              </w:tc>
            </w:tr>
            <w:tr w:rsidR="003161DF" w:rsidRPr="007F3323" w:rsidTr="002B50C7">
              <w:tc>
                <w:tcPr>
                  <w:tcW w:w="1664" w:type="pct"/>
                </w:tcPr>
                <w:p w:rsidR="003161DF" w:rsidRPr="007F3323" w:rsidRDefault="003161DF" w:rsidP="002B50C7">
                  <w:pPr>
                    <w:pStyle w:val="TableText"/>
                    <w:rPr>
                      <w:sz w:val="20"/>
                      <w:szCs w:val="20"/>
                    </w:rPr>
                  </w:pPr>
                  <w:r w:rsidRPr="007F3323">
                    <w:t>400</w:t>
                  </w:r>
                </w:p>
              </w:tc>
              <w:tc>
                <w:tcPr>
                  <w:tcW w:w="1674" w:type="pct"/>
                </w:tcPr>
                <w:p w:rsidR="003161DF" w:rsidRPr="0071451B" w:rsidRDefault="003161DF" w:rsidP="002B50C7">
                  <w:pPr>
                    <w:pStyle w:val="TableText"/>
                  </w:pPr>
                  <w:r w:rsidRPr="001D58C4">
                    <w:rPr>
                      <w:rFonts w:hint="eastAsia"/>
                    </w:rPr>
                    <w:t>10100057</w:t>
                  </w:r>
                </w:p>
              </w:tc>
              <w:tc>
                <w:tcPr>
                  <w:tcW w:w="1662" w:type="pct"/>
                </w:tcPr>
                <w:p w:rsidR="003161DF" w:rsidRPr="001D58C4" w:rsidRDefault="003161DF" w:rsidP="002B50C7">
                  <w:pPr>
                    <w:pStyle w:val="TableText"/>
                  </w:pPr>
                  <w:r w:rsidRPr="001D58C4">
                    <w:t>解锁用户失败</w:t>
                  </w:r>
                  <w:r w:rsidRPr="007F3323">
                    <w:t>。</w:t>
                  </w:r>
                </w:p>
              </w:tc>
            </w:tr>
            <w:tr w:rsidR="003161DF" w:rsidRPr="007F3323" w:rsidTr="002B50C7">
              <w:tc>
                <w:tcPr>
                  <w:tcW w:w="1664" w:type="pct"/>
                </w:tcPr>
                <w:p w:rsidR="003161DF" w:rsidRPr="007F3323" w:rsidRDefault="003161DF" w:rsidP="002B50C7">
                  <w:pPr>
                    <w:pStyle w:val="TableText"/>
                  </w:pPr>
                  <w:r w:rsidRPr="007F3323">
                    <w:t>400</w:t>
                  </w:r>
                </w:p>
              </w:tc>
              <w:tc>
                <w:tcPr>
                  <w:tcW w:w="1674" w:type="pct"/>
                </w:tcPr>
                <w:p w:rsidR="003161DF" w:rsidRPr="007F3323" w:rsidRDefault="003161DF" w:rsidP="002B50C7">
                  <w:pPr>
                    <w:pStyle w:val="TableText"/>
                  </w:pPr>
                  <w:r w:rsidRPr="001D58C4">
                    <w:rPr>
                      <w:rFonts w:hint="eastAsia"/>
                    </w:rPr>
                    <w:t>10100065</w:t>
                  </w:r>
                </w:p>
              </w:tc>
              <w:tc>
                <w:tcPr>
                  <w:tcW w:w="1662" w:type="pct"/>
                </w:tcPr>
                <w:p w:rsidR="003161DF" w:rsidRPr="007F3323" w:rsidRDefault="003161DF" w:rsidP="002B50C7">
                  <w:pPr>
                    <w:pStyle w:val="TableText"/>
                  </w:pPr>
                  <w:r w:rsidRPr="001D58C4">
                    <w:t>不能解锁当前用户</w:t>
                  </w:r>
                  <w:r w:rsidRPr="007F3323">
                    <w:t>。</w:t>
                  </w:r>
                </w:p>
              </w:tc>
            </w:tr>
            <w:tr w:rsidR="003161DF" w:rsidRPr="007F3323" w:rsidTr="002B50C7">
              <w:tc>
                <w:tcPr>
                  <w:tcW w:w="1664" w:type="pct"/>
                </w:tcPr>
                <w:p w:rsidR="003161DF" w:rsidRPr="007F3323" w:rsidRDefault="003161DF" w:rsidP="002B50C7">
                  <w:pPr>
                    <w:pStyle w:val="TableText"/>
                  </w:pPr>
                  <w:r w:rsidRPr="007F3323">
                    <w:rPr>
                      <w:rFonts w:hint="eastAsia"/>
                    </w:rPr>
                    <w:t>400</w:t>
                  </w:r>
                </w:p>
              </w:tc>
              <w:tc>
                <w:tcPr>
                  <w:tcW w:w="1674" w:type="pct"/>
                </w:tcPr>
                <w:p w:rsidR="003161DF" w:rsidRPr="007F3323" w:rsidRDefault="003161DF" w:rsidP="002B50C7">
                  <w:pPr>
                    <w:pStyle w:val="TableText"/>
                  </w:pPr>
                  <w:r w:rsidRPr="001D58C4">
                    <w:rPr>
                      <w:rFonts w:hint="eastAsia"/>
                    </w:rPr>
                    <w:t>10100307</w:t>
                  </w:r>
                </w:p>
              </w:tc>
              <w:tc>
                <w:tcPr>
                  <w:tcW w:w="1662" w:type="pct"/>
                </w:tcPr>
                <w:p w:rsidR="003161DF" w:rsidRPr="007F3323" w:rsidRDefault="003161DF" w:rsidP="002B50C7">
                  <w:pPr>
                    <w:pStyle w:val="TableText"/>
                  </w:pPr>
                  <w:r w:rsidRPr="007F3323">
                    <w:t>用户不存在</w:t>
                  </w:r>
                  <w:r>
                    <w:rPr>
                      <w:rFonts w:hint="eastAsia"/>
                    </w:rPr>
                    <w:t>。</w:t>
                  </w:r>
                </w:p>
              </w:tc>
            </w:tr>
            <w:tr w:rsidR="003161DF" w:rsidRPr="007F3323" w:rsidTr="002B50C7">
              <w:tc>
                <w:tcPr>
                  <w:tcW w:w="1664" w:type="pct"/>
                </w:tcPr>
                <w:p w:rsidR="003161DF" w:rsidRPr="007F3323" w:rsidRDefault="003161DF" w:rsidP="002B50C7">
                  <w:pPr>
                    <w:pStyle w:val="TableText"/>
                  </w:pPr>
                  <w:r w:rsidRPr="007F3323">
                    <w:rPr>
                      <w:rFonts w:hint="eastAsia"/>
                    </w:rPr>
                    <w:t>400</w:t>
                  </w:r>
                </w:p>
              </w:tc>
              <w:tc>
                <w:tcPr>
                  <w:tcW w:w="1674" w:type="pct"/>
                </w:tcPr>
                <w:p w:rsidR="003161DF" w:rsidRPr="007F3323" w:rsidRDefault="003161DF" w:rsidP="002B50C7">
                  <w:pPr>
                    <w:pStyle w:val="TableText"/>
                  </w:pPr>
                  <w:r w:rsidRPr="001D58C4">
                    <w:rPr>
                      <w:rFonts w:hint="eastAsia"/>
                    </w:rPr>
                    <w:t>10100356</w:t>
                  </w:r>
                </w:p>
              </w:tc>
              <w:tc>
                <w:tcPr>
                  <w:tcW w:w="1662" w:type="pct"/>
                </w:tcPr>
                <w:p w:rsidR="003161DF" w:rsidRPr="007F3323" w:rsidRDefault="003161DF" w:rsidP="002B50C7">
                  <w:pPr>
                    <w:pStyle w:val="TableText"/>
                  </w:pPr>
                  <w:r w:rsidRPr="001D58C4">
                    <w:t>用户未激活，不允许锁定</w:t>
                  </w:r>
                  <w:r w:rsidRPr="001D58C4">
                    <w:t>/</w:t>
                  </w:r>
                  <w:r w:rsidRPr="001D58C4">
                    <w:t>解锁。</w:t>
                  </w:r>
                </w:p>
              </w:tc>
            </w:tr>
          </w:tbl>
          <w:p w:rsidR="003161DF" w:rsidRPr="007F3323" w:rsidRDefault="003161DF" w:rsidP="002B50C7">
            <w:pPr>
              <w:pStyle w:val="TableText"/>
            </w:pPr>
          </w:p>
        </w:tc>
      </w:tr>
      <w:tr w:rsidR="003161DF" w:rsidRPr="007F3323" w:rsidTr="002B50C7">
        <w:tc>
          <w:tcPr>
            <w:tcW w:w="1242"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p>
        </w:tc>
        <w:tc>
          <w:tcPr>
            <w:tcW w:w="8647" w:type="dxa"/>
            <w:tcBorders>
              <w:top w:val="single" w:sz="4" w:space="0" w:color="000000"/>
              <w:left w:val="single" w:sz="4" w:space="0" w:color="000000"/>
              <w:bottom w:val="single" w:sz="4" w:space="0" w:color="000000"/>
              <w:right w:val="single" w:sz="4" w:space="0" w:color="000000"/>
            </w:tcBorders>
          </w:tcPr>
          <w:p w:rsidR="003161DF" w:rsidRPr="007F3323" w:rsidRDefault="003161DF" w:rsidP="002B50C7">
            <w:pPr>
              <w:pStyle w:val="TableText"/>
            </w:pPr>
          </w:p>
        </w:tc>
      </w:tr>
    </w:tbl>
    <w:p w:rsidR="00FC2526" w:rsidRPr="007A7F2A" w:rsidRDefault="00FC2526" w:rsidP="004B3BAF">
      <w:pPr>
        <w:pStyle w:val="ItemList"/>
        <w:numPr>
          <w:ilvl w:val="0"/>
          <w:numId w:val="0"/>
        </w:numPr>
        <w:ind w:left="2126"/>
      </w:pPr>
    </w:p>
    <w:p w:rsidR="00942FBB" w:rsidRPr="007F3323" w:rsidRDefault="00942FBB" w:rsidP="00016746">
      <w:pPr>
        <w:pStyle w:val="21"/>
      </w:pPr>
      <w:bookmarkStart w:id="93" w:name="_Toc323050028"/>
      <w:bookmarkStart w:id="94" w:name="_Toc439920387"/>
      <w:bookmarkStart w:id="95" w:name="_Toc509581428"/>
      <w:bookmarkStart w:id="96" w:name="_Toc28629816"/>
      <w:bookmarkEnd w:id="10"/>
      <w:bookmarkEnd w:id="78"/>
      <w:r w:rsidRPr="007F3323">
        <w:t>监控</w:t>
      </w:r>
      <w:bookmarkEnd w:id="93"/>
      <w:bookmarkEnd w:id="94"/>
      <w:bookmarkEnd w:id="95"/>
      <w:bookmarkEnd w:id="96"/>
    </w:p>
    <w:p w:rsidR="00942FBB" w:rsidRPr="007F3323" w:rsidRDefault="00942FBB" w:rsidP="00CE3F3F">
      <w:r w:rsidRPr="007F3323">
        <w:rPr>
          <w:rFonts w:hint="eastAsia"/>
        </w:rPr>
        <w:t>有关监控指标的说明，请参见文档：</w:t>
      </w:r>
      <w:r w:rsidRPr="007F3323">
        <w:rPr>
          <w:rFonts w:hint="eastAsia"/>
        </w:rPr>
        <w:t xml:space="preserve"> </w:t>
      </w:r>
      <w:r w:rsidR="004634A7" w:rsidRPr="007F3323">
        <w:rPr>
          <w:rFonts w:hint="eastAsia"/>
        </w:rPr>
        <w:t xml:space="preserve">FusionCompute </w:t>
      </w:r>
      <w:r w:rsidR="008C5407">
        <w:t>8.0.</w:t>
      </w:r>
      <w:r w:rsidR="0049153D">
        <w:t>0</w:t>
      </w:r>
      <w:r w:rsidR="004634A7" w:rsidRPr="007F3323">
        <w:rPr>
          <w:rFonts w:hint="eastAsia"/>
        </w:rPr>
        <w:t xml:space="preserve"> </w:t>
      </w:r>
      <w:r w:rsidR="004634A7" w:rsidRPr="007F3323">
        <w:rPr>
          <w:rFonts w:hint="eastAsia"/>
        </w:rPr>
        <w:t>监控指标列表</w:t>
      </w:r>
      <w:r w:rsidRPr="007F3323">
        <w:rPr>
          <w:rFonts w:hint="eastAsia"/>
        </w:rPr>
        <w:t>.xlsx</w:t>
      </w:r>
    </w:p>
    <w:p w:rsidR="00942FBB" w:rsidRPr="007F3323" w:rsidRDefault="00942FBB" w:rsidP="002B57DB">
      <w:pPr>
        <w:pStyle w:val="31"/>
      </w:pPr>
      <w:bookmarkStart w:id="97" w:name="_Toc439920388"/>
      <w:bookmarkStart w:id="98" w:name="_Toc509581429"/>
      <w:bookmarkStart w:id="99" w:name="_Toc28629817"/>
      <w:bookmarkStart w:id="100" w:name="_Toc323050029"/>
      <w:r w:rsidRPr="007F3323">
        <w:t>查询对象性能指标数据</w:t>
      </w:r>
      <w:bookmarkEnd w:id="97"/>
      <w:bookmarkEnd w:id="98"/>
      <w:bookmarkEnd w:id="9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根据对象类别查询该对象的性能指标数据</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6"/>
              <w:gridCol w:w="1384"/>
              <w:gridCol w:w="4875"/>
            </w:tblGrid>
            <w:tr w:rsidR="00942FBB" w:rsidRPr="007F3323" w:rsidTr="005348A4">
              <w:tc>
                <w:tcPr>
                  <w:tcW w:w="1115" w:type="pct"/>
                  <w:shd w:val="clear" w:color="auto" w:fill="D9D9D9"/>
                </w:tcPr>
                <w:p w:rsidR="00942FBB" w:rsidRPr="007F3323" w:rsidRDefault="00942FBB" w:rsidP="00B2040C">
                  <w:pPr>
                    <w:pStyle w:val="TableText"/>
                    <w:rPr>
                      <w:b/>
                    </w:rPr>
                  </w:pPr>
                  <w:r w:rsidRPr="007F3323">
                    <w:rPr>
                      <w:b/>
                    </w:rPr>
                    <w:t>Name</w:t>
                  </w:r>
                </w:p>
              </w:tc>
              <w:tc>
                <w:tcPr>
                  <w:tcW w:w="3885" w:type="pct"/>
                  <w:gridSpan w:val="2"/>
                  <w:shd w:val="clear" w:color="auto" w:fill="auto"/>
                </w:tcPr>
                <w:p w:rsidR="00942FBB" w:rsidRPr="007F3323" w:rsidRDefault="00942FBB" w:rsidP="00B2040C">
                  <w:pPr>
                    <w:pStyle w:val="TableText"/>
                  </w:pPr>
                  <w:r w:rsidRPr="007F3323">
                    <w:t>请求正文描述，请求数据类型为</w:t>
                  </w:r>
                  <w:r w:rsidRPr="007F3323">
                    <w:t>List&lt;Map&lt;String, Object&gt;&gt;</w:t>
                  </w:r>
                </w:p>
              </w:tc>
            </w:tr>
            <w:tr w:rsidR="00942FBB" w:rsidRPr="007F3323" w:rsidTr="005348A4">
              <w:tc>
                <w:tcPr>
                  <w:tcW w:w="111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859" w:type="pct"/>
                  <w:shd w:val="clear" w:color="auto" w:fill="D9D9D9"/>
                </w:tcPr>
                <w:p w:rsidR="00942FBB" w:rsidRPr="007F3323" w:rsidRDefault="00942FBB" w:rsidP="00B2040C">
                  <w:pPr>
                    <w:pStyle w:val="TableText"/>
                    <w:rPr>
                      <w:b/>
                    </w:rPr>
                  </w:pPr>
                  <w:r w:rsidRPr="007F3323">
                    <w:rPr>
                      <w:b/>
                    </w:rPr>
                    <w:t>Type</w:t>
                  </w:r>
                </w:p>
              </w:tc>
              <w:tc>
                <w:tcPr>
                  <w:tcW w:w="302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15" w:type="pct"/>
                </w:tcPr>
                <w:p w:rsidR="00942FBB" w:rsidRPr="007F3323" w:rsidRDefault="00942FBB" w:rsidP="00B2040C">
                  <w:pPr>
                    <w:pStyle w:val="TableText"/>
                  </w:pPr>
                  <w:r w:rsidRPr="007F3323">
                    <w:t>urn</w:t>
                  </w:r>
                </w:p>
              </w:tc>
              <w:tc>
                <w:tcPr>
                  <w:tcW w:w="859"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t>对象标识</w:t>
                  </w:r>
                  <w:r w:rsidRPr="007F3323">
                    <w:rPr>
                      <w:rFonts w:hint="eastAsia"/>
                    </w:rPr>
                    <w:t>，必选</w:t>
                  </w:r>
                </w:p>
              </w:tc>
            </w:tr>
            <w:tr w:rsidR="00942FBB" w:rsidRPr="007F3323" w:rsidTr="005348A4">
              <w:tc>
                <w:tcPr>
                  <w:tcW w:w="1115" w:type="pct"/>
                </w:tcPr>
                <w:p w:rsidR="00942FBB" w:rsidRPr="007F3323" w:rsidRDefault="00942FBB" w:rsidP="00B2040C">
                  <w:pPr>
                    <w:pStyle w:val="TableText"/>
                  </w:pPr>
                  <w:r w:rsidRPr="007F3323">
                    <w:t>metricId</w:t>
                  </w:r>
                </w:p>
              </w:tc>
              <w:tc>
                <w:tcPr>
                  <w:tcW w:w="859"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t>性能指标名</w:t>
                  </w:r>
                  <w:r w:rsidRPr="007F3323">
                    <w:t xml:space="preserve"> </w:t>
                  </w:r>
                  <w:r w:rsidRPr="007F3323">
                    <w:t>列表</w:t>
                  </w:r>
                  <w:r w:rsidRPr="007F3323">
                    <w:rPr>
                      <w:rFonts w:hint="eastAsia"/>
                    </w:rPr>
                    <w:t>，必选</w:t>
                  </w:r>
                </w:p>
              </w:tc>
            </w:tr>
          </w:tbl>
          <w:p w:rsidR="00942FBB" w:rsidRPr="007F3323" w:rsidRDefault="00942FBB" w:rsidP="00B2040C">
            <w:pPr>
              <w:pStyle w:val="TableText"/>
            </w:pPr>
          </w:p>
          <w:tbl>
            <w:tblPr>
              <w:tblpPr w:leftFromText="180" w:rightFromText="180" w:vertAnchor="text" w:horzAnchor="margin" w:tblpY="8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4"/>
              <w:gridCol w:w="1385"/>
              <w:gridCol w:w="5566"/>
            </w:tblGrid>
            <w:tr w:rsidR="00942FBB" w:rsidRPr="007F3323" w:rsidTr="005348A4">
              <w:tc>
                <w:tcPr>
                  <w:tcW w:w="685" w:type="pct"/>
                  <w:shd w:val="clear" w:color="auto" w:fill="D9D9D9"/>
                </w:tcPr>
                <w:p w:rsidR="00942FBB" w:rsidRPr="007F3323" w:rsidRDefault="00942FBB" w:rsidP="00B2040C">
                  <w:pPr>
                    <w:pStyle w:val="TableText"/>
                    <w:rPr>
                      <w:b/>
                    </w:rPr>
                  </w:pPr>
                  <w:r w:rsidRPr="007F3323">
                    <w:rPr>
                      <w:b/>
                    </w:rPr>
                    <w:t>Name</w:t>
                  </w:r>
                </w:p>
              </w:tc>
              <w:tc>
                <w:tcPr>
                  <w:tcW w:w="431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68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860" w:type="pct"/>
                  <w:shd w:val="clear" w:color="auto" w:fill="D9D9D9"/>
                </w:tcPr>
                <w:p w:rsidR="00942FBB" w:rsidRPr="007F3323" w:rsidRDefault="00942FBB" w:rsidP="00B2040C">
                  <w:pPr>
                    <w:pStyle w:val="TableText"/>
                    <w:rPr>
                      <w:b/>
                    </w:rPr>
                  </w:pPr>
                  <w:r w:rsidRPr="007F3323">
                    <w:rPr>
                      <w:b/>
                    </w:rPr>
                    <w:t>Type</w:t>
                  </w:r>
                </w:p>
              </w:tc>
              <w:tc>
                <w:tcPr>
                  <w:tcW w:w="34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685" w:type="pct"/>
                </w:tcPr>
                <w:p w:rsidR="00942FBB" w:rsidRPr="007F3323" w:rsidRDefault="00942FBB" w:rsidP="00B2040C">
                  <w:pPr>
                    <w:pStyle w:val="TableText"/>
                  </w:pPr>
                  <w:r w:rsidRPr="007F3323">
                    <w:t>total</w:t>
                  </w:r>
                </w:p>
              </w:tc>
              <w:tc>
                <w:tcPr>
                  <w:tcW w:w="860" w:type="pct"/>
                  <w:shd w:val="clear" w:color="auto" w:fill="auto"/>
                </w:tcPr>
                <w:p w:rsidR="00942FBB" w:rsidRPr="007F3323" w:rsidRDefault="00942FBB" w:rsidP="00B2040C">
                  <w:pPr>
                    <w:pStyle w:val="TableText"/>
                  </w:pPr>
                  <w:r w:rsidRPr="007F3323">
                    <w:t>integer</w:t>
                  </w:r>
                </w:p>
              </w:tc>
              <w:tc>
                <w:tcPr>
                  <w:tcW w:w="3455" w:type="pct"/>
                  <w:shd w:val="clear" w:color="auto" w:fill="auto"/>
                </w:tcPr>
                <w:p w:rsidR="00942FBB" w:rsidRPr="007F3323" w:rsidRDefault="00942FBB" w:rsidP="00B2040C">
                  <w:pPr>
                    <w:pStyle w:val="TableText"/>
                  </w:pPr>
                  <w:r w:rsidRPr="007F3323">
                    <w:t>Items</w:t>
                  </w:r>
                  <w:r w:rsidRPr="007F3323">
                    <w:t>的个数</w:t>
                  </w:r>
                </w:p>
              </w:tc>
            </w:tr>
            <w:tr w:rsidR="00942FBB" w:rsidRPr="007F3323" w:rsidTr="005348A4">
              <w:tc>
                <w:tcPr>
                  <w:tcW w:w="685" w:type="pct"/>
                </w:tcPr>
                <w:p w:rsidR="00942FBB" w:rsidRPr="007F3323" w:rsidRDefault="00942FBB" w:rsidP="00B2040C">
                  <w:pPr>
                    <w:pStyle w:val="TableText"/>
                  </w:pPr>
                  <w:r w:rsidRPr="007F3323">
                    <w:t>items</w:t>
                  </w:r>
                </w:p>
              </w:tc>
              <w:tc>
                <w:tcPr>
                  <w:tcW w:w="860" w:type="pct"/>
                  <w:shd w:val="clear" w:color="auto" w:fill="auto"/>
                </w:tcPr>
                <w:p w:rsidR="00942FBB" w:rsidRPr="007F3323" w:rsidRDefault="00942FBB" w:rsidP="00B2040C">
                  <w:pPr>
                    <w:pStyle w:val="TableText"/>
                  </w:pPr>
                  <w:r w:rsidRPr="007F3323">
                    <w:t>List&lt;Map&lt;String, Object&gt;&gt;</w:t>
                  </w:r>
                </w:p>
              </w:tc>
              <w:tc>
                <w:tcPr>
                  <w:tcW w:w="3455" w:type="pct"/>
                  <w:shd w:val="clear" w:color="auto" w:fill="auto"/>
                </w:tcPr>
                <w:p w:rsidR="00942FBB" w:rsidRPr="007F3323" w:rsidRDefault="00942FBB" w:rsidP="00B2040C">
                  <w:pPr>
                    <w:pStyle w:val="TableText"/>
                  </w:pPr>
                  <w:r w:rsidRPr="007F3323">
                    <w:t>指标返回值列表</w:t>
                  </w:r>
                </w:p>
                <w:tbl>
                  <w:tblPr>
                    <w:tblW w:w="5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3"/>
                    <w:gridCol w:w="1274"/>
                    <w:gridCol w:w="3121"/>
                  </w:tblGrid>
                  <w:tr w:rsidR="00942FBB" w:rsidRPr="007F3323" w:rsidTr="005348A4">
                    <w:tc>
                      <w:tcPr>
                        <w:tcW w:w="967"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1169" w:type="pct"/>
                        <w:shd w:val="clear" w:color="auto" w:fill="D9D9D9"/>
                      </w:tcPr>
                      <w:p w:rsidR="00942FBB" w:rsidRPr="007F3323" w:rsidRDefault="00942FBB" w:rsidP="00B2040C">
                        <w:pPr>
                          <w:pStyle w:val="TableText"/>
                          <w:rPr>
                            <w:b/>
                          </w:rPr>
                        </w:pPr>
                        <w:r w:rsidRPr="007F3323">
                          <w:rPr>
                            <w:b/>
                          </w:rPr>
                          <w:t>Type</w:t>
                        </w:r>
                      </w:p>
                    </w:tc>
                    <w:tc>
                      <w:tcPr>
                        <w:tcW w:w="286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67" w:type="pct"/>
                      </w:tcPr>
                      <w:p w:rsidR="00942FBB" w:rsidRPr="007F3323" w:rsidRDefault="00942FBB" w:rsidP="00B2040C">
                        <w:pPr>
                          <w:pStyle w:val="TableText"/>
                        </w:pPr>
                        <w:r w:rsidRPr="007F3323">
                          <w:t>urn</w:t>
                        </w:r>
                      </w:p>
                    </w:tc>
                    <w:tc>
                      <w:tcPr>
                        <w:tcW w:w="1169" w:type="pct"/>
                        <w:shd w:val="clear" w:color="auto" w:fill="auto"/>
                      </w:tcPr>
                      <w:p w:rsidR="00942FBB" w:rsidRPr="007F3323" w:rsidRDefault="00942FBB" w:rsidP="00B2040C">
                        <w:pPr>
                          <w:pStyle w:val="TableText"/>
                        </w:pPr>
                        <w:r w:rsidRPr="007F3323">
                          <w:t>string</w:t>
                        </w:r>
                      </w:p>
                    </w:tc>
                    <w:tc>
                      <w:tcPr>
                        <w:tcW w:w="2863" w:type="pct"/>
                        <w:shd w:val="clear" w:color="auto" w:fill="auto"/>
                      </w:tcPr>
                      <w:p w:rsidR="00942FBB" w:rsidRPr="007F3323" w:rsidRDefault="00942FBB" w:rsidP="00B2040C">
                        <w:pPr>
                          <w:pStyle w:val="TableText"/>
                        </w:pPr>
                        <w:r w:rsidRPr="007F3323">
                          <w:t>对象标识</w:t>
                        </w:r>
                      </w:p>
                    </w:tc>
                  </w:tr>
                  <w:tr w:rsidR="00942FBB" w:rsidRPr="007F3323" w:rsidTr="005348A4">
                    <w:tc>
                      <w:tcPr>
                        <w:tcW w:w="967" w:type="pct"/>
                      </w:tcPr>
                      <w:p w:rsidR="00942FBB" w:rsidRPr="007F3323" w:rsidRDefault="00942FBB" w:rsidP="00B2040C">
                        <w:pPr>
                          <w:pStyle w:val="TableText"/>
                        </w:pPr>
                        <w:r w:rsidRPr="007F3323">
                          <w:t>objectName</w:t>
                        </w:r>
                      </w:p>
                    </w:tc>
                    <w:tc>
                      <w:tcPr>
                        <w:tcW w:w="1169" w:type="pct"/>
                        <w:shd w:val="clear" w:color="auto" w:fill="auto"/>
                      </w:tcPr>
                      <w:p w:rsidR="00942FBB" w:rsidRPr="007F3323" w:rsidRDefault="00942FBB" w:rsidP="00B2040C">
                        <w:pPr>
                          <w:pStyle w:val="TableText"/>
                        </w:pPr>
                        <w:r w:rsidRPr="007F3323">
                          <w:t>string</w:t>
                        </w:r>
                      </w:p>
                    </w:tc>
                    <w:tc>
                      <w:tcPr>
                        <w:tcW w:w="2863" w:type="pct"/>
                        <w:shd w:val="clear" w:color="auto" w:fill="auto"/>
                      </w:tcPr>
                      <w:p w:rsidR="00942FBB" w:rsidRPr="007F3323" w:rsidRDefault="00942FBB" w:rsidP="00B2040C">
                        <w:pPr>
                          <w:pStyle w:val="TableText"/>
                        </w:pPr>
                        <w:r w:rsidRPr="007F3323">
                          <w:t>对象实例名称</w:t>
                        </w:r>
                      </w:p>
                    </w:tc>
                  </w:tr>
                  <w:tr w:rsidR="00942FBB" w:rsidRPr="007F3323" w:rsidTr="005348A4">
                    <w:tc>
                      <w:tcPr>
                        <w:tcW w:w="967" w:type="pct"/>
                      </w:tcPr>
                      <w:p w:rsidR="00942FBB" w:rsidRPr="007F3323" w:rsidRDefault="00942FBB" w:rsidP="00B2040C">
                        <w:pPr>
                          <w:pStyle w:val="TableText"/>
                        </w:pPr>
                        <w:r w:rsidRPr="007F3323">
                          <w:t>value</w:t>
                        </w:r>
                      </w:p>
                    </w:tc>
                    <w:tc>
                      <w:tcPr>
                        <w:tcW w:w="1169" w:type="pct"/>
                        <w:shd w:val="clear" w:color="auto" w:fill="auto"/>
                      </w:tcPr>
                      <w:p w:rsidR="00942FBB" w:rsidRPr="007F3323" w:rsidRDefault="00942FBB" w:rsidP="00B2040C">
                        <w:pPr>
                          <w:pStyle w:val="TableText"/>
                        </w:pPr>
                        <w:r w:rsidRPr="007F3323">
                          <w:t>List&lt;Map&lt;String, String&gt;&gt;</w:t>
                        </w:r>
                      </w:p>
                    </w:tc>
                    <w:tc>
                      <w:tcPr>
                        <w:tcW w:w="2863" w:type="pct"/>
                        <w:shd w:val="clear" w:color="auto" w:fill="auto"/>
                      </w:tcPr>
                      <w:tbl>
                        <w:tblPr>
                          <w:tblpPr w:leftFromText="180" w:rightFromText="180" w:vertAnchor="text" w:horzAnchor="margin" w:tblpY="-116"/>
                          <w:tblOverlap w:val="never"/>
                          <w:tblW w:w="2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8"/>
                          <w:gridCol w:w="708"/>
                          <w:gridCol w:w="1276"/>
                        </w:tblGrid>
                        <w:tr w:rsidR="00942FBB" w:rsidRPr="007F3323" w:rsidTr="005348A4">
                          <w:tc>
                            <w:tcPr>
                              <w:tcW w:w="1662"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1191" w:type="pct"/>
                              <w:shd w:val="clear" w:color="auto" w:fill="D9D9D9"/>
                            </w:tcPr>
                            <w:p w:rsidR="00942FBB" w:rsidRPr="007F3323" w:rsidRDefault="00942FBB" w:rsidP="00B2040C">
                              <w:pPr>
                                <w:pStyle w:val="TableText"/>
                                <w:rPr>
                                  <w:b/>
                                </w:rPr>
                              </w:pPr>
                              <w:r w:rsidRPr="007F3323">
                                <w:rPr>
                                  <w:b/>
                                </w:rPr>
                                <w:t>Type</w:t>
                              </w:r>
                            </w:p>
                          </w:tc>
                          <w:tc>
                            <w:tcPr>
                              <w:tcW w:w="214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62" w:type="pct"/>
                            </w:tcPr>
                            <w:p w:rsidR="00942FBB" w:rsidRPr="007F3323" w:rsidRDefault="00942FBB" w:rsidP="00B2040C">
                              <w:pPr>
                                <w:pStyle w:val="TableText"/>
                              </w:pPr>
                              <w:r w:rsidRPr="007F3323">
                                <w:t>unit</w:t>
                              </w:r>
                            </w:p>
                          </w:tc>
                          <w:tc>
                            <w:tcPr>
                              <w:tcW w:w="1191" w:type="pct"/>
                              <w:shd w:val="clear" w:color="auto" w:fill="auto"/>
                            </w:tcPr>
                            <w:p w:rsidR="00942FBB" w:rsidRPr="007F3323" w:rsidRDefault="00942FBB" w:rsidP="00B2040C">
                              <w:pPr>
                                <w:pStyle w:val="TableText"/>
                              </w:pPr>
                              <w:r w:rsidRPr="007F3323">
                                <w:t>string</w:t>
                              </w:r>
                            </w:p>
                          </w:tc>
                          <w:tc>
                            <w:tcPr>
                              <w:tcW w:w="2147" w:type="pct"/>
                              <w:shd w:val="clear" w:color="auto" w:fill="auto"/>
                            </w:tcPr>
                            <w:p w:rsidR="00942FBB" w:rsidRPr="007F3323" w:rsidRDefault="00942FBB" w:rsidP="00B2040C">
                              <w:pPr>
                                <w:pStyle w:val="TableText"/>
                              </w:pPr>
                              <w:r w:rsidRPr="007F3323">
                                <w:t>单位</w:t>
                              </w:r>
                            </w:p>
                          </w:tc>
                        </w:tr>
                        <w:tr w:rsidR="00942FBB" w:rsidRPr="007F3323" w:rsidTr="005348A4">
                          <w:tc>
                            <w:tcPr>
                              <w:tcW w:w="1662" w:type="pct"/>
                            </w:tcPr>
                            <w:p w:rsidR="00942FBB" w:rsidRPr="007F3323" w:rsidRDefault="00942FBB" w:rsidP="00B2040C">
                              <w:pPr>
                                <w:pStyle w:val="TableText"/>
                              </w:pPr>
                              <w:r w:rsidRPr="007F3323">
                                <w:t>metricId</w:t>
                              </w:r>
                            </w:p>
                          </w:tc>
                          <w:tc>
                            <w:tcPr>
                              <w:tcW w:w="1191" w:type="pct"/>
                              <w:shd w:val="clear" w:color="auto" w:fill="auto"/>
                            </w:tcPr>
                            <w:p w:rsidR="00942FBB" w:rsidRPr="007F3323" w:rsidRDefault="00942FBB" w:rsidP="00B2040C">
                              <w:pPr>
                                <w:pStyle w:val="TableText"/>
                              </w:pPr>
                              <w:r w:rsidRPr="007F3323">
                                <w:t>string</w:t>
                              </w:r>
                            </w:p>
                          </w:tc>
                          <w:tc>
                            <w:tcPr>
                              <w:tcW w:w="2147" w:type="pct"/>
                              <w:shd w:val="clear" w:color="auto" w:fill="auto"/>
                            </w:tcPr>
                            <w:p w:rsidR="00942FBB" w:rsidRPr="007F3323" w:rsidRDefault="00942FBB" w:rsidP="00B2040C">
                              <w:pPr>
                                <w:pStyle w:val="TableText"/>
                              </w:pPr>
                              <w:r w:rsidRPr="007F3323">
                                <w:t>性能指标名</w:t>
                              </w:r>
                            </w:p>
                          </w:tc>
                        </w:tr>
                        <w:tr w:rsidR="00942FBB" w:rsidRPr="007F3323" w:rsidTr="005348A4">
                          <w:tc>
                            <w:tcPr>
                              <w:tcW w:w="1662" w:type="pct"/>
                            </w:tcPr>
                            <w:p w:rsidR="00942FBB" w:rsidRPr="007F3323" w:rsidRDefault="00942FBB" w:rsidP="00B2040C">
                              <w:pPr>
                                <w:pStyle w:val="TableText"/>
                              </w:pPr>
                              <w:r w:rsidRPr="007F3323">
                                <w:t>metricValue</w:t>
                              </w:r>
                            </w:p>
                          </w:tc>
                          <w:tc>
                            <w:tcPr>
                              <w:tcW w:w="1191" w:type="pct"/>
                              <w:shd w:val="clear" w:color="auto" w:fill="auto"/>
                            </w:tcPr>
                            <w:p w:rsidR="00942FBB" w:rsidRPr="007F3323" w:rsidRDefault="00942FBB" w:rsidP="00B2040C">
                              <w:pPr>
                                <w:pStyle w:val="TableText"/>
                              </w:pPr>
                              <w:r w:rsidRPr="007F3323">
                                <w:t>string</w:t>
                              </w:r>
                            </w:p>
                          </w:tc>
                          <w:tc>
                            <w:tcPr>
                              <w:tcW w:w="2147" w:type="pct"/>
                              <w:shd w:val="clear" w:color="auto" w:fill="auto"/>
                            </w:tcPr>
                            <w:p w:rsidR="00942FBB" w:rsidRPr="007F3323" w:rsidRDefault="00942FBB" w:rsidP="00B2040C">
                              <w:pPr>
                                <w:pStyle w:val="TableText"/>
                              </w:pPr>
                              <w:r w:rsidRPr="007F3323">
                                <w:t>指标数据（如果是小指标则为一个</w:t>
                              </w:r>
                              <w:r w:rsidRPr="007F3323">
                                <w:t>json</w:t>
                              </w:r>
                              <w:r w:rsidRPr="007F3323">
                                <w:t>字符串）</w:t>
                              </w:r>
                            </w:p>
                          </w:tc>
                        </w:tr>
                      </w:tbl>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&lt;monitor_uri&gt;/objectmetric-realtimedata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rPr>
                <w:b/>
              </w:rPr>
            </w:pPr>
            <w:r w:rsidRPr="007F3323">
              <w:rPr>
                <w:b/>
              </w:rPr>
              <w:t>[</w:t>
            </w:r>
          </w:p>
          <w:p w:rsidR="00942FBB" w:rsidRPr="007C3C17" w:rsidRDefault="00942FBB" w:rsidP="00B2040C">
            <w:pPr>
              <w:pStyle w:val="TableText"/>
            </w:pPr>
            <w:r w:rsidRPr="007F3323">
              <w:rPr>
                <w:b/>
              </w:rPr>
              <w:tab/>
            </w:r>
            <w:r w:rsidRPr="007C3C17">
              <w:t>{" urn ":"objectUrn1",</w:t>
            </w:r>
          </w:p>
          <w:p w:rsidR="00942FBB" w:rsidRPr="007C3C17" w:rsidRDefault="00942FBB" w:rsidP="00B2040C">
            <w:pPr>
              <w:pStyle w:val="TableText"/>
            </w:pPr>
            <w:r w:rsidRPr="007C3C17">
              <w:tab/>
              <w:t>"metricId":[" metricId1"," metricId2 "," metricId3 ",...]},</w:t>
            </w:r>
          </w:p>
          <w:p w:rsidR="00942FBB" w:rsidRPr="007F3323" w:rsidRDefault="00942FBB" w:rsidP="00B2040C">
            <w:pPr>
              <w:pStyle w:val="TableText"/>
              <w:rPr>
                <w:b/>
              </w:rPr>
            </w:pPr>
            <w:r w:rsidRPr="007F3323">
              <w:rPr>
                <w:b/>
              </w:rPr>
              <w:tab/>
              <w:t>...</w:t>
            </w:r>
          </w:p>
          <w:p w:rsidR="00942FBB" w:rsidRPr="007F3323" w:rsidRDefault="00942FBB" w:rsidP="00B2040C">
            <w:pPr>
              <w:pStyle w:val="TableText"/>
            </w:pPr>
            <w:r w:rsidRPr="007F3323">
              <w:rPr>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rPr>
                <w:b/>
              </w:rPr>
            </w:pPr>
            <w:r w:rsidRPr="007F3323">
              <w:rPr>
                <w:b/>
              </w:rPr>
              <w:t>{</w:t>
            </w:r>
          </w:p>
          <w:p w:rsidR="00942FBB" w:rsidRPr="007C3C17" w:rsidRDefault="00942FBB" w:rsidP="00B2040C">
            <w:pPr>
              <w:pStyle w:val="TableText"/>
            </w:pPr>
            <w:r w:rsidRPr="007F3323">
              <w:rPr>
                <w:b/>
              </w:rPr>
              <w:tab/>
            </w:r>
            <w:r w:rsidRPr="007C3C17">
              <w:t>"total":1,</w:t>
            </w:r>
          </w:p>
          <w:p w:rsidR="00942FBB" w:rsidRPr="007C3C17" w:rsidRDefault="007C3C17" w:rsidP="00B2040C">
            <w:pPr>
              <w:pStyle w:val="TableText"/>
            </w:pPr>
            <w:r>
              <w:t xml:space="preserve">    </w:t>
            </w:r>
            <w:r w:rsidR="00942FBB" w:rsidRPr="007C3C17">
              <w:t>"items":[</w:t>
            </w:r>
          </w:p>
          <w:p w:rsidR="00942FBB" w:rsidRPr="007F3323" w:rsidRDefault="007C3C17" w:rsidP="00B2040C">
            <w:pPr>
              <w:pStyle w:val="TableText"/>
              <w:rPr>
                <w:b/>
              </w:rPr>
            </w:pPr>
            <w:r>
              <w:rPr>
                <w:b/>
              </w:rPr>
              <w:t xml:space="preserve">              </w:t>
            </w:r>
            <w:r w:rsidR="00942FBB" w:rsidRPr="007F3323">
              <w:rPr>
                <w:b/>
              </w:rPr>
              <w:t>{</w:t>
            </w:r>
          </w:p>
          <w:p w:rsidR="00942FBB" w:rsidRPr="007C3C17" w:rsidRDefault="007C3C17" w:rsidP="00B2040C">
            <w:pPr>
              <w:pStyle w:val="TableText"/>
            </w:pPr>
            <w:r>
              <w:t xml:space="preserve">                  </w:t>
            </w:r>
            <w:r w:rsidR="00942FBB" w:rsidRPr="007C3C17">
              <w:t>"urn":"urn1",</w:t>
            </w:r>
          </w:p>
          <w:p w:rsidR="00942FBB" w:rsidRPr="007C3C17" w:rsidRDefault="007C3C17" w:rsidP="00B2040C">
            <w:pPr>
              <w:pStyle w:val="TableText"/>
            </w:pPr>
            <w:r>
              <w:t xml:space="preserve">                  </w:t>
            </w:r>
            <w:r w:rsidR="00942FBB" w:rsidRPr="007C3C17">
              <w:t>"</w:t>
            </w:r>
            <w:r w:rsidR="00942FBB" w:rsidRPr="007F3323">
              <w:t>objectName</w:t>
            </w:r>
            <w:r w:rsidR="00942FBB" w:rsidRPr="007C3C17">
              <w:t>":"name","value":[</w:t>
            </w:r>
          </w:p>
          <w:p w:rsidR="00942FBB" w:rsidRPr="007C3C17" w:rsidRDefault="007C3C17" w:rsidP="00B2040C">
            <w:pPr>
              <w:pStyle w:val="TableText"/>
            </w:pPr>
            <w:r>
              <w:t xml:space="preserve">                  </w:t>
            </w:r>
            <w:r w:rsidR="00942FBB" w:rsidRPr="007C3C17">
              <w:t>{"unit":"%","metricId":"cpu_usage","metricValue":null},</w:t>
            </w:r>
          </w:p>
          <w:p w:rsidR="00942FBB" w:rsidRPr="007C3C17" w:rsidRDefault="007C3C17" w:rsidP="00B2040C">
            <w:pPr>
              <w:pStyle w:val="TableText"/>
            </w:pPr>
            <w:r>
              <w:t xml:space="preserve">                  </w:t>
            </w:r>
            <w:r w:rsidR="00942FBB" w:rsidRPr="007C3C17">
              <w:t>{"unit":"%","metricId":"mem_usage","metricValue":null},,</w:t>
            </w:r>
          </w:p>
          <w:p w:rsidR="00942FBB" w:rsidRPr="007C3C17" w:rsidRDefault="007C3C17" w:rsidP="00B2040C">
            <w:pPr>
              <w:pStyle w:val="TableText"/>
            </w:pPr>
            <w:r>
              <w:t xml:space="preserve">         </w:t>
            </w:r>
            <w:r w:rsidR="00942FBB" w:rsidRPr="007C3C17">
              <w:t>...]</w:t>
            </w:r>
          </w:p>
          <w:p w:rsidR="00942FBB" w:rsidRPr="007C3C17" w:rsidRDefault="00942FBB" w:rsidP="00B2040C">
            <w:pPr>
              <w:pStyle w:val="TableText"/>
            </w:pPr>
            <w:r w:rsidRPr="007C3C17">
              <w:t>},</w:t>
            </w:r>
          </w:p>
          <w:p w:rsidR="00942FBB" w:rsidRPr="007F3323" w:rsidRDefault="00942FBB" w:rsidP="00B2040C">
            <w:pPr>
              <w:pStyle w:val="TableText"/>
              <w:rPr>
                <w:b/>
              </w:rPr>
            </w:pPr>
            <w:r w:rsidRPr="007F3323">
              <w:rPr>
                <w:b/>
              </w:rPr>
              <w:tab/>
            </w:r>
            <w:r w:rsidRPr="007F3323">
              <w:rPr>
                <w:b/>
              </w:rPr>
              <w:tab/>
              <w:t>...</w:t>
            </w:r>
          </w:p>
          <w:p w:rsidR="00942FBB" w:rsidRPr="007F3323" w:rsidRDefault="00942FBB" w:rsidP="00B2040C">
            <w:pPr>
              <w:pStyle w:val="TableText"/>
              <w:rPr>
                <w:b/>
              </w:rPr>
            </w:pPr>
            <w:r w:rsidRPr="007F3323">
              <w:rPr>
                <w:b/>
              </w:rPr>
              <w:t>]</w:t>
            </w:r>
          </w:p>
          <w:p w:rsidR="00942FBB" w:rsidRPr="007F3323" w:rsidRDefault="00942FBB" w:rsidP="00B2040C">
            <w:pPr>
              <w:pStyle w:val="TableText"/>
              <w:rPr>
                <w:sz w:val="24"/>
                <w:szCs w:val="24"/>
              </w:rPr>
            </w:pPr>
            <w:r w:rsidRPr="007F3323">
              <w:rPr>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172"/>
            </w:tblGrid>
            <w:tr w:rsidR="00942FBB" w:rsidRPr="007F3323" w:rsidTr="00CE3F3F">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172" w:type="dxa"/>
                </w:tcPr>
                <w:p w:rsidR="00942FBB" w:rsidRPr="007F3323" w:rsidRDefault="00942FBB" w:rsidP="00B2040C">
                  <w:pPr>
                    <w:pStyle w:val="TableText"/>
                  </w:pPr>
                  <w:r w:rsidRPr="007F3323">
                    <w:t>描述</w:t>
                  </w:r>
                </w:p>
              </w:tc>
            </w:tr>
            <w:tr w:rsidR="00942FBB" w:rsidRPr="007F3323" w:rsidTr="00CE3F3F">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11000006</w:t>
                  </w:r>
                </w:p>
              </w:tc>
              <w:tc>
                <w:tcPr>
                  <w:tcW w:w="3172" w:type="dxa"/>
                </w:tcPr>
                <w:p w:rsidR="00942FBB" w:rsidRPr="007F3323" w:rsidRDefault="00942FBB" w:rsidP="00B2040C">
                  <w:pPr>
                    <w:pStyle w:val="TableText"/>
                  </w:pPr>
                  <w:r w:rsidRPr="007F3323">
                    <w:t>查询参数为空</w:t>
                  </w:r>
                </w:p>
              </w:tc>
            </w:tr>
            <w:tr w:rsidR="00942FBB" w:rsidRPr="007F3323" w:rsidTr="00CE3F3F">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11000020</w:t>
                  </w:r>
                </w:p>
              </w:tc>
              <w:tc>
                <w:tcPr>
                  <w:tcW w:w="3172" w:type="dxa"/>
                </w:tcPr>
                <w:p w:rsidR="00942FBB" w:rsidRPr="007F3323" w:rsidRDefault="00942FBB" w:rsidP="00B2040C">
                  <w:pPr>
                    <w:pStyle w:val="TableText"/>
                  </w:pPr>
                  <w:r w:rsidRPr="007F3323">
                    <w:t>指标标志或指标名称为空</w:t>
                  </w:r>
                </w:p>
              </w:tc>
            </w:tr>
            <w:tr w:rsidR="00942FBB" w:rsidRPr="007F3323" w:rsidTr="00CE3F3F">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11000027</w:t>
                  </w:r>
                </w:p>
              </w:tc>
              <w:tc>
                <w:tcPr>
                  <w:tcW w:w="3172" w:type="dxa"/>
                </w:tcPr>
                <w:p w:rsidR="00942FBB" w:rsidRPr="007F3323" w:rsidRDefault="00942FBB" w:rsidP="00B2040C">
                  <w:pPr>
                    <w:pStyle w:val="TableText"/>
                  </w:pPr>
                  <w:r w:rsidRPr="007F3323">
                    <w:t>Urn</w:t>
                  </w:r>
                  <w:r w:rsidRPr="007F3323">
                    <w:t>为空</w:t>
                  </w:r>
                </w:p>
              </w:tc>
            </w:tr>
            <w:tr w:rsidR="00942FBB" w:rsidRPr="007F3323" w:rsidTr="00CE3F3F">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11000041</w:t>
                  </w:r>
                </w:p>
              </w:tc>
              <w:tc>
                <w:tcPr>
                  <w:tcW w:w="3172" w:type="dxa"/>
                </w:tcPr>
                <w:p w:rsidR="00942FBB" w:rsidRPr="007F3323" w:rsidRDefault="00942FBB" w:rsidP="00B2040C">
                  <w:pPr>
                    <w:pStyle w:val="TableText"/>
                  </w:pPr>
                  <w:r w:rsidRPr="007F3323">
                    <w:t>数据查询失败，请稍后重试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01" w:name="_Toc439920389"/>
      <w:bookmarkStart w:id="102" w:name="_Toc509581430"/>
      <w:bookmarkStart w:id="103" w:name="_Toc28629818"/>
      <w:r w:rsidRPr="007F3323">
        <w:t>查询对象的历史性能指标数据</w:t>
      </w:r>
      <w:bookmarkEnd w:id="101"/>
      <w:bookmarkEnd w:id="102"/>
      <w:bookmarkEnd w:id="10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查询对象的历史监控数据</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请求正文描述，请求数据类型为数组</w:t>
                  </w:r>
                </w:p>
                <w:p w:rsidR="00942FBB" w:rsidRPr="007F3323" w:rsidRDefault="00942FBB" w:rsidP="00B2040C">
                  <w:pPr>
                    <w:pStyle w:val="TableText"/>
                  </w:pPr>
                  <w:r w:rsidRPr="007F3323">
                    <w:rPr>
                      <w:rFonts w:hint="eastAsia"/>
                    </w:rPr>
                    <w:t>单次请求中对象的</w:t>
                  </w:r>
                  <w:r w:rsidRPr="007F3323">
                    <w:rPr>
                      <w:rFonts w:hint="eastAsia"/>
                    </w:rPr>
                    <w:t>URN</w:t>
                  </w:r>
                  <w:r w:rsidRPr="007F3323">
                    <w:rPr>
                      <w:rFonts w:hint="eastAsia"/>
                    </w:rPr>
                    <w:t>上限不超过</w:t>
                  </w:r>
                  <w:r w:rsidRPr="007F3323">
                    <w:rPr>
                      <w:rFonts w:hint="eastAsia"/>
                    </w:rPr>
                    <w:t>100</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urn</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对象标识</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metricId</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指标标识</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startTime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开始时间，时间戳（距离</w:t>
                  </w:r>
                  <w:r w:rsidRPr="007F3323">
                    <w:t xml:space="preserve">1970 </w:t>
                  </w:r>
                  <w:r w:rsidRPr="007F3323">
                    <w:t>年</w:t>
                  </w:r>
                  <w:r w:rsidRPr="007F3323">
                    <w:t xml:space="preserve"> 1 </w:t>
                  </w:r>
                  <w:r w:rsidRPr="007F3323">
                    <w:t>月</w:t>
                  </w:r>
                  <w:r w:rsidRPr="007F3323">
                    <w:t xml:space="preserve"> 1 </w:t>
                  </w:r>
                  <w:r w:rsidRPr="007F3323">
                    <w:t>日（</w:t>
                  </w:r>
                  <w:r w:rsidRPr="007F3323">
                    <w:t>00:00:00 GMT</w:t>
                  </w:r>
                  <w:r w:rsidRPr="007F3323">
                    <w:t>）以来的秒数）</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endTime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结束时间，时间戳</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interval</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时间粒度</w:t>
                  </w:r>
                  <w:r w:rsidRPr="007F3323">
                    <w:rPr>
                      <w:rFonts w:hint="eastAsia"/>
                    </w:rPr>
                    <w:t>，必选</w:t>
                  </w:r>
                </w:p>
                <w:p w:rsidR="00942FBB" w:rsidRPr="007F3323" w:rsidRDefault="00942FBB" w:rsidP="00B2040C">
                  <w:pPr>
                    <w:pStyle w:val="TableText"/>
                  </w:pPr>
                  <w:r w:rsidRPr="007F3323">
                    <w:t>60/ 300/1800/3600/86400/604800/2592000/31536000</w:t>
                  </w:r>
                </w:p>
                <w:p w:rsidR="00942FBB" w:rsidRPr="007F3323" w:rsidRDefault="00942FBB" w:rsidP="00B2040C">
                  <w:pPr>
                    <w:pStyle w:val="TableText"/>
                  </w:pPr>
                  <w:r w:rsidRPr="007F3323">
                    <w:t>含义：</w:t>
                  </w:r>
                  <w:r w:rsidRPr="007F3323">
                    <w:t>60second/5minute/30minute/1hour/1day/1week1 month/1 year</w:t>
                  </w:r>
                </w:p>
                <w:p w:rsidR="00942FBB" w:rsidRPr="007F3323" w:rsidRDefault="00942FBB" w:rsidP="00B2040C">
                  <w:pPr>
                    <w:pStyle w:val="TableText"/>
                  </w:pPr>
                  <w:r w:rsidRPr="007F3323">
                    <w:t>说明：</w:t>
                  </w:r>
                  <w:r w:rsidRPr="007F3323">
                    <w:t xml:space="preserve">1 month=30 day  </w:t>
                  </w:r>
                </w:p>
                <w:p w:rsidR="00942FBB" w:rsidRPr="007F3323" w:rsidRDefault="00942FBB" w:rsidP="00B2040C">
                  <w:pPr>
                    <w:pStyle w:val="TableText"/>
                  </w:pPr>
                  <w:r w:rsidRPr="007F3323">
                    <w:t xml:space="preserve">      1 year=365 day</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total</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Items</w:t>
                  </w:r>
                  <w:r w:rsidRPr="007F3323">
                    <w:t>的个数</w:t>
                  </w:r>
                </w:p>
              </w:tc>
            </w:tr>
            <w:tr w:rsidR="00942FBB" w:rsidRPr="007F3323" w:rsidTr="005348A4">
              <w:tc>
                <w:tcPr>
                  <w:tcW w:w="705" w:type="pct"/>
                </w:tcPr>
                <w:p w:rsidR="00942FBB" w:rsidRPr="007F3323" w:rsidRDefault="00942FBB" w:rsidP="00B2040C">
                  <w:pPr>
                    <w:pStyle w:val="TableText"/>
                  </w:pPr>
                  <w:r w:rsidRPr="007F3323">
                    <w:t>items</w:t>
                  </w:r>
                </w:p>
              </w:tc>
              <w:tc>
                <w:tcPr>
                  <w:tcW w:w="602" w:type="pct"/>
                  <w:shd w:val="clear" w:color="auto" w:fill="auto"/>
                </w:tcPr>
                <w:p w:rsidR="00942FBB" w:rsidRPr="007F3323" w:rsidRDefault="00942FBB" w:rsidP="00B2040C">
                  <w:pPr>
                    <w:pStyle w:val="TableText"/>
                  </w:pPr>
                  <w:r w:rsidRPr="007F3323">
                    <w:t>List&lt;Map&lt;String, Object&gt;&gt;</w:t>
                  </w:r>
                </w:p>
              </w:tc>
              <w:tc>
                <w:tcPr>
                  <w:tcW w:w="3693" w:type="pct"/>
                  <w:shd w:val="clear" w:color="auto" w:fill="auto"/>
                </w:tcPr>
                <w:p w:rsidR="00942FBB" w:rsidRPr="007F3323" w:rsidRDefault="00942FBB" w:rsidP="00B2040C">
                  <w:pPr>
                    <w:pStyle w:val="TableText"/>
                  </w:pPr>
                  <w:r w:rsidRPr="007F3323">
                    <w:t>监控数据列表</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2"/>
                    <w:gridCol w:w="843"/>
                    <w:gridCol w:w="3686"/>
                  </w:tblGrid>
                  <w:tr w:rsidR="00942FBB" w:rsidRPr="007F3323" w:rsidTr="005348A4">
                    <w:tc>
                      <w:tcPr>
                        <w:tcW w:w="112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2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3" w:type="pct"/>
                      </w:tcPr>
                      <w:p w:rsidR="00942FBB" w:rsidRPr="007F3323" w:rsidRDefault="00942FBB" w:rsidP="00B2040C">
                        <w:pPr>
                          <w:pStyle w:val="TableText"/>
                        </w:pPr>
                        <w:r w:rsidRPr="007F3323">
                          <w:t>unit</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单位</w:t>
                        </w:r>
                      </w:p>
                    </w:tc>
                  </w:tr>
                  <w:tr w:rsidR="00942FBB" w:rsidRPr="007F3323" w:rsidTr="005348A4">
                    <w:tc>
                      <w:tcPr>
                        <w:tcW w:w="1123" w:type="pct"/>
                      </w:tcPr>
                      <w:p w:rsidR="00942FBB" w:rsidRPr="007F3323" w:rsidRDefault="00942FBB" w:rsidP="00B2040C">
                        <w:pPr>
                          <w:pStyle w:val="TableText"/>
                        </w:pPr>
                        <w:r w:rsidRPr="007F3323">
                          <w:t>urn</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对象标识</w:t>
                        </w:r>
                      </w:p>
                    </w:tc>
                  </w:tr>
                  <w:tr w:rsidR="00942FBB" w:rsidRPr="007F3323" w:rsidTr="005348A4">
                    <w:tc>
                      <w:tcPr>
                        <w:tcW w:w="1123" w:type="pct"/>
                      </w:tcPr>
                      <w:p w:rsidR="00942FBB" w:rsidRPr="007F3323" w:rsidRDefault="00942FBB" w:rsidP="00B2040C">
                        <w:pPr>
                          <w:pStyle w:val="TableText"/>
                        </w:pPr>
                        <w:r w:rsidRPr="007F3323">
                          <w:t>objectName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对象实例名称</w:t>
                        </w:r>
                      </w:p>
                    </w:tc>
                  </w:tr>
                  <w:tr w:rsidR="00942FBB" w:rsidRPr="007F3323" w:rsidTr="005348A4">
                    <w:tc>
                      <w:tcPr>
                        <w:tcW w:w="1123" w:type="pct"/>
                      </w:tcPr>
                      <w:p w:rsidR="00942FBB" w:rsidRPr="007F3323" w:rsidRDefault="00942FBB" w:rsidP="00B2040C">
                        <w:pPr>
                          <w:pStyle w:val="TableText"/>
                        </w:pPr>
                        <w:r w:rsidRPr="007F3323">
                          <w:t>metricId</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指标标识</w:t>
                        </w:r>
                      </w:p>
                    </w:tc>
                  </w:tr>
                  <w:tr w:rsidR="00942FBB" w:rsidRPr="007F3323" w:rsidTr="005348A4">
                    <w:tc>
                      <w:tcPr>
                        <w:tcW w:w="1123" w:type="pct"/>
                      </w:tcPr>
                      <w:p w:rsidR="00942FBB" w:rsidRPr="007F3323" w:rsidRDefault="00942FBB" w:rsidP="00B2040C">
                        <w:pPr>
                          <w:pStyle w:val="TableText"/>
                        </w:pPr>
                        <w:r w:rsidRPr="007F3323">
                          <w:t>metricName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指标名称</w:t>
                        </w:r>
                      </w:p>
                    </w:tc>
                  </w:tr>
                  <w:tr w:rsidR="00942FBB" w:rsidRPr="007F3323" w:rsidTr="005348A4">
                    <w:tc>
                      <w:tcPr>
                        <w:tcW w:w="1123" w:type="pct"/>
                      </w:tcPr>
                      <w:p w:rsidR="00942FBB" w:rsidRPr="007F3323" w:rsidRDefault="00942FBB" w:rsidP="00B2040C">
                        <w:pPr>
                          <w:pStyle w:val="TableText"/>
                        </w:pPr>
                        <w:r w:rsidRPr="007F3323">
                          <w:t>metricValue</w:t>
                        </w:r>
                      </w:p>
                    </w:tc>
                    <w:tc>
                      <w:tcPr>
                        <w:tcW w:w="722" w:type="pct"/>
                        <w:shd w:val="clear" w:color="auto" w:fill="auto"/>
                      </w:tcPr>
                      <w:p w:rsidR="00942FBB" w:rsidRPr="007F3323" w:rsidRDefault="00942FBB" w:rsidP="00B2040C">
                        <w:pPr>
                          <w:pStyle w:val="TableText"/>
                        </w:pPr>
                        <w:r w:rsidRPr="007F3323">
                          <w:t>List&lt;Map&lt;String, String&gt;&gt;</w:t>
                        </w:r>
                      </w:p>
                    </w:tc>
                    <w:tc>
                      <w:tcPr>
                        <w:tcW w:w="3155" w:type="pct"/>
                        <w:shd w:val="clear" w:color="auto" w:fill="auto"/>
                      </w:tcPr>
                      <w:p w:rsidR="00942FBB" w:rsidRPr="007F3323" w:rsidRDefault="00942FBB" w:rsidP="00B2040C">
                        <w:pPr>
                          <w:pStyle w:val="TableText"/>
                        </w:pPr>
                        <w:r w:rsidRPr="007F3323">
                          <w:t>指标值</w:t>
                        </w:r>
                      </w:p>
                      <w:tbl>
                        <w:tblPr>
                          <w:tblpPr w:leftFromText="180" w:rightFromText="180" w:horzAnchor="margin" w:tblpY="596"/>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851"/>
                          <w:gridCol w:w="1417"/>
                        </w:tblGrid>
                        <w:tr w:rsidR="00942FBB" w:rsidRPr="007F3323" w:rsidTr="005348A4">
                          <w:tc>
                            <w:tcPr>
                              <w:tcW w:w="1662"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1253" w:type="pct"/>
                              <w:shd w:val="clear" w:color="auto" w:fill="D9D9D9"/>
                            </w:tcPr>
                            <w:p w:rsidR="00942FBB" w:rsidRPr="007F3323" w:rsidRDefault="00942FBB" w:rsidP="00B2040C">
                              <w:pPr>
                                <w:pStyle w:val="TableText"/>
                                <w:rPr>
                                  <w:b/>
                                </w:rPr>
                              </w:pPr>
                              <w:r w:rsidRPr="007F3323">
                                <w:rPr>
                                  <w:b/>
                                </w:rPr>
                                <w:t>Type</w:t>
                              </w:r>
                            </w:p>
                          </w:tc>
                          <w:tc>
                            <w:tcPr>
                              <w:tcW w:w="20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62" w:type="pct"/>
                            </w:tcPr>
                            <w:p w:rsidR="00942FBB" w:rsidRPr="007F3323" w:rsidRDefault="00942FBB" w:rsidP="00B2040C">
                              <w:pPr>
                                <w:pStyle w:val="TableText"/>
                              </w:pPr>
                              <w:r w:rsidRPr="007F3323">
                                <w:t>time</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t>时间距离</w:t>
                              </w:r>
                            </w:p>
                          </w:tc>
                        </w:tr>
                        <w:tr w:rsidR="00942FBB" w:rsidRPr="007F3323" w:rsidTr="005348A4">
                          <w:tc>
                            <w:tcPr>
                              <w:tcW w:w="1662" w:type="pct"/>
                            </w:tcPr>
                            <w:p w:rsidR="00942FBB" w:rsidRPr="007F3323" w:rsidRDefault="00942FBB" w:rsidP="00B2040C">
                              <w:pPr>
                                <w:pStyle w:val="TableText"/>
                              </w:pPr>
                              <w:r w:rsidRPr="007F3323">
                                <w:t>value</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t>对应时间的指标值</w:t>
                              </w:r>
                            </w:p>
                          </w:tc>
                        </w:tr>
                      </w:tbl>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&lt;monitor_uri&gt;/objectmetric-curvedata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rPr>
                <w:b/>
              </w:rPr>
            </w:pPr>
            <w:r w:rsidRPr="007F3323">
              <w:rPr>
                <w:b/>
              </w:rPr>
              <w:t>[</w:t>
            </w:r>
          </w:p>
          <w:p w:rsidR="00942FBB" w:rsidRPr="007F3323" w:rsidRDefault="00942FBB" w:rsidP="00B2040C">
            <w:pPr>
              <w:pStyle w:val="TableText"/>
              <w:rPr>
                <w:b/>
              </w:rPr>
            </w:pPr>
            <w:r w:rsidRPr="007F3323">
              <w:rPr>
                <w:b/>
              </w:rPr>
              <w:t xml:space="preserve">     {   </w:t>
            </w:r>
          </w:p>
          <w:p w:rsidR="00942FBB" w:rsidRPr="007C3C17" w:rsidRDefault="00942FBB" w:rsidP="00B2040C">
            <w:pPr>
              <w:pStyle w:val="TableText"/>
            </w:pPr>
            <w:r w:rsidRPr="007F3323">
              <w:rPr>
                <w:b/>
              </w:rPr>
              <w:t xml:space="preserve">        </w:t>
            </w:r>
            <w:r w:rsidRPr="007C3C17">
              <w:t>" urn ": "urn1",</w:t>
            </w:r>
          </w:p>
          <w:p w:rsidR="00942FBB" w:rsidRPr="007C3C17" w:rsidRDefault="00942FBB" w:rsidP="00B2040C">
            <w:pPr>
              <w:pStyle w:val="TableText"/>
            </w:pPr>
            <w:r w:rsidRPr="007C3C17">
              <w:t xml:space="preserve">        "metricId": " cpu_usage",</w:t>
            </w:r>
          </w:p>
          <w:p w:rsidR="00942FBB" w:rsidRPr="007C3C17" w:rsidRDefault="00942FBB" w:rsidP="00B2040C">
            <w:pPr>
              <w:pStyle w:val="TableText"/>
            </w:pPr>
            <w:r w:rsidRPr="007C3C17">
              <w:t xml:space="preserve">        "startTime": " 1336476470 ",</w:t>
            </w:r>
          </w:p>
          <w:p w:rsidR="00942FBB" w:rsidRPr="007C3C17" w:rsidRDefault="00942FBB" w:rsidP="00B2040C">
            <w:pPr>
              <w:pStyle w:val="TableText"/>
            </w:pPr>
            <w:r w:rsidRPr="007C3C17">
              <w:t xml:space="preserve">        "endTime": " 1336476470 ",</w:t>
            </w:r>
          </w:p>
          <w:p w:rsidR="00942FBB" w:rsidRPr="007C3C17" w:rsidRDefault="00942FBB" w:rsidP="00B2040C">
            <w:pPr>
              <w:pStyle w:val="TableText"/>
            </w:pPr>
            <w:r w:rsidRPr="007C3C17">
              <w:t xml:space="preserve">        "interval": " 300 "</w:t>
            </w:r>
          </w:p>
          <w:p w:rsidR="00942FBB" w:rsidRPr="007F3323" w:rsidRDefault="00942FBB" w:rsidP="00B2040C">
            <w:pPr>
              <w:pStyle w:val="TableText"/>
              <w:rPr>
                <w:b/>
              </w:rPr>
            </w:pPr>
            <w:r w:rsidRPr="007F3323">
              <w:rPr>
                <w:b/>
              </w:rPr>
              <w:t xml:space="preserve">      },</w:t>
            </w:r>
          </w:p>
          <w:p w:rsidR="00942FBB" w:rsidRPr="007F3323" w:rsidRDefault="00942FBB" w:rsidP="00B2040C">
            <w:pPr>
              <w:pStyle w:val="TableText"/>
              <w:rPr>
                <w:b/>
              </w:rPr>
            </w:pPr>
            <w:r w:rsidRPr="007F3323">
              <w:rPr>
                <w:b/>
              </w:rPr>
              <w:t xml:space="preserve">      …</w:t>
            </w:r>
          </w:p>
          <w:p w:rsidR="00942FBB" w:rsidRPr="007F3323" w:rsidRDefault="00942FBB" w:rsidP="00B2040C">
            <w:pPr>
              <w:pStyle w:val="TableText"/>
            </w:pPr>
            <w:r w:rsidRPr="007F3323">
              <w:rPr>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rPr>
                <w:b/>
              </w:rPr>
            </w:pPr>
            <w:r w:rsidRPr="007F3323">
              <w:rPr>
                <w:b/>
              </w:rPr>
              <w:t>{</w:t>
            </w:r>
          </w:p>
          <w:p w:rsidR="00942FBB" w:rsidRPr="007C3C17" w:rsidRDefault="007C3C17" w:rsidP="00B2040C">
            <w:pPr>
              <w:pStyle w:val="TableText"/>
            </w:pPr>
            <w:r>
              <w:t xml:space="preserve">    </w:t>
            </w:r>
            <w:r w:rsidR="00942FBB" w:rsidRPr="007C3C17">
              <w:t>"total":"2",</w:t>
            </w:r>
          </w:p>
          <w:p w:rsidR="00942FBB" w:rsidRPr="007C3C17" w:rsidRDefault="007C3C17" w:rsidP="00B2040C">
            <w:pPr>
              <w:pStyle w:val="TableText"/>
            </w:pPr>
            <w:r>
              <w:t xml:space="preserve">    </w:t>
            </w:r>
            <w:r w:rsidR="00942FBB" w:rsidRPr="007C3C17">
              <w:t>"items":</w:t>
            </w:r>
          </w:p>
          <w:p w:rsidR="00942FBB" w:rsidRPr="007C3C17" w:rsidRDefault="007C3C17" w:rsidP="00B2040C">
            <w:pPr>
              <w:pStyle w:val="TableText"/>
            </w:pPr>
            <w:r>
              <w:t xml:space="preserve">   </w:t>
            </w:r>
            <w:r w:rsidR="00942FBB" w:rsidRPr="007C3C17">
              <w:t>[</w:t>
            </w:r>
          </w:p>
          <w:p w:rsidR="00942FBB" w:rsidRPr="007F3323" w:rsidRDefault="007C3C17" w:rsidP="00B2040C">
            <w:pPr>
              <w:pStyle w:val="TableText"/>
              <w:rPr>
                <w:b/>
              </w:rPr>
            </w:pPr>
            <w:r>
              <w:rPr>
                <w:b/>
              </w:rPr>
              <w:t xml:space="preserve">   </w:t>
            </w:r>
            <w:r w:rsidR="00942FBB" w:rsidRPr="007F3323">
              <w:rPr>
                <w:b/>
              </w:rPr>
              <w:t>{</w:t>
            </w:r>
          </w:p>
          <w:p w:rsidR="00942FBB" w:rsidRPr="007C3C17" w:rsidRDefault="00942FBB" w:rsidP="00B2040C">
            <w:pPr>
              <w:pStyle w:val="TableText"/>
            </w:pPr>
            <w:r w:rsidRPr="007F3323">
              <w:rPr>
                <w:b/>
              </w:rPr>
              <w:tab/>
            </w:r>
            <w:r w:rsidR="007C3C17">
              <w:rPr>
                <w:b/>
              </w:rPr>
              <w:t xml:space="preserve">    </w:t>
            </w:r>
            <w:r w:rsidRPr="007C3C17">
              <w:t>"urn": "objectUrn1",</w:t>
            </w:r>
          </w:p>
          <w:p w:rsidR="00942FBB" w:rsidRPr="007C3C17" w:rsidRDefault="00942FBB" w:rsidP="00B2040C">
            <w:pPr>
              <w:pStyle w:val="TableText"/>
            </w:pPr>
            <w:r w:rsidRPr="007C3C17">
              <w:tab/>
            </w:r>
            <w:r w:rsidR="007C3C17">
              <w:t xml:space="preserve">    </w:t>
            </w:r>
            <w:r w:rsidRPr="007C3C17">
              <w:t>"metricId":"cpu_usage",</w:t>
            </w:r>
          </w:p>
          <w:p w:rsidR="00942FBB" w:rsidRPr="007F3323" w:rsidRDefault="00942FBB" w:rsidP="00B2040C">
            <w:pPr>
              <w:pStyle w:val="TableText"/>
              <w:rPr>
                <w:b/>
              </w:rPr>
            </w:pPr>
            <w:r w:rsidRPr="007F3323">
              <w:rPr>
                <w:b/>
              </w:rPr>
              <w:tab/>
            </w:r>
            <w:r w:rsidR="007C3C17">
              <w:rPr>
                <w:b/>
              </w:rPr>
              <w:t xml:space="preserve">    </w:t>
            </w:r>
            <w:r w:rsidRPr="007C3C17">
              <w:t>"</w:t>
            </w:r>
            <w:r w:rsidRPr="007F3323">
              <w:t>objectName</w:t>
            </w:r>
            <w:r w:rsidRPr="007C3C17">
              <w:t>":"name ",</w:t>
            </w:r>
          </w:p>
          <w:p w:rsidR="00942FBB" w:rsidRPr="007C3C17" w:rsidRDefault="00942FBB" w:rsidP="00B2040C">
            <w:pPr>
              <w:pStyle w:val="TableText"/>
            </w:pPr>
            <w:r w:rsidRPr="007F3323">
              <w:rPr>
                <w:b/>
              </w:rPr>
              <w:tab/>
            </w:r>
            <w:r w:rsidR="007C3C17">
              <w:rPr>
                <w:b/>
              </w:rPr>
              <w:t xml:space="preserve">    </w:t>
            </w:r>
            <w:r w:rsidRPr="007C3C17">
              <w:t>"unit":"%",</w:t>
            </w:r>
          </w:p>
          <w:p w:rsidR="00942FBB" w:rsidRPr="007C3C17" w:rsidRDefault="00942FBB" w:rsidP="00B2040C">
            <w:pPr>
              <w:pStyle w:val="TableText"/>
            </w:pPr>
            <w:r w:rsidRPr="007C3C17">
              <w:tab/>
            </w:r>
            <w:r w:rsidR="007C3C17">
              <w:t xml:space="preserve">    </w:t>
            </w:r>
            <w:r w:rsidRPr="007C3C17">
              <w:t>"metricName":"name1",</w:t>
            </w:r>
          </w:p>
          <w:p w:rsidR="00942FBB" w:rsidRPr="007C3C17" w:rsidRDefault="00942FBB" w:rsidP="00B2040C">
            <w:pPr>
              <w:pStyle w:val="TableText"/>
            </w:pPr>
            <w:r w:rsidRPr="007C3C17">
              <w:tab/>
            </w:r>
            <w:r w:rsidR="007C3C17">
              <w:t xml:space="preserve">    </w:t>
            </w:r>
            <w:r w:rsidRPr="007C3C17">
              <w:t>"metricValue":</w:t>
            </w:r>
          </w:p>
          <w:p w:rsidR="00942FBB" w:rsidRPr="007F3323" w:rsidRDefault="00942FBB" w:rsidP="00B2040C">
            <w:pPr>
              <w:pStyle w:val="TableText"/>
              <w:rPr>
                <w:b/>
              </w:rPr>
            </w:pPr>
            <w:r w:rsidRPr="007C3C17">
              <w:tab/>
            </w:r>
            <w:r w:rsidR="007C3C17">
              <w:t xml:space="preserve">    </w:t>
            </w:r>
            <w:r w:rsidRPr="007C3C17">
              <w:t>[{"time":"time1","value":"value1"},{"time":"time1","value":"value1"},...]</w:t>
            </w:r>
          </w:p>
          <w:p w:rsidR="00942FBB" w:rsidRPr="007F3323" w:rsidRDefault="00942FBB" w:rsidP="00B2040C">
            <w:pPr>
              <w:pStyle w:val="TableText"/>
              <w:rPr>
                <w:b/>
              </w:rPr>
            </w:pPr>
            <w:r w:rsidRPr="007F3323">
              <w:rPr>
                <w:b/>
              </w:rPr>
              <w:t>},</w:t>
            </w:r>
          </w:p>
          <w:p w:rsidR="00942FBB" w:rsidRPr="007F3323" w:rsidRDefault="00942FBB" w:rsidP="00B2040C">
            <w:pPr>
              <w:pStyle w:val="TableText"/>
              <w:rPr>
                <w:b/>
              </w:rPr>
            </w:pPr>
            <w:r w:rsidRPr="007F3323">
              <w:rPr>
                <w:b/>
              </w:rPr>
              <w:t>...</w:t>
            </w:r>
          </w:p>
          <w:p w:rsidR="00942FBB" w:rsidRPr="007F3323" w:rsidRDefault="00942FBB" w:rsidP="00B2040C">
            <w:pPr>
              <w:pStyle w:val="TableText"/>
              <w:rPr>
                <w:b/>
              </w:rPr>
            </w:pPr>
            <w:r w:rsidRPr="007F3323">
              <w:rPr>
                <w:b/>
              </w:rPr>
              <w:t>]</w:t>
            </w:r>
          </w:p>
          <w:p w:rsidR="00942FBB" w:rsidRPr="007F3323" w:rsidRDefault="00942FBB" w:rsidP="00B2040C">
            <w:pPr>
              <w:pStyle w:val="TableText"/>
              <w:rPr>
                <w:sz w:val="24"/>
                <w:szCs w:val="24"/>
              </w:rPr>
            </w:pPr>
            <w:r w:rsidRPr="007F3323">
              <w:rPr>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7"/>
              <w:gridCol w:w="2126"/>
              <w:gridCol w:w="3827"/>
            </w:tblGrid>
            <w:tr w:rsidR="00942FBB" w:rsidRPr="007F3323" w:rsidTr="00CE3F3F">
              <w:tc>
                <w:tcPr>
                  <w:tcW w:w="1677" w:type="dxa"/>
                </w:tcPr>
                <w:p w:rsidR="00942FBB" w:rsidRPr="007F3323" w:rsidRDefault="00942FBB" w:rsidP="00B2040C">
                  <w:pPr>
                    <w:pStyle w:val="TableText"/>
                  </w:pPr>
                  <w:r w:rsidRPr="007F3323">
                    <w:t>http</w:t>
                  </w:r>
                  <w:r w:rsidRPr="007F3323">
                    <w:t>错误码</w:t>
                  </w:r>
                </w:p>
              </w:tc>
              <w:tc>
                <w:tcPr>
                  <w:tcW w:w="2126" w:type="dxa"/>
                </w:tcPr>
                <w:p w:rsidR="00942FBB" w:rsidRPr="007F3323" w:rsidRDefault="00942FBB" w:rsidP="00B2040C">
                  <w:pPr>
                    <w:pStyle w:val="TableText"/>
                  </w:pPr>
                  <w:r w:rsidRPr="007F3323">
                    <w:t>errorcode</w:t>
                  </w:r>
                </w:p>
              </w:tc>
              <w:tc>
                <w:tcPr>
                  <w:tcW w:w="3827" w:type="dxa"/>
                </w:tcPr>
                <w:p w:rsidR="00942FBB" w:rsidRPr="007F3323" w:rsidRDefault="00942FBB" w:rsidP="00B2040C">
                  <w:pPr>
                    <w:pStyle w:val="TableText"/>
                  </w:pPr>
                  <w:r w:rsidRPr="007F3323">
                    <w:t>描述</w:t>
                  </w:r>
                </w:p>
              </w:tc>
            </w:tr>
            <w:tr w:rsidR="00942FBB" w:rsidRPr="007F3323" w:rsidTr="00CE3F3F">
              <w:tc>
                <w:tcPr>
                  <w:tcW w:w="1677" w:type="dxa"/>
                </w:tcPr>
                <w:p w:rsidR="00942FBB" w:rsidRPr="007F3323" w:rsidRDefault="00942FBB" w:rsidP="00EB602D">
                  <w:pPr>
                    <w:pStyle w:val="TableText"/>
                  </w:pPr>
                  <w:r w:rsidRPr="007F3323">
                    <w:t>500</w:t>
                  </w:r>
                </w:p>
              </w:tc>
              <w:tc>
                <w:tcPr>
                  <w:tcW w:w="2126" w:type="dxa"/>
                </w:tcPr>
                <w:p w:rsidR="00942FBB" w:rsidRPr="007F3323" w:rsidRDefault="00942FBB" w:rsidP="00B2040C">
                  <w:pPr>
                    <w:pStyle w:val="TableText"/>
                    <w:rPr>
                      <w:sz w:val="20"/>
                      <w:szCs w:val="20"/>
                    </w:rPr>
                  </w:pPr>
                  <w:r w:rsidRPr="007F3323">
                    <w:t>11000006</w:t>
                  </w:r>
                </w:p>
              </w:tc>
              <w:tc>
                <w:tcPr>
                  <w:tcW w:w="3827" w:type="dxa"/>
                </w:tcPr>
                <w:p w:rsidR="00942FBB" w:rsidRPr="007F3323" w:rsidRDefault="00942FBB" w:rsidP="00B2040C">
                  <w:pPr>
                    <w:pStyle w:val="TableText"/>
                  </w:pPr>
                  <w:r w:rsidRPr="007F3323">
                    <w:t>查询参数为空</w:t>
                  </w:r>
                </w:p>
              </w:tc>
            </w:tr>
            <w:tr w:rsidR="00942FBB" w:rsidRPr="007F3323" w:rsidTr="00CE3F3F">
              <w:tc>
                <w:tcPr>
                  <w:tcW w:w="1677" w:type="dxa"/>
                </w:tcPr>
                <w:p w:rsidR="00942FBB" w:rsidRPr="007F3323" w:rsidRDefault="00942FBB" w:rsidP="00EB602D">
                  <w:pPr>
                    <w:pStyle w:val="TableText"/>
                  </w:pPr>
                  <w:r w:rsidRPr="007F3323">
                    <w:t>500</w:t>
                  </w:r>
                </w:p>
              </w:tc>
              <w:tc>
                <w:tcPr>
                  <w:tcW w:w="2126" w:type="dxa"/>
                </w:tcPr>
                <w:p w:rsidR="00942FBB" w:rsidRPr="007F3323" w:rsidRDefault="00942FBB" w:rsidP="00B2040C">
                  <w:pPr>
                    <w:pStyle w:val="TableText"/>
                  </w:pPr>
                  <w:r w:rsidRPr="007F3323">
                    <w:t>11000047</w:t>
                  </w:r>
                </w:p>
              </w:tc>
              <w:tc>
                <w:tcPr>
                  <w:tcW w:w="3827" w:type="dxa"/>
                </w:tcPr>
                <w:p w:rsidR="00942FBB" w:rsidRPr="007F3323" w:rsidRDefault="00942FBB" w:rsidP="00B2040C">
                  <w:pPr>
                    <w:pStyle w:val="TableText"/>
                  </w:pPr>
                  <w:r w:rsidRPr="007F3323">
                    <w:t>时间格式不正确</w:t>
                  </w:r>
                </w:p>
              </w:tc>
            </w:tr>
            <w:tr w:rsidR="00942FBB" w:rsidRPr="007F3323" w:rsidTr="00CE3F3F">
              <w:tc>
                <w:tcPr>
                  <w:tcW w:w="1677" w:type="dxa"/>
                </w:tcPr>
                <w:p w:rsidR="00942FBB" w:rsidRPr="007F3323" w:rsidRDefault="00942FBB" w:rsidP="00EB602D">
                  <w:pPr>
                    <w:pStyle w:val="TableText"/>
                  </w:pPr>
                  <w:r w:rsidRPr="007F3323">
                    <w:t>500</w:t>
                  </w:r>
                </w:p>
              </w:tc>
              <w:tc>
                <w:tcPr>
                  <w:tcW w:w="2126" w:type="dxa"/>
                </w:tcPr>
                <w:p w:rsidR="00942FBB" w:rsidRPr="007F3323" w:rsidRDefault="00942FBB" w:rsidP="00B2040C">
                  <w:pPr>
                    <w:pStyle w:val="TableText"/>
                  </w:pPr>
                  <w:r w:rsidRPr="007F3323">
                    <w:t>11000088</w:t>
                  </w:r>
                </w:p>
              </w:tc>
              <w:tc>
                <w:tcPr>
                  <w:tcW w:w="3827" w:type="dxa"/>
                </w:tcPr>
                <w:p w:rsidR="00942FBB" w:rsidRPr="007F3323" w:rsidRDefault="00942FBB" w:rsidP="00B2040C">
                  <w:pPr>
                    <w:pStyle w:val="TableText"/>
                  </w:pPr>
                  <w:r w:rsidRPr="007F3323">
                    <w:t>时间粒度不正确</w:t>
                  </w:r>
                </w:p>
              </w:tc>
            </w:tr>
            <w:tr w:rsidR="00942FBB" w:rsidRPr="007F3323" w:rsidTr="00CE3F3F">
              <w:tc>
                <w:tcPr>
                  <w:tcW w:w="1677" w:type="dxa"/>
                </w:tcPr>
                <w:p w:rsidR="00942FBB" w:rsidRPr="007F3323" w:rsidRDefault="00942FBB" w:rsidP="00EB602D">
                  <w:pPr>
                    <w:pStyle w:val="TableText"/>
                  </w:pPr>
                  <w:r w:rsidRPr="007F3323">
                    <w:t>500</w:t>
                  </w:r>
                </w:p>
              </w:tc>
              <w:tc>
                <w:tcPr>
                  <w:tcW w:w="2126" w:type="dxa"/>
                </w:tcPr>
                <w:p w:rsidR="00942FBB" w:rsidRPr="007F3323" w:rsidRDefault="00942FBB" w:rsidP="00EB602D">
                  <w:pPr>
                    <w:pStyle w:val="TableText"/>
                  </w:pPr>
                  <w:r w:rsidRPr="007F3323">
                    <w:t>11000041</w:t>
                  </w:r>
                </w:p>
              </w:tc>
              <w:tc>
                <w:tcPr>
                  <w:tcW w:w="3827" w:type="dxa"/>
                </w:tcPr>
                <w:p w:rsidR="00942FBB" w:rsidRPr="007F3323" w:rsidRDefault="00942FBB" w:rsidP="00B2040C">
                  <w:pPr>
                    <w:pStyle w:val="TableText"/>
                  </w:pPr>
                  <w:r w:rsidRPr="007F3323">
                    <w:t>数据查询失败，请稍后重试</w:t>
                  </w:r>
                </w:p>
              </w:tc>
            </w:tr>
            <w:tr w:rsidR="00942FBB" w:rsidRPr="007F3323" w:rsidTr="00CE3F3F">
              <w:tc>
                <w:tcPr>
                  <w:tcW w:w="1677" w:type="dxa"/>
                </w:tcPr>
                <w:p w:rsidR="00942FBB" w:rsidRPr="007F3323" w:rsidRDefault="00942FBB" w:rsidP="00EB602D">
                  <w:pPr>
                    <w:pStyle w:val="TableText"/>
                  </w:pPr>
                  <w:r w:rsidRPr="007F3323">
                    <w:rPr>
                      <w:rFonts w:hint="eastAsia"/>
                    </w:rPr>
                    <w:t>500</w:t>
                  </w:r>
                </w:p>
              </w:tc>
              <w:tc>
                <w:tcPr>
                  <w:tcW w:w="2126" w:type="dxa"/>
                </w:tcPr>
                <w:p w:rsidR="00942FBB" w:rsidRPr="007F3323" w:rsidRDefault="00942FBB" w:rsidP="00EB602D">
                  <w:pPr>
                    <w:pStyle w:val="TableText"/>
                  </w:pPr>
                  <w:r w:rsidRPr="007F3323">
                    <w:t>110000</w:t>
                  </w:r>
                  <w:r w:rsidRPr="007F3323">
                    <w:rPr>
                      <w:rFonts w:hint="eastAsia"/>
                    </w:rPr>
                    <w:t>96</w:t>
                  </w:r>
                </w:p>
              </w:tc>
              <w:tc>
                <w:tcPr>
                  <w:tcW w:w="3827" w:type="dxa"/>
                </w:tcPr>
                <w:p w:rsidR="00942FBB" w:rsidRPr="007F3323" w:rsidRDefault="00942FBB" w:rsidP="00B2040C">
                  <w:pPr>
                    <w:pStyle w:val="TableText"/>
                  </w:pPr>
                  <w:r w:rsidRPr="007F3323">
                    <w:rPr>
                      <w:rFonts w:hint="eastAsia"/>
                    </w:rPr>
                    <w:t>接口查询对象数超过上限</w:t>
                  </w:r>
                </w:p>
              </w:tc>
            </w:tr>
          </w:tbl>
          <w:p w:rsidR="00942FBB" w:rsidRPr="007F3323" w:rsidRDefault="00942FBB" w:rsidP="00B2040C">
            <w:pPr>
              <w:pStyle w:val="TableText"/>
            </w:pPr>
          </w:p>
        </w:tc>
      </w:tr>
    </w:tbl>
    <w:p w:rsidR="00CE3F3F" w:rsidRPr="007F3323" w:rsidRDefault="00CE3F3F" w:rsidP="00CE3F3F">
      <w:pPr>
        <w:rPr>
          <w:rStyle w:val="afff3"/>
          <w:rFonts w:eastAsiaTheme="minorEastAsia" w:cs="Times New Roman"/>
          <w:bCs w:val="0"/>
        </w:rPr>
      </w:pPr>
      <w:bookmarkStart w:id="104" w:name="_Toc439920390"/>
      <w:bookmarkStart w:id="105" w:name="_Toc323050031"/>
      <w:bookmarkEnd w:id="100"/>
    </w:p>
    <w:p w:rsidR="00942FBB" w:rsidRPr="008D01DE" w:rsidRDefault="00942FBB" w:rsidP="008D01DE">
      <w:pPr>
        <w:pStyle w:val="31"/>
      </w:pPr>
      <w:bookmarkStart w:id="106" w:name="_Toc509581431"/>
      <w:bookmarkStart w:id="107" w:name="_Toc28629819"/>
      <w:r w:rsidRPr="008D01DE">
        <w:rPr>
          <w:bCs/>
        </w:rPr>
        <w:t>查询对象的</w:t>
      </w:r>
      <w:r w:rsidRPr="008D01DE">
        <w:rPr>
          <w:bCs/>
        </w:rPr>
        <w:t>top</w:t>
      </w:r>
      <w:r w:rsidRPr="008D01DE">
        <w:rPr>
          <w:bCs/>
        </w:rPr>
        <w:t>指标数据</w:t>
      </w:r>
      <w:bookmarkEnd w:id="104"/>
      <w:bookmarkEnd w:id="106"/>
      <w:bookmarkEnd w:id="10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查询对象的</w:t>
            </w:r>
            <w:r w:rsidRPr="007F3323">
              <w:t>TOP</w:t>
            </w:r>
            <w:r w:rsidRPr="007F3323">
              <w:t>监控数据</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请求正文描述，请求数据类型为</w:t>
                  </w:r>
                  <w:r w:rsidRPr="007F3323">
                    <w:t>List&lt;Map&lt;String, Object&gt;&gt;</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urn</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对象标识</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metricId</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指标标识</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objectType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rPr>
                      <w:sz w:val="24"/>
                      <w:szCs w:val="24"/>
                    </w:rPr>
                  </w:pPr>
                  <w:r w:rsidRPr="007F3323">
                    <w:t>对象类型（只支持</w:t>
                  </w:r>
                  <w:r w:rsidRPr="007F3323">
                    <w:t>hosts</w:t>
                  </w:r>
                  <w:r w:rsidRPr="007F3323">
                    <w:t>）</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topN</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 xml:space="preserve">top </w:t>
                  </w:r>
                  <w:r w:rsidRPr="007F3323">
                    <w:t>数据个数，最大</w:t>
                  </w:r>
                  <w:r w:rsidRPr="007F3323">
                    <w:t>10</w:t>
                  </w:r>
                  <w:r w:rsidRPr="007F3323">
                    <w:t>个。</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topOrder</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排序规则</w:t>
                  </w:r>
                  <w:r w:rsidRPr="007F3323">
                    <w:rPr>
                      <w:rFonts w:hint="eastAsia"/>
                    </w:rPr>
                    <w:t>，必选</w:t>
                  </w:r>
                  <w:r w:rsidRPr="007F3323">
                    <w:t>，从小到大</w:t>
                  </w:r>
                  <w:r w:rsidRPr="007F3323">
                    <w:t>/</w:t>
                  </w:r>
                  <w:r w:rsidRPr="007F3323">
                    <w:t>从大到小。</w:t>
                  </w:r>
                  <w:r w:rsidRPr="007F3323">
                    <w:t>DESC/ASC</w:t>
                  </w:r>
                </w:p>
              </w:tc>
            </w:tr>
            <w:tr w:rsidR="00942FBB" w:rsidRPr="007F3323" w:rsidTr="005348A4">
              <w:tc>
                <w:tcPr>
                  <w:tcW w:w="705" w:type="pct"/>
                </w:tcPr>
                <w:p w:rsidR="00942FBB" w:rsidRPr="007F3323" w:rsidRDefault="00942FBB" w:rsidP="00B2040C">
                  <w:pPr>
                    <w:pStyle w:val="TableText"/>
                  </w:pPr>
                  <w:r w:rsidRPr="007F3323">
                    <w:t>topType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Top</w:t>
                  </w:r>
                  <w:r w:rsidRPr="007F3323">
                    <w:t>统计类型（</w:t>
                  </w:r>
                  <w:r w:rsidRPr="007F3323">
                    <w:t>top/btop</w:t>
                  </w:r>
                  <w:r w:rsidRPr="007F3323">
                    <w:t>全小写）</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startTime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开始时间，时间戳（距离</w:t>
                  </w:r>
                  <w:r w:rsidRPr="007F3323">
                    <w:t xml:space="preserve">1970 </w:t>
                  </w:r>
                  <w:r w:rsidRPr="007F3323">
                    <w:t>年</w:t>
                  </w:r>
                  <w:r w:rsidRPr="007F3323">
                    <w:t xml:space="preserve"> 1 </w:t>
                  </w:r>
                  <w:r w:rsidRPr="007F3323">
                    <w:t>月</w:t>
                  </w:r>
                  <w:r w:rsidRPr="007F3323">
                    <w:t xml:space="preserve"> 1 </w:t>
                  </w:r>
                  <w:r w:rsidRPr="007F3323">
                    <w:t>日（</w:t>
                  </w:r>
                  <w:r w:rsidRPr="007F3323">
                    <w:t>00:00:00 GMT</w:t>
                  </w:r>
                  <w:r w:rsidRPr="007F3323">
                    <w:t>）以来的秒数）</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endTime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结束时间，时间戳</w:t>
                  </w:r>
                  <w:r w:rsidRPr="007F3323">
                    <w:rPr>
                      <w:rFonts w:hint="eastAsia"/>
                    </w:rPr>
                    <w:t>。必选</w:t>
                  </w:r>
                </w:p>
              </w:tc>
            </w:tr>
            <w:tr w:rsidR="00942FBB" w:rsidRPr="007F3323" w:rsidTr="005348A4">
              <w:tc>
                <w:tcPr>
                  <w:tcW w:w="705" w:type="pct"/>
                </w:tcPr>
                <w:p w:rsidR="00942FBB" w:rsidRPr="007F3323" w:rsidRDefault="00942FBB" w:rsidP="00B2040C">
                  <w:pPr>
                    <w:pStyle w:val="TableText"/>
                  </w:pPr>
                  <w:r w:rsidRPr="007F3323">
                    <w:t>interval</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时间粒度</w:t>
                  </w:r>
                  <w:r w:rsidRPr="007F3323">
                    <w:rPr>
                      <w:rFonts w:hint="eastAsia"/>
                    </w:rPr>
                    <w:t>，必选</w:t>
                  </w:r>
                </w:p>
                <w:p w:rsidR="00942FBB" w:rsidRPr="007F3323" w:rsidRDefault="00942FBB" w:rsidP="00B2040C">
                  <w:pPr>
                    <w:pStyle w:val="TableText"/>
                  </w:pPr>
                  <w:r w:rsidRPr="007F3323">
                    <w:t>60/ 300/1800/3600/86400/604800/2592000/31536000</w:t>
                  </w:r>
                </w:p>
                <w:p w:rsidR="00942FBB" w:rsidRPr="007F3323" w:rsidRDefault="00942FBB" w:rsidP="00B2040C">
                  <w:pPr>
                    <w:pStyle w:val="TableText"/>
                  </w:pPr>
                  <w:r w:rsidRPr="007F3323">
                    <w:t>含义：</w:t>
                  </w:r>
                  <w:r w:rsidRPr="007F3323">
                    <w:t>60second/5minute/30minute/1hour/1day/1week/1 month/1 year</w:t>
                  </w:r>
                </w:p>
                <w:p w:rsidR="00942FBB" w:rsidRPr="007F3323" w:rsidRDefault="00942FBB" w:rsidP="00B2040C">
                  <w:pPr>
                    <w:pStyle w:val="TableText"/>
                  </w:pPr>
                  <w:r w:rsidRPr="007F3323">
                    <w:t>说明：</w:t>
                  </w:r>
                  <w:r w:rsidRPr="007F3323">
                    <w:t xml:space="preserve">1 month=30 day  </w:t>
                  </w:r>
                </w:p>
                <w:p w:rsidR="00942FBB" w:rsidRPr="007F3323" w:rsidRDefault="00942FBB" w:rsidP="00B2040C">
                  <w:pPr>
                    <w:pStyle w:val="TableText"/>
                  </w:pPr>
                  <w:r w:rsidRPr="007F3323">
                    <w:t xml:space="preserve">      1 year=365 day</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total</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Items</w:t>
                  </w:r>
                  <w:r w:rsidRPr="007F3323">
                    <w:t>的个数</w:t>
                  </w:r>
                </w:p>
              </w:tc>
            </w:tr>
            <w:tr w:rsidR="00942FBB" w:rsidRPr="007F3323" w:rsidTr="005348A4">
              <w:tc>
                <w:tcPr>
                  <w:tcW w:w="705" w:type="pct"/>
                </w:tcPr>
                <w:p w:rsidR="00942FBB" w:rsidRPr="007F3323" w:rsidRDefault="00942FBB" w:rsidP="00B2040C">
                  <w:pPr>
                    <w:pStyle w:val="TableText"/>
                  </w:pPr>
                  <w:r w:rsidRPr="007F3323">
                    <w:t>items</w:t>
                  </w:r>
                </w:p>
              </w:tc>
              <w:tc>
                <w:tcPr>
                  <w:tcW w:w="602" w:type="pct"/>
                  <w:shd w:val="clear" w:color="auto" w:fill="auto"/>
                </w:tcPr>
                <w:p w:rsidR="00942FBB" w:rsidRPr="007F3323" w:rsidRDefault="00942FBB" w:rsidP="00B2040C">
                  <w:pPr>
                    <w:pStyle w:val="TableText"/>
                  </w:pPr>
                  <w:r w:rsidRPr="007F3323">
                    <w:t>List&lt;Map&lt;String, Object&gt;&gt;</w:t>
                  </w:r>
                </w:p>
              </w:tc>
              <w:tc>
                <w:tcPr>
                  <w:tcW w:w="3693" w:type="pct"/>
                  <w:shd w:val="clear" w:color="auto" w:fill="auto"/>
                </w:tcPr>
                <w:p w:rsidR="00942FBB" w:rsidRPr="007F3323" w:rsidRDefault="00942FBB" w:rsidP="00B2040C">
                  <w:pPr>
                    <w:pStyle w:val="TableText"/>
                  </w:pPr>
                  <w:r w:rsidRPr="007F3323">
                    <w:t>监控数据列表</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2"/>
                    <w:gridCol w:w="843"/>
                    <w:gridCol w:w="3686"/>
                  </w:tblGrid>
                  <w:tr w:rsidR="00942FBB" w:rsidRPr="007F3323" w:rsidTr="005348A4">
                    <w:tc>
                      <w:tcPr>
                        <w:tcW w:w="112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2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3" w:type="pct"/>
                      </w:tcPr>
                      <w:p w:rsidR="00942FBB" w:rsidRPr="007F3323" w:rsidRDefault="00942FBB" w:rsidP="00B2040C">
                        <w:pPr>
                          <w:pStyle w:val="TableText"/>
                        </w:pPr>
                        <w:r w:rsidRPr="007F3323">
                          <w:t>unit</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单位</w:t>
                        </w:r>
                      </w:p>
                    </w:tc>
                  </w:tr>
                  <w:tr w:rsidR="00942FBB" w:rsidRPr="007F3323" w:rsidTr="005348A4">
                    <w:tc>
                      <w:tcPr>
                        <w:tcW w:w="1123" w:type="pct"/>
                      </w:tcPr>
                      <w:p w:rsidR="00942FBB" w:rsidRPr="007F3323" w:rsidRDefault="00942FBB" w:rsidP="00B2040C">
                        <w:pPr>
                          <w:pStyle w:val="TableText"/>
                        </w:pPr>
                        <w:r w:rsidRPr="007F3323">
                          <w:t>urn</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对象标识</w:t>
                        </w:r>
                      </w:p>
                    </w:tc>
                  </w:tr>
                  <w:tr w:rsidR="00942FBB" w:rsidRPr="007F3323" w:rsidTr="005348A4">
                    <w:tc>
                      <w:tcPr>
                        <w:tcW w:w="1123" w:type="pct"/>
                      </w:tcPr>
                      <w:p w:rsidR="00942FBB" w:rsidRPr="007F3323" w:rsidRDefault="00942FBB" w:rsidP="00B2040C">
                        <w:pPr>
                          <w:pStyle w:val="TableText"/>
                        </w:pPr>
                        <w:r w:rsidRPr="007F3323">
                          <w:t>objectName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对象实例名称</w:t>
                        </w:r>
                      </w:p>
                    </w:tc>
                  </w:tr>
                  <w:tr w:rsidR="00942FBB" w:rsidRPr="007F3323" w:rsidTr="005348A4">
                    <w:tc>
                      <w:tcPr>
                        <w:tcW w:w="1123" w:type="pct"/>
                      </w:tcPr>
                      <w:p w:rsidR="00942FBB" w:rsidRPr="007F3323" w:rsidRDefault="00942FBB" w:rsidP="00B2040C">
                        <w:pPr>
                          <w:pStyle w:val="TableText"/>
                        </w:pPr>
                        <w:r w:rsidRPr="007F3323">
                          <w:t>objectType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对象类型</w:t>
                        </w:r>
                      </w:p>
                    </w:tc>
                  </w:tr>
                  <w:tr w:rsidR="00942FBB" w:rsidRPr="007F3323" w:rsidTr="005348A4">
                    <w:tc>
                      <w:tcPr>
                        <w:tcW w:w="1123" w:type="pct"/>
                      </w:tcPr>
                      <w:p w:rsidR="00942FBB" w:rsidRPr="007F3323" w:rsidRDefault="00942FBB" w:rsidP="00B2040C">
                        <w:pPr>
                          <w:pStyle w:val="TableText"/>
                        </w:pPr>
                        <w:r w:rsidRPr="007F3323">
                          <w:t>metricId</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指标标识</w:t>
                        </w:r>
                      </w:p>
                    </w:tc>
                  </w:tr>
                  <w:tr w:rsidR="00942FBB" w:rsidRPr="007F3323" w:rsidTr="005348A4">
                    <w:tc>
                      <w:tcPr>
                        <w:tcW w:w="1123" w:type="pct"/>
                      </w:tcPr>
                      <w:p w:rsidR="00942FBB" w:rsidRPr="007F3323" w:rsidRDefault="00942FBB" w:rsidP="00B2040C">
                        <w:pPr>
                          <w:pStyle w:val="TableText"/>
                        </w:pPr>
                        <w:r w:rsidRPr="007F3323">
                          <w:t>metricName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指标名称</w:t>
                        </w:r>
                      </w:p>
                    </w:tc>
                  </w:tr>
                  <w:tr w:rsidR="00942FBB" w:rsidRPr="007F3323" w:rsidTr="005348A4">
                    <w:tc>
                      <w:tcPr>
                        <w:tcW w:w="1123" w:type="pct"/>
                      </w:tcPr>
                      <w:p w:rsidR="00942FBB" w:rsidRPr="007F3323" w:rsidRDefault="00942FBB" w:rsidP="00B2040C">
                        <w:pPr>
                          <w:pStyle w:val="TableText"/>
                        </w:pPr>
                        <w:r w:rsidRPr="007F3323">
                          <w:t>metricValue</w:t>
                        </w:r>
                      </w:p>
                    </w:tc>
                    <w:tc>
                      <w:tcPr>
                        <w:tcW w:w="722" w:type="pct"/>
                        <w:shd w:val="clear" w:color="auto" w:fill="auto"/>
                      </w:tcPr>
                      <w:p w:rsidR="00942FBB" w:rsidRPr="007F3323" w:rsidRDefault="00942FBB" w:rsidP="00B2040C">
                        <w:pPr>
                          <w:pStyle w:val="TableText"/>
                        </w:pPr>
                        <w:r w:rsidRPr="007F3323">
                          <w:t>List&lt;Map&lt;String, String&gt;&gt;</w:t>
                        </w:r>
                      </w:p>
                    </w:tc>
                    <w:tc>
                      <w:tcPr>
                        <w:tcW w:w="3155" w:type="pct"/>
                        <w:shd w:val="clear" w:color="auto" w:fill="auto"/>
                      </w:tcPr>
                      <w:p w:rsidR="00942FBB" w:rsidRPr="007F3323" w:rsidRDefault="00942FBB" w:rsidP="00B2040C">
                        <w:pPr>
                          <w:pStyle w:val="TableText"/>
                        </w:pPr>
                        <w:r w:rsidRPr="007F3323">
                          <w:t>指标值</w:t>
                        </w:r>
                      </w:p>
                      <w:tbl>
                        <w:tblPr>
                          <w:tblpPr w:leftFromText="180" w:rightFromText="180" w:horzAnchor="margin" w:tblpY="596"/>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851"/>
                          <w:gridCol w:w="1417"/>
                        </w:tblGrid>
                        <w:tr w:rsidR="00942FBB" w:rsidRPr="007F3323" w:rsidTr="005348A4">
                          <w:tc>
                            <w:tcPr>
                              <w:tcW w:w="1662"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1253" w:type="pct"/>
                              <w:shd w:val="clear" w:color="auto" w:fill="D9D9D9"/>
                            </w:tcPr>
                            <w:p w:rsidR="00942FBB" w:rsidRPr="007F3323" w:rsidRDefault="00942FBB" w:rsidP="00B2040C">
                              <w:pPr>
                                <w:pStyle w:val="TableText"/>
                                <w:rPr>
                                  <w:b/>
                                </w:rPr>
                              </w:pPr>
                              <w:r w:rsidRPr="007F3323">
                                <w:rPr>
                                  <w:b/>
                                </w:rPr>
                                <w:t>Type</w:t>
                              </w:r>
                            </w:p>
                          </w:tc>
                          <w:tc>
                            <w:tcPr>
                              <w:tcW w:w="20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62" w:type="pct"/>
                            </w:tcPr>
                            <w:p w:rsidR="00942FBB" w:rsidRPr="007F3323" w:rsidRDefault="00942FBB" w:rsidP="00B2040C">
                              <w:pPr>
                                <w:pStyle w:val="TableText"/>
                              </w:pPr>
                              <w:r w:rsidRPr="007F3323">
                                <w:rPr>
                                  <w:rFonts w:hint="eastAsia"/>
                                </w:rPr>
                                <w:t>name</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rPr>
                                  <w:rFonts w:hint="eastAsia"/>
                                </w:rPr>
                                <w:t>对象名</w:t>
                              </w:r>
                            </w:p>
                          </w:tc>
                        </w:tr>
                        <w:tr w:rsidR="00942FBB" w:rsidRPr="007F3323" w:rsidTr="005348A4">
                          <w:tc>
                            <w:tcPr>
                              <w:tcW w:w="1662" w:type="pct"/>
                            </w:tcPr>
                            <w:p w:rsidR="00942FBB" w:rsidRPr="007F3323" w:rsidRDefault="00942FBB" w:rsidP="00B2040C">
                              <w:pPr>
                                <w:pStyle w:val="TableText"/>
                              </w:pPr>
                              <w:r w:rsidRPr="007F3323">
                                <w:t>value</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t>对应</w:t>
                              </w:r>
                              <w:r w:rsidRPr="007F3323">
                                <w:rPr>
                                  <w:rFonts w:hint="eastAsia"/>
                                </w:rPr>
                                <w:t>对象</w:t>
                              </w:r>
                              <w:r w:rsidRPr="007F3323">
                                <w:t>的指标值</w:t>
                              </w:r>
                            </w:p>
                          </w:tc>
                        </w:tr>
                      </w:tbl>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&lt;monitor_uri&gt;/ TopoStatistic/objectmetric-curvedata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rPr>
                <w:b/>
              </w:rPr>
            </w:pPr>
            <w:r w:rsidRPr="007F3323">
              <w:rPr>
                <w:b/>
              </w:rPr>
              <w:t>[</w:t>
            </w:r>
          </w:p>
          <w:p w:rsidR="00942FBB" w:rsidRPr="007F3323" w:rsidRDefault="00942FBB" w:rsidP="00B2040C">
            <w:pPr>
              <w:pStyle w:val="TableText"/>
              <w:rPr>
                <w:b/>
              </w:rPr>
            </w:pPr>
            <w:r w:rsidRPr="007F3323">
              <w:rPr>
                <w:b/>
              </w:rPr>
              <w:tab/>
              <w:t>{</w:t>
            </w:r>
          </w:p>
          <w:p w:rsidR="00942FBB" w:rsidRPr="007C3C17" w:rsidRDefault="00942FBB" w:rsidP="00B2040C">
            <w:pPr>
              <w:pStyle w:val="TableText"/>
            </w:pPr>
            <w:r w:rsidRPr="007F3323">
              <w:rPr>
                <w:b/>
              </w:rPr>
              <w:tab/>
            </w:r>
            <w:r w:rsidRPr="007F3323">
              <w:rPr>
                <w:b/>
              </w:rPr>
              <w:tab/>
            </w:r>
            <w:r w:rsidRPr="007C3C17">
              <w:t>"urn":"urn:sites:3A290638:clusters:3",</w:t>
            </w:r>
          </w:p>
          <w:p w:rsidR="00942FBB" w:rsidRPr="007C3C17" w:rsidRDefault="00942FBB" w:rsidP="00B2040C">
            <w:pPr>
              <w:pStyle w:val="TableText"/>
            </w:pPr>
            <w:r w:rsidRPr="007C3C17">
              <w:tab/>
            </w:r>
            <w:r w:rsidRPr="007C3C17">
              <w:tab/>
              <w:t>"metricId":"cpu_usage",</w:t>
            </w:r>
          </w:p>
          <w:p w:rsidR="00942FBB" w:rsidRPr="007C3C17" w:rsidRDefault="00942FBB" w:rsidP="00B2040C">
            <w:pPr>
              <w:pStyle w:val="TableText"/>
            </w:pPr>
            <w:r w:rsidRPr="007C3C17">
              <w:tab/>
            </w:r>
            <w:r w:rsidRPr="007C3C17">
              <w:tab/>
              <w:t>"objectType":"</w:t>
            </w:r>
            <w:r w:rsidRPr="007C3C17">
              <w:rPr>
                <w:rFonts w:hint="eastAsia"/>
              </w:rPr>
              <w:t>h</w:t>
            </w:r>
            <w:r w:rsidRPr="007C3C17">
              <w:t>ost</w:t>
            </w:r>
            <w:r w:rsidRPr="007C3C17">
              <w:rPr>
                <w:rFonts w:hint="eastAsia"/>
              </w:rPr>
              <w:t>s</w:t>
            </w:r>
            <w:r w:rsidRPr="007C3C17">
              <w:t>",</w:t>
            </w:r>
          </w:p>
          <w:p w:rsidR="00942FBB" w:rsidRPr="007C3C17" w:rsidRDefault="00942FBB" w:rsidP="00B2040C">
            <w:pPr>
              <w:pStyle w:val="TableText"/>
            </w:pPr>
            <w:r w:rsidRPr="007C3C17">
              <w:tab/>
            </w:r>
            <w:r w:rsidRPr="007C3C17">
              <w:tab/>
              <w:t>"topN":"10",</w:t>
            </w:r>
          </w:p>
          <w:p w:rsidR="00942FBB" w:rsidRPr="007C3C17" w:rsidRDefault="00942FBB" w:rsidP="00B2040C">
            <w:pPr>
              <w:pStyle w:val="TableText"/>
            </w:pPr>
            <w:r w:rsidRPr="007C3C17">
              <w:tab/>
            </w:r>
            <w:r w:rsidRPr="007C3C17">
              <w:tab/>
              <w:t>"topOrder":"DESC",</w:t>
            </w:r>
          </w:p>
          <w:p w:rsidR="00942FBB" w:rsidRPr="007C3C17" w:rsidRDefault="00942FBB" w:rsidP="00B2040C">
            <w:pPr>
              <w:pStyle w:val="TableText"/>
            </w:pPr>
            <w:r w:rsidRPr="007C3C17">
              <w:tab/>
            </w:r>
            <w:r w:rsidRPr="007C3C17">
              <w:tab/>
              <w:t>"topType":"top",</w:t>
            </w:r>
          </w:p>
          <w:p w:rsidR="00942FBB" w:rsidRPr="007C3C17" w:rsidRDefault="00942FBB" w:rsidP="00B2040C">
            <w:pPr>
              <w:pStyle w:val="TableText"/>
            </w:pPr>
            <w:r w:rsidRPr="007C3C17">
              <w:tab/>
            </w:r>
            <w:r w:rsidRPr="007C3C17">
              <w:tab/>
              <w:t>"interval":"300",</w:t>
            </w:r>
          </w:p>
          <w:p w:rsidR="00942FBB" w:rsidRPr="007C3C17" w:rsidRDefault="00942FBB" w:rsidP="00B2040C">
            <w:pPr>
              <w:pStyle w:val="TableText"/>
            </w:pPr>
            <w:r w:rsidRPr="007C3C17">
              <w:tab/>
            </w:r>
            <w:r w:rsidRPr="007C3C17">
              <w:tab/>
              <w:t>"startTime":"1343632199",</w:t>
            </w:r>
          </w:p>
          <w:p w:rsidR="00942FBB" w:rsidRPr="007C3C17" w:rsidRDefault="00942FBB" w:rsidP="00B2040C">
            <w:pPr>
              <w:pStyle w:val="TableText"/>
            </w:pPr>
            <w:r w:rsidRPr="007C3C17">
              <w:tab/>
            </w:r>
            <w:r w:rsidRPr="007C3C17">
              <w:tab/>
              <w:t>"endTime":"1343635799"</w:t>
            </w:r>
          </w:p>
          <w:p w:rsidR="00942FBB" w:rsidRPr="007F3323" w:rsidRDefault="00942FBB" w:rsidP="00B2040C">
            <w:pPr>
              <w:pStyle w:val="TableText"/>
              <w:rPr>
                <w:b/>
              </w:rPr>
            </w:pPr>
            <w:r w:rsidRPr="007F3323">
              <w:rPr>
                <w:b/>
              </w:rPr>
              <w:tab/>
              <w:t>}</w:t>
            </w:r>
          </w:p>
          <w:p w:rsidR="00942FBB" w:rsidRPr="007F3323" w:rsidRDefault="00942FBB" w:rsidP="00B2040C">
            <w:pPr>
              <w:pStyle w:val="TableText"/>
            </w:pPr>
            <w:r w:rsidRPr="007F3323">
              <w:rPr>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7C3C17" w:rsidRDefault="00942FBB" w:rsidP="00B2040C">
            <w:pPr>
              <w:pStyle w:val="TableText"/>
              <w:rPr>
                <w:b/>
              </w:rPr>
            </w:pPr>
            <w:r w:rsidRPr="007F3323">
              <w:rPr>
                <w:b/>
              </w:rPr>
              <w:t>{</w:t>
            </w:r>
          </w:p>
          <w:p w:rsidR="00942FBB" w:rsidRPr="007C3C17" w:rsidRDefault="007C3C17" w:rsidP="00B2040C">
            <w:pPr>
              <w:pStyle w:val="TableText"/>
              <w:rPr>
                <w:b/>
              </w:rPr>
            </w:pPr>
            <w:r>
              <w:rPr>
                <w:b/>
              </w:rPr>
              <w:t xml:space="preserve">    </w:t>
            </w:r>
            <w:r w:rsidR="00942FBB" w:rsidRPr="007C3C17">
              <w:t>"total":1,</w:t>
            </w:r>
          </w:p>
          <w:p w:rsidR="00942FBB" w:rsidRPr="007C3C17" w:rsidRDefault="00942FBB" w:rsidP="00B2040C">
            <w:pPr>
              <w:pStyle w:val="TableText"/>
            </w:pPr>
            <w:r w:rsidRPr="007C3C17">
              <w:tab/>
              <w:t>"items":</w:t>
            </w:r>
          </w:p>
          <w:p w:rsidR="00942FBB" w:rsidRPr="007F3323" w:rsidRDefault="00942FBB" w:rsidP="00B2040C">
            <w:pPr>
              <w:pStyle w:val="TableText"/>
              <w:rPr>
                <w:b/>
              </w:rPr>
            </w:pPr>
            <w:r w:rsidRPr="007F3323">
              <w:rPr>
                <w:b/>
              </w:rPr>
              <w:tab/>
              <w:t>[</w:t>
            </w:r>
          </w:p>
          <w:p w:rsidR="00942FBB" w:rsidRPr="007F3323" w:rsidRDefault="00942FBB" w:rsidP="00B2040C">
            <w:pPr>
              <w:pStyle w:val="TableText"/>
              <w:rPr>
                <w:b/>
              </w:rPr>
            </w:pPr>
            <w:r w:rsidRPr="007F3323">
              <w:rPr>
                <w:b/>
              </w:rPr>
              <w:tab/>
            </w:r>
            <w:r w:rsidRPr="007F3323">
              <w:rPr>
                <w:b/>
              </w:rPr>
              <w:tab/>
              <w:t>{</w:t>
            </w:r>
          </w:p>
          <w:p w:rsidR="00942FBB" w:rsidRPr="007C3C17" w:rsidRDefault="00942FBB" w:rsidP="00B2040C">
            <w:pPr>
              <w:pStyle w:val="TableText"/>
            </w:pPr>
            <w:r w:rsidRPr="007F3323">
              <w:rPr>
                <w:b/>
              </w:rPr>
              <w:tab/>
            </w:r>
            <w:r w:rsidRPr="007C3C17">
              <w:tab/>
            </w:r>
            <w:r w:rsidRPr="007C3C17">
              <w:tab/>
              <w:t>"unit":"%",</w:t>
            </w:r>
          </w:p>
          <w:p w:rsidR="00942FBB" w:rsidRPr="007C3C17" w:rsidRDefault="00942FBB" w:rsidP="00B2040C">
            <w:pPr>
              <w:pStyle w:val="TableText"/>
            </w:pPr>
            <w:r w:rsidRPr="007C3C17">
              <w:tab/>
            </w:r>
            <w:r w:rsidRPr="007C3C17">
              <w:tab/>
            </w:r>
            <w:r w:rsidRPr="007C3C17">
              <w:tab/>
              <w:t>"urn":"urn:sites:3A290638:clusters:3",</w:t>
            </w:r>
          </w:p>
          <w:p w:rsidR="00942FBB" w:rsidRPr="007C3C17" w:rsidRDefault="00942FBB" w:rsidP="00B2040C">
            <w:pPr>
              <w:pStyle w:val="TableText"/>
            </w:pPr>
            <w:r w:rsidRPr="007C3C17">
              <w:tab/>
            </w:r>
            <w:r w:rsidRPr="007C3C17">
              <w:tab/>
            </w:r>
            <w:r w:rsidRPr="007C3C17">
              <w:tab/>
              <w:t>"result":"0",</w:t>
            </w:r>
          </w:p>
          <w:p w:rsidR="00942FBB" w:rsidRPr="007C3C17" w:rsidRDefault="00942FBB" w:rsidP="00B2040C">
            <w:pPr>
              <w:pStyle w:val="TableText"/>
            </w:pPr>
            <w:r w:rsidRPr="007C3C17">
              <w:tab/>
            </w:r>
            <w:r w:rsidRPr="007C3C17">
              <w:tab/>
            </w:r>
            <w:r w:rsidRPr="007C3C17">
              <w:tab/>
              <w:t>"metricId":"cpu_usage",</w:t>
            </w:r>
          </w:p>
          <w:p w:rsidR="00942FBB" w:rsidRPr="007C3C17" w:rsidRDefault="00942FBB" w:rsidP="00B2040C">
            <w:pPr>
              <w:pStyle w:val="TableText"/>
            </w:pPr>
            <w:r w:rsidRPr="007C3C17">
              <w:tab/>
            </w:r>
            <w:r w:rsidRPr="007C3C17">
              <w:tab/>
            </w:r>
            <w:r w:rsidRPr="007C3C17">
              <w:tab/>
              <w:t>"objectName":"ManageCluster",</w:t>
            </w:r>
          </w:p>
          <w:p w:rsidR="007C3C17" w:rsidRDefault="00942FBB" w:rsidP="00B2040C">
            <w:pPr>
              <w:pStyle w:val="TableText"/>
            </w:pPr>
            <w:r w:rsidRPr="007C3C17">
              <w:tab/>
            </w:r>
            <w:r w:rsidRPr="007C3C17">
              <w:tab/>
            </w:r>
            <w:r w:rsidRPr="007C3C17">
              <w:tab/>
              <w:t>"metricValue":[</w:t>
            </w:r>
          </w:p>
          <w:p w:rsidR="007C3C17" w:rsidRDefault="007C3C17" w:rsidP="00B2040C">
            <w:pPr>
              <w:pStyle w:val="TableText"/>
            </w:pPr>
            <w:r>
              <w:t xml:space="preserve">                </w:t>
            </w:r>
            <w:r w:rsidR="00942FBB" w:rsidRPr="007C3C17">
              <w:t>{"name":"OMCNA02","value":"4.3"},</w:t>
            </w:r>
          </w:p>
          <w:p w:rsidR="00942FBB" w:rsidRPr="007C3C17" w:rsidRDefault="007C3C17" w:rsidP="00B2040C">
            <w:pPr>
              <w:pStyle w:val="TableText"/>
            </w:pPr>
            <w:r>
              <w:t xml:space="preserve">                 </w:t>
            </w:r>
            <w:r w:rsidR="00942FBB" w:rsidRPr="007C3C17">
              <w:t>{"name":"OMCNA01","value":"3.3"}],</w:t>
            </w:r>
          </w:p>
          <w:p w:rsidR="00942FBB" w:rsidRPr="007C3C17" w:rsidRDefault="00942FBB" w:rsidP="00B2040C">
            <w:pPr>
              <w:pStyle w:val="TableText"/>
            </w:pPr>
            <w:r w:rsidRPr="007C3C17">
              <w:tab/>
            </w:r>
            <w:r w:rsidRPr="007C3C17">
              <w:tab/>
            </w:r>
            <w:r w:rsidRPr="007C3C17">
              <w:tab/>
            </w:r>
            <w:r w:rsidR="007C3C17">
              <w:t xml:space="preserve">     </w:t>
            </w:r>
            <w:r w:rsidRPr="007C3C17">
              <w:t>"metricName":"CPU</w:t>
            </w:r>
            <w:r w:rsidRPr="007C3C17">
              <w:t>占用率</w:t>
            </w:r>
            <w:r w:rsidRPr="007C3C17">
              <w:t>",</w:t>
            </w:r>
          </w:p>
          <w:p w:rsidR="00942FBB" w:rsidRPr="007C3C17" w:rsidRDefault="00942FBB" w:rsidP="00B2040C">
            <w:pPr>
              <w:pStyle w:val="TableText"/>
            </w:pPr>
            <w:r w:rsidRPr="007C3C17">
              <w:tab/>
            </w:r>
            <w:r w:rsidRPr="007C3C17">
              <w:tab/>
            </w:r>
            <w:r w:rsidRPr="007C3C17">
              <w:tab/>
            </w:r>
            <w:r w:rsidR="007C3C17">
              <w:t xml:space="preserve">     </w:t>
            </w:r>
            <w:r w:rsidRPr="007C3C17">
              <w:t>"objectType":"Host"</w:t>
            </w:r>
          </w:p>
          <w:p w:rsidR="00942FBB" w:rsidRPr="007C3C17" w:rsidRDefault="00942FBB" w:rsidP="00B2040C">
            <w:pPr>
              <w:pStyle w:val="TableText"/>
            </w:pPr>
            <w:r w:rsidRPr="007C3C17">
              <w:tab/>
            </w:r>
            <w:r w:rsidRPr="007C3C17">
              <w:tab/>
              <w:t>}</w:t>
            </w:r>
          </w:p>
          <w:p w:rsidR="00942FBB" w:rsidRPr="007C3C17" w:rsidRDefault="00942FBB" w:rsidP="00B2040C">
            <w:pPr>
              <w:pStyle w:val="TableText"/>
            </w:pPr>
            <w:r w:rsidRPr="007C3C17">
              <w:t xml:space="preserve">    …</w:t>
            </w:r>
          </w:p>
          <w:p w:rsidR="00942FBB" w:rsidRPr="007C3C17" w:rsidRDefault="00942FBB" w:rsidP="00B2040C">
            <w:pPr>
              <w:pStyle w:val="TableText"/>
            </w:pPr>
            <w:r w:rsidRPr="007C3C17">
              <w:tab/>
              <w:t>]</w:t>
            </w:r>
          </w:p>
          <w:p w:rsidR="00942FBB" w:rsidRPr="007F3323" w:rsidRDefault="00942FBB" w:rsidP="00B2040C">
            <w:pPr>
              <w:pStyle w:val="TableText"/>
              <w:rPr>
                <w:b/>
              </w:rPr>
            </w:pPr>
            <w:r w:rsidRPr="007F3323">
              <w:rPr>
                <w:b/>
              </w:rPr>
              <w:t>}</w:t>
            </w:r>
          </w:p>
          <w:p w:rsidR="00942FBB" w:rsidRPr="007F3323" w:rsidRDefault="00942FBB" w:rsidP="00B2040C">
            <w:pPr>
              <w:pStyle w:val="TableText"/>
              <w:rPr>
                <w:b/>
              </w:rPr>
            </w:pPr>
            <w:r w:rsidRPr="007F3323">
              <w:rPr>
                <w:b/>
              </w:rPr>
              <w:t>说明：由于是多对象数据查询，如果单对象</w:t>
            </w:r>
            <w:r w:rsidRPr="007F3323">
              <w:rPr>
                <w:b/>
              </w:rPr>
              <w:t>/</w:t>
            </w:r>
            <w:r w:rsidRPr="007F3323">
              <w:rPr>
                <w:b/>
              </w:rPr>
              <w:t>多对象参数校验失败，返回的错误码不是</w:t>
            </w:r>
            <w:r w:rsidRPr="007F3323">
              <w:rPr>
                <w:b/>
              </w:rPr>
              <w:t>500</w:t>
            </w:r>
            <w:r w:rsidRPr="007F3323">
              <w:rPr>
                <w:b/>
              </w:rPr>
              <w:t>，而是正常返回</w:t>
            </w:r>
            <w:r w:rsidRPr="007F3323">
              <w:rPr>
                <w:b/>
              </w:rPr>
              <w:t>200</w:t>
            </w:r>
            <w:r w:rsidRPr="007F3323">
              <w:rPr>
                <w:b/>
              </w:rPr>
              <w:t>，但指标内容中各个对象信息中包含错误信息。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598"/>
            </w:tblGrid>
            <w:tr w:rsidR="00942FBB" w:rsidRPr="007F3323" w:rsidTr="00CE3F3F">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598" w:type="dxa"/>
                </w:tcPr>
                <w:p w:rsidR="00942FBB" w:rsidRPr="007F3323" w:rsidRDefault="00942FBB" w:rsidP="00B2040C">
                  <w:pPr>
                    <w:pStyle w:val="TableText"/>
                  </w:pPr>
                  <w:r w:rsidRPr="007F3323">
                    <w:t>描述</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11000006</w:t>
                  </w:r>
                </w:p>
              </w:tc>
              <w:tc>
                <w:tcPr>
                  <w:tcW w:w="3598" w:type="dxa"/>
                </w:tcPr>
                <w:p w:rsidR="00942FBB" w:rsidRPr="007F3323" w:rsidRDefault="00942FBB" w:rsidP="00B2040C">
                  <w:pPr>
                    <w:pStyle w:val="TableText"/>
                  </w:pPr>
                  <w:r w:rsidRPr="007F3323">
                    <w:t>查询参数为空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pPr>
                  <w:r w:rsidRPr="007F3323">
                    <w:t>11000020</w:t>
                  </w:r>
                </w:p>
              </w:tc>
              <w:tc>
                <w:tcPr>
                  <w:tcW w:w="3598" w:type="dxa"/>
                </w:tcPr>
                <w:p w:rsidR="00942FBB" w:rsidRPr="007F3323" w:rsidRDefault="00942FBB" w:rsidP="00B2040C">
                  <w:pPr>
                    <w:pStyle w:val="TableText"/>
                  </w:pPr>
                  <w:r w:rsidRPr="007F3323">
                    <w:t>指标标识为空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pPr>
                  <w:r w:rsidRPr="007F3323">
                    <w:t>11000030</w:t>
                  </w:r>
                </w:p>
              </w:tc>
              <w:tc>
                <w:tcPr>
                  <w:tcW w:w="3598" w:type="dxa"/>
                </w:tcPr>
                <w:p w:rsidR="00942FBB" w:rsidRPr="007F3323" w:rsidRDefault="00942FBB" w:rsidP="00B2040C">
                  <w:pPr>
                    <w:pStyle w:val="TableText"/>
                  </w:pPr>
                  <w:r w:rsidRPr="007F3323">
                    <w:t>对象类型不合法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pPr>
                  <w:r w:rsidRPr="007F3323">
                    <w:t>11000027</w:t>
                  </w:r>
                </w:p>
              </w:tc>
              <w:tc>
                <w:tcPr>
                  <w:tcW w:w="3598" w:type="dxa"/>
                </w:tcPr>
                <w:p w:rsidR="00942FBB" w:rsidRPr="007F3323" w:rsidRDefault="00942FBB" w:rsidP="00B2040C">
                  <w:pPr>
                    <w:pStyle w:val="TableText"/>
                  </w:pPr>
                  <w:r w:rsidRPr="007F3323">
                    <w:t>对象标识为空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11000040</w:t>
                  </w:r>
                </w:p>
              </w:tc>
              <w:tc>
                <w:tcPr>
                  <w:tcW w:w="3598" w:type="dxa"/>
                </w:tcPr>
                <w:p w:rsidR="00942FBB" w:rsidRPr="007F3323" w:rsidRDefault="00942FBB" w:rsidP="00B2040C">
                  <w:pPr>
                    <w:pStyle w:val="TableText"/>
                  </w:pPr>
                  <w:r w:rsidRPr="007F3323">
                    <w:t>时间粒度不能为空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11000048</w:t>
                  </w:r>
                </w:p>
              </w:tc>
              <w:tc>
                <w:tcPr>
                  <w:tcW w:w="3598" w:type="dxa"/>
                </w:tcPr>
                <w:p w:rsidR="00942FBB" w:rsidRPr="007F3323" w:rsidRDefault="00942FBB" w:rsidP="00B2040C">
                  <w:pPr>
                    <w:pStyle w:val="TableText"/>
                  </w:pPr>
                  <w:r w:rsidRPr="007F3323">
                    <w:t>参数中</w:t>
                  </w:r>
                  <w:r w:rsidRPr="007F3323">
                    <w:t>TOP</w:t>
                  </w:r>
                  <w:r w:rsidRPr="007F3323">
                    <w:t>类型不合法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11000049</w:t>
                  </w:r>
                </w:p>
              </w:tc>
              <w:tc>
                <w:tcPr>
                  <w:tcW w:w="3598" w:type="dxa"/>
                </w:tcPr>
                <w:p w:rsidR="00942FBB" w:rsidRPr="007F3323" w:rsidRDefault="00942FBB" w:rsidP="00B2040C">
                  <w:pPr>
                    <w:pStyle w:val="TableText"/>
                  </w:pPr>
                  <w:r w:rsidRPr="007F3323">
                    <w:t>参数中</w:t>
                  </w:r>
                  <w:r w:rsidRPr="007F3323">
                    <w:t>TOPN</w:t>
                  </w:r>
                  <w:r w:rsidRPr="007F3323">
                    <w:t>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11000050</w:t>
                  </w:r>
                </w:p>
              </w:tc>
              <w:tc>
                <w:tcPr>
                  <w:tcW w:w="3598" w:type="dxa"/>
                </w:tcPr>
                <w:p w:rsidR="00942FBB" w:rsidRPr="007F3323" w:rsidRDefault="00942FBB" w:rsidP="00B2040C">
                  <w:pPr>
                    <w:pStyle w:val="TableText"/>
                  </w:pPr>
                  <w:r w:rsidRPr="007F3323">
                    <w:t>参数中</w:t>
                  </w:r>
                  <w:r w:rsidRPr="007F3323">
                    <w:t>TOPN</w:t>
                  </w:r>
                  <w:r w:rsidRPr="007F3323">
                    <w:t>排序方式不合法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11000038</w:t>
                  </w:r>
                </w:p>
              </w:tc>
              <w:tc>
                <w:tcPr>
                  <w:tcW w:w="3598" w:type="dxa"/>
                </w:tcPr>
                <w:p w:rsidR="00942FBB" w:rsidRPr="007F3323" w:rsidRDefault="00942FBB" w:rsidP="00B2040C">
                  <w:pPr>
                    <w:pStyle w:val="TableText"/>
                  </w:pPr>
                  <w:r w:rsidRPr="007F3323">
                    <w:t>查询指标数据的开始时间不能为空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11000039</w:t>
                  </w:r>
                </w:p>
              </w:tc>
              <w:tc>
                <w:tcPr>
                  <w:tcW w:w="3598" w:type="dxa"/>
                </w:tcPr>
                <w:p w:rsidR="00942FBB" w:rsidRPr="007F3323" w:rsidRDefault="00942FBB" w:rsidP="00B2040C">
                  <w:pPr>
                    <w:pStyle w:val="TableText"/>
                  </w:pPr>
                  <w:r w:rsidRPr="007F3323">
                    <w:t>查询指标数据的结束时间不能为空</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11000088</w:t>
                  </w:r>
                </w:p>
              </w:tc>
              <w:tc>
                <w:tcPr>
                  <w:tcW w:w="3598" w:type="dxa"/>
                </w:tcPr>
                <w:p w:rsidR="00942FBB" w:rsidRPr="007F3323" w:rsidRDefault="00942FBB" w:rsidP="00B2040C">
                  <w:pPr>
                    <w:pStyle w:val="TableText"/>
                  </w:pPr>
                  <w:r w:rsidRPr="007F3323">
                    <w:t>查询参数时间粒度不合法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11000047</w:t>
                  </w:r>
                </w:p>
              </w:tc>
              <w:tc>
                <w:tcPr>
                  <w:tcW w:w="3598" w:type="dxa"/>
                </w:tcPr>
                <w:p w:rsidR="00942FBB" w:rsidRPr="007F3323" w:rsidRDefault="00942FBB" w:rsidP="00B2040C">
                  <w:pPr>
                    <w:pStyle w:val="TableText"/>
                  </w:pPr>
                  <w:r w:rsidRPr="007F3323">
                    <w:t>时间格式不合法</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11000056</w:t>
                  </w:r>
                </w:p>
              </w:tc>
              <w:tc>
                <w:tcPr>
                  <w:tcW w:w="3598" w:type="dxa"/>
                </w:tcPr>
                <w:p w:rsidR="00942FBB" w:rsidRPr="007F3323" w:rsidRDefault="00942FBB" w:rsidP="00B2040C">
                  <w:pPr>
                    <w:pStyle w:val="TableText"/>
                  </w:pPr>
                  <w:r w:rsidRPr="007F3323">
                    <w:rPr>
                      <w:rFonts w:hint="eastAsia"/>
                    </w:rPr>
                    <w:t>无可用数据</w:t>
                  </w:r>
                </w:p>
              </w:tc>
            </w:tr>
            <w:tr w:rsidR="00942FBB" w:rsidRPr="007F3323" w:rsidTr="00CE3F3F">
              <w:tc>
                <w:tcPr>
                  <w:tcW w:w="2151" w:type="dxa"/>
                </w:tcPr>
                <w:p w:rsidR="00942FBB" w:rsidRPr="007F3323" w:rsidRDefault="00942FBB" w:rsidP="00EB602D">
                  <w:pPr>
                    <w:pStyle w:val="TableText"/>
                  </w:pPr>
                  <w:r w:rsidRPr="007F3323">
                    <w:t>200</w:t>
                  </w:r>
                </w:p>
              </w:tc>
              <w:tc>
                <w:tcPr>
                  <w:tcW w:w="2165" w:type="dxa"/>
                </w:tcPr>
                <w:p w:rsidR="00942FBB" w:rsidRPr="007F3323" w:rsidRDefault="00942FBB" w:rsidP="00B2040C">
                  <w:pPr>
                    <w:pStyle w:val="TableText"/>
                    <w:rPr>
                      <w:sz w:val="20"/>
                      <w:szCs w:val="20"/>
                    </w:rPr>
                  </w:pPr>
                  <w:r w:rsidRPr="007F3323">
                    <w:t>11000004</w:t>
                  </w:r>
                </w:p>
              </w:tc>
              <w:tc>
                <w:tcPr>
                  <w:tcW w:w="3598" w:type="dxa"/>
                </w:tcPr>
                <w:p w:rsidR="00942FBB" w:rsidRPr="007F3323" w:rsidRDefault="00942FBB" w:rsidP="00B2040C">
                  <w:pPr>
                    <w:pStyle w:val="TableText"/>
                  </w:pPr>
                  <w:r w:rsidRPr="007F3323">
                    <w:t>数据库异常，请联系管理员</w:t>
                  </w:r>
                </w:p>
              </w:tc>
            </w:tr>
            <w:tr w:rsidR="0016153D" w:rsidRPr="007F3323" w:rsidTr="00CE3F3F">
              <w:tc>
                <w:tcPr>
                  <w:tcW w:w="2151" w:type="dxa"/>
                </w:tcPr>
                <w:p w:rsidR="0016153D" w:rsidRPr="007F3323" w:rsidRDefault="0016153D" w:rsidP="0016153D">
                  <w:pPr>
                    <w:pStyle w:val="TableText"/>
                  </w:pPr>
                  <w:r w:rsidRPr="007F3323">
                    <w:t>200</w:t>
                  </w:r>
                </w:p>
              </w:tc>
              <w:tc>
                <w:tcPr>
                  <w:tcW w:w="2165" w:type="dxa"/>
                </w:tcPr>
                <w:p w:rsidR="0016153D" w:rsidRPr="007F3323" w:rsidRDefault="0016153D" w:rsidP="0016153D">
                  <w:pPr>
                    <w:pStyle w:val="TableText"/>
                    <w:rPr>
                      <w:sz w:val="20"/>
                      <w:szCs w:val="20"/>
                    </w:rPr>
                  </w:pPr>
                  <w:r w:rsidRPr="007F3323">
                    <w:t>110000</w:t>
                  </w:r>
                  <w:r>
                    <w:t>98</w:t>
                  </w:r>
                </w:p>
              </w:tc>
              <w:tc>
                <w:tcPr>
                  <w:tcW w:w="3598" w:type="dxa"/>
                </w:tcPr>
                <w:p w:rsidR="0016153D" w:rsidRPr="007F3323" w:rsidRDefault="0016153D" w:rsidP="0016153D">
                  <w:pPr>
                    <w:pStyle w:val="TableText"/>
                  </w:pPr>
                  <w:r w:rsidRPr="0016153D">
                    <w:rPr>
                      <w:rFonts w:hint="eastAsia"/>
                    </w:rPr>
                    <w:t>查询参数不合法</w:t>
                  </w:r>
                </w:p>
              </w:tc>
            </w:tr>
          </w:tbl>
          <w:p w:rsidR="00942FBB" w:rsidRPr="007F3323" w:rsidRDefault="00942FBB" w:rsidP="00B2040C">
            <w:pPr>
              <w:pStyle w:val="TableText"/>
            </w:pPr>
          </w:p>
        </w:tc>
      </w:tr>
    </w:tbl>
    <w:p w:rsidR="00CE3F3F" w:rsidRPr="007F3323" w:rsidRDefault="00CE3F3F" w:rsidP="00CE3F3F">
      <w:pPr>
        <w:rPr>
          <w:rStyle w:val="afff3"/>
          <w:rFonts w:eastAsiaTheme="minorEastAsia" w:cs="Times New Roman"/>
          <w:b w:val="0"/>
          <w:bCs w:val="0"/>
        </w:rPr>
      </w:pPr>
      <w:bookmarkStart w:id="108" w:name="_Toc439920391"/>
    </w:p>
    <w:p w:rsidR="00942FBB" w:rsidRPr="008D01DE" w:rsidRDefault="00942FBB" w:rsidP="002B57DB">
      <w:pPr>
        <w:pStyle w:val="31"/>
        <w:rPr>
          <w:bCs/>
        </w:rPr>
      </w:pPr>
      <w:bookmarkStart w:id="109" w:name="_Toc509581432"/>
      <w:bookmarkStart w:id="110" w:name="_Toc28629820"/>
      <w:r w:rsidRPr="008D01DE">
        <w:t>获取</w:t>
      </w:r>
      <w:r w:rsidRPr="008D01DE">
        <w:rPr>
          <w:rFonts w:hint="eastAsia"/>
        </w:rPr>
        <w:t>系统当前时间</w:t>
      </w:r>
      <w:bookmarkEnd w:id="108"/>
      <w:bookmarkEnd w:id="109"/>
      <w:bookmarkEnd w:id="11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5"/>
        <w:gridCol w:w="8434"/>
      </w:tblGrid>
      <w:tr w:rsidR="00942FBB" w:rsidRPr="007F3323" w:rsidTr="00CE3F3F">
        <w:tc>
          <w:tcPr>
            <w:tcW w:w="12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获取</w:t>
            </w:r>
            <w:r w:rsidRPr="007F3323">
              <w:rPr>
                <w:rFonts w:hint="eastAsia"/>
              </w:rPr>
              <w:t>系统当前时间</w:t>
            </w:r>
          </w:p>
        </w:tc>
      </w:tr>
      <w:tr w:rsidR="00942FBB" w:rsidRPr="007F3323" w:rsidTr="00CE3F3F">
        <w:tc>
          <w:tcPr>
            <w:tcW w:w="12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7"/>
              <w:gridCol w:w="950"/>
              <w:gridCol w:w="4491"/>
            </w:tblGrid>
            <w:tr w:rsidR="00942FBB" w:rsidRPr="007F3323" w:rsidTr="00CE3F3F">
              <w:tc>
                <w:tcPr>
                  <w:tcW w:w="1685" w:type="pct"/>
                  <w:shd w:val="clear" w:color="auto" w:fill="D9D9D9"/>
                </w:tcPr>
                <w:p w:rsidR="00942FBB" w:rsidRPr="007F3323" w:rsidRDefault="00942FBB" w:rsidP="00B2040C">
                  <w:pPr>
                    <w:pStyle w:val="TableText"/>
                    <w:rPr>
                      <w:b/>
                    </w:rPr>
                  </w:pPr>
                  <w:r w:rsidRPr="007F3323">
                    <w:rPr>
                      <w:b/>
                    </w:rPr>
                    <w:t>Name</w:t>
                  </w:r>
                </w:p>
              </w:tc>
              <w:tc>
                <w:tcPr>
                  <w:tcW w:w="3315" w:type="pct"/>
                  <w:gridSpan w:val="2"/>
                  <w:shd w:val="clear" w:color="auto" w:fill="auto"/>
                </w:tcPr>
                <w:p w:rsidR="00942FBB" w:rsidRPr="007F3323" w:rsidRDefault="00942FBB" w:rsidP="00B2040C">
                  <w:pPr>
                    <w:pStyle w:val="TableText"/>
                  </w:pPr>
                  <w:r w:rsidRPr="007F3323">
                    <w:t>响应正文描述</w:t>
                  </w:r>
                </w:p>
              </w:tc>
            </w:tr>
            <w:tr w:rsidR="00942FBB" w:rsidRPr="007F3323" w:rsidTr="00CE3F3F">
              <w:tc>
                <w:tcPr>
                  <w:tcW w:w="168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579" w:type="pct"/>
                  <w:shd w:val="clear" w:color="auto" w:fill="D9D9D9"/>
                </w:tcPr>
                <w:p w:rsidR="00942FBB" w:rsidRPr="007F3323" w:rsidRDefault="00942FBB" w:rsidP="00B2040C">
                  <w:pPr>
                    <w:pStyle w:val="TableText"/>
                    <w:rPr>
                      <w:b/>
                    </w:rPr>
                  </w:pPr>
                  <w:r w:rsidRPr="007F3323">
                    <w:rPr>
                      <w:b/>
                    </w:rPr>
                    <w:t>Type</w:t>
                  </w:r>
                </w:p>
              </w:tc>
              <w:tc>
                <w:tcPr>
                  <w:tcW w:w="273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CE3F3F">
              <w:tc>
                <w:tcPr>
                  <w:tcW w:w="1685" w:type="pct"/>
                </w:tcPr>
                <w:p w:rsidR="00942FBB" w:rsidRPr="007F3323" w:rsidRDefault="00942FBB" w:rsidP="00B2040C">
                  <w:pPr>
                    <w:pStyle w:val="TableText"/>
                  </w:pPr>
                  <w:r w:rsidRPr="007F3323">
                    <w:t>current</w:t>
                  </w:r>
                  <w:r w:rsidRPr="007F3323">
                    <w:rPr>
                      <w:rFonts w:hint="eastAsia"/>
                    </w:rPr>
                    <w:t>Utc</w:t>
                  </w:r>
                  <w:r w:rsidRPr="007F3323">
                    <w:t>Time</w:t>
                  </w:r>
                </w:p>
              </w:tc>
              <w:tc>
                <w:tcPr>
                  <w:tcW w:w="579" w:type="pct"/>
                  <w:shd w:val="clear" w:color="auto" w:fill="auto"/>
                </w:tcPr>
                <w:p w:rsidR="00942FBB" w:rsidRPr="007F3323" w:rsidRDefault="00942FBB" w:rsidP="00B2040C">
                  <w:pPr>
                    <w:pStyle w:val="TableText"/>
                  </w:pPr>
                  <w:r w:rsidRPr="007F3323">
                    <w:t>S</w:t>
                  </w:r>
                  <w:r w:rsidRPr="007F3323">
                    <w:rPr>
                      <w:rFonts w:hint="eastAsia"/>
                    </w:rPr>
                    <w:t>tring</w:t>
                  </w:r>
                </w:p>
              </w:tc>
              <w:tc>
                <w:tcPr>
                  <w:tcW w:w="2736" w:type="pct"/>
                  <w:shd w:val="clear" w:color="auto" w:fill="auto"/>
                </w:tcPr>
                <w:p w:rsidR="00942FBB" w:rsidRPr="007F3323" w:rsidRDefault="00942FBB" w:rsidP="00B2040C">
                  <w:pPr>
                    <w:pStyle w:val="TableText"/>
                  </w:pPr>
                  <w:r w:rsidRPr="007F3323">
                    <w:rPr>
                      <w:rFonts w:hint="eastAsia"/>
                    </w:rPr>
                    <w:t>系统当前</w:t>
                  </w:r>
                  <w:r w:rsidRPr="007F3323">
                    <w:rPr>
                      <w:rFonts w:hint="eastAsia"/>
                    </w:rPr>
                    <w:t>UTC</w:t>
                  </w:r>
                  <w:r w:rsidRPr="007F3323">
                    <w:rPr>
                      <w:rFonts w:hint="eastAsia"/>
                    </w:rPr>
                    <w:t>时间</w:t>
                  </w:r>
                  <w:r w:rsidRPr="007F3323">
                    <w:rPr>
                      <w:rFonts w:hint="eastAsia"/>
                    </w:rPr>
                    <w:t>(long</w:t>
                  </w:r>
                  <w:r w:rsidRPr="007F3323">
                    <w:rPr>
                      <w:rFonts w:hint="eastAsia"/>
                    </w:rPr>
                    <w:t>型</w:t>
                  </w:r>
                  <w:r w:rsidRPr="007F3323">
                    <w:rPr>
                      <w:rFonts w:hint="eastAsia"/>
                    </w:rPr>
                    <w:t>UTC</w:t>
                  </w:r>
                  <w:r w:rsidRPr="007F3323">
                    <w:rPr>
                      <w:rFonts w:hint="eastAsia"/>
                    </w:rPr>
                    <w:t>时间字符串</w:t>
                  </w:r>
                  <w:r w:rsidRPr="007F3323">
                    <w:rPr>
                      <w:rFonts w:hint="eastAsia"/>
                    </w:rPr>
                    <w:t>)</w:t>
                  </w:r>
                  <w:r w:rsidRPr="007F3323">
                    <w:rPr>
                      <w:rFonts w:hint="eastAsia"/>
                    </w:rPr>
                    <w:t>。</w:t>
                  </w:r>
                </w:p>
              </w:tc>
            </w:tr>
            <w:tr w:rsidR="00942FBB" w:rsidRPr="007F3323" w:rsidTr="00CE3F3F">
              <w:tc>
                <w:tcPr>
                  <w:tcW w:w="1685" w:type="pct"/>
                </w:tcPr>
                <w:p w:rsidR="00942FBB" w:rsidRPr="007F3323" w:rsidRDefault="00942FBB" w:rsidP="00B2040C">
                  <w:pPr>
                    <w:pStyle w:val="TableText"/>
                  </w:pPr>
                  <w:r w:rsidRPr="007F3323">
                    <w:t>zoneOffset</w:t>
                  </w:r>
                </w:p>
              </w:tc>
              <w:tc>
                <w:tcPr>
                  <w:tcW w:w="579" w:type="pct"/>
                  <w:shd w:val="clear" w:color="auto" w:fill="auto"/>
                </w:tcPr>
                <w:p w:rsidR="00942FBB" w:rsidRPr="007F3323" w:rsidRDefault="00942FBB" w:rsidP="00B2040C">
                  <w:pPr>
                    <w:pStyle w:val="TableText"/>
                  </w:pPr>
                  <w:r w:rsidRPr="007F3323">
                    <w:t>integer</w:t>
                  </w:r>
                </w:p>
              </w:tc>
              <w:tc>
                <w:tcPr>
                  <w:tcW w:w="2736" w:type="pct"/>
                  <w:shd w:val="clear" w:color="auto" w:fill="auto"/>
                </w:tcPr>
                <w:p w:rsidR="00942FBB" w:rsidRPr="007F3323" w:rsidRDefault="00942FBB" w:rsidP="00B2040C">
                  <w:pPr>
                    <w:pStyle w:val="TableText"/>
                  </w:pPr>
                  <w:r w:rsidRPr="007F3323">
                    <w:rPr>
                      <w:rFonts w:hint="eastAsia"/>
                    </w:rPr>
                    <w:t>时区偏移量，单位为毫秒。</w:t>
                  </w:r>
                </w:p>
              </w:tc>
            </w:tr>
            <w:tr w:rsidR="00942FBB" w:rsidRPr="007F3323" w:rsidTr="00CE3F3F">
              <w:tc>
                <w:tcPr>
                  <w:tcW w:w="1685" w:type="pct"/>
                </w:tcPr>
                <w:p w:rsidR="00942FBB" w:rsidRPr="007F3323" w:rsidRDefault="00942FBB" w:rsidP="00B2040C">
                  <w:pPr>
                    <w:pStyle w:val="TableText"/>
                  </w:pPr>
                  <w:r w:rsidRPr="007F3323">
                    <w:t>dstOffset</w:t>
                  </w:r>
                </w:p>
              </w:tc>
              <w:tc>
                <w:tcPr>
                  <w:tcW w:w="579" w:type="pct"/>
                  <w:shd w:val="clear" w:color="auto" w:fill="auto"/>
                </w:tcPr>
                <w:p w:rsidR="00942FBB" w:rsidRPr="007F3323" w:rsidRDefault="00942FBB" w:rsidP="00B2040C">
                  <w:pPr>
                    <w:pStyle w:val="TableText"/>
                  </w:pPr>
                  <w:r w:rsidRPr="007F3323">
                    <w:t>integer</w:t>
                  </w:r>
                </w:p>
              </w:tc>
              <w:tc>
                <w:tcPr>
                  <w:tcW w:w="2736" w:type="pct"/>
                  <w:shd w:val="clear" w:color="auto" w:fill="auto"/>
                </w:tcPr>
                <w:p w:rsidR="00942FBB" w:rsidRPr="007F3323" w:rsidRDefault="00942FBB" w:rsidP="00B2040C">
                  <w:pPr>
                    <w:pStyle w:val="TableText"/>
                  </w:pPr>
                  <w:r w:rsidRPr="007F3323">
                    <w:rPr>
                      <w:rFonts w:hint="eastAsia"/>
                    </w:rPr>
                    <w:t>夏令时偏移量，单位为毫秒。</w:t>
                  </w:r>
                </w:p>
              </w:tc>
            </w:tr>
            <w:tr w:rsidR="00942FBB" w:rsidRPr="007F3323" w:rsidTr="00CE3F3F">
              <w:tc>
                <w:tcPr>
                  <w:tcW w:w="1685" w:type="pct"/>
                </w:tcPr>
                <w:p w:rsidR="00942FBB" w:rsidRPr="007F3323" w:rsidRDefault="00942FBB" w:rsidP="00B2040C">
                  <w:pPr>
                    <w:pStyle w:val="TableText"/>
                  </w:pPr>
                  <w:r w:rsidRPr="007F3323">
                    <w:t>current</w:t>
                  </w:r>
                  <w:r w:rsidRPr="007F3323">
                    <w:rPr>
                      <w:rFonts w:hint="eastAsia"/>
                    </w:rPr>
                    <w:t>Local</w:t>
                  </w:r>
                  <w:r w:rsidRPr="007F3323">
                    <w:t>Time</w:t>
                  </w:r>
                </w:p>
              </w:tc>
              <w:tc>
                <w:tcPr>
                  <w:tcW w:w="579" w:type="pct"/>
                  <w:shd w:val="clear" w:color="auto" w:fill="auto"/>
                </w:tcPr>
                <w:p w:rsidR="00942FBB" w:rsidRPr="007F3323" w:rsidRDefault="00942FBB" w:rsidP="00B2040C">
                  <w:pPr>
                    <w:pStyle w:val="TableText"/>
                  </w:pPr>
                  <w:r w:rsidRPr="007F3323">
                    <w:t>S</w:t>
                  </w:r>
                  <w:r w:rsidRPr="007F3323">
                    <w:rPr>
                      <w:rFonts w:hint="eastAsia"/>
                    </w:rPr>
                    <w:t>tring</w:t>
                  </w:r>
                </w:p>
              </w:tc>
              <w:tc>
                <w:tcPr>
                  <w:tcW w:w="2736" w:type="pct"/>
                  <w:shd w:val="clear" w:color="auto" w:fill="auto"/>
                </w:tcPr>
                <w:p w:rsidR="00942FBB" w:rsidRPr="007F3323" w:rsidRDefault="00942FBB" w:rsidP="00B2040C">
                  <w:pPr>
                    <w:pStyle w:val="TableText"/>
                  </w:pPr>
                  <w:r w:rsidRPr="007F3323">
                    <w:rPr>
                      <w:rFonts w:hint="eastAsia"/>
                    </w:rPr>
                    <w:t>系统当前本地时间，格式为</w:t>
                  </w:r>
                  <w:r w:rsidRPr="007F3323">
                    <w:t>"yyyy-mm-dd HH:MM:SS"</w:t>
                  </w:r>
                </w:p>
              </w:tc>
            </w:tr>
          </w:tbl>
          <w:p w:rsidR="00942FBB" w:rsidRPr="007F3323" w:rsidRDefault="00942FBB" w:rsidP="00B2040C">
            <w:pPr>
              <w:pStyle w:val="TableText"/>
            </w:pPr>
          </w:p>
        </w:tc>
      </w:tr>
      <w:tr w:rsidR="00942FBB" w:rsidRPr="007F3323" w:rsidTr="00CE3F3F">
        <w:tc>
          <w:tcPr>
            <w:tcW w:w="12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&lt;monitor_uri&gt;/get</w:t>
            </w:r>
            <w:r w:rsidRPr="007F3323">
              <w:rPr>
                <w:rFonts w:hint="eastAsia"/>
              </w:rPr>
              <w:t>SysC</w:t>
            </w:r>
            <w:r w:rsidRPr="007F3323">
              <w:t xml:space="preserve">urrentTime HTTP/1.1 </w:t>
            </w:r>
          </w:p>
          <w:p w:rsidR="00942FBB" w:rsidRPr="007F3323" w:rsidRDefault="00942FBB" w:rsidP="00B2040C">
            <w:pPr>
              <w:pStyle w:val="TableText"/>
              <w:rPr>
                <w:lang w:val="fr-FR"/>
              </w:rPr>
            </w:pPr>
            <w:r w:rsidRPr="007F3323">
              <w:rPr>
                <w:lang w:val="fr-FR"/>
              </w:rPr>
              <w:t>Host: https://&lt;ip&gt;:&lt;port&gt;</w:t>
            </w:r>
          </w:p>
          <w:p w:rsidR="00942FBB" w:rsidRPr="007F3323" w:rsidRDefault="00942FBB" w:rsidP="00B2040C">
            <w:pPr>
              <w:pStyle w:val="TableText"/>
              <w:rPr>
                <w:lang w:val="fr-FR"/>
              </w:rPr>
            </w:pPr>
            <w:r w:rsidRPr="007F3323">
              <w:rPr>
                <w:lang w:val="fr-FR"/>
              </w:rPr>
              <w:t>Content-Type: application/json</w:t>
            </w:r>
          </w:p>
          <w:p w:rsidR="00942FBB" w:rsidRPr="007F3323" w:rsidRDefault="00942FBB" w:rsidP="00B2040C">
            <w:pPr>
              <w:pStyle w:val="TableText"/>
              <w:rPr>
                <w:lang w:val="fr-FR"/>
              </w:rPr>
            </w:pPr>
            <w:r w:rsidRPr="007F3323">
              <w:rPr>
                <w:lang w:val="fr-FR"/>
              </w:rPr>
              <w:t>Accept: application/json;version=&lt;version&gt;</w:t>
            </w:r>
          </w:p>
          <w:p w:rsidR="00942FBB" w:rsidRPr="007F3323" w:rsidRDefault="00942FBB" w:rsidP="00B2040C">
            <w:pPr>
              <w:pStyle w:val="TableText"/>
            </w:pPr>
            <w:r w:rsidRPr="007F3323">
              <w:t>X-Auth-Token: &lt;Authen_TOKEN&gt;</w:t>
            </w:r>
          </w:p>
          <w:p w:rsidR="00942FBB" w:rsidRPr="007F3323" w:rsidRDefault="00942FBB" w:rsidP="00B2040C">
            <w:pPr>
              <w:pStyle w:val="TableText"/>
            </w:pPr>
            <w:r w:rsidRPr="007F3323">
              <w:t xml:space="preserve"> </w:t>
            </w:r>
          </w:p>
        </w:tc>
      </w:tr>
      <w:tr w:rsidR="00942FBB" w:rsidRPr="007F3323" w:rsidTr="00CE3F3F">
        <w:tc>
          <w:tcPr>
            <w:tcW w:w="12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7C3C17" w:rsidP="00B2040C">
            <w:pPr>
              <w:pStyle w:val="TableText"/>
            </w:pPr>
            <w:r>
              <w:t xml:space="preserve">    </w:t>
            </w:r>
            <w:r w:rsidR="00942FBB" w:rsidRPr="007F3323">
              <w:t>"currentUtcTime":String,</w:t>
            </w:r>
          </w:p>
          <w:p w:rsidR="00942FBB" w:rsidRPr="007F3323" w:rsidRDefault="007C3C17" w:rsidP="00B2040C">
            <w:pPr>
              <w:pStyle w:val="TableText"/>
            </w:pPr>
            <w:r>
              <w:t xml:space="preserve">    </w:t>
            </w:r>
            <w:r w:rsidR="00942FBB" w:rsidRPr="007F3323">
              <w:t>"zoneOffset":integer,</w:t>
            </w:r>
          </w:p>
          <w:p w:rsidR="00942FBB" w:rsidRPr="007F3323" w:rsidRDefault="007C3C17" w:rsidP="00B2040C">
            <w:pPr>
              <w:pStyle w:val="TableText"/>
            </w:pPr>
            <w:r>
              <w:t xml:space="preserve">    </w:t>
            </w:r>
            <w:r w:rsidR="00942FBB" w:rsidRPr="007F3323">
              <w:t>"dstOffset":integer,</w:t>
            </w:r>
          </w:p>
          <w:p w:rsidR="00942FBB" w:rsidRPr="007F3323" w:rsidRDefault="007C3C17" w:rsidP="00B2040C">
            <w:pPr>
              <w:pStyle w:val="TableText"/>
            </w:pPr>
            <w:r>
              <w:t xml:space="preserve">    </w:t>
            </w:r>
            <w:r w:rsidR="00942FBB" w:rsidRPr="007F3323">
              <w:t>"currentLocalTime":String</w:t>
            </w:r>
          </w:p>
          <w:p w:rsidR="00942FBB" w:rsidRPr="007F3323" w:rsidRDefault="00942FBB" w:rsidP="00B2040C">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016746">
      <w:pPr>
        <w:pStyle w:val="21"/>
      </w:pPr>
      <w:bookmarkStart w:id="111" w:name="_Toc430614323"/>
      <w:bookmarkStart w:id="112" w:name="_Toc433039637"/>
      <w:bookmarkStart w:id="113" w:name="_Toc439920392"/>
      <w:bookmarkStart w:id="114" w:name="_Toc509581433"/>
      <w:bookmarkStart w:id="115" w:name="_Toc28629821"/>
      <w:bookmarkEnd w:id="111"/>
      <w:bookmarkEnd w:id="112"/>
      <w:r w:rsidRPr="007F3323">
        <w:t>告警</w:t>
      </w:r>
      <w:bookmarkEnd w:id="105"/>
      <w:bookmarkEnd w:id="113"/>
      <w:bookmarkEnd w:id="114"/>
      <w:bookmarkEnd w:id="115"/>
    </w:p>
    <w:p w:rsidR="00942FBB" w:rsidRPr="007F3323" w:rsidRDefault="00942FBB" w:rsidP="002B57DB">
      <w:pPr>
        <w:pStyle w:val="31"/>
      </w:pPr>
      <w:bookmarkStart w:id="116" w:name="_Toc323050032"/>
      <w:bookmarkStart w:id="117" w:name="_Toc439920393"/>
      <w:bookmarkStart w:id="118" w:name="_Toc509581434"/>
      <w:bookmarkStart w:id="119" w:name="_Toc28629822"/>
      <w:r w:rsidRPr="007F3323">
        <w:t>查询活动告警</w:t>
      </w:r>
      <w:bookmarkEnd w:id="116"/>
      <w:bookmarkEnd w:id="117"/>
      <w:bookmarkEnd w:id="118"/>
      <w:bookmarkEnd w:id="11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查询活动告警</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请求</w:t>
                  </w:r>
                  <w:r w:rsidRPr="007F3323">
                    <w:rPr>
                      <w:rFonts w:hint="eastAsia"/>
                    </w:rPr>
                    <w:t>正文</w:t>
                  </w:r>
                  <w:r w:rsidRPr="007F3323">
                    <w:t>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0D3FB9" w:rsidP="00B2040C">
                  <w:pPr>
                    <w:pStyle w:val="TableText"/>
                  </w:pPr>
                  <w:r>
                    <w:t>MOC</w:t>
                  </w:r>
                </w:p>
              </w:tc>
              <w:tc>
                <w:tcPr>
                  <w:tcW w:w="602" w:type="pct"/>
                  <w:shd w:val="clear" w:color="auto" w:fill="auto"/>
                </w:tcPr>
                <w:p w:rsidR="00942FBB" w:rsidRPr="007F3323" w:rsidRDefault="00942FBB" w:rsidP="00B2040C">
                  <w:pPr>
                    <w:pStyle w:val="TableText"/>
                  </w:pPr>
                  <w:r w:rsidRPr="007F3323">
                    <w:t>string</w:t>
                  </w:r>
                  <w:r w:rsidRPr="007F3323" w:rsidDel="002D03FA">
                    <w:t xml:space="preserve"> </w:t>
                  </w:r>
                </w:p>
              </w:tc>
              <w:tc>
                <w:tcPr>
                  <w:tcW w:w="3693" w:type="pct"/>
                  <w:shd w:val="clear" w:color="auto" w:fill="auto"/>
                </w:tcPr>
                <w:p w:rsidR="00942FBB" w:rsidRPr="007F3323" w:rsidRDefault="00942FBB" w:rsidP="00B2040C">
                  <w:pPr>
                    <w:pStyle w:val="TableText"/>
                  </w:pPr>
                  <w:r w:rsidRPr="007F3323">
                    <w:t>告警</w:t>
                  </w:r>
                  <w:r w:rsidRPr="007F3323">
                    <w:rPr>
                      <w:rFonts w:hint="eastAsia"/>
                    </w:rPr>
                    <w:t>对象类型。可选。</w:t>
                  </w:r>
                </w:p>
                <w:p w:rsidR="00942FBB" w:rsidRPr="007F3323" w:rsidRDefault="00942FBB" w:rsidP="00B2040C">
                  <w:pPr>
                    <w:pStyle w:val="TableText"/>
                  </w:pPr>
                  <w:r w:rsidRPr="007F3323">
                    <w:rPr>
                      <w:rFonts w:hint="eastAsia"/>
                    </w:rPr>
                    <w:t>clusters</w:t>
                  </w:r>
                  <w:r w:rsidRPr="007F3323">
                    <w:rPr>
                      <w:rFonts w:hint="eastAsia"/>
                    </w:rPr>
                    <w:t>：集群</w:t>
                  </w:r>
                </w:p>
                <w:p w:rsidR="00942FBB" w:rsidRPr="007F3323" w:rsidRDefault="00942FBB" w:rsidP="00B2040C">
                  <w:pPr>
                    <w:pStyle w:val="TableText"/>
                  </w:pPr>
                  <w:r w:rsidRPr="007F3323">
                    <w:rPr>
                      <w:rFonts w:hint="eastAsia"/>
                    </w:rPr>
                    <w:t>DATASTORE</w:t>
                  </w:r>
                  <w:r w:rsidRPr="007F3323">
                    <w:rPr>
                      <w:rFonts w:hint="eastAsia"/>
                    </w:rPr>
                    <w:t>：数据存储</w:t>
                  </w:r>
                </w:p>
                <w:p w:rsidR="00942FBB" w:rsidRPr="007F3323" w:rsidRDefault="00942FBB" w:rsidP="00B2040C">
                  <w:pPr>
                    <w:pStyle w:val="TableText"/>
                  </w:pPr>
                  <w:r w:rsidRPr="007F3323">
                    <w:rPr>
                      <w:rFonts w:hint="eastAsia"/>
                    </w:rPr>
                    <w:t>hosts</w:t>
                  </w:r>
                  <w:r w:rsidRPr="007F3323">
                    <w:rPr>
                      <w:rFonts w:hint="eastAsia"/>
                    </w:rPr>
                    <w:t>：主机</w:t>
                  </w:r>
                </w:p>
                <w:p w:rsidR="00942FBB" w:rsidRPr="007F3323" w:rsidRDefault="00942FBB" w:rsidP="00B2040C">
                  <w:pPr>
                    <w:pStyle w:val="TableText"/>
                  </w:pPr>
                  <w:r w:rsidRPr="007F3323">
                    <w:rPr>
                      <w:rFonts w:hint="eastAsia"/>
                    </w:rPr>
                    <w:t>sites</w:t>
                  </w:r>
                  <w:r w:rsidRPr="007F3323">
                    <w:rPr>
                      <w:rFonts w:hint="eastAsia"/>
                    </w:rPr>
                    <w:t>：站点</w:t>
                  </w:r>
                </w:p>
                <w:p w:rsidR="00942FBB" w:rsidRPr="007F3323" w:rsidRDefault="00942FBB" w:rsidP="00B2040C">
                  <w:pPr>
                    <w:pStyle w:val="TableText"/>
                  </w:pPr>
                  <w:r w:rsidRPr="007F3323">
                    <w:rPr>
                      <w:rFonts w:hint="eastAsia"/>
                    </w:rPr>
                    <w:t>vms</w:t>
                  </w:r>
                  <w:r w:rsidRPr="007F3323">
                    <w:rPr>
                      <w:rFonts w:hint="eastAsia"/>
                    </w:rPr>
                    <w:t>：虚拟机</w:t>
                  </w:r>
                </w:p>
                <w:p w:rsidR="00942FBB" w:rsidRPr="007F3323" w:rsidRDefault="00942FBB" w:rsidP="00B2040C">
                  <w:pPr>
                    <w:pStyle w:val="TableText"/>
                  </w:pPr>
                  <w:r w:rsidRPr="007F3323">
                    <w:rPr>
                      <w:rFonts w:hint="eastAsia"/>
                    </w:rPr>
                    <w:t>vrms</w:t>
                  </w:r>
                  <w:r w:rsidRPr="007F3323">
                    <w:rPr>
                      <w:rFonts w:hint="eastAsia"/>
                    </w:rPr>
                    <w:t>：</w:t>
                  </w:r>
                  <w:r w:rsidRPr="007F3323">
                    <w:rPr>
                      <w:rFonts w:hint="eastAsia"/>
                    </w:rPr>
                    <w:t>VRM</w:t>
                  </w:r>
                  <w:r w:rsidRPr="007F3323">
                    <w:rPr>
                      <w:rFonts w:hint="eastAsia"/>
                    </w:rPr>
                    <w:t>节点</w:t>
                  </w:r>
                </w:p>
              </w:tc>
            </w:tr>
            <w:tr w:rsidR="00A33D88" w:rsidRPr="007F3323" w:rsidTr="005348A4">
              <w:tc>
                <w:tcPr>
                  <w:tcW w:w="705" w:type="pct"/>
                </w:tcPr>
                <w:p w:rsidR="00A33D88" w:rsidRPr="007F3323" w:rsidRDefault="00A33D88" w:rsidP="00B2040C">
                  <w:pPr>
                    <w:pStyle w:val="TableText"/>
                  </w:pPr>
                  <w:r>
                    <w:rPr>
                      <w:rFonts w:hint="eastAsia"/>
                    </w:rPr>
                    <w:t>objectUrn</w:t>
                  </w:r>
                </w:p>
              </w:tc>
              <w:tc>
                <w:tcPr>
                  <w:tcW w:w="602" w:type="pct"/>
                  <w:shd w:val="clear" w:color="auto" w:fill="auto"/>
                </w:tcPr>
                <w:p w:rsidR="00A33D88" w:rsidRPr="007F3323" w:rsidRDefault="00A33D88" w:rsidP="00B2040C">
                  <w:pPr>
                    <w:pStyle w:val="TableText"/>
                  </w:pPr>
                  <w:r>
                    <w:rPr>
                      <w:rFonts w:hint="eastAsia"/>
                    </w:rPr>
                    <w:t>string</w:t>
                  </w:r>
                </w:p>
              </w:tc>
              <w:tc>
                <w:tcPr>
                  <w:tcW w:w="3693" w:type="pct"/>
                  <w:shd w:val="clear" w:color="auto" w:fill="auto"/>
                </w:tcPr>
                <w:p w:rsidR="00A33D88" w:rsidRPr="007F3323" w:rsidRDefault="00A33D88" w:rsidP="00B2040C">
                  <w:pPr>
                    <w:pStyle w:val="TableText"/>
                  </w:pPr>
                  <w:r w:rsidRPr="007F3323">
                    <w:t>对象标识</w:t>
                  </w:r>
                  <w:r>
                    <w:rPr>
                      <w:rFonts w:hint="eastAsia"/>
                    </w:rPr>
                    <w:t>。可选</w:t>
                  </w:r>
                  <w:r w:rsidR="00793D54">
                    <w:rPr>
                      <w:rFonts w:hint="eastAsia"/>
                    </w:rPr>
                    <w:t>。</w:t>
                  </w:r>
                </w:p>
              </w:tc>
            </w:tr>
            <w:tr w:rsidR="00942FBB" w:rsidRPr="007F3323" w:rsidTr="005348A4">
              <w:tc>
                <w:tcPr>
                  <w:tcW w:w="705" w:type="pct"/>
                </w:tcPr>
                <w:p w:rsidR="00942FBB" w:rsidRPr="007F3323" w:rsidRDefault="00942FBB" w:rsidP="00B2040C">
                  <w:pPr>
                    <w:pStyle w:val="TableText"/>
                  </w:pPr>
                  <w:r w:rsidRPr="007F3323">
                    <w:t>alarmId</w:t>
                  </w:r>
                  <w:r w:rsidRPr="007F3323" w:rsidDel="006E01E4">
                    <w:t xml:space="preserve"> </w:t>
                  </w:r>
                </w:p>
              </w:tc>
              <w:tc>
                <w:tcPr>
                  <w:tcW w:w="602" w:type="pct"/>
                  <w:shd w:val="clear" w:color="auto" w:fill="auto"/>
                </w:tcPr>
                <w:p w:rsidR="00942FBB" w:rsidRPr="007F3323" w:rsidRDefault="00942FBB" w:rsidP="00B2040C">
                  <w:pPr>
                    <w:pStyle w:val="TableText"/>
                  </w:pPr>
                  <w:r w:rsidRPr="007F3323">
                    <w:t>string</w:t>
                  </w:r>
                  <w:r w:rsidRPr="007F3323" w:rsidDel="006E01E4">
                    <w:t xml:space="preserve"> </w:t>
                  </w:r>
                </w:p>
              </w:tc>
              <w:tc>
                <w:tcPr>
                  <w:tcW w:w="3693" w:type="pct"/>
                  <w:shd w:val="clear" w:color="auto" w:fill="auto"/>
                </w:tcPr>
                <w:p w:rsidR="00942FBB" w:rsidRPr="007F3323" w:rsidRDefault="00942FBB" w:rsidP="00B2040C">
                  <w:pPr>
                    <w:pStyle w:val="TableText"/>
                  </w:pPr>
                  <w:r w:rsidRPr="007F3323">
                    <w:t>告警</w:t>
                  </w:r>
                  <w:r w:rsidRPr="007F3323">
                    <w:t>ID</w:t>
                  </w:r>
                  <w:r w:rsidRPr="007F3323">
                    <w:rPr>
                      <w:rFonts w:hint="eastAsia"/>
                    </w:rPr>
                    <w:t>。可选。</w:t>
                  </w:r>
                </w:p>
                <w:p w:rsidR="00942FBB" w:rsidRPr="007F3323" w:rsidRDefault="00942FBB" w:rsidP="00B2040C">
                  <w:pPr>
                    <w:pStyle w:val="TableText"/>
                  </w:pPr>
                </w:p>
              </w:tc>
            </w:tr>
            <w:tr w:rsidR="00942FBB" w:rsidRPr="007F3323" w:rsidTr="005348A4">
              <w:tc>
                <w:tcPr>
                  <w:tcW w:w="705" w:type="pct"/>
                </w:tcPr>
                <w:p w:rsidR="00942FBB" w:rsidRPr="007F3323" w:rsidRDefault="00942FBB" w:rsidP="00B2040C">
                  <w:pPr>
                    <w:pStyle w:val="TableText"/>
                  </w:pPr>
                  <w:r w:rsidRPr="007F3323">
                    <w:t>alarmName</w:t>
                  </w:r>
                  <w:r w:rsidRPr="007F3323" w:rsidDel="006E01E4">
                    <w:t xml:space="preserve"> </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告警名称</w:t>
                  </w:r>
                  <w:r w:rsidRPr="007F3323">
                    <w:rPr>
                      <w:rFonts w:hint="eastAsia"/>
                    </w:rPr>
                    <w:t>。可选。</w:t>
                  </w:r>
                </w:p>
              </w:tc>
            </w:tr>
            <w:tr w:rsidR="00942FBB" w:rsidRPr="007F3323" w:rsidTr="005348A4">
              <w:tc>
                <w:tcPr>
                  <w:tcW w:w="705" w:type="pct"/>
                </w:tcPr>
                <w:p w:rsidR="00942FBB" w:rsidRPr="007F3323" w:rsidDel="008D55DE" w:rsidRDefault="00942FBB" w:rsidP="00B2040C">
                  <w:pPr>
                    <w:pStyle w:val="TableText"/>
                  </w:pPr>
                  <w:r w:rsidRPr="007F3323">
                    <w:t>alarmLevel</w:t>
                  </w:r>
                </w:p>
              </w:tc>
              <w:tc>
                <w:tcPr>
                  <w:tcW w:w="602" w:type="pct"/>
                  <w:shd w:val="clear" w:color="auto" w:fill="auto"/>
                </w:tcPr>
                <w:p w:rsidR="00942FBB" w:rsidRPr="007F3323" w:rsidDel="008D55DE"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告警级别</w:t>
                  </w:r>
                  <w:r w:rsidRPr="007F3323">
                    <w:rPr>
                      <w:rFonts w:hint="eastAsia"/>
                    </w:rPr>
                    <w:t>。可选。</w:t>
                  </w:r>
                </w:p>
                <w:p w:rsidR="00942FBB" w:rsidRPr="007F3323" w:rsidRDefault="00942FBB" w:rsidP="00B2040C">
                  <w:pPr>
                    <w:pStyle w:val="TableText"/>
                  </w:pPr>
                  <w:r w:rsidRPr="007F3323">
                    <w:rPr>
                      <w:rFonts w:hint="eastAsia"/>
                    </w:rPr>
                    <w:t>1</w:t>
                  </w:r>
                  <w:r w:rsidRPr="007F3323">
                    <w:rPr>
                      <w:rFonts w:hint="eastAsia"/>
                    </w:rPr>
                    <w:t>：紧急</w:t>
                  </w:r>
                </w:p>
                <w:p w:rsidR="00942FBB" w:rsidRPr="007F3323" w:rsidRDefault="00942FBB" w:rsidP="00B2040C">
                  <w:pPr>
                    <w:pStyle w:val="TableText"/>
                  </w:pPr>
                  <w:r w:rsidRPr="007F3323">
                    <w:rPr>
                      <w:rFonts w:hint="eastAsia"/>
                    </w:rPr>
                    <w:t>2</w:t>
                  </w:r>
                  <w:r w:rsidRPr="007F3323">
                    <w:rPr>
                      <w:rFonts w:hint="eastAsia"/>
                    </w:rPr>
                    <w:t>：重要</w:t>
                  </w:r>
                </w:p>
                <w:p w:rsidR="00942FBB" w:rsidRPr="007F3323" w:rsidRDefault="00942FBB" w:rsidP="00B2040C">
                  <w:pPr>
                    <w:pStyle w:val="TableText"/>
                  </w:pPr>
                  <w:r w:rsidRPr="007F3323">
                    <w:rPr>
                      <w:rFonts w:hint="eastAsia"/>
                    </w:rPr>
                    <w:t>3</w:t>
                  </w:r>
                  <w:r w:rsidRPr="007F3323">
                    <w:rPr>
                      <w:rFonts w:hint="eastAsia"/>
                    </w:rPr>
                    <w:t>：次要</w:t>
                  </w:r>
                </w:p>
                <w:p w:rsidR="00942FBB" w:rsidRPr="007F3323" w:rsidDel="008D55DE" w:rsidRDefault="00942FBB" w:rsidP="00B2040C">
                  <w:pPr>
                    <w:pStyle w:val="TableText"/>
                  </w:pPr>
                  <w:r w:rsidRPr="007F3323">
                    <w:rPr>
                      <w:rFonts w:hint="eastAsia"/>
                    </w:rPr>
                    <w:t>4</w:t>
                  </w:r>
                  <w:r w:rsidRPr="007F3323">
                    <w:rPr>
                      <w:rFonts w:hint="eastAsia"/>
                    </w:rPr>
                    <w:t>：提示</w:t>
                  </w:r>
                </w:p>
              </w:tc>
            </w:tr>
            <w:tr w:rsidR="00942FBB" w:rsidRPr="007F3323" w:rsidTr="005348A4">
              <w:tc>
                <w:tcPr>
                  <w:tcW w:w="705" w:type="pct"/>
                </w:tcPr>
                <w:p w:rsidR="00942FBB" w:rsidRPr="007F3323" w:rsidDel="008D55DE" w:rsidRDefault="00942FBB" w:rsidP="00B2040C">
                  <w:pPr>
                    <w:pStyle w:val="TableText"/>
                  </w:pPr>
                  <w:r w:rsidRPr="007F3323">
                    <w:t>eventType</w:t>
                  </w:r>
                </w:p>
              </w:tc>
              <w:tc>
                <w:tcPr>
                  <w:tcW w:w="602" w:type="pct"/>
                  <w:shd w:val="clear" w:color="auto" w:fill="auto"/>
                </w:tcPr>
                <w:p w:rsidR="00942FBB" w:rsidRPr="007F3323" w:rsidDel="008D55DE"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事件类型</w:t>
                  </w:r>
                  <w:r w:rsidRPr="007F3323">
                    <w:rPr>
                      <w:rFonts w:hint="eastAsia"/>
                    </w:rPr>
                    <w:t>。可选。</w:t>
                  </w:r>
                </w:p>
                <w:p w:rsidR="00942FBB" w:rsidRPr="007F3323" w:rsidRDefault="00942FBB" w:rsidP="00B2040C">
                  <w:pPr>
                    <w:pStyle w:val="TableText"/>
                  </w:pPr>
                  <w:r w:rsidRPr="007F3323">
                    <w:rPr>
                      <w:rFonts w:hint="eastAsia"/>
                    </w:rPr>
                    <w:t>communications</w:t>
                  </w:r>
                  <w:r w:rsidRPr="007F3323">
                    <w:rPr>
                      <w:rFonts w:hint="eastAsia"/>
                    </w:rPr>
                    <w:t>：通信事件</w:t>
                  </w:r>
                </w:p>
                <w:p w:rsidR="00942FBB" w:rsidRPr="007F3323" w:rsidRDefault="00942FBB" w:rsidP="00B2040C">
                  <w:pPr>
                    <w:pStyle w:val="TableText"/>
                  </w:pPr>
                  <w:r w:rsidRPr="007F3323">
                    <w:rPr>
                      <w:rFonts w:hint="eastAsia"/>
                    </w:rPr>
                    <w:t>quality of service</w:t>
                  </w:r>
                  <w:r w:rsidRPr="007F3323">
                    <w:rPr>
                      <w:rFonts w:hint="eastAsia"/>
                    </w:rPr>
                    <w:t>：业务质量事件</w:t>
                  </w:r>
                </w:p>
                <w:p w:rsidR="00942FBB" w:rsidRPr="007F3323" w:rsidRDefault="00942FBB" w:rsidP="00B2040C">
                  <w:pPr>
                    <w:pStyle w:val="TableText"/>
                  </w:pPr>
                  <w:r w:rsidRPr="007F3323">
                    <w:rPr>
                      <w:rFonts w:hint="eastAsia"/>
                    </w:rPr>
                    <w:t>processing error</w:t>
                  </w:r>
                  <w:r w:rsidRPr="007F3323">
                    <w:rPr>
                      <w:rFonts w:hint="eastAsia"/>
                    </w:rPr>
                    <w:t>：处理出错事件</w:t>
                  </w:r>
                </w:p>
                <w:p w:rsidR="00942FBB" w:rsidRPr="007F3323" w:rsidRDefault="00942FBB" w:rsidP="00B2040C">
                  <w:pPr>
                    <w:pStyle w:val="TableText"/>
                  </w:pPr>
                  <w:r w:rsidRPr="007F3323">
                    <w:rPr>
                      <w:rFonts w:hint="eastAsia"/>
                    </w:rPr>
                    <w:t>equipment</w:t>
                  </w:r>
                  <w:r w:rsidRPr="007F3323">
                    <w:rPr>
                      <w:rFonts w:hint="eastAsia"/>
                    </w:rPr>
                    <w:t>：设备事件</w:t>
                  </w:r>
                </w:p>
                <w:p w:rsidR="00942FBB" w:rsidRPr="007F3323" w:rsidDel="008D55DE" w:rsidRDefault="00942FBB" w:rsidP="00B2040C">
                  <w:pPr>
                    <w:pStyle w:val="TableText"/>
                  </w:pPr>
                  <w:r w:rsidRPr="007F3323">
                    <w:rPr>
                      <w:rFonts w:hint="eastAsia"/>
                    </w:rPr>
                    <w:t>environmental</w:t>
                  </w:r>
                  <w:r w:rsidRPr="007F3323">
                    <w:rPr>
                      <w:rFonts w:hint="eastAsia"/>
                    </w:rPr>
                    <w:t>：环境事件</w:t>
                  </w:r>
                </w:p>
              </w:tc>
            </w:tr>
            <w:tr w:rsidR="00942FBB" w:rsidRPr="007F3323" w:rsidTr="005348A4">
              <w:tc>
                <w:tcPr>
                  <w:tcW w:w="705" w:type="pct"/>
                </w:tcPr>
                <w:p w:rsidR="00942FBB" w:rsidRPr="007F3323" w:rsidDel="008D55DE" w:rsidRDefault="00942FBB" w:rsidP="00B2040C">
                  <w:pPr>
                    <w:pStyle w:val="TableText"/>
                  </w:pPr>
                  <w:r w:rsidRPr="007F3323">
                    <w:t>occurStartTime</w:t>
                  </w:r>
                </w:p>
              </w:tc>
              <w:tc>
                <w:tcPr>
                  <w:tcW w:w="602" w:type="pct"/>
                  <w:shd w:val="clear" w:color="auto" w:fill="auto"/>
                </w:tcPr>
                <w:p w:rsidR="00942FBB" w:rsidRPr="007F3323" w:rsidDel="008D55DE" w:rsidRDefault="00942FBB" w:rsidP="00B2040C">
                  <w:pPr>
                    <w:pStyle w:val="TableText"/>
                  </w:pPr>
                  <w:r w:rsidRPr="007F3323">
                    <w:t>string</w:t>
                  </w:r>
                </w:p>
              </w:tc>
              <w:tc>
                <w:tcPr>
                  <w:tcW w:w="3693" w:type="pct"/>
                  <w:shd w:val="clear" w:color="auto" w:fill="auto"/>
                </w:tcPr>
                <w:p w:rsidR="00942FBB" w:rsidRPr="007F3323" w:rsidDel="008D55DE" w:rsidRDefault="00942FBB" w:rsidP="00B2040C">
                  <w:pPr>
                    <w:pStyle w:val="TableText"/>
                  </w:pPr>
                  <w:r w:rsidRPr="007F3323">
                    <w:t>告警产生起始时间</w:t>
                  </w:r>
                  <w:r w:rsidR="00275C31" w:rsidRPr="007F3323">
                    <w:rPr>
                      <w:rFonts w:hint="eastAsia"/>
                    </w:rPr>
                    <w:t>（</w:t>
                  </w:r>
                  <w:r w:rsidR="00275C31" w:rsidRPr="007F3323">
                    <w:t>long</w:t>
                  </w:r>
                  <w:r w:rsidR="00275C31" w:rsidRPr="007F3323">
                    <w:t>型</w:t>
                  </w:r>
                  <w:r w:rsidR="00275C31" w:rsidRPr="007F3323">
                    <w:t>UTC</w:t>
                  </w:r>
                  <w:r w:rsidR="00275C31" w:rsidRPr="007F3323">
                    <w:t>字符串</w:t>
                  </w:r>
                  <w:r w:rsidR="00275C31" w:rsidRPr="007F3323">
                    <w:rPr>
                      <w:rFonts w:hint="eastAsia"/>
                    </w:rPr>
                    <w:t>）</w:t>
                  </w:r>
                  <w:r w:rsidRPr="007F3323">
                    <w:rPr>
                      <w:rFonts w:hint="eastAsia"/>
                    </w:rPr>
                    <w:t>，可选。</w:t>
                  </w:r>
                </w:p>
              </w:tc>
            </w:tr>
            <w:tr w:rsidR="00942FBB" w:rsidRPr="007F3323" w:rsidTr="005348A4">
              <w:tc>
                <w:tcPr>
                  <w:tcW w:w="705" w:type="pct"/>
                </w:tcPr>
                <w:p w:rsidR="00942FBB" w:rsidRPr="007F3323" w:rsidDel="008D55DE" w:rsidRDefault="00942FBB" w:rsidP="00B2040C">
                  <w:pPr>
                    <w:pStyle w:val="TableText"/>
                  </w:pPr>
                  <w:r w:rsidRPr="007F3323">
                    <w:t>occurStopTime</w:t>
                  </w:r>
                </w:p>
              </w:tc>
              <w:tc>
                <w:tcPr>
                  <w:tcW w:w="602" w:type="pct"/>
                  <w:shd w:val="clear" w:color="auto" w:fill="auto"/>
                </w:tcPr>
                <w:p w:rsidR="00942FBB" w:rsidRPr="007F3323" w:rsidDel="008D55DE" w:rsidRDefault="00942FBB" w:rsidP="00B2040C">
                  <w:pPr>
                    <w:pStyle w:val="TableText"/>
                  </w:pPr>
                  <w:r w:rsidRPr="007F3323">
                    <w:t>string</w:t>
                  </w:r>
                </w:p>
              </w:tc>
              <w:tc>
                <w:tcPr>
                  <w:tcW w:w="3693" w:type="pct"/>
                  <w:shd w:val="clear" w:color="auto" w:fill="auto"/>
                </w:tcPr>
                <w:p w:rsidR="00942FBB" w:rsidRPr="007F3323" w:rsidDel="008D55DE" w:rsidRDefault="00942FBB" w:rsidP="00B2040C">
                  <w:pPr>
                    <w:pStyle w:val="TableText"/>
                  </w:pPr>
                  <w:r w:rsidRPr="007F3323">
                    <w:t>告警产生结束时间</w:t>
                  </w:r>
                  <w:r w:rsidR="00275C31" w:rsidRPr="007F3323">
                    <w:rPr>
                      <w:rFonts w:hint="eastAsia"/>
                    </w:rPr>
                    <w:t>（</w:t>
                  </w:r>
                  <w:r w:rsidR="00275C31" w:rsidRPr="007F3323">
                    <w:t>long</w:t>
                  </w:r>
                  <w:r w:rsidR="00275C31" w:rsidRPr="007F3323">
                    <w:t>型</w:t>
                  </w:r>
                  <w:r w:rsidR="00275C31" w:rsidRPr="007F3323">
                    <w:t>UTC</w:t>
                  </w:r>
                  <w:r w:rsidR="00275C31" w:rsidRPr="007F3323">
                    <w:t>字符串</w:t>
                  </w:r>
                  <w:r w:rsidR="00275C31" w:rsidRPr="007F3323">
                    <w:rPr>
                      <w:rFonts w:hint="eastAsia"/>
                    </w:rPr>
                    <w:t>）</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objectType</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是否集成部件</w:t>
                  </w:r>
                  <w:r w:rsidRPr="007F3323">
                    <w:t>(</w:t>
                  </w:r>
                  <w:r w:rsidRPr="007F3323">
                    <w:t>支持单选</w:t>
                  </w:r>
                  <w:r w:rsidRPr="007F3323">
                    <w:t>)</w:t>
                  </w:r>
                  <w:r w:rsidRPr="007F3323">
                    <w:rPr>
                      <w:rFonts w:hint="eastAsia"/>
                    </w:rPr>
                    <w:t xml:space="preserve"> </w:t>
                  </w:r>
                  <w:r w:rsidRPr="007F3323">
                    <w:rPr>
                      <w:rFonts w:hint="eastAsia"/>
                    </w:rPr>
                    <w:t>。可选。</w:t>
                  </w:r>
                </w:p>
                <w:p w:rsidR="00942FBB" w:rsidRPr="007F3323" w:rsidRDefault="00942FBB" w:rsidP="00B2040C">
                  <w:pPr>
                    <w:pStyle w:val="TableText"/>
                  </w:pPr>
                  <w:r w:rsidRPr="007F3323">
                    <w:rPr>
                      <w:rFonts w:hint="eastAsia"/>
                    </w:rPr>
                    <w:t>0</w:t>
                  </w:r>
                  <w:r w:rsidRPr="007F3323">
                    <w:rPr>
                      <w:rFonts w:hint="eastAsia"/>
                    </w:rPr>
                    <w:t>：否</w:t>
                  </w:r>
                </w:p>
                <w:p w:rsidR="00942FBB" w:rsidRPr="007F3323" w:rsidRDefault="00942FBB" w:rsidP="00B2040C">
                  <w:pPr>
                    <w:pStyle w:val="TableText"/>
                  </w:pPr>
                  <w:r w:rsidRPr="007F3323">
                    <w:rPr>
                      <w:rFonts w:hint="eastAsia"/>
                    </w:rPr>
                    <w:t>1</w:t>
                  </w:r>
                  <w:r w:rsidRPr="007F3323">
                    <w:rPr>
                      <w:rFonts w:hint="eastAsia"/>
                    </w:rPr>
                    <w:t>：是</w:t>
                  </w:r>
                </w:p>
              </w:tc>
            </w:tr>
            <w:tr w:rsidR="00942FBB" w:rsidRPr="007F3323" w:rsidTr="005348A4">
              <w:tc>
                <w:tcPr>
                  <w:tcW w:w="705" w:type="pct"/>
                </w:tcPr>
                <w:p w:rsidR="00942FBB" w:rsidRPr="007F3323" w:rsidRDefault="00942FBB" w:rsidP="00B2040C">
                  <w:pPr>
                    <w:pStyle w:val="TableText"/>
                  </w:pPr>
                  <w:r w:rsidRPr="007F3323">
                    <w:t>offset</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从多少条开始取数据</w:t>
                  </w:r>
                  <w:r w:rsidRPr="007F3323">
                    <w:rPr>
                      <w:rFonts w:hint="eastAsia"/>
                    </w:rPr>
                    <w:t>，可选，默认</w:t>
                  </w:r>
                  <w:r w:rsidRPr="007F3323">
                    <w:rPr>
                      <w:rFonts w:hint="eastAsia"/>
                    </w:rPr>
                    <w:t>0</w:t>
                  </w:r>
                  <w:r w:rsidRPr="007F3323">
                    <w:rPr>
                      <w:rFonts w:hint="eastAsia"/>
                    </w:rPr>
                    <w:t>。</w:t>
                  </w:r>
                </w:p>
              </w:tc>
            </w:tr>
            <w:tr w:rsidR="00942FBB" w:rsidRPr="007F3323" w:rsidTr="005348A4">
              <w:tc>
                <w:tcPr>
                  <w:tcW w:w="705" w:type="pct"/>
                </w:tcPr>
                <w:p w:rsidR="00942FBB" w:rsidRPr="007F3323" w:rsidRDefault="00942FBB" w:rsidP="00B2040C">
                  <w:pPr>
                    <w:pStyle w:val="TableText"/>
                  </w:pPr>
                  <w:r w:rsidRPr="007F3323">
                    <w:t>limit</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UI</w:t>
                  </w:r>
                  <w:r w:rsidRPr="007F3323">
                    <w:t>一页显示的记录数</w:t>
                  </w:r>
                  <w:r w:rsidRPr="007F3323">
                    <w:rPr>
                      <w:rFonts w:hint="eastAsia"/>
                    </w:rPr>
                    <w:t>，可选。单次查询上限默认不超过</w:t>
                  </w:r>
                  <w:r w:rsidRPr="007F3323">
                    <w:rPr>
                      <w:rFonts w:hint="eastAsia"/>
                    </w:rPr>
                    <w:t>100</w:t>
                  </w:r>
                  <w:r w:rsidRPr="007F3323">
                    <w:rPr>
                      <w:rFonts w:hint="eastAsia"/>
                    </w:rPr>
                    <w:t>。</w:t>
                  </w:r>
                </w:p>
              </w:tc>
            </w:tr>
            <w:tr w:rsidR="00942FBB" w:rsidRPr="007F3323" w:rsidTr="005348A4">
              <w:tc>
                <w:tcPr>
                  <w:tcW w:w="705" w:type="pct"/>
                </w:tcPr>
                <w:p w:rsidR="00942FBB" w:rsidRPr="007F3323" w:rsidRDefault="00942FBB" w:rsidP="00B2040C">
                  <w:pPr>
                    <w:pStyle w:val="TableText"/>
                  </w:pPr>
                  <w:r w:rsidRPr="007F3323">
                    <w:t>order</w:t>
                  </w:r>
                </w:p>
              </w:tc>
              <w:tc>
                <w:tcPr>
                  <w:tcW w:w="602" w:type="pct"/>
                  <w:shd w:val="clear" w:color="auto" w:fill="auto"/>
                </w:tcPr>
                <w:p w:rsidR="00942FBB" w:rsidRPr="007F3323"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排序条件</w:t>
                  </w:r>
                  <w:r w:rsidRPr="007F3323">
                    <w:rPr>
                      <w:rFonts w:hint="eastAsia"/>
                    </w:rPr>
                    <w:t>。可选。</w:t>
                  </w:r>
                </w:p>
                <w:p w:rsidR="00942FBB" w:rsidRPr="007F3323" w:rsidRDefault="00942FBB" w:rsidP="00B2040C">
                  <w:pPr>
                    <w:pStyle w:val="TableText"/>
                  </w:pPr>
                  <w:r w:rsidRPr="007F3323">
                    <w:t>ASC</w:t>
                  </w:r>
                  <w:r w:rsidRPr="007F3323">
                    <w:rPr>
                      <w:rFonts w:hint="eastAsia"/>
                    </w:rPr>
                    <w:t>：升序；</w:t>
                  </w:r>
                  <w:r w:rsidRPr="007F3323">
                    <w:t>DESC</w:t>
                  </w:r>
                  <w:r w:rsidRPr="007F3323">
                    <w:rPr>
                      <w:rFonts w:hint="eastAsia"/>
                    </w:rPr>
                    <w:t>降序。</w:t>
                  </w:r>
                </w:p>
                <w:p w:rsidR="00942FBB" w:rsidRPr="007F3323" w:rsidRDefault="00942FBB" w:rsidP="00B2040C">
                  <w:pPr>
                    <w:pStyle w:val="TableText"/>
                  </w:pPr>
                  <w:r w:rsidRPr="007F3323">
                    <w:rPr>
                      <w:rFonts w:hint="eastAsia"/>
                    </w:rPr>
                    <w:t>支持的排序条件：</w:t>
                  </w:r>
                </w:p>
                <w:p w:rsidR="00942FBB" w:rsidRPr="007F3323" w:rsidRDefault="00942FBB" w:rsidP="00B2040C">
                  <w:pPr>
                    <w:pStyle w:val="TableText"/>
                  </w:pPr>
                  <w:r w:rsidRPr="007F3323">
                    <w:rPr>
                      <w:rFonts w:hint="eastAsia"/>
                    </w:rPr>
                    <w:t>o</w:t>
                  </w:r>
                  <w:r w:rsidRPr="007F3323">
                    <w:t>ccurtime</w:t>
                  </w:r>
                  <w:r w:rsidRPr="007F3323">
                    <w:rPr>
                      <w:rFonts w:hint="eastAsia"/>
                    </w:rPr>
                    <w:t>：告警产生时间</w:t>
                  </w:r>
                </w:p>
                <w:p w:rsidR="00942FBB" w:rsidRPr="007F3323" w:rsidRDefault="00942FBB" w:rsidP="00B2040C">
                  <w:pPr>
                    <w:pStyle w:val="TableText"/>
                  </w:pPr>
                  <w:r w:rsidRPr="007F3323">
                    <w:t>alarmId</w:t>
                  </w:r>
                  <w:r w:rsidRPr="007F3323">
                    <w:rPr>
                      <w:rFonts w:hint="eastAsia"/>
                    </w:rPr>
                    <w:t>：告警</w:t>
                  </w:r>
                  <w:r w:rsidRPr="007F3323">
                    <w:rPr>
                      <w:rFonts w:hint="eastAsia"/>
                    </w:rPr>
                    <w:t>ID</w:t>
                  </w:r>
                </w:p>
                <w:p w:rsidR="00942FBB" w:rsidRPr="007F3323" w:rsidRDefault="00942FBB" w:rsidP="00B2040C">
                  <w:pPr>
                    <w:pStyle w:val="TableText"/>
                  </w:pPr>
                  <w:r w:rsidRPr="007F3323">
                    <w:t>cleartype</w:t>
                  </w:r>
                  <w:r w:rsidRPr="007F3323">
                    <w:rPr>
                      <w:rFonts w:hint="eastAsia"/>
                    </w:rPr>
                    <w:t>：清除类型</w:t>
                  </w:r>
                </w:p>
                <w:p w:rsidR="00942FBB" w:rsidRPr="007F3323" w:rsidRDefault="00942FBB" w:rsidP="00B2040C">
                  <w:pPr>
                    <w:pStyle w:val="TableText"/>
                  </w:pPr>
                  <w:r w:rsidRPr="007F3323">
                    <w:t>alarmLevel</w:t>
                  </w:r>
                  <w:r w:rsidRPr="007F3323">
                    <w:rPr>
                      <w:rFonts w:hint="eastAsia"/>
                    </w:rPr>
                    <w:t>：告警级别</w:t>
                  </w:r>
                </w:p>
                <w:p w:rsidR="00942FBB" w:rsidRPr="007F3323" w:rsidRDefault="00942FBB" w:rsidP="00B2040C">
                  <w:pPr>
                    <w:pStyle w:val="TableText"/>
                  </w:pPr>
                  <w:r w:rsidRPr="007F3323">
                    <w:rPr>
                      <w:rFonts w:hint="eastAsia"/>
                    </w:rPr>
                    <w:t>例如：</w:t>
                  </w:r>
                  <w:r w:rsidRPr="007F3323">
                    <w:t>"order": [ "cleartype ASC", "occurtime DESC" ]</w:t>
                  </w:r>
                  <w:r w:rsidRPr="007F3323">
                    <w:rPr>
                      <w:rFonts w:hint="eastAsia"/>
                    </w:rPr>
                    <w:t>表示先按照清除类型为升序，再按照产生时间为降序进行排序</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total</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总活动告警数量</w:t>
                  </w:r>
                </w:p>
              </w:tc>
            </w:tr>
            <w:tr w:rsidR="004968EE" w:rsidRPr="007F3323" w:rsidTr="005348A4">
              <w:tc>
                <w:tcPr>
                  <w:tcW w:w="705" w:type="pct"/>
                </w:tcPr>
                <w:p w:rsidR="004968EE" w:rsidRPr="007F3323" w:rsidRDefault="004968EE" w:rsidP="00B2040C">
                  <w:pPr>
                    <w:pStyle w:val="TableText"/>
                  </w:pPr>
                  <w:r w:rsidRPr="004968EE">
                    <w:t>updateFlag</w:t>
                  </w:r>
                </w:p>
              </w:tc>
              <w:tc>
                <w:tcPr>
                  <w:tcW w:w="602" w:type="pct"/>
                  <w:shd w:val="clear" w:color="auto" w:fill="auto"/>
                </w:tcPr>
                <w:p w:rsidR="004968EE" w:rsidRPr="007F3323" w:rsidRDefault="004968EE" w:rsidP="00B2040C">
                  <w:pPr>
                    <w:pStyle w:val="TableText"/>
                  </w:pPr>
                  <w:r w:rsidRPr="007F3323">
                    <w:t>integer</w:t>
                  </w:r>
                </w:p>
              </w:tc>
              <w:tc>
                <w:tcPr>
                  <w:tcW w:w="3693" w:type="pct"/>
                  <w:shd w:val="clear" w:color="auto" w:fill="auto"/>
                </w:tcPr>
                <w:p w:rsidR="004968EE" w:rsidRDefault="00D2701D" w:rsidP="00B2040C">
                  <w:pPr>
                    <w:pStyle w:val="TableText"/>
                  </w:pPr>
                  <w:r>
                    <w:rPr>
                      <w:rFonts w:hint="eastAsia"/>
                    </w:rPr>
                    <w:t>活动告警查询</w:t>
                  </w:r>
                  <w:r w:rsidR="004968EE">
                    <w:rPr>
                      <w:rFonts w:hint="eastAsia"/>
                    </w:rPr>
                    <w:t>。</w:t>
                  </w:r>
                </w:p>
                <w:p w:rsidR="004968EE" w:rsidRDefault="004968EE" w:rsidP="00B2040C">
                  <w:pPr>
                    <w:pStyle w:val="TableText"/>
                  </w:pPr>
                  <w:r>
                    <w:rPr>
                      <w:rFonts w:hint="eastAsia"/>
                    </w:rPr>
                    <w:t>1</w:t>
                  </w:r>
                  <w:r>
                    <w:rPr>
                      <w:rFonts w:hint="eastAsia"/>
                    </w:rPr>
                    <w:t>：需要刷新标识</w:t>
                  </w:r>
                </w:p>
                <w:p w:rsidR="004968EE" w:rsidRPr="004968EE" w:rsidRDefault="004968EE" w:rsidP="00B2040C">
                  <w:pPr>
                    <w:pStyle w:val="TableText"/>
                  </w:pPr>
                  <w:r>
                    <w:rPr>
                      <w:rFonts w:hint="eastAsia"/>
                    </w:rPr>
                    <w:t>0</w:t>
                  </w:r>
                  <w:r>
                    <w:rPr>
                      <w:rFonts w:hint="eastAsia"/>
                    </w:rPr>
                    <w:t>：不需要刷新标识</w:t>
                  </w:r>
                </w:p>
              </w:tc>
            </w:tr>
            <w:tr w:rsidR="004968EE" w:rsidRPr="007F3323" w:rsidTr="005348A4">
              <w:tc>
                <w:tcPr>
                  <w:tcW w:w="705" w:type="pct"/>
                </w:tcPr>
                <w:p w:rsidR="004968EE" w:rsidRPr="007F3323" w:rsidRDefault="004968EE" w:rsidP="00B2040C">
                  <w:pPr>
                    <w:pStyle w:val="TableText"/>
                  </w:pPr>
                  <w:r w:rsidRPr="004968EE">
                    <w:t>viewId</w:t>
                  </w:r>
                </w:p>
              </w:tc>
              <w:tc>
                <w:tcPr>
                  <w:tcW w:w="602" w:type="pct"/>
                  <w:shd w:val="clear" w:color="auto" w:fill="auto"/>
                </w:tcPr>
                <w:p w:rsidR="004968EE" w:rsidRPr="007F3323" w:rsidRDefault="004968EE" w:rsidP="00B2040C">
                  <w:pPr>
                    <w:pStyle w:val="TableText"/>
                  </w:pPr>
                  <w:r w:rsidRPr="007F3323">
                    <w:t>integer</w:t>
                  </w:r>
                </w:p>
              </w:tc>
              <w:tc>
                <w:tcPr>
                  <w:tcW w:w="3693" w:type="pct"/>
                  <w:shd w:val="clear" w:color="auto" w:fill="auto"/>
                </w:tcPr>
                <w:p w:rsidR="004968EE" w:rsidRPr="007F3323" w:rsidRDefault="004968EE" w:rsidP="00B2040C">
                  <w:pPr>
                    <w:pStyle w:val="TableText"/>
                  </w:pPr>
                  <w:r>
                    <w:rPr>
                      <w:rFonts w:hint="eastAsia"/>
                    </w:rPr>
                    <w:t>窗口</w:t>
                  </w:r>
                  <w:r>
                    <w:rPr>
                      <w:rFonts w:hint="eastAsia"/>
                    </w:rPr>
                    <w:t>Id</w:t>
                  </w:r>
                </w:p>
              </w:tc>
            </w:tr>
            <w:tr w:rsidR="004968EE" w:rsidRPr="007F3323" w:rsidTr="005348A4">
              <w:tc>
                <w:tcPr>
                  <w:tcW w:w="705" w:type="pct"/>
                </w:tcPr>
                <w:p w:rsidR="004968EE" w:rsidRPr="007F3323" w:rsidRDefault="004968EE" w:rsidP="00113D79">
                  <w:pPr>
                    <w:pStyle w:val="TableText"/>
                  </w:pPr>
                  <w:r>
                    <w:rPr>
                      <w:rFonts w:hint="eastAsia"/>
                    </w:rPr>
                    <w:t>pageno</w:t>
                  </w:r>
                </w:p>
              </w:tc>
              <w:tc>
                <w:tcPr>
                  <w:tcW w:w="602" w:type="pct"/>
                  <w:shd w:val="clear" w:color="auto" w:fill="auto"/>
                </w:tcPr>
                <w:p w:rsidR="004968EE" w:rsidRPr="007F3323" w:rsidRDefault="004968EE" w:rsidP="00113D79">
                  <w:pPr>
                    <w:pStyle w:val="TableText"/>
                  </w:pPr>
                  <w:r>
                    <w:rPr>
                      <w:rFonts w:hint="eastAsia"/>
                    </w:rPr>
                    <w:t>integer</w:t>
                  </w:r>
                </w:p>
              </w:tc>
              <w:tc>
                <w:tcPr>
                  <w:tcW w:w="3693" w:type="pct"/>
                  <w:shd w:val="clear" w:color="auto" w:fill="auto"/>
                </w:tcPr>
                <w:p w:rsidR="004968EE" w:rsidRPr="007F3323" w:rsidRDefault="004968EE" w:rsidP="00113D79">
                  <w:pPr>
                    <w:pStyle w:val="TableText"/>
                  </w:pPr>
                  <w:r>
                    <w:rPr>
                      <w:rFonts w:hint="eastAsia"/>
                    </w:rPr>
                    <w:t>页数</w:t>
                  </w:r>
                </w:p>
              </w:tc>
            </w:tr>
            <w:tr w:rsidR="004968EE" w:rsidRPr="007F3323" w:rsidTr="005348A4">
              <w:tc>
                <w:tcPr>
                  <w:tcW w:w="705" w:type="pct"/>
                </w:tcPr>
                <w:p w:rsidR="004968EE" w:rsidRPr="007F3323" w:rsidRDefault="004968EE" w:rsidP="00113D79">
                  <w:pPr>
                    <w:pStyle w:val="TableText"/>
                  </w:pPr>
                  <w:r>
                    <w:rPr>
                      <w:rFonts w:hint="eastAsia"/>
                    </w:rPr>
                    <w:t>itemSize</w:t>
                  </w:r>
                </w:p>
              </w:tc>
              <w:tc>
                <w:tcPr>
                  <w:tcW w:w="602" w:type="pct"/>
                  <w:shd w:val="clear" w:color="auto" w:fill="auto"/>
                </w:tcPr>
                <w:p w:rsidR="004968EE" w:rsidRPr="007F3323" w:rsidRDefault="004968EE" w:rsidP="00113D79">
                  <w:pPr>
                    <w:pStyle w:val="TableText"/>
                  </w:pPr>
                  <w:r>
                    <w:rPr>
                      <w:rFonts w:hint="eastAsia"/>
                    </w:rPr>
                    <w:t>integer</w:t>
                  </w:r>
                </w:p>
              </w:tc>
              <w:tc>
                <w:tcPr>
                  <w:tcW w:w="3693" w:type="pct"/>
                  <w:shd w:val="clear" w:color="auto" w:fill="auto"/>
                </w:tcPr>
                <w:p w:rsidR="004968EE" w:rsidRPr="007F3323" w:rsidRDefault="004968EE" w:rsidP="00113D79">
                  <w:pPr>
                    <w:pStyle w:val="TableText"/>
                  </w:pPr>
                  <w:r>
                    <w:rPr>
                      <w:rFonts w:hint="eastAsia"/>
                    </w:rPr>
                    <w:t>页记录数</w:t>
                  </w:r>
                </w:p>
              </w:tc>
            </w:tr>
            <w:tr w:rsidR="00942FBB" w:rsidRPr="007F3323" w:rsidTr="005348A4">
              <w:tc>
                <w:tcPr>
                  <w:tcW w:w="705" w:type="pct"/>
                </w:tcPr>
                <w:p w:rsidR="00942FBB" w:rsidRPr="007F3323" w:rsidRDefault="00942FBB" w:rsidP="00B2040C">
                  <w:pPr>
                    <w:pStyle w:val="TableText"/>
                  </w:pPr>
                  <w:r w:rsidRPr="007F3323">
                    <w:rPr>
                      <w:rFonts w:hint="eastAsia"/>
                    </w:rPr>
                    <w:t>items</w:t>
                  </w:r>
                </w:p>
              </w:tc>
              <w:tc>
                <w:tcPr>
                  <w:tcW w:w="602" w:type="pct"/>
                  <w:shd w:val="clear" w:color="auto" w:fill="auto"/>
                </w:tcPr>
                <w:p w:rsidR="00942FBB" w:rsidRPr="007F3323" w:rsidRDefault="00942FBB" w:rsidP="00B2040C">
                  <w:pPr>
                    <w:pStyle w:val="TableText"/>
                  </w:pPr>
                  <w:r w:rsidRPr="007F3323">
                    <w:t>structure[]</w:t>
                  </w:r>
                </w:p>
              </w:tc>
              <w:tc>
                <w:tcPr>
                  <w:tcW w:w="3693" w:type="pct"/>
                  <w:shd w:val="clear" w:color="auto" w:fill="auto"/>
                </w:tcPr>
                <w:p w:rsidR="00942FBB" w:rsidRPr="007F3323" w:rsidRDefault="00942FBB" w:rsidP="00B2040C">
                  <w:pPr>
                    <w:pStyle w:val="TableText"/>
                  </w:pPr>
                  <w:r w:rsidRPr="007F3323">
                    <w:t>告警列表</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2"/>
                    <w:gridCol w:w="843"/>
                    <w:gridCol w:w="3686"/>
                  </w:tblGrid>
                  <w:tr w:rsidR="00942FBB" w:rsidRPr="007F3323" w:rsidTr="005348A4">
                    <w:tc>
                      <w:tcPr>
                        <w:tcW w:w="112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2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3" w:type="pct"/>
                      </w:tcPr>
                      <w:p w:rsidR="00942FBB" w:rsidRPr="007F3323" w:rsidRDefault="00942FBB" w:rsidP="00B2040C">
                        <w:pPr>
                          <w:pStyle w:val="TableText"/>
                        </w:pPr>
                        <w:r w:rsidRPr="007F3323">
                          <w:t>iSerialNo</w:t>
                        </w:r>
                      </w:p>
                    </w:tc>
                    <w:tc>
                      <w:tcPr>
                        <w:tcW w:w="722" w:type="pct"/>
                        <w:shd w:val="clear" w:color="auto" w:fill="auto"/>
                      </w:tcPr>
                      <w:p w:rsidR="00942FBB" w:rsidRPr="007F3323" w:rsidRDefault="00942FBB" w:rsidP="00B2040C">
                        <w:pPr>
                          <w:pStyle w:val="TableText"/>
                        </w:pPr>
                        <w:r w:rsidRPr="007F3323">
                          <w:t>integer</w:t>
                        </w:r>
                      </w:p>
                    </w:tc>
                    <w:tc>
                      <w:tcPr>
                        <w:tcW w:w="3155" w:type="pct"/>
                        <w:shd w:val="clear" w:color="auto" w:fill="auto"/>
                      </w:tcPr>
                      <w:p w:rsidR="00942FBB" w:rsidRPr="007F3323" w:rsidRDefault="00942FBB" w:rsidP="00B2040C">
                        <w:pPr>
                          <w:pStyle w:val="TableText"/>
                        </w:pPr>
                        <w:r w:rsidRPr="007F3323">
                          <w:t>告警流水号</w:t>
                        </w:r>
                      </w:p>
                    </w:tc>
                  </w:tr>
                  <w:tr w:rsidR="00942FBB" w:rsidRPr="007F3323" w:rsidTr="005348A4">
                    <w:tc>
                      <w:tcPr>
                        <w:tcW w:w="1123" w:type="pct"/>
                      </w:tcPr>
                      <w:p w:rsidR="00942FBB" w:rsidRPr="007F3323" w:rsidRDefault="00942FBB" w:rsidP="00B2040C">
                        <w:pPr>
                          <w:pStyle w:val="TableText"/>
                        </w:pPr>
                        <w:r w:rsidRPr="007F3323">
                          <w:t>svAlarmID</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w:t>
                        </w:r>
                        <w:r w:rsidRPr="007F3323">
                          <w:t>ID</w:t>
                        </w:r>
                      </w:p>
                    </w:tc>
                  </w:tr>
                  <w:tr w:rsidR="00942FBB" w:rsidRPr="007F3323" w:rsidTr="005348A4">
                    <w:tc>
                      <w:tcPr>
                        <w:tcW w:w="1123" w:type="pct"/>
                      </w:tcPr>
                      <w:p w:rsidR="00942FBB" w:rsidRPr="007F3323" w:rsidRDefault="0084066A" w:rsidP="00B2040C">
                        <w:pPr>
                          <w:pStyle w:val="TableText"/>
                        </w:pPr>
                        <w:r w:rsidRPr="0084066A">
                          <w:t>svMoc</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告警对象类别</w:t>
                        </w:r>
                        <w:r w:rsidRPr="007F3323">
                          <w:rPr>
                            <w:rFonts w:hint="eastAsia"/>
                          </w:rPr>
                          <w:t>。</w:t>
                        </w:r>
                      </w:p>
                      <w:p w:rsidR="00942FBB" w:rsidRPr="007F3323" w:rsidRDefault="00942FBB" w:rsidP="00B2040C">
                        <w:pPr>
                          <w:pStyle w:val="TableText"/>
                        </w:pPr>
                        <w:r w:rsidRPr="007F3323">
                          <w:rPr>
                            <w:rFonts w:hint="eastAsia"/>
                          </w:rPr>
                          <w:t>clusters</w:t>
                        </w:r>
                        <w:r w:rsidRPr="007F3323">
                          <w:rPr>
                            <w:rFonts w:hint="eastAsia"/>
                          </w:rPr>
                          <w:t>：集群</w:t>
                        </w:r>
                      </w:p>
                      <w:p w:rsidR="00942FBB" w:rsidRPr="007F3323" w:rsidRDefault="00942FBB" w:rsidP="00B2040C">
                        <w:pPr>
                          <w:pStyle w:val="TableText"/>
                        </w:pPr>
                        <w:r w:rsidRPr="007F3323">
                          <w:rPr>
                            <w:rFonts w:hint="eastAsia"/>
                          </w:rPr>
                          <w:t>DATASTORE</w:t>
                        </w:r>
                        <w:r w:rsidRPr="007F3323">
                          <w:rPr>
                            <w:rFonts w:hint="eastAsia"/>
                          </w:rPr>
                          <w:t>：数据存储</w:t>
                        </w:r>
                      </w:p>
                      <w:p w:rsidR="00942FBB" w:rsidRPr="007F3323" w:rsidRDefault="00942FBB" w:rsidP="00B2040C">
                        <w:pPr>
                          <w:pStyle w:val="TableText"/>
                        </w:pPr>
                        <w:r w:rsidRPr="007F3323">
                          <w:rPr>
                            <w:rFonts w:hint="eastAsia"/>
                          </w:rPr>
                          <w:t>hosts</w:t>
                        </w:r>
                        <w:r w:rsidRPr="007F3323">
                          <w:rPr>
                            <w:rFonts w:hint="eastAsia"/>
                          </w:rPr>
                          <w:t>：主机</w:t>
                        </w:r>
                      </w:p>
                      <w:p w:rsidR="00942FBB" w:rsidRPr="007F3323" w:rsidRDefault="00942FBB" w:rsidP="00B2040C">
                        <w:pPr>
                          <w:pStyle w:val="TableText"/>
                        </w:pPr>
                        <w:r w:rsidRPr="007F3323">
                          <w:rPr>
                            <w:rFonts w:hint="eastAsia"/>
                          </w:rPr>
                          <w:t>sites</w:t>
                        </w:r>
                        <w:r w:rsidRPr="007F3323">
                          <w:rPr>
                            <w:rFonts w:hint="eastAsia"/>
                          </w:rPr>
                          <w:t>：站点</w:t>
                        </w:r>
                      </w:p>
                      <w:p w:rsidR="00942FBB" w:rsidRPr="007F3323" w:rsidRDefault="00942FBB" w:rsidP="00B2040C">
                        <w:pPr>
                          <w:pStyle w:val="TableText"/>
                        </w:pPr>
                        <w:r w:rsidRPr="007F3323">
                          <w:rPr>
                            <w:rFonts w:hint="eastAsia"/>
                          </w:rPr>
                          <w:t>vms</w:t>
                        </w:r>
                        <w:r w:rsidRPr="007F3323">
                          <w:rPr>
                            <w:rFonts w:hint="eastAsia"/>
                          </w:rPr>
                          <w:t>：虚拟机</w:t>
                        </w:r>
                      </w:p>
                      <w:p w:rsidR="00942FBB" w:rsidRPr="007F3323" w:rsidRDefault="00942FBB" w:rsidP="00B2040C">
                        <w:pPr>
                          <w:pStyle w:val="TableText"/>
                        </w:pPr>
                        <w:r w:rsidRPr="007F3323">
                          <w:rPr>
                            <w:rFonts w:hint="eastAsia"/>
                          </w:rPr>
                          <w:t>vrms</w:t>
                        </w:r>
                        <w:r w:rsidRPr="007F3323">
                          <w:rPr>
                            <w:rFonts w:hint="eastAsia"/>
                          </w:rPr>
                          <w:t>：</w:t>
                        </w:r>
                        <w:r w:rsidRPr="007F3323">
                          <w:rPr>
                            <w:rFonts w:hint="eastAsia"/>
                          </w:rPr>
                          <w:t>VRM</w:t>
                        </w:r>
                        <w:r w:rsidRPr="007F3323">
                          <w:rPr>
                            <w:rFonts w:hint="eastAsia"/>
                          </w:rPr>
                          <w:t>节点</w:t>
                        </w:r>
                      </w:p>
                    </w:tc>
                  </w:tr>
                  <w:tr w:rsidR="00942FBB" w:rsidRPr="007F3323" w:rsidTr="005348A4">
                    <w:tc>
                      <w:tcPr>
                        <w:tcW w:w="1123" w:type="pct"/>
                      </w:tcPr>
                      <w:p w:rsidR="00942FBB" w:rsidRPr="007F3323" w:rsidRDefault="00942FBB" w:rsidP="00B2040C">
                        <w:pPr>
                          <w:pStyle w:val="TableText"/>
                        </w:pPr>
                        <w:r w:rsidRPr="007F3323">
                          <w:t>objectUrn</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对象标识</w:t>
                        </w:r>
                      </w:p>
                    </w:tc>
                  </w:tr>
                  <w:tr w:rsidR="00942FBB" w:rsidRPr="007F3323" w:rsidTr="005348A4">
                    <w:tc>
                      <w:tcPr>
                        <w:tcW w:w="1123" w:type="pct"/>
                      </w:tcPr>
                      <w:p w:rsidR="00942FBB" w:rsidRPr="007F3323" w:rsidRDefault="00942FBB" w:rsidP="00B2040C">
                        <w:pPr>
                          <w:pStyle w:val="TableText"/>
                        </w:pPr>
                        <w:r w:rsidRPr="007F3323">
                          <w:t>urnByName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URN</w:t>
                        </w:r>
                        <w:r w:rsidRPr="007F3323">
                          <w:t>别名</w:t>
                        </w:r>
                      </w:p>
                    </w:tc>
                  </w:tr>
                  <w:tr w:rsidR="00942FBB" w:rsidRPr="007F3323" w:rsidTr="005348A4">
                    <w:tc>
                      <w:tcPr>
                        <w:tcW w:w="1123" w:type="pct"/>
                      </w:tcPr>
                      <w:p w:rsidR="00942FBB" w:rsidRPr="007F3323" w:rsidRDefault="00942FBB" w:rsidP="00B2040C">
                        <w:pPr>
                          <w:pStyle w:val="TableText"/>
                        </w:pPr>
                        <w:r w:rsidRPr="007F3323">
                          <w:t>svAlarmName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告警名称</w:t>
                        </w:r>
                      </w:p>
                    </w:tc>
                  </w:tr>
                  <w:tr w:rsidR="00942FBB" w:rsidRPr="007F3323" w:rsidTr="005348A4">
                    <w:tc>
                      <w:tcPr>
                        <w:tcW w:w="1123" w:type="pct"/>
                      </w:tcPr>
                      <w:p w:rsidR="00942FBB" w:rsidRPr="007F3323" w:rsidRDefault="00942FBB" w:rsidP="00B2040C">
                        <w:pPr>
                          <w:pStyle w:val="TableText"/>
                        </w:pPr>
                        <w:r w:rsidRPr="007F3323">
                          <w:t>iAlarmCategory</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告警类别</w:t>
                        </w:r>
                      </w:p>
                    </w:tc>
                  </w:tr>
                  <w:tr w:rsidR="00942FBB" w:rsidRPr="007F3323" w:rsidTr="005348A4">
                    <w:tc>
                      <w:tcPr>
                        <w:tcW w:w="1123" w:type="pct"/>
                      </w:tcPr>
                      <w:p w:rsidR="00942FBB" w:rsidRPr="007F3323" w:rsidRDefault="00942FBB" w:rsidP="00B2040C">
                        <w:pPr>
                          <w:pStyle w:val="TableText"/>
                        </w:pPr>
                        <w:r w:rsidRPr="007F3323">
                          <w:t>iAlarmLevel</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告警级别</w:t>
                        </w:r>
                      </w:p>
                    </w:tc>
                  </w:tr>
                  <w:tr w:rsidR="00942FBB" w:rsidRPr="007F3323" w:rsidTr="005348A4">
                    <w:tc>
                      <w:tcPr>
                        <w:tcW w:w="1123" w:type="pct"/>
                      </w:tcPr>
                      <w:p w:rsidR="00942FBB" w:rsidRPr="007F3323" w:rsidRDefault="00942FBB" w:rsidP="00B2040C">
                        <w:pPr>
                          <w:pStyle w:val="TableText"/>
                        </w:pPr>
                        <w:r w:rsidRPr="007F3323">
                          <w:t>iClearType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清除类型</w:t>
                        </w:r>
                      </w:p>
                    </w:tc>
                  </w:tr>
                  <w:tr w:rsidR="00942FBB" w:rsidRPr="007F3323" w:rsidTr="005348A4">
                    <w:tc>
                      <w:tcPr>
                        <w:tcW w:w="1123" w:type="pct"/>
                      </w:tcPr>
                      <w:p w:rsidR="00942FBB" w:rsidRPr="007F3323" w:rsidRDefault="00942FBB" w:rsidP="00B2040C">
                        <w:pPr>
                          <w:pStyle w:val="TableText"/>
                        </w:pPr>
                        <w:r w:rsidRPr="007F3323">
                          <w:t>dtOccurTime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告警产生时间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dtUpdateTime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告警更新时间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dtClearTime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告警清除时间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svClearAlarmUserName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告警手工清除用户标识</w:t>
                        </w:r>
                      </w:p>
                    </w:tc>
                  </w:tr>
                  <w:tr w:rsidR="00942FBB" w:rsidRPr="007F3323" w:rsidTr="005348A4">
                    <w:tc>
                      <w:tcPr>
                        <w:tcW w:w="1123" w:type="pct"/>
                      </w:tcPr>
                      <w:p w:rsidR="00942FBB" w:rsidRPr="007F3323" w:rsidRDefault="00942FBB" w:rsidP="00B2040C">
                        <w:pPr>
                          <w:pStyle w:val="TableText"/>
                        </w:pPr>
                        <w:r w:rsidRPr="007F3323">
                          <w:t>svAdditionalInfo</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附加信息</w:t>
                        </w:r>
                      </w:p>
                    </w:tc>
                  </w:tr>
                  <w:tr w:rsidR="00942FBB" w:rsidRPr="007F3323" w:rsidTr="005348A4">
                    <w:tc>
                      <w:tcPr>
                        <w:tcW w:w="1123" w:type="pct"/>
                      </w:tcPr>
                      <w:p w:rsidR="00942FBB" w:rsidRPr="007F3323" w:rsidRDefault="00942FBB" w:rsidP="00B2040C">
                        <w:pPr>
                          <w:pStyle w:val="TableText"/>
                        </w:pPr>
                        <w:r w:rsidRPr="007F3323">
                          <w:t>svAlarmCause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告警产生原因</w:t>
                        </w:r>
                      </w:p>
                    </w:tc>
                  </w:tr>
                  <w:tr w:rsidR="00942FBB" w:rsidRPr="007F3323" w:rsidTr="005348A4">
                    <w:tc>
                      <w:tcPr>
                        <w:tcW w:w="1123" w:type="pct"/>
                      </w:tcPr>
                      <w:p w:rsidR="00942FBB" w:rsidRPr="007F3323" w:rsidRDefault="00942FBB" w:rsidP="00B2040C">
                        <w:pPr>
                          <w:pStyle w:val="TableText"/>
                        </w:pPr>
                        <w:r w:rsidRPr="007F3323">
                          <w:t>svEventType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事件类型</w:t>
                        </w:r>
                      </w:p>
                    </w:tc>
                  </w:tr>
                  <w:tr w:rsidR="00942FBB" w:rsidRPr="007F3323" w:rsidTr="005348A4">
                    <w:tc>
                      <w:tcPr>
                        <w:tcW w:w="1123" w:type="pct"/>
                      </w:tcPr>
                      <w:p w:rsidR="00942FBB" w:rsidRPr="007F3323" w:rsidRDefault="00942FBB" w:rsidP="00B2040C">
                        <w:pPr>
                          <w:pStyle w:val="TableText"/>
                        </w:pPr>
                        <w:r w:rsidRPr="007F3323">
                          <w:t>iAutoClear</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是否可自动清除</w:t>
                        </w:r>
                      </w:p>
                    </w:tc>
                  </w:tr>
                  <w:tr w:rsidR="00942FBB" w:rsidRPr="007F3323" w:rsidTr="005348A4">
                    <w:tc>
                      <w:tcPr>
                        <w:tcW w:w="1123" w:type="pct"/>
                      </w:tcPr>
                      <w:p w:rsidR="00942FBB" w:rsidRPr="007F3323" w:rsidRDefault="00942FBB" w:rsidP="00B2040C">
                        <w:pPr>
                          <w:pStyle w:val="TableText"/>
                        </w:pPr>
                        <w:r w:rsidRPr="007F3323">
                          <w:t>iAffectOpFlag</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影响业务标志</w:t>
                        </w:r>
                      </w:p>
                    </w:tc>
                  </w:tr>
                  <w:tr w:rsidR="002D50C5" w:rsidRPr="007F3323" w:rsidTr="005348A4">
                    <w:tc>
                      <w:tcPr>
                        <w:tcW w:w="1123" w:type="pct"/>
                      </w:tcPr>
                      <w:p w:rsidR="002D50C5" w:rsidRPr="007F3323" w:rsidRDefault="002D50C5" w:rsidP="00B2040C">
                        <w:pPr>
                          <w:pStyle w:val="TableText"/>
                        </w:pPr>
                        <w:r w:rsidRPr="002D50C5">
                          <w:t>objectType</w:t>
                        </w:r>
                      </w:p>
                    </w:tc>
                    <w:tc>
                      <w:tcPr>
                        <w:tcW w:w="722" w:type="pct"/>
                        <w:shd w:val="clear" w:color="auto" w:fill="auto"/>
                      </w:tcPr>
                      <w:p w:rsidR="002D50C5" w:rsidRPr="007F3323" w:rsidRDefault="002D50C5" w:rsidP="00113D79">
                        <w:pPr>
                          <w:pStyle w:val="TableText"/>
                        </w:pPr>
                        <w:r w:rsidRPr="007F3323">
                          <w:t>string</w:t>
                        </w:r>
                      </w:p>
                    </w:tc>
                    <w:tc>
                      <w:tcPr>
                        <w:tcW w:w="3155" w:type="pct"/>
                        <w:shd w:val="clear" w:color="auto" w:fill="auto"/>
                      </w:tcPr>
                      <w:p w:rsidR="002D50C5" w:rsidRPr="007F3323" w:rsidRDefault="002D50C5" w:rsidP="00113D79">
                        <w:pPr>
                          <w:pStyle w:val="TableText"/>
                        </w:pPr>
                        <w:r>
                          <w:rPr>
                            <w:rFonts w:hint="eastAsia"/>
                          </w:rPr>
                          <w:t>告警对象类型</w:t>
                        </w:r>
                        <w:r>
                          <w:rPr>
                            <w:rFonts w:hint="eastAsia"/>
                          </w:rPr>
                          <w:t>moc</w:t>
                        </w:r>
                      </w:p>
                    </w:tc>
                  </w:tr>
                  <w:tr w:rsidR="002D50C5" w:rsidRPr="007F3323" w:rsidTr="005348A4">
                    <w:tc>
                      <w:tcPr>
                        <w:tcW w:w="1123" w:type="pct"/>
                      </w:tcPr>
                      <w:p w:rsidR="002D50C5" w:rsidRPr="007F3323" w:rsidRDefault="002D50C5" w:rsidP="00B2040C">
                        <w:pPr>
                          <w:pStyle w:val="TableText"/>
                        </w:pPr>
                        <w:r w:rsidRPr="002D50C5">
                          <w:t>dtArrivedTime</w:t>
                        </w:r>
                      </w:p>
                    </w:tc>
                    <w:tc>
                      <w:tcPr>
                        <w:tcW w:w="722" w:type="pct"/>
                        <w:shd w:val="clear" w:color="auto" w:fill="auto"/>
                      </w:tcPr>
                      <w:p w:rsidR="002D50C5" w:rsidRPr="007F3323" w:rsidRDefault="002D50C5" w:rsidP="00113D79">
                        <w:pPr>
                          <w:pStyle w:val="TableText"/>
                        </w:pPr>
                        <w:r w:rsidRPr="007F3323">
                          <w:t>string</w:t>
                        </w:r>
                      </w:p>
                    </w:tc>
                    <w:tc>
                      <w:tcPr>
                        <w:tcW w:w="3155" w:type="pct"/>
                        <w:shd w:val="clear" w:color="auto" w:fill="auto"/>
                      </w:tcPr>
                      <w:p w:rsidR="002D50C5" w:rsidRPr="007F3323" w:rsidRDefault="002D50C5" w:rsidP="00113D79">
                        <w:pPr>
                          <w:pStyle w:val="TableText"/>
                        </w:pPr>
                        <w:r w:rsidRPr="007F3323">
                          <w:t>告警</w:t>
                        </w:r>
                        <w:r>
                          <w:rPr>
                            <w:rFonts w:hint="eastAsia"/>
                          </w:rPr>
                          <w:t>到达</w:t>
                        </w:r>
                        <w:r w:rsidRPr="007F3323">
                          <w:t>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2D50C5" w:rsidRPr="007F3323" w:rsidTr="005348A4">
                    <w:tc>
                      <w:tcPr>
                        <w:tcW w:w="1123" w:type="pct"/>
                      </w:tcPr>
                      <w:p w:rsidR="002D50C5" w:rsidRPr="007F3323" w:rsidRDefault="002D50C5" w:rsidP="00B2040C">
                        <w:pPr>
                          <w:pStyle w:val="TableText"/>
                        </w:pPr>
                        <w:r w:rsidRPr="002D50C5">
                          <w:t>iDisplay</w:t>
                        </w:r>
                      </w:p>
                    </w:tc>
                    <w:tc>
                      <w:tcPr>
                        <w:tcW w:w="722" w:type="pct"/>
                        <w:shd w:val="clear" w:color="auto" w:fill="auto"/>
                      </w:tcPr>
                      <w:p w:rsidR="002D50C5" w:rsidRPr="007F3323" w:rsidRDefault="002D50C5" w:rsidP="00113D79">
                        <w:pPr>
                          <w:pStyle w:val="TableText"/>
                        </w:pPr>
                        <w:r>
                          <w:rPr>
                            <w:rFonts w:hint="eastAsia"/>
                          </w:rPr>
                          <w:t>string</w:t>
                        </w:r>
                      </w:p>
                    </w:tc>
                    <w:tc>
                      <w:tcPr>
                        <w:tcW w:w="3155" w:type="pct"/>
                        <w:shd w:val="clear" w:color="auto" w:fill="auto"/>
                      </w:tcPr>
                      <w:p w:rsidR="002D50C5" w:rsidRPr="007F3323" w:rsidRDefault="002D50C5" w:rsidP="00113D79">
                        <w:pPr>
                          <w:pStyle w:val="TableText"/>
                        </w:pPr>
                        <w:r>
                          <w:rPr>
                            <w:rFonts w:hint="eastAsia"/>
                          </w:rPr>
                          <w:t>是否显示</w:t>
                        </w:r>
                      </w:p>
                    </w:tc>
                  </w:tr>
                  <w:tr w:rsidR="002D50C5" w:rsidRPr="007F3323" w:rsidTr="005348A4">
                    <w:tc>
                      <w:tcPr>
                        <w:tcW w:w="1123" w:type="pct"/>
                      </w:tcPr>
                      <w:p w:rsidR="002D50C5" w:rsidRPr="007F3323" w:rsidRDefault="002D50C5" w:rsidP="00B2040C">
                        <w:pPr>
                          <w:pStyle w:val="TableText"/>
                        </w:pPr>
                        <w:r w:rsidRPr="002D50C5">
                          <w:t>iParse</w:t>
                        </w:r>
                      </w:p>
                    </w:tc>
                    <w:tc>
                      <w:tcPr>
                        <w:tcW w:w="722" w:type="pct"/>
                        <w:shd w:val="clear" w:color="auto" w:fill="auto"/>
                      </w:tcPr>
                      <w:p w:rsidR="002D50C5" w:rsidRPr="007F3323" w:rsidRDefault="002D50C5" w:rsidP="00113D79">
                        <w:pPr>
                          <w:pStyle w:val="TableText"/>
                        </w:pPr>
                        <w:r>
                          <w:rPr>
                            <w:rFonts w:hint="eastAsia"/>
                          </w:rPr>
                          <w:t>integer</w:t>
                        </w:r>
                      </w:p>
                    </w:tc>
                    <w:tc>
                      <w:tcPr>
                        <w:tcW w:w="3155" w:type="pct"/>
                        <w:shd w:val="clear" w:color="auto" w:fill="auto"/>
                      </w:tcPr>
                      <w:p w:rsidR="002D50C5" w:rsidRPr="007F3323" w:rsidRDefault="002D50C5" w:rsidP="00113D79">
                        <w:pPr>
                          <w:pStyle w:val="TableText"/>
                        </w:pPr>
                        <w:r>
                          <w:rPr>
                            <w:rFonts w:hint="eastAsia"/>
                          </w:rPr>
                          <w:t>告警入库是否进行多国语言适配</w:t>
                        </w:r>
                      </w:p>
                    </w:tc>
                  </w:tr>
                  <w:tr w:rsidR="002D50C5" w:rsidRPr="007F3323" w:rsidTr="005348A4">
                    <w:tc>
                      <w:tcPr>
                        <w:tcW w:w="1123" w:type="pct"/>
                      </w:tcPr>
                      <w:p w:rsidR="002D50C5" w:rsidRPr="007F3323" w:rsidRDefault="002D50C5" w:rsidP="00B2040C">
                        <w:pPr>
                          <w:pStyle w:val="TableText"/>
                        </w:pPr>
                        <w:r w:rsidRPr="002D50C5">
                          <w:t>svLocationInfo</w:t>
                        </w:r>
                      </w:p>
                    </w:tc>
                    <w:tc>
                      <w:tcPr>
                        <w:tcW w:w="722" w:type="pct"/>
                        <w:shd w:val="clear" w:color="auto" w:fill="auto"/>
                      </w:tcPr>
                      <w:p w:rsidR="002D50C5" w:rsidRPr="007F3323" w:rsidRDefault="002D50C5" w:rsidP="00113D79">
                        <w:pPr>
                          <w:pStyle w:val="TableText"/>
                        </w:pPr>
                        <w:r w:rsidRPr="007F3323">
                          <w:t>string</w:t>
                        </w:r>
                      </w:p>
                    </w:tc>
                    <w:tc>
                      <w:tcPr>
                        <w:tcW w:w="3155" w:type="pct"/>
                        <w:shd w:val="clear" w:color="auto" w:fill="auto"/>
                      </w:tcPr>
                      <w:p w:rsidR="002D50C5" w:rsidRPr="007F3323" w:rsidRDefault="002D50C5" w:rsidP="00113D79">
                        <w:pPr>
                          <w:pStyle w:val="TableText"/>
                        </w:pPr>
                        <w:r>
                          <w:rPr>
                            <w:rFonts w:hint="eastAsia"/>
                          </w:rPr>
                          <w:t>告警定位信息</w:t>
                        </w:r>
                      </w:p>
                    </w:tc>
                  </w:tr>
                  <w:tr w:rsidR="002D50C5" w:rsidRPr="007F3323" w:rsidTr="005348A4">
                    <w:tc>
                      <w:tcPr>
                        <w:tcW w:w="1123" w:type="pct"/>
                      </w:tcPr>
                      <w:p w:rsidR="002D50C5" w:rsidRPr="007F3323" w:rsidRDefault="002D50C5" w:rsidP="00B2040C">
                        <w:pPr>
                          <w:pStyle w:val="TableText"/>
                        </w:pPr>
                        <w:r w:rsidRPr="002D50C5">
                          <w:t>iSyncNo</w:t>
                        </w:r>
                      </w:p>
                    </w:tc>
                    <w:tc>
                      <w:tcPr>
                        <w:tcW w:w="722" w:type="pct"/>
                        <w:shd w:val="clear" w:color="auto" w:fill="auto"/>
                      </w:tcPr>
                      <w:p w:rsidR="002D50C5" w:rsidRPr="007F3323" w:rsidRDefault="002D50C5" w:rsidP="00113D79">
                        <w:pPr>
                          <w:pStyle w:val="TableText"/>
                        </w:pPr>
                        <w:r w:rsidRPr="007F3323">
                          <w:t>integer</w:t>
                        </w:r>
                      </w:p>
                    </w:tc>
                    <w:tc>
                      <w:tcPr>
                        <w:tcW w:w="3155" w:type="pct"/>
                        <w:shd w:val="clear" w:color="auto" w:fill="auto"/>
                      </w:tcPr>
                      <w:p w:rsidR="002D50C5" w:rsidRPr="007F3323" w:rsidRDefault="002D50C5" w:rsidP="00113D79">
                        <w:pPr>
                          <w:pStyle w:val="TableText"/>
                        </w:pPr>
                        <w:r w:rsidRPr="007F3323">
                          <w:t>告警同步号</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&lt;alarm_uri&gt;/activeAlarms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rPr>
                <w:b/>
              </w:rPr>
            </w:pPr>
            <w:r w:rsidRPr="007F3323">
              <w:rPr>
                <w:rFonts w:hint="eastAsia"/>
                <w:b/>
              </w:rPr>
              <w:t>{</w:t>
            </w:r>
          </w:p>
          <w:p w:rsidR="00942FBB" w:rsidRPr="007F3323" w:rsidRDefault="00942FBB" w:rsidP="00B2040C">
            <w:pPr>
              <w:pStyle w:val="TableText"/>
            </w:pPr>
            <w:r w:rsidRPr="007F3323">
              <w:rPr>
                <w:rFonts w:hint="eastAsia"/>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A556A" w:rsidRPr="007F3323" w:rsidRDefault="00942FBB" w:rsidP="006A556A">
            <w:pPr>
              <w:pStyle w:val="TableText"/>
            </w:pPr>
            <w:r w:rsidRPr="007F3323">
              <w:t xml:space="preserve">  </w:t>
            </w:r>
            <w:r w:rsidR="007C3C17">
              <w:t xml:space="preserve">  </w:t>
            </w:r>
            <w:r w:rsidRPr="007F3323">
              <w:t>"total":1,</w:t>
            </w:r>
            <w:r w:rsidR="006A556A">
              <w:t xml:space="preserve"> </w:t>
            </w:r>
          </w:p>
          <w:p w:rsidR="006A556A" w:rsidRPr="007F3323" w:rsidRDefault="006A556A" w:rsidP="006A556A">
            <w:pPr>
              <w:pStyle w:val="TableText"/>
            </w:pPr>
            <w:r w:rsidRPr="007F3323">
              <w:t xml:space="preserve">  </w:t>
            </w:r>
            <w:r w:rsidR="007C3C17">
              <w:t xml:space="preserve">  </w:t>
            </w:r>
            <w:r>
              <w:t xml:space="preserve">"updateFlag": 1, </w:t>
            </w:r>
          </w:p>
          <w:p w:rsidR="006A556A" w:rsidRPr="007F3323" w:rsidRDefault="006A556A" w:rsidP="006A556A">
            <w:pPr>
              <w:pStyle w:val="TableText"/>
            </w:pPr>
            <w:r w:rsidRPr="007F3323">
              <w:t xml:space="preserve">  </w:t>
            </w:r>
            <w:r w:rsidR="007C3C17">
              <w:t xml:space="preserve">  </w:t>
            </w:r>
            <w:r>
              <w:t xml:space="preserve">"viewId": 0, </w:t>
            </w:r>
          </w:p>
          <w:p w:rsidR="006A556A" w:rsidRPr="007F3323" w:rsidRDefault="006A556A" w:rsidP="006A556A">
            <w:pPr>
              <w:pStyle w:val="TableText"/>
            </w:pPr>
            <w:r w:rsidRPr="007F3323">
              <w:t xml:space="preserve">  </w:t>
            </w:r>
            <w:r w:rsidR="007C3C17">
              <w:t xml:space="preserve">  </w:t>
            </w:r>
            <w:r>
              <w:t xml:space="preserve">"pageno": 0, </w:t>
            </w:r>
          </w:p>
          <w:p w:rsidR="00942FBB" w:rsidRPr="007F3323" w:rsidRDefault="006A556A" w:rsidP="006A556A">
            <w:pPr>
              <w:pStyle w:val="TableText"/>
            </w:pPr>
            <w:r w:rsidRPr="007F3323">
              <w:t xml:space="preserve">  </w:t>
            </w:r>
            <w:r w:rsidR="007C3C17">
              <w:t xml:space="preserve">  </w:t>
            </w:r>
            <w:r>
              <w:t xml:space="preserve">"itemSize": </w:t>
            </w:r>
            <w:r>
              <w:rPr>
                <w:rFonts w:hint="eastAsia"/>
              </w:rPr>
              <w:t>1</w:t>
            </w:r>
            <w:r>
              <w:t>,</w:t>
            </w:r>
            <w:r w:rsidR="00942FBB" w:rsidRPr="007F3323">
              <w:t xml:space="preserve"> </w:t>
            </w:r>
          </w:p>
          <w:p w:rsidR="00942FBB" w:rsidRPr="007F3323" w:rsidRDefault="00942FBB" w:rsidP="00B2040C">
            <w:pPr>
              <w:pStyle w:val="TableText"/>
            </w:pPr>
            <w:r w:rsidRPr="007F3323">
              <w:t xml:space="preserve">  </w:t>
            </w:r>
            <w:r w:rsidR="007C3C17">
              <w:t xml:space="preserve">  </w:t>
            </w:r>
            <w:r w:rsidRPr="007F3323">
              <w:t>"</w:t>
            </w:r>
            <w:r w:rsidRPr="007F3323">
              <w:rPr>
                <w:rFonts w:hint="eastAsia"/>
              </w:rPr>
              <w:t>item</w:t>
            </w:r>
            <w:r w:rsidRPr="007F3323">
              <w:t>s":[</w:t>
            </w:r>
          </w:p>
          <w:p w:rsidR="00942FBB" w:rsidRPr="007F3323" w:rsidRDefault="00942FBB" w:rsidP="00B2040C">
            <w:pPr>
              <w:pStyle w:val="TableText"/>
            </w:pPr>
            <w:r w:rsidRPr="007F3323">
              <w:t>{</w:t>
            </w:r>
          </w:p>
          <w:p w:rsidR="00942FBB" w:rsidRPr="007F3323" w:rsidRDefault="00CA39F8" w:rsidP="00CA39F8">
            <w:pPr>
              <w:pStyle w:val="TableText"/>
            </w:pPr>
            <w:r w:rsidRPr="007F3323">
              <w:t xml:space="preserve">      "iSyncNo":1,</w:t>
            </w:r>
          </w:p>
          <w:p w:rsidR="00942FBB" w:rsidRPr="007F3323" w:rsidRDefault="00942FBB" w:rsidP="00B2040C">
            <w:pPr>
              <w:pStyle w:val="TableText"/>
            </w:pPr>
            <w:r w:rsidRPr="007F3323">
              <w:t xml:space="preserve">      "iSerialNo":202,      </w:t>
            </w:r>
          </w:p>
          <w:p w:rsidR="00CA39F8" w:rsidRPr="007F3323" w:rsidRDefault="00942FBB" w:rsidP="00CA39F8">
            <w:pPr>
              <w:pStyle w:val="TableText"/>
            </w:pPr>
            <w:r w:rsidRPr="007F3323">
              <w:t xml:space="preserve">      "svAlarmID":"3105",</w:t>
            </w:r>
          </w:p>
          <w:p w:rsidR="00942FBB" w:rsidRPr="007F3323" w:rsidRDefault="00CA39F8" w:rsidP="00B2040C">
            <w:pPr>
              <w:pStyle w:val="TableText"/>
            </w:pPr>
            <w:r w:rsidRPr="007F3323">
              <w:t xml:space="preserve">      </w:t>
            </w:r>
            <w:r>
              <w:t>"svMoc": "vrms",</w:t>
            </w:r>
          </w:p>
          <w:p w:rsidR="00942FBB" w:rsidRPr="007F3323" w:rsidRDefault="00942FBB" w:rsidP="00B2040C">
            <w:pPr>
              <w:pStyle w:val="TableText"/>
            </w:pPr>
            <w:r w:rsidRPr="007F3323">
              <w:t xml:space="preserve">      "objectType":string,</w:t>
            </w:r>
          </w:p>
          <w:p w:rsidR="00942FBB" w:rsidRPr="007F3323" w:rsidRDefault="00942FBB" w:rsidP="00B2040C">
            <w:pPr>
              <w:pStyle w:val="TableText"/>
            </w:pPr>
            <w:r w:rsidRPr="007F3323">
              <w:t xml:space="preserve">      "objectUrn":string,</w:t>
            </w:r>
          </w:p>
          <w:p w:rsidR="00942FBB" w:rsidRPr="007F3323" w:rsidRDefault="00942FBB" w:rsidP="00B2040C">
            <w:pPr>
              <w:pStyle w:val="TableText"/>
            </w:pPr>
            <w:r w:rsidRPr="007F3323">
              <w:t xml:space="preserve">      "urnByName":string,</w:t>
            </w:r>
          </w:p>
          <w:p w:rsidR="00942FBB" w:rsidRPr="007F3323" w:rsidRDefault="00942FBB" w:rsidP="00B2040C">
            <w:pPr>
              <w:pStyle w:val="TableText"/>
            </w:pPr>
            <w:r w:rsidRPr="007F3323">
              <w:t xml:space="preserve">      "svAlarmName":"xxx",</w:t>
            </w:r>
          </w:p>
          <w:p w:rsidR="00942FBB" w:rsidRPr="007F3323" w:rsidRDefault="00942FBB" w:rsidP="00B2040C">
            <w:pPr>
              <w:pStyle w:val="TableText"/>
            </w:pPr>
            <w:r w:rsidRPr="007F3323">
              <w:t xml:space="preserve">      "iAlarmCategory":"xxx",</w:t>
            </w:r>
          </w:p>
          <w:p w:rsidR="00942FBB" w:rsidRPr="007F3323" w:rsidRDefault="00942FBB" w:rsidP="00B2040C">
            <w:pPr>
              <w:pStyle w:val="TableText"/>
            </w:pPr>
            <w:r w:rsidRPr="007F3323">
              <w:t xml:space="preserve">      "iAlarmLevel":"xxx",</w:t>
            </w:r>
          </w:p>
          <w:p w:rsidR="00942FBB" w:rsidRPr="007F3323" w:rsidRDefault="00942FBB" w:rsidP="00B2040C">
            <w:pPr>
              <w:pStyle w:val="TableText"/>
            </w:pPr>
            <w:r w:rsidRPr="007F3323">
              <w:t xml:space="preserve">      "iClearType":"xxx",</w:t>
            </w:r>
          </w:p>
          <w:p w:rsidR="00942FBB" w:rsidRPr="007F3323" w:rsidRDefault="00942FBB" w:rsidP="00B2040C">
            <w:pPr>
              <w:pStyle w:val="TableText"/>
            </w:pPr>
            <w:r w:rsidRPr="007F3323">
              <w:t xml:space="preserve">      "dtOccurTime":"2011-09-09 15:30:44.223",</w:t>
            </w:r>
          </w:p>
          <w:p w:rsidR="00942FBB" w:rsidRPr="007F3323" w:rsidRDefault="00942FBB" w:rsidP="00B2040C">
            <w:pPr>
              <w:pStyle w:val="TableText"/>
            </w:pPr>
            <w:r w:rsidRPr="007F3323">
              <w:t xml:space="preserve">      "dtUpdateTime":"xxx",</w:t>
            </w:r>
          </w:p>
          <w:p w:rsidR="00942FBB" w:rsidRPr="007F3323" w:rsidRDefault="00942FBB" w:rsidP="00B2040C">
            <w:pPr>
              <w:pStyle w:val="TableText"/>
            </w:pPr>
            <w:r w:rsidRPr="007F3323">
              <w:t xml:space="preserve">      "dtClearTime":"xxx",      </w:t>
            </w:r>
          </w:p>
          <w:p w:rsidR="00942FBB" w:rsidRPr="007F3323" w:rsidRDefault="00942FBB" w:rsidP="00B2040C">
            <w:pPr>
              <w:pStyle w:val="TableText"/>
            </w:pPr>
            <w:r w:rsidRPr="007F3323">
              <w:t xml:space="preserve">      "svClearAlarmUserName":"xxx",     </w:t>
            </w:r>
          </w:p>
          <w:p w:rsidR="00942FBB" w:rsidRPr="007F3323" w:rsidRDefault="00942FBB" w:rsidP="00B2040C">
            <w:pPr>
              <w:pStyle w:val="TableText"/>
            </w:pPr>
            <w:r w:rsidRPr="007F3323">
              <w:t xml:space="preserve">      "svAdditionalInfo":"testFMS",</w:t>
            </w:r>
          </w:p>
          <w:p w:rsidR="00942FBB" w:rsidRPr="007F3323" w:rsidRDefault="00942FBB" w:rsidP="00B2040C">
            <w:pPr>
              <w:pStyle w:val="TableText"/>
            </w:pPr>
            <w:r w:rsidRPr="007F3323">
              <w:t xml:space="preserve">      "svAlarmCause":"testFMS",      </w:t>
            </w:r>
          </w:p>
          <w:p w:rsidR="00942FBB" w:rsidRPr="007F3323" w:rsidRDefault="00942FBB" w:rsidP="00B2040C">
            <w:pPr>
              <w:pStyle w:val="TableText"/>
            </w:pPr>
            <w:r w:rsidRPr="007F3323">
              <w:t xml:space="preserve">      "svEventType":"testFMS",      </w:t>
            </w:r>
          </w:p>
          <w:p w:rsidR="00942FBB" w:rsidRPr="007F3323" w:rsidRDefault="00942FBB" w:rsidP="00B2040C">
            <w:pPr>
              <w:pStyle w:val="TableText"/>
            </w:pPr>
            <w:r w:rsidRPr="007F3323">
              <w:t xml:space="preserve">      "iAutoClear":"YES",</w:t>
            </w:r>
          </w:p>
          <w:p w:rsidR="00CA39F8" w:rsidRPr="007F3323" w:rsidRDefault="00942FBB" w:rsidP="00CA39F8">
            <w:pPr>
              <w:pStyle w:val="TableText"/>
            </w:pPr>
            <w:r w:rsidRPr="007F3323">
              <w:t xml:space="preserve">      "iAffectOpFlag":"YES"</w:t>
            </w:r>
            <w:r w:rsidR="00CA39F8" w:rsidRPr="007F3323">
              <w:t>,</w:t>
            </w:r>
          </w:p>
          <w:p w:rsidR="00CA39F8" w:rsidRPr="007F3323" w:rsidRDefault="00CA39F8" w:rsidP="00CA39F8">
            <w:pPr>
              <w:pStyle w:val="TableText"/>
            </w:pPr>
            <w:r w:rsidRPr="007F3323">
              <w:t xml:space="preserve">      "</w:t>
            </w:r>
            <w:r w:rsidRPr="0016577C">
              <w:t>dtArrivedTime</w:t>
            </w:r>
            <w:r w:rsidRPr="007F3323">
              <w:t>":"</w:t>
            </w:r>
            <w:r>
              <w:rPr>
                <w:rFonts w:hint="eastAsia"/>
              </w:rPr>
              <w:t>xxx</w:t>
            </w:r>
            <w:r w:rsidRPr="007F3323">
              <w:t>",</w:t>
            </w:r>
          </w:p>
          <w:p w:rsidR="00CA39F8" w:rsidRPr="007F3323" w:rsidRDefault="00CA39F8" w:rsidP="00CA39F8">
            <w:pPr>
              <w:pStyle w:val="TableText"/>
            </w:pPr>
            <w:r w:rsidRPr="007F3323">
              <w:t xml:space="preserve">      "</w:t>
            </w:r>
            <w:r w:rsidRPr="0016577C">
              <w:t>iDisplay</w:t>
            </w:r>
            <w:r w:rsidRPr="007F3323">
              <w:t>":"</w:t>
            </w:r>
            <w:r>
              <w:rPr>
                <w:rFonts w:hint="eastAsia"/>
              </w:rPr>
              <w:t>xxx</w:t>
            </w:r>
            <w:r w:rsidRPr="007F3323">
              <w:t>",</w:t>
            </w:r>
          </w:p>
          <w:p w:rsidR="00CA39F8" w:rsidRPr="007F3323" w:rsidRDefault="00CA39F8" w:rsidP="00CA39F8">
            <w:pPr>
              <w:pStyle w:val="TableText"/>
            </w:pPr>
            <w:r w:rsidRPr="007F3323">
              <w:t xml:space="preserve">      "</w:t>
            </w:r>
            <w:r w:rsidRPr="0016577C">
              <w:t>iParse</w:t>
            </w:r>
            <w:r>
              <w:t>":</w:t>
            </w:r>
            <w:r>
              <w:rPr>
                <w:rFonts w:hint="eastAsia"/>
              </w:rPr>
              <w:t>0</w:t>
            </w:r>
            <w:r w:rsidRPr="007F3323">
              <w:t>,</w:t>
            </w:r>
          </w:p>
          <w:p w:rsidR="00942FBB" w:rsidRPr="007F3323" w:rsidRDefault="00CA39F8" w:rsidP="00B2040C">
            <w:pPr>
              <w:pStyle w:val="TableText"/>
            </w:pPr>
            <w:r w:rsidRPr="007F3323">
              <w:t xml:space="preserve">      "</w:t>
            </w:r>
            <w:r w:rsidRPr="0016577C">
              <w:t>svLocationInfo</w:t>
            </w:r>
            <w:r w:rsidRPr="007F3323">
              <w:t>":" xxx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rPr>
                <w:sz w:val="24"/>
                <w:szCs w:val="24"/>
              </w:rPr>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11000006</w:t>
                  </w:r>
                </w:p>
              </w:tc>
              <w:tc>
                <w:tcPr>
                  <w:tcW w:w="2149" w:type="dxa"/>
                </w:tcPr>
                <w:p w:rsidR="00942FBB" w:rsidRPr="007F3323" w:rsidRDefault="00942FBB" w:rsidP="00B2040C">
                  <w:pPr>
                    <w:pStyle w:val="TableText"/>
                  </w:pPr>
                  <w:r w:rsidRPr="007F3323">
                    <w:t>查询参数为空</w:t>
                  </w:r>
                </w:p>
              </w:tc>
            </w:tr>
            <w:tr w:rsidR="00942FBB" w:rsidRPr="007F3323" w:rsidTr="005348A4">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11000020</w:t>
                  </w:r>
                </w:p>
              </w:tc>
              <w:tc>
                <w:tcPr>
                  <w:tcW w:w="2149" w:type="dxa"/>
                </w:tcPr>
                <w:p w:rsidR="00942FBB" w:rsidRPr="007F3323" w:rsidRDefault="00942FBB" w:rsidP="00B2040C">
                  <w:pPr>
                    <w:pStyle w:val="TableText"/>
                  </w:pPr>
                  <w:r w:rsidRPr="007F3323">
                    <w:t>指标标志或指标名称为空</w:t>
                  </w:r>
                </w:p>
              </w:tc>
            </w:tr>
            <w:tr w:rsidR="00942FBB" w:rsidRPr="007F3323" w:rsidTr="005348A4">
              <w:tc>
                <w:tcPr>
                  <w:tcW w:w="2151" w:type="dxa"/>
                </w:tcPr>
                <w:p w:rsidR="00942FBB" w:rsidRPr="007F3323" w:rsidRDefault="00942FBB" w:rsidP="00EB602D">
                  <w:pPr>
                    <w:pStyle w:val="TableText"/>
                  </w:pPr>
                  <w:r w:rsidRPr="007F3323">
                    <w:t>500</w:t>
                  </w:r>
                </w:p>
              </w:tc>
              <w:tc>
                <w:tcPr>
                  <w:tcW w:w="2165" w:type="dxa"/>
                </w:tcPr>
                <w:p w:rsidR="00942FBB" w:rsidRPr="007F3323" w:rsidRDefault="00942FBB" w:rsidP="00EB602D">
                  <w:pPr>
                    <w:pStyle w:val="TableText"/>
                  </w:pPr>
                  <w:r w:rsidRPr="007F3323">
                    <w:t>11000027</w:t>
                  </w:r>
                </w:p>
              </w:tc>
              <w:tc>
                <w:tcPr>
                  <w:tcW w:w="2149" w:type="dxa"/>
                </w:tcPr>
                <w:p w:rsidR="00942FBB" w:rsidRPr="007F3323" w:rsidRDefault="00942FBB" w:rsidP="00B2040C">
                  <w:pPr>
                    <w:pStyle w:val="TableText"/>
                  </w:pPr>
                  <w:r w:rsidRPr="007F3323">
                    <w:t>Urn</w:t>
                  </w:r>
                  <w:r w:rsidRPr="007F3323">
                    <w:t>为空</w:t>
                  </w:r>
                </w:p>
              </w:tc>
            </w:tr>
            <w:tr w:rsidR="00942FBB" w:rsidRPr="007F3323" w:rsidTr="005348A4">
              <w:tc>
                <w:tcPr>
                  <w:tcW w:w="2151" w:type="dxa"/>
                </w:tcPr>
                <w:p w:rsidR="00942FBB" w:rsidRPr="007F3323" w:rsidRDefault="00942FBB" w:rsidP="00EB602D">
                  <w:pPr>
                    <w:pStyle w:val="TableText"/>
                  </w:pPr>
                  <w:r w:rsidRPr="007F3323">
                    <w:rPr>
                      <w:rFonts w:hint="eastAsia"/>
                    </w:rPr>
                    <w:t>500</w:t>
                  </w:r>
                </w:p>
              </w:tc>
              <w:tc>
                <w:tcPr>
                  <w:tcW w:w="2165" w:type="dxa"/>
                </w:tcPr>
                <w:p w:rsidR="00942FBB" w:rsidRPr="007F3323" w:rsidRDefault="00942FBB" w:rsidP="00EB602D">
                  <w:pPr>
                    <w:pStyle w:val="TableText"/>
                  </w:pPr>
                  <w:r w:rsidRPr="007F3323">
                    <w:t>11100049</w:t>
                  </w:r>
                </w:p>
              </w:tc>
              <w:tc>
                <w:tcPr>
                  <w:tcW w:w="2149" w:type="dxa"/>
                </w:tcPr>
                <w:p w:rsidR="00942FBB" w:rsidRPr="007F3323" w:rsidRDefault="00942FBB" w:rsidP="00B2040C">
                  <w:pPr>
                    <w:pStyle w:val="TableText"/>
                  </w:pPr>
                  <w:r w:rsidRPr="007F3323">
                    <w:rPr>
                      <w:rFonts w:hint="eastAsia"/>
                    </w:rPr>
                    <w:t>查询规格超出上限</w:t>
                  </w:r>
                </w:p>
              </w:tc>
            </w:tr>
          </w:tbl>
          <w:p w:rsidR="00942FBB" w:rsidRPr="007F3323" w:rsidRDefault="00942FBB" w:rsidP="00B2040C">
            <w:pPr>
              <w:pStyle w:val="TableText"/>
            </w:pPr>
          </w:p>
        </w:tc>
      </w:tr>
    </w:tbl>
    <w:p w:rsidR="00CE3F3F" w:rsidRPr="007F3323" w:rsidRDefault="00CE3F3F" w:rsidP="00CE3F3F">
      <w:bookmarkStart w:id="120" w:name="_Toc323050033"/>
      <w:bookmarkStart w:id="121" w:name="_Toc439920394"/>
    </w:p>
    <w:p w:rsidR="00942FBB" w:rsidRPr="007F3323" w:rsidRDefault="00942FBB" w:rsidP="002B57DB">
      <w:pPr>
        <w:pStyle w:val="31"/>
      </w:pPr>
      <w:bookmarkStart w:id="122" w:name="_Toc509581435"/>
      <w:bookmarkStart w:id="123" w:name="_Toc28629823"/>
      <w:r w:rsidRPr="007F3323">
        <w:t>历史告警的查询功能</w:t>
      </w:r>
      <w:bookmarkEnd w:id="120"/>
      <w:bookmarkEnd w:id="121"/>
      <w:bookmarkEnd w:id="122"/>
      <w:bookmarkEnd w:id="12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历史告警的查询功能</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请求</w:t>
                  </w:r>
                  <w:r w:rsidRPr="007F3323">
                    <w:rPr>
                      <w:rFonts w:hint="eastAsia"/>
                    </w:rPr>
                    <w:t>正文</w:t>
                  </w:r>
                  <w:r w:rsidRPr="007F3323">
                    <w:t>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0D3FB9" w:rsidP="00B2040C">
                  <w:pPr>
                    <w:pStyle w:val="TableText"/>
                  </w:pPr>
                  <w:r>
                    <w:t>MOC</w:t>
                  </w:r>
                </w:p>
              </w:tc>
              <w:tc>
                <w:tcPr>
                  <w:tcW w:w="602" w:type="pct"/>
                  <w:shd w:val="clear" w:color="auto" w:fill="auto"/>
                </w:tcPr>
                <w:p w:rsidR="00942FBB" w:rsidRPr="007F3323" w:rsidRDefault="00942FBB" w:rsidP="00B2040C">
                  <w:pPr>
                    <w:pStyle w:val="TableText"/>
                  </w:pPr>
                  <w:r w:rsidRPr="007F3323">
                    <w:t>string</w:t>
                  </w:r>
                  <w:r w:rsidRPr="007F3323" w:rsidDel="002D03FA">
                    <w:t xml:space="preserve"> </w:t>
                  </w:r>
                </w:p>
              </w:tc>
              <w:tc>
                <w:tcPr>
                  <w:tcW w:w="3693" w:type="pct"/>
                  <w:shd w:val="clear" w:color="auto" w:fill="auto"/>
                </w:tcPr>
                <w:p w:rsidR="00942FBB" w:rsidRPr="007F3323" w:rsidRDefault="00942FBB" w:rsidP="00B2040C">
                  <w:pPr>
                    <w:pStyle w:val="TableText"/>
                  </w:pPr>
                  <w:r w:rsidRPr="007F3323">
                    <w:t>告警</w:t>
                  </w:r>
                  <w:r w:rsidRPr="007F3323">
                    <w:rPr>
                      <w:rFonts w:hint="eastAsia"/>
                    </w:rPr>
                    <w:t>对象类型。可选。</w:t>
                  </w:r>
                </w:p>
                <w:p w:rsidR="00942FBB" w:rsidRPr="007F3323" w:rsidRDefault="00942FBB" w:rsidP="00B2040C">
                  <w:pPr>
                    <w:pStyle w:val="TableText"/>
                  </w:pPr>
                  <w:r w:rsidRPr="007F3323">
                    <w:rPr>
                      <w:rFonts w:hint="eastAsia"/>
                    </w:rPr>
                    <w:t>clusters</w:t>
                  </w:r>
                  <w:r w:rsidRPr="007F3323">
                    <w:rPr>
                      <w:rFonts w:hint="eastAsia"/>
                    </w:rPr>
                    <w:t>：集群</w:t>
                  </w:r>
                </w:p>
                <w:p w:rsidR="00942FBB" w:rsidRPr="007F3323" w:rsidRDefault="00942FBB" w:rsidP="00B2040C">
                  <w:pPr>
                    <w:pStyle w:val="TableText"/>
                  </w:pPr>
                  <w:r w:rsidRPr="007F3323">
                    <w:rPr>
                      <w:rFonts w:hint="eastAsia"/>
                    </w:rPr>
                    <w:t>DATASTORE</w:t>
                  </w:r>
                  <w:r w:rsidRPr="007F3323">
                    <w:rPr>
                      <w:rFonts w:hint="eastAsia"/>
                    </w:rPr>
                    <w:t>：数据存储</w:t>
                  </w:r>
                </w:p>
                <w:p w:rsidR="00942FBB" w:rsidRPr="007F3323" w:rsidRDefault="00942FBB" w:rsidP="00B2040C">
                  <w:pPr>
                    <w:pStyle w:val="TableText"/>
                  </w:pPr>
                  <w:r w:rsidRPr="007F3323">
                    <w:rPr>
                      <w:rFonts w:hint="eastAsia"/>
                    </w:rPr>
                    <w:t>hosts</w:t>
                  </w:r>
                  <w:r w:rsidRPr="007F3323">
                    <w:rPr>
                      <w:rFonts w:hint="eastAsia"/>
                    </w:rPr>
                    <w:t>：主机</w:t>
                  </w:r>
                </w:p>
                <w:p w:rsidR="00942FBB" w:rsidRPr="007F3323" w:rsidRDefault="00942FBB" w:rsidP="00B2040C">
                  <w:pPr>
                    <w:pStyle w:val="TableText"/>
                  </w:pPr>
                  <w:r w:rsidRPr="007F3323">
                    <w:rPr>
                      <w:rFonts w:hint="eastAsia"/>
                    </w:rPr>
                    <w:t>sites</w:t>
                  </w:r>
                  <w:r w:rsidRPr="007F3323">
                    <w:rPr>
                      <w:rFonts w:hint="eastAsia"/>
                    </w:rPr>
                    <w:t>：站点</w:t>
                  </w:r>
                </w:p>
                <w:p w:rsidR="00942FBB" w:rsidRPr="007F3323" w:rsidRDefault="00942FBB" w:rsidP="00B2040C">
                  <w:pPr>
                    <w:pStyle w:val="TableText"/>
                  </w:pPr>
                  <w:r w:rsidRPr="007F3323">
                    <w:rPr>
                      <w:rFonts w:hint="eastAsia"/>
                    </w:rPr>
                    <w:t>vms</w:t>
                  </w:r>
                  <w:r w:rsidRPr="007F3323">
                    <w:rPr>
                      <w:rFonts w:hint="eastAsia"/>
                    </w:rPr>
                    <w:t>：虚拟机</w:t>
                  </w:r>
                </w:p>
                <w:p w:rsidR="00942FBB" w:rsidRPr="007F3323" w:rsidRDefault="00942FBB" w:rsidP="00B2040C">
                  <w:pPr>
                    <w:pStyle w:val="TableText"/>
                  </w:pPr>
                  <w:r w:rsidRPr="007F3323">
                    <w:rPr>
                      <w:rFonts w:hint="eastAsia"/>
                    </w:rPr>
                    <w:t>vrms</w:t>
                  </w:r>
                  <w:r w:rsidRPr="007F3323">
                    <w:rPr>
                      <w:rFonts w:hint="eastAsia"/>
                    </w:rPr>
                    <w:t>：</w:t>
                  </w:r>
                  <w:r w:rsidRPr="007F3323">
                    <w:rPr>
                      <w:rFonts w:hint="eastAsia"/>
                    </w:rPr>
                    <w:t>VRM</w:t>
                  </w:r>
                  <w:r w:rsidRPr="007F3323">
                    <w:rPr>
                      <w:rFonts w:hint="eastAsia"/>
                    </w:rPr>
                    <w:t>节点</w:t>
                  </w:r>
                </w:p>
              </w:tc>
            </w:tr>
            <w:tr w:rsidR="00793D54" w:rsidRPr="007F3323" w:rsidTr="005348A4">
              <w:tc>
                <w:tcPr>
                  <w:tcW w:w="705" w:type="pct"/>
                </w:tcPr>
                <w:p w:rsidR="00793D54" w:rsidRPr="007F3323" w:rsidRDefault="00793D54" w:rsidP="00B2040C">
                  <w:pPr>
                    <w:pStyle w:val="TableText"/>
                  </w:pPr>
                  <w:r>
                    <w:rPr>
                      <w:rFonts w:hint="eastAsia"/>
                    </w:rPr>
                    <w:t>objectUrn</w:t>
                  </w:r>
                </w:p>
              </w:tc>
              <w:tc>
                <w:tcPr>
                  <w:tcW w:w="602" w:type="pct"/>
                  <w:shd w:val="clear" w:color="auto" w:fill="auto"/>
                </w:tcPr>
                <w:p w:rsidR="00793D54" w:rsidRPr="007F3323" w:rsidRDefault="00793D54" w:rsidP="00B2040C">
                  <w:pPr>
                    <w:pStyle w:val="TableText"/>
                  </w:pPr>
                  <w:r>
                    <w:t>S</w:t>
                  </w:r>
                  <w:r>
                    <w:rPr>
                      <w:rFonts w:hint="eastAsia"/>
                    </w:rPr>
                    <w:t xml:space="preserve">tring </w:t>
                  </w:r>
                </w:p>
              </w:tc>
              <w:tc>
                <w:tcPr>
                  <w:tcW w:w="3693" w:type="pct"/>
                  <w:shd w:val="clear" w:color="auto" w:fill="auto"/>
                </w:tcPr>
                <w:p w:rsidR="00793D54" w:rsidRPr="007F3323" w:rsidRDefault="00793D54" w:rsidP="00B2040C">
                  <w:pPr>
                    <w:pStyle w:val="TableText"/>
                  </w:pPr>
                  <w:r w:rsidRPr="007F3323">
                    <w:t>对象标识</w:t>
                  </w:r>
                  <w:r>
                    <w:rPr>
                      <w:rFonts w:hint="eastAsia"/>
                    </w:rPr>
                    <w:t>。可选。</w:t>
                  </w:r>
                </w:p>
              </w:tc>
            </w:tr>
            <w:tr w:rsidR="00942FBB" w:rsidRPr="007F3323" w:rsidTr="005348A4">
              <w:tc>
                <w:tcPr>
                  <w:tcW w:w="705" w:type="pct"/>
                </w:tcPr>
                <w:p w:rsidR="00942FBB" w:rsidRPr="007F3323" w:rsidRDefault="00942FBB" w:rsidP="00B2040C">
                  <w:pPr>
                    <w:pStyle w:val="TableText"/>
                  </w:pPr>
                  <w:r w:rsidRPr="007F3323">
                    <w:t>alarmCategory</w:t>
                  </w:r>
                </w:p>
              </w:tc>
              <w:tc>
                <w:tcPr>
                  <w:tcW w:w="602" w:type="pct"/>
                  <w:shd w:val="clear" w:color="auto" w:fill="auto"/>
                </w:tcPr>
                <w:p w:rsidR="00942FBB" w:rsidRPr="007F3323" w:rsidRDefault="009A0423" w:rsidP="00B2040C">
                  <w:pPr>
                    <w:pStyle w:val="TableText"/>
                  </w:pPr>
                  <w:r w:rsidRPr="007F3323">
                    <w:t>S</w:t>
                  </w:r>
                  <w:r w:rsidR="00942FBB" w:rsidRPr="007F3323">
                    <w:t>tring</w:t>
                  </w:r>
                  <w:r>
                    <w:t>[]</w:t>
                  </w:r>
                </w:p>
              </w:tc>
              <w:tc>
                <w:tcPr>
                  <w:tcW w:w="3693" w:type="pct"/>
                  <w:shd w:val="clear" w:color="auto" w:fill="auto"/>
                </w:tcPr>
                <w:p w:rsidR="00942FBB" w:rsidRPr="007F3323" w:rsidRDefault="00942FBB" w:rsidP="00B2040C">
                  <w:pPr>
                    <w:pStyle w:val="TableText"/>
                  </w:pPr>
                  <w:r w:rsidRPr="007F3323">
                    <w:t>告警类别</w:t>
                  </w:r>
                  <w:r w:rsidRPr="007F3323">
                    <w:t xml:space="preserve">(0- </w:t>
                  </w:r>
                  <w:r w:rsidRPr="007F3323">
                    <w:t>原始告警，</w:t>
                  </w:r>
                  <w:r w:rsidRPr="007F3323">
                    <w:t xml:space="preserve">1- </w:t>
                  </w:r>
                  <w:r w:rsidRPr="007F3323">
                    <w:t>清除告警，</w:t>
                  </w:r>
                  <w:r w:rsidRPr="007F3323">
                    <w:t xml:space="preserve">2- </w:t>
                  </w:r>
                  <w:r w:rsidRPr="007F3323">
                    <w:t>更新告警</w:t>
                  </w:r>
                  <w:r w:rsidRPr="007F3323">
                    <w:t>)</w:t>
                  </w:r>
                  <w:r w:rsidRPr="007F3323">
                    <w:rPr>
                      <w:rFonts w:hint="eastAsia"/>
                    </w:rPr>
                    <w:t xml:space="preserve"> </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alarmId</w:t>
                  </w:r>
                  <w:r w:rsidRPr="007F3323" w:rsidDel="006E01E4">
                    <w:t xml:space="preserve"> </w:t>
                  </w:r>
                </w:p>
              </w:tc>
              <w:tc>
                <w:tcPr>
                  <w:tcW w:w="602" w:type="pct"/>
                  <w:shd w:val="clear" w:color="auto" w:fill="auto"/>
                </w:tcPr>
                <w:p w:rsidR="00942FBB" w:rsidRPr="007F3323" w:rsidRDefault="00942FBB" w:rsidP="00B2040C">
                  <w:pPr>
                    <w:pStyle w:val="TableText"/>
                  </w:pPr>
                  <w:r w:rsidRPr="007F3323">
                    <w:t>string</w:t>
                  </w:r>
                  <w:r w:rsidRPr="007F3323" w:rsidDel="006E01E4">
                    <w:t xml:space="preserve"> </w:t>
                  </w:r>
                </w:p>
              </w:tc>
              <w:tc>
                <w:tcPr>
                  <w:tcW w:w="3693" w:type="pct"/>
                  <w:shd w:val="clear" w:color="auto" w:fill="auto"/>
                </w:tcPr>
                <w:p w:rsidR="00942FBB" w:rsidRPr="007F3323" w:rsidRDefault="00942FBB" w:rsidP="00B2040C">
                  <w:pPr>
                    <w:pStyle w:val="TableText"/>
                  </w:pPr>
                  <w:r w:rsidRPr="007F3323">
                    <w:t>告警</w:t>
                  </w:r>
                  <w:r w:rsidRPr="007F3323">
                    <w:t>ID</w:t>
                  </w:r>
                  <w:r w:rsidRPr="007F3323">
                    <w:rPr>
                      <w:rFonts w:hint="eastAsia"/>
                    </w:rPr>
                    <w:t>，可选。</w:t>
                  </w:r>
                </w:p>
                <w:p w:rsidR="00942FBB" w:rsidRPr="007F3323" w:rsidRDefault="00942FBB" w:rsidP="00B2040C">
                  <w:pPr>
                    <w:pStyle w:val="TableText"/>
                  </w:pPr>
                </w:p>
              </w:tc>
            </w:tr>
            <w:tr w:rsidR="00942FBB" w:rsidRPr="007F3323" w:rsidTr="005348A4">
              <w:tc>
                <w:tcPr>
                  <w:tcW w:w="705" w:type="pct"/>
                </w:tcPr>
                <w:p w:rsidR="00942FBB" w:rsidRPr="007F3323" w:rsidRDefault="00942FBB" w:rsidP="00B2040C">
                  <w:pPr>
                    <w:pStyle w:val="TableText"/>
                  </w:pPr>
                  <w:r w:rsidRPr="007F3323">
                    <w:t>alarmName</w:t>
                  </w:r>
                  <w:r w:rsidRPr="007F3323" w:rsidDel="006E01E4">
                    <w:t xml:space="preserve"> </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告警名称</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alarmLevel</w:t>
                  </w:r>
                </w:p>
              </w:tc>
              <w:tc>
                <w:tcPr>
                  <w:tcW w:w="602" w:type="pct"/>
                  <w:shd w:val="clear" w:color="auto" w:fill="auto"/>
                </w:tcPr>
                <w:p w:rsidR="00942FBB" w:rsidRPr="007F3323" w:rsidRDefault="00942FBB" w:rsidP="00B2040C">
                  <w:pPr>
                    <w:pStyle w:val="TableText"/>
                  </w:pPr>
                  <w:r w:rsidRPr="007F3323">
                    <w:rPr>
                      <w:rFonts w:hint="eastAsia"/>
                    </w:rPr>
                    <w:t>string[]</w:t>
                  </w:r>
                </w:p>
              </w:tc>
              <w:tc>
                <w:tcPr>
                  <w:tcW w:w="3693" w:type="pct"/>
                  <w:shd w:val="clear" w:color="auto" w:fill="auto"/>
                </w:tcPr>
                <w:p w:rsidR="00942FBB" w:rsidRPr="007F3323" w:rsidRDefault="00942FBB" w:rsidP="00B2040C">
                  <w:pPr>
                    <w:pStyle w:val="TableText"/>
                  </w:pPr>
                  <w:r w:rsidRPr="007F3323">
                    <w:t>告警级别</w:t>
                  </w:r>
                  <w:r w:rsidRPr="007F3323">
                    <w:rPr>
                      <w:rFonts w:hint="eastAsia"/>
                    </w:rPr>
                    <w:t>。可选。</w:t>
                  </w:r>
                </w:p>
                <w:p w:rsidR="00942FBB" w:rsidRPr="007F3323" w:rsidRDefault="00942FBB" w:rsidP="00B2040C">
                  <w:pPr>
                    <w:pStyle w:val="TableText"/>
                  </w:pPr>
                  <w:r w:rsidRPr="007F3323">
                    <w:rPr>
                      <w:rFonts w:hint="eastAsia"/>
                    </w:rPr>
                    <w:t>1</w:t>
                  </w:r>
                  <w:r w:rsidRPr="007F3323">
                    <w:rPr>
                      <w:rFonts w:hint="eastAsia"/>
                    </w:rPr>
                    <w:t>：紧急</w:t>
                  </w:r>
                </w:p>
                <w:p w:rsidR="00942FBB" w:rsidRPr="007F3323" w:rsidRDefault="00942FBB" w:rsidP="00B2040C">
                  <w:pPr>
                    <w:pStyle w:val="TableText"/>
                  </w:pPr>
                  <w:r w:rsidRPr="007F3323">
                    <w:rPr>
                      <w:rFonts w:hint="eastAsia"/>
                    </w:rPr>
                    <w:t>2</w:t>
                  </w:r>
                  <w:r w:rsidRPr="007F3323">
                    <w:rPr>
                      <w:rFonts w:hint="eastAsia"/>
                    </w:rPr>
                    <w:t>：重要</w:t>
                  </w:r>
                </w:p>
                <w:p w:rsidR="00942FBB" w:rsidRPr="007F3323" w:rsidRDefault="00942FBB" w:rsidP="00B2040C">
                  <w:pPr>
                    <w:pStyle w:val="TableText"/>
                  </w:pPr>
                  <w:r w:rsidRPr="007F3323">
                    <w:rPr>
                      <w:rFonts w:hint="eastAsia"/>
                    </w:rPr>
                    <w:t>3</w:t>
                  </w:r>
                  <w:r w:rsidRPr="007F3323">
                    <w:rPr>
                      <w:rFonts w:hint="eastAsia"/>
                    </w:rPr>
                    <w:t>：次要</w:t>
                  </w:r>
                </w:p>
                <w:p w:rsidR="00942FBB" w:rsidRPr="007F3323" w:rsidRDefault="00942FBB" w:rsidP="00B2040C">
                  <w:pPr>
                    <w:pStyle w:val="TableText"/>
                  </w:pPr>
                  <w:r w:rsidRPr="007F3323">
                    <w:rPr>
                      <w:rFonts w:hint="eastAsia"/>
                    </w:rPr>
                    <w:t>4</w:t>
                  </w:r>
                  <w:r w:rsidRPr="007F3323">
                    <w:rPr>
                      <w:rFonts w:hint="eastAsia"/>
                    </w:rPr>
                    <w:t>：提示</w:t>
                  </w:r>
                </w:p>
              </w:tc>
            </w:tr>
            <w:tr w:rsidR="00942FBB" w:rsidRPr="007F3323" w:rsidTr="005348A4">
              <w:tc>
                <w:tcPr>
                  <w:tcW w:w="705" w:type="pct"/>
                </w:tcPr>
                <w:p w:rsidR="00942FBB" w:rsidRPr="007F3323" w:rsidRDefault="00942FBB" w:rsidP="00B2040C">
                  <w:pPr>
                    <w:pStyle w:val="TableText"/>
                  </w:pPr>
                  <w:r w:rsidRPr="007F3323">
                    <w:t>eventType</w:t>
                  </w:r>
                </w:p>
              </w:tc>
              <w:tc>
                <w:tcPr>
                  <w:tcW w:w="602" w:type="pct"/>
                  <w:shd w:val="clear" w:color="auto" w:fill="auto"/>
                </w:tcPr>
                <w:p w:rsidR="00942FBB" w:rsidRPr="007F3323"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事件类型</w:t>
                  </w:r>
                  <w:r w:rsidRPr="007F3323">
                    <w:rPr>
                      <w:rFonts w:hint="eastAsia"/>
                    </w:rPr>
                    <w:t>。可选。</w:t>
                  </w:r>
                </w:p>
                <w:p w:rsidR="00942FBB" w:rsidRPr="007F3323" w:rsidRDefault="00942FBB" w:rsidP="00B2040C">
                  <w:pPr>
                    <w:pStyle w:val="TableText"/>
                  </w:pPr>
                  <w:r w:rsidRPr="007F3323">
                    <w:rPr>
                      <w:rFonts w:hint="eastAsia"/>
                    </w:rPr>
                    <w:t>communications</w:t>
                  </w:r>
                  <w:r w:rsidRPr="007F3323">
                    <w:rPr>
                      <w:rFonts w:hint="eastAsia"/>
                    </w:rPr>
                    <w:t>：通信事件</w:t>
                  </w:r>
                </w:p>
                <w:p w:rsidR="00942FBB" w:rsidRPr="007F3323" w:rsidRDefault="00942FBB" w:rsidP="00B2040C">
                  <w:pPr>
                    <w:pStyle w:val="TableText"/>
                  </w:pPr>
                  <w:r w:rsidRPr="007F3323">
                    <w:rPr>
                      <w:rFonts w:hint="eastAsia"/>
                    </w:rPr>
                    <w:t>quality of service</w:t>
                  </w:r>
                  <w:r w:rsidRPr="007F3323">
                    <w:rPr>
                      <w:rFonts w:hint="eastAsia"/>
                    </w:rPr>
                    <w:t>：业务质量事件</w:t>
                  </w:r>
                </w:p>
                <w:p w:rsidR="00942FBB" w:rsidRPr="007F3323" w:rsidRDefault="00942FBB" w:rsidP="00B2040C">
                  <w:pPr>
                    <w:pStyle w:val="TableText"/>
                  </w:pPr>
                  <w:r w:rsidRPr="007F3323">
                    <w:rPr>
                      <w:rFonts w:hint="eastAsia"/>
                    </w:rPr>
                    <w:t>processing error</w:t>
                  </w:r>
                  <w:r w:rsidRPr="007F3323">
                    <w:rPr>
                      <w:rFonts w:hint="eastAsia"/>
                    </w:rPr>
                    <w:t>：处理出错事件</w:t>
                  </w:r>
                </w:p>
                <w:p w:rsidR="00942FBB" w:rsidRPr="007F3323" w:rsidRDefault="00942FBB" w:rsidP="00B2040C">
                  <w:pPr>
                    <w:pStyle w:val="TableText"/>
                  </w:pPr>
                  <w:r w:rsidRPr="007F3323">
                    <w:rPr>
                      <w:rFonts w:hint="eastAsia"/>
                    </w:rPr>
                    <w:t>equipment</w:t>
                  </w:r>
                  <w:r w:rsidRPr="007F3323">
                    <w:rPr>
                      <w:rFonts w:hint="eastAsia"/>
                    </w:rPr>
                    <w:t>：设备事件</w:t>
                  </w:r>
                </w:p>
                <w:p w:rsidR="00942FBB" w:rsidRPr="007F3323" w:rsidRDefault="00942FBB" w:rsidP="00B2040C">
                  <w:pPr>
                    <w:pStyle w:val="TableText"/>
                  </w:pPr>
                  <w:r w:rsidRPr="007F3323">
                    <w:rPr>
                      <w:rFonts w:hint="eastAsia"/>
                    </w:rPr>
                    <w:t>environmental</w:t>
                  </w:r>
                  <w:r w:rsidRPr="007F3323">
                    <w:rPr>
                      <w:rFonts w:hint="eastAsia"/>
                    </w:rPr>
                    <w:t>：环境事件</w:t>
                  </w:r>
                </w:p>
              </w:tc>
            </w:tr>
            <w:tr w:rsidR="00942FBB" w:rsidRPr="007F3323" w:rsidTr="005348A4">
              <w:tc>
                <w:tcPr>
                  <w:tcW w:w="705" w:type="pct"/>
                </w:tcPr>
                <w:p w:rsidR="00942FBB" w:rsidRPr="007F3323" w:rsidRDefault="00942FBB" w:rsidP="00B2040C">
                  <w:pPr>
                    <w:pStyle w:val="TableText"/>
                  </w:pPr>
                  <w:r w:rsidRPr="007F3323">
                    <w:t>occurStartTime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告警产生起始时间，格式如下：</w:t>
                  </w:r>
                  <w:r w:rsidRPr="007F3323">
                    <w:t>"</w:t>
                  </w:r>
                  <w:r w:rsidR="007D6670">
                    <w:t xml:space="preserve"> </w:t>
                  </w:r>
                  <w:r w:rsidR="007D6670" w:rsidRPr="007D6670">
                    <w:t xml:space="preserve">1511760601878 </w:t>
                  </w:r>
                  <w:r w:rsidRPr="007F3323">
                    <w:t>"</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occurStopTime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告警产生结束时间，格式如下：</w:t>
                  </w:r>
                  <w:r w:rsidRPr="007F3323">
                    <w:t>"</w:t>
                  </w:r>
                  <w:r w:rsidR="007D6670">
                    <w:t xml:space="preserve"> </w:t>
                  </w:r>
                  <w:r w:rsidR="007D6670" w:rsidRPr="007D6670">
                    <w:t xml:space="preserve">1511760601878 </w:t>
                  </w:r>
                  <w:r w:rsidRPr="007F3323">
                    <w:t>"</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objectType</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是否集成部件</w:t>
                  </w:r>
                  <w:r w:rsidRPr="007F3323">
                    <w:t>(</w:t>
                  </w:r>
                  <w:r w:rsidRPr="007F3323">
                    <w:t>支持单选</w:t>
                  </w:r>
                  <w:r w:rsidRPr="007F3323">
                    <w:t>)</w:t>
                  </w:r>
                  <w:r w:rsidRPr="007F3323">
                    <w:rPr>
                      <w:rFonts w:hint="eastAsia"/>
                    </w:rPr>
                    <w:t xml:space="preserve"> </w:t>
                  </w:r>
                  <w:r w:rsidRPr="007F3323">
                    <w:rPr>
                      <w:rFonts w:hint="eastAsia"/>
                    </w:rPr>
                    <w:t>。可选。</w:t>
                  </w:r>
                </w:p>
                <w:p w:rsidR="00942FBB" w:rsidRPr="007F3323" w:rsidRDefault="00942FBB" w:rsidP="00B2040C">
                  <w:pPr>
                    <w:pStyle w:val="TableText"/>
                  </w:pPr>
                  <w:r w:rsidRPr="007F3323">
                    <w:rPr>
                      <w:rFonts w:hint="eastAsia"/>
                    </w:rPr>
                    <w:t>0</w:t>
                  </w:r>
                  <w:r w:rsidRPr="007F3323">
                    <w:rPr>
                      <w:rFonts w:hint="eastAsia"/>
                    </w:rPr>
                    <w:t>：否</w:t>
                  </w:r>
                </w:p>
                <w:p w:rsidR="00942FBB" w:rsidRPr="007F3323" w:rsidRDefault="00942FBB" w:rsidP="00B2040C">
                  <w:pPr>
                    <w:pStyle w:val="TableText"/>
                  </w:pPr>
                  <w:r w:rsidRPr="007F3323">
                    <w:rPr>
                      <w:rFonts w:hint="eastAsia"/>
                    </w:rPr>
                    <w:t>1</w:t>
                  </w:r>
                  <w:r w:rsidRPr="007F3323">
                    <w:rPr>
                      <w:rFonts w:hint="eastAsia"/>
                    </w:rPr>
                    <w:t>：是</w:t>
                  </w:r>
                </w:p>
              </w:tc>
            </w:tr>
            <w:tr w:rsidR="00942FBB" w:rsidRPr="007F3323" w:rsidTr="005348A4">
              <w:tc>
                <w:tcPr>
                  <w:tcW w:w="705" w:type="pct"/>
                </w:tcPr>
                <w:p w:rsidR="00942FBB" w:rsidRPr="007F3323" w:rsidRDefault="00942FBB" w:rsidP="00B2040C">
                  <w:pPr>
                    <w:pStyle w:val="TableText"/>
                  </w:pPr>
                  <w:r w:rsidRPr="007F3323">
                    <w:t>offset</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从多少条开始取数据</w:t>
                  </w:r>
                  <w:r w:rsidRPr="007F3323">
                    <w:rPr>
                      <w:rFonts w:hint="eastAsia"/>
                    </w:rPr>
                    <w:t>，可选。默认</w:t>
                  </w:r>
                  <w:r w:rsidRPr="007F3323">
                    <w:rPr>
                      <w:rFonts w:hint="eastAsia"/>
                    </w:rPr>
                    <w:t>0</w:t>
                  </w:r>
                  <w:r w:rsidRPr="007F3323">
                    <w:rPr>
                      <w:rFonts w:hint="eastAsia"/>
                    </w:rPr>
                    <w:t>。</w:t>
                  </w:r>
                </w:p>
              </w:tc>
            </w:tr>
            <w:tr w:rsidR="00942FBB" w:rsidRPr="007F3323" w:rsidTr="005348A4">
              <w:tc>
                <w:tcPr>
                  <w:tcW w:w="705" w:type="pct"/>
                </w:tcPr>
                <w:p w:rsidR="00942FBB" w:rsidRPr="007F3323" w:rsidRDefault="00942FBB" w:rsidP="00B2040C">
                  <w:pPr>
                    <w:pStyle w:val="TableText"/>
                  </w:pPr>
                  <w:r w:rsidRPr="007F3323">
                    <w:t>limit</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UI</w:t>
                  </w:r>
                  <w:r w:rsidRPr="007F3323">
                    <w:t>一页显示的记录数</w:t>
                  </w:r>
                  <w:r w:rsidRPr="007F3323">
                    <w:rPr>
                      <w:rFonts w:hint="eastAsia"/>
                    </w:rPr>
                    <w:t>，可选。单次查询上限默认不超过</w:t>
                  </w:r>
                  <w:r w:rsidRPr="007F3323">
                    <w:rPr>
                      <w:rFonts w:hint="eastAsia"/>
                    </w:rPr>
                    <w:t>100</w:t>
                  </w:r>
                  <w:r w:rsidRPr="007F3323">
                    <w:rPr>
                      <w:rFonts w:hint="eastAsia"/>
                    </w:rPr>
                    <w:t>。</w:t>
                  </w:r>
                </w:p>
              </w:tc>
            </w:tr>
            <w:tr w:rsidR="00942FBB" w:rsidRPr="007F3323" w:rsidTr="005348A4">
              <w:tc>
                <w:tcPr>
                  <w:tcW w:w="705" w:type="pct"/>
                </w:tcPr>
                <w:p w:rsidR="00942FBB" w:rsidRPr="007F3323" w:rsidRDefault="00942FBB" w:rsidP="00B2040C">
                  <w:pPr>
                    <w:pStyle w:val="TableText"/>
                  </w:pPr>
                  <w:r w:rsidRPr="007F3323">
                    <w:t>order</w:t>
                  </w:r>
                </w:p>
              </w:tc>
              <w:tc>
                <w:tcPr>
                  <w:tcW w:w="602" w:type="pct"/>
                  <w:shd w:val="clear" w:color="auto" w:fill="auto"/>
                </w:tcPr>
                <w:p w:rsidR="00942FBB" w:rsidRPr="007F3323"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排序条件</w:t>
                  </w:r>
                  <w:r w:rsidRPr="007F3323">
                    <w:rPr>
                      <w:rFonts w:hint="eastAsia"/>
                    </w:rPr>
                    <w:t>。可选。</w:t>
                  </w:r>
                </w:p>
                <w:p w:rsidR="00942FBB" w:rsidRPr="007F3323" w:rsidRDefault="00942FBB" w:rsidP="00B2040C">
                  <w:pPr>
                    <w:pStyle w:val="TableText"/>
                  </w:pPr>
                  <w:r w:rsidRPr="007F3323">
                    <w:t>ASC</w:t>
                  </w:r>
                  <w:r w:rsidRPr="007F3323">
                    <w:rPr>
                      <w:rFonts w:hint="eastAsia"/>
                    </w:rPr>
                    <w:t>：升序；</w:t>
                  </w:r>
                  <w:r w:rsidRPr="007F3323">
                    <w:t>DESC</w:t>
                  </w:r>
                  <w:r w:rsidRPr="007F3323">
                    <w:rPr>
                      <w:rFonts w:hint="eastAsia"/>
                    </w:rPr>
                    <w:t>降序。</w:t>
                  </w:r>
                </w:p>
                <w:p w:rsidR="00942FBB" w:rsidRPr="007F3323" w:rsidRDefault="00942FBB" w:rsidP="00B2040C">
                  <w:pPr>
                    <w:pStyle w:val="TableText"/>
                  </w:pPr>
                  <w:r w:rsidRPr="007F3323">
                    <w:rPr>
                      <w:rFonts w:hint="eastAsia"/>
                    </w:rPr>
                    <w:t>支持的排序条件：</w:t>
                  </w:r>
                </w:p>
                <w:p w:rsidR="00942FBB" w:rsidRPr="007F3323" w:rsidRDefault="00942FBB" w:rsidP="00B2040C">
                  <w:pPr>
                    <w:pStyle w:val="TableText"/>
                  </w:pPr>
                  <w:r w:rsidRPr="007F3323">
                    <w:rPr>
                      <w:rFonts w:hint="eastAsia"/>
                    </w:rPr>
                    <w:t>o</w:t>
                  </w:r>
                  <w:r w:rsidRPr="007F3323">
                    <w:t>ccurtime</w:t>
                  </w:r>
                  <w:r w:rsidRPr="007F3323">
                    <w:rPr>
                      <w:rFonts w:hint="eastAsia"/>
                    </w:rPr>
                    <w:t>：告警产生时间</w:t>
                  </w:r>
                </w:p>
                <w:p w:rsidR="00942FBB" w:rsidRPr="007F3323" w:rsidRDefault="00942FBB" w:rsidP="00B2040C">
                  <w:pPr>
                    <w:pStyle w:val="TableText"/>
                  </w:pPr>
                  <w:r w:rsidRPr="007F3323">
                    <w:t>alarmId</w:t>
                  </w:r>
                  <w:r w:rsidRPr="007F3323">
                    <w:rPr>
                      <w:rFonts w:hint="eastAsia"/>
                    </w:rPr>
                    <w:t>：告警</w:t>
                  </w:r>
                  <w:r w:rsidRPr="007F3323">
                    <w:rPr>
                      <w:rFonts w:hint="eastAsia"/>
                    </w:rPr>
                    <w:t>ID</w:t>
                  </w:r>
                </w:p>
                <w:p w:rsidR="00942FBB" w:rsidRPr="007F3323" w:rsidRDefault="00942FBB" w:rsidP="00B2040C">
                  <w:pPr>
                    <w:pStyle w:val="TableText"/>
                  </w:pPr>
                  <w:r w:rsidRPr="007F3323">
                    <w:t>cleartype</w:t>
                  </w:r>
                  <w:r w:rsidRPr="007F3323">
                    <w:rPr>
                      <w:rFonts w:hint="eastAsia"/>
                    </w:rPr>
                    <w:t>：清除类型</w:t>
                  </w:r>
                </w:p>
                <w:p w:rsidR="00942FBB" w:rsidRPr="007F3323" w:rsidRDefault="00942FBB" w:rsidP="00B2040C">
                  <w:pPr>
                    <w:pStyle w:val="TableText"/>
                  </w:pPr>
                  <w:r w:rsidRPr="007F3323">
                    <w:t>alarmLevel</w:t>
                  </w:r>
                  <w:r w:rsidRPr="007F3323">
                    <w:rPr>
                      <w:rFonts w:hint="eastAsia"/>
                    </w:rPr>
                    <w:t>：告警级别</w:t>
                  </w:r>
                </w:p>
                <w:p w:rsidR="00942FBB" w:rsidRPr="007F3323" w:rsidRDefault="00942FBB" w:rsidP="00B2040C">
                  <w:pPr>
                    <w:pStyle w:val="TableText"/>
                  </w:pPr>
                  <w:r w:rsidRPr="007F3323">
                    <w:t>syncNo</w:t>
                  </w:r>
                  <w:r w:rsidRPr="007F3323">
                    <w:rPr>
                      <w:rFonts w:hint="eastAsia"/>
                    </w:rPr>
                    <w:t>：同步号</w:t>
                  </w:r>
                </w:p>
                <w:p w:rsidR="00942FBB" w:rsidRPr="007F3323" w:rsidRDefault="00942FBB" w:rsidP="00B2040C">
                  <w:pPr>
                    <w:pStyle w:val="TableText"/>
                  </w:pPr>
                  <w:r w:rsidRPr="007F3323">
                    <w:rPr>
                      <w:rFonts w:hint="eastAsia"/>
                    </w:rPr>
                    <w:t>例如：</w:t>
                  </w:r>
                  <w:r w:rsidRPr="007F3323">
                    <w:t>"order": [ "cleartype ASC", "occurtime DESC" ]</w:t>
                  </w:r>
                  <w:r w:rsidRPr="007F3323">
                    <w:rPr>
                      <w:rFonts w:hint="eastAsia"/>
                    </w:rPr>
                    <w:t>表示先按照清除类型为升序，再按照产生时间为降序进行排序。</w:t>
                  </w:r>
                </w:p>
              </w:tc>
            </w:tr>
            <w:tr w:rsidR="00942FBB" w:rsidRPr="007F3323" w:rsidTr="005348A4">
              <w:tc>
                <w:tcPr>
                  <w:tcW w:w="705" w:type="pct"/>
                </w:tcPr>
                <w:p w:rsidR="00942FBB" w:rsidRPr="007F3323" w:rsidRDefault="00942FBB" w:rsidP="00B2040C">
                  <w:pPr>
                    <w:pStyle w:val="TableText"/>
                  </w:pPr>
                  <w:r w:rsidRPr="007F3323">
                    <w:t>display</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是否本系统屏蔽</w:t>
                  </w:r>
                  <w:r w:rsidRPr="007F3323">
                    <w:t>(</w:t>
                  </w:r>
                  <w:r w:rsidRPr="007F3323">
                    <w:t>支持单选，缺省选择非屏蔽告警</w:t>
                  </w:r>
                  <w:r w:rsidRPr="007F3323">
                    <w:t>)</w:t>
                  </w:r>
                  <w:r w:rsidRPr="007F3323">
                    <w:rPr>
                      <w:rFonts w:hint="eastAsia"/>
                    </w:rPr>
                    <w:t xml:space="preserve"> </w:t>
                  </w:r>
                  <w:r w:rsidRPr="007F3323">
                    <w:rPr>
                      <w:rFonts w:hint="eastAsia"/>
                    </w:rPr>
                    <w:t>，可选。默认</w:t>
                  </w:r>
                  <w:r w:rsidRPr="007F3323">
                    <w:rPr>
                      <w:rFonts w:hint="eastAsia"/>
                    </w:rPr>
                    <w:t>0.</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total</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告警总量</w:t>
                  </w:r>
                </w:p>
              </w:tc>
            </w:tr>
            <w:tr w:rsidR="00FE4172" w:rsidRPr="007F3323" w:rsidTr="005348A4">
              <w:tc>
                <w:tcPr>
                  <w:tcW w:w="705" w:type="pct"/>
                </w:tcPr>
                <w:p w:rsidR="00FE4172" w:rsidRPr="007F3323" w:rsidRDefault="00FE4172" w:rsidP="00113D79">
                  <w:pPr>
                    <w:pStyle w:val="TableText"/>
                  </w:pPr>
                  <w:r>
                    <w:rPr>
                      <w:rFonts w:hint="eastAsia"/>
                    </w:rPr>
                    <w:t>pageno</w:t>
                  </w:r>
                </w:p>
              </w:tc>
              <w:tc>
                <w:tcPr>
                  <w:tcW w:w="602" w:type="pct"/>
                  <w:shd w:val="clear" w:color="auto" w:fill="auto"/>
                </w:tcPr>
                <w:p w:rsidR="00FE4172" w:rsidRPr="007F3323" w:rsidRDefault="00FE4172" w:rsidP="00113D79">
                  <w:pPr>
                    <w:pStyle w:val="TableText"/>
                  </w:pPr>
                  <w:r>
                    <w:rPr>
                      <w:rFonts w:hint="eastAsia"/>
                    </w:rPr>
                    <w:t>integer</w:t>
                  </w:r>
                </w:p>
              </w:tc>
              <w:tc>
                <w:tcPr>
                  <w:tcW w:w="3693" w:type="pct"/>
                  <w:shd w:val="clear" w:color="auto" w:fill="auto"/>
                </w:tcPr>
                <w:p w:rsidR="00FE4172" w:rsidRPr="007F3323" w:rsidRDefault="00FE4172" w:rsidP="00113D79">
                  <w:pPr>
                    <w:pStyle w:val="TableText"/>
                  </w:pPr>
                  <w:r>
                    <w:rPr>
                      <w:rFonts w:hint="eastAsia"/>
                    </w:rPr>
                    <w:t>页数</w:t>
                  </w:r>
                </w:p>
              </w:tc>
            </w:tr>
            <w:tr w:rsidR="00FE4172" w:rsidRPr="007F3323" w:rsidTr="005348A4">
              <w:tc>
                <w:tcPr>
                  <w:tcW w:w="705" w:type="pct"/>
                </w:tcPr>
                <w:p w:rsidR="00FE4172" w:rsidRPr="007F3323" w:rsidRDefault="00FE4172" w:rsidP="00113D79">
                  <w:pPr>
                    <w:pStyle w:val="TableText"/>
                  </w:pPr>
                  <w:r>
                    <w:rPr>
                      <w:rFonts w:hint="eastAsia"/>
                    </w:rPr>
                    <w:t>itemSize</w:t>
                  </w:r>
                </w:p>
              </w:tc>
              <w:tc>
                <w:tcPr>
                  <w:tcW w:w="602" w:type="pct"/>
                  <w:shd w:val="clear" w:color="auto" w:fill="auto"/>
                </w:tcPr>
                <w:p w:rsidR="00FE4172" w:rsidRPr="007F3323" w:rsidRDefault="00FE4172" w:rsidP="00113D79">
                  <w:pPr>
                    <w:pStyle w:val="TableText"/>
                  </w:pPr>
                  <w:r>
                    <w:rPr>
                      <w:rFonts w:hint="eastAsia"/>
                    </w:rPr>
                    <w:t>integer</w:t>
                  </w:r>
                </w:p>
              </w:tc>
              <w:tc>
                <w:tcPr>
                  <w:tcW w:w="3693" w:type="pct"/>
                  <w:shd w:val="clear" w:color="auto" w:fill="auto"/>
                </w:tcPr>
                <w:p w:rsidR="00FE4172" w:rsidRPr="007F3323" w:rsidRDefault="00FE4172" w:rsidP="00113D79">
                  <w:pPr>
                    <w:pStyle w:val="TableText"/>
                  </w:pPr>
                  <w:r>
                    <w:rPr>
                      <w:rFonts w:hint="eastAsia"/>
                    </w:rPr>
                    <w:t>页记录数</w:t>
                  </w:r>
                </w:p>
              </w:tc>
            </w:tr>
            <w:tr w:rsidR="00942FBB" w:rsidRPr="007F3323" w:rsidTr="005348A4">
              <w:tc>
                <w:tcPr>
                  <w:tcW w:w="705" w:type="pct"/>
                </w:tcPr>
                <w:p w:rsidR="00942FBB" w:rsidRPr="007F3323" w:rsidRDefault="00942FBB" w:rsidP="00B2040C">
                  <w:pPr>
                    <w:pStyle w:val="TableText"/>
                  </w:pPr>
                  <w:r w:rsidRPr="007F3323">
                    <w:rPr>
                      <w:rFonts w:hint="eastAsia"/>
                    </w:rPr>
                    <w:t>item</w:t>
                  </w:r>
                  <w:r w:rsidRPr="007F3323">
                    <w:t>s</w:t>
                  </w:r>
                </w:p>
              </w:tc>
              <w:tc>
                <w:tcPr>
                  <w:tcW w:w="602" w:type="pct"/>
                  <w:shd w:val="clear" w:color="auto" w:fill="auto"/>
                </w:tcPr>
                <w:p w:rsidR="00942FBB" w:rsidRPr="007F3323" w:rsidRDefault="00942FBB" w:rsidP="00B2040C">
                  <w:pPr>
                    <w:pStyle w:val="TableText"/>
                  </w:pPr>
                  <w:r w:rsidRPr="007F3323">
                    <w:t>Structure</w:t>
                  </w:r>
                  <w:r w:rsidRPr="007F3323">
                    <w:rPr>
                      <w:rFonts w:hint="eastAsia"/>
                    </w:rPr>
                    <w:t>[]</w:t>
                  </w:r>
                </w:p>
              </w:tc>
              <w:tc>
                <w:tcPr>
                  <w:tcW w:w="3693" w:type="pct"/>
                  <w:shd w:val="clear" w:color="auto" w:fill="auto"/>
                </w:tcPr>
                <w:p w:rsidR="00942FBB" w:rsidRPr="007F3323" w:rsidRDefault="00942FBB" w:rsidP="00B2040C">
                  <w:pPr>
                    <w:pStyle w:val="TableText"/>
                  </w:pPr>
                  <w:r w:rsidRPr="007F3323">
                    <w:t>返回对象</w:t>
                  </w:r>
                  <w:r w:rsidRPr="007F3323">
                    <w:t>:List&lt;Map&lt;string,Object&gt;&gt;</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2"/>
                    <w:gridCol w:w="843"/>
                    <w:gridCol w:w="3686"/>
                  </w:tblGrid>
                  <w:tr w:rsidR="00942FBB" w:rsidRPr="007F3323" w:rsidTr="005348A4">
                    <w:tc>
                      <w:tcPr>
                        <w:tcW w:w="112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2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3" w:type="pct"/>
                      </w:tcPr>
                      <w:p w:rsidR="00942FBB" w:rsidRPr="007F3323" w:rsidRDefault="00942FBB" w:rsidP="00B2040C">
                        <w:pPr>
                          <w:pStyle w:val="TableText"/>
                        </w:pPr>
                        <w:r w:rsidRPr="007F3323">
                          <w:t>iSyncNo</w:t>
                        </w:r>
                      </w:p>
                    </w:tc>
                    <w:tc>
                      <w:tcPr>
                        <w:tcW w:w="722" w:type="pct"/>
                        <w:shd w:val="clear" w:color="auto" w:fill="auto"/>
                      </w:tcPr>
                      <w:p w:rsidR="00942FBB" w:rsidRPr="007F3323" w:rsidRDefault="00942FBB" w:rsidP="00B2040C">
                        <w:pPr>
                          <w:pStyle w:val="TableText"/>
                        </w:pPr>
                        <w:r w:rsidRPr="007F3323">
                          <w:t>integer</w:t>
                        </w:r>
                      </w:p>
                    </w:tc>
                    <w:tc>
                      <w:tcPr>
                        <w:tcW w:w="3155" w:type="pct"/>
                        <w:shd w:val="clear" w:color="auto" w:fill="auto"/>
                      </w:tcPr>
                      <w:p w:rsidR="00942FBB" w:rsidRPr="007F3323" w:rsidRDefault="00942FBB" w:rsidP="00B2040C">
                        <w:pPr>
                          <w:pStyle w:val="TableText"/>
                        </w:pPr>
                        <w:r w:rsidRPr="007F3323">
                          <w:t>告警同步号</w:t>
                        </w:r>
                      </w:p>
                    </w:tc>
                  </w:tr>
                  <w:tr w:rsidR="00942FBB" w:rsidRPr="007F3323" w:rsidTr="005348A4">
                    <w:tc>
                      <w:tcPr>
                        <w:tcW w:w="1123" w:type="pct"/>
                      </w:tcPr>
                      <w:p w:rsidR="00942FBB" w:rsidRPr="007F3323" w:rsidRDefault="00942FBB" w:rsidP="00B2040C">
                        <w:pPr>
                          <w:pStyle w:val="TableText"/>
                        </w:pPr>
                        <w:r w:rsidRPr="007F3323">
                          <w:t>iSerialNo</w:t>
                        </w:r>
                      </w:p>
                    </w:tc>
                    <w:tc>
                      <w:tcPr>
                        <w:tcW w:w="722" w:type="pct"/>
                        <w:shd w:val="clear" w:color="auto" w:fill="auto"/>
                      </w:tcPr>
                      <w:p w:rsidR="00942FBB" w:rsidRPr="007F3323" w:rsidRDefault="00942FBB" w:rsidP="00B2040C">
                        <w:pPr>
                          <w:pStyle w:val="TableText"/>
                        </w:pPr>
                        <w:r w:rsidRPr="007F3323">
                          <w:t>integer</w:t>
                        </w:r>
                      </w:p>
                    </w:tc>
                    <w:tc>
                      <w:tcPr>
                        <w:tcW w:w="3155" w:type="pct"/>
                        <w:shd w:val="clear" w:color="auto" w:fill="auto"/>
                      </w:tcPr>
                      <w:p w:rsidR="00942FBB" w:rsidRPr="007F3323" w:rsidRDefault="00942FBB" w:rsidP="00B2040C">
                        <w:pPr>
                          <w:pStyle w:val="TableText"/>
                        </w:pPr>
                        <w:r w:rsidRPr="007F3323">
                          <w:t>告警流水号</w:t>
                        </w:r>
                      </w:p>
                    </w:tc>
                  </w:tr>
                  <w:tr w:rsidR="00942FBB" w:rsidRPr="007F3323" w:rsidTr="005348A4">
                    <w:tc>
                      <w:tcPr>
                        <w:tcW w:w="1123" w:type="pct"/>
                      </w:tcPr>
                      <w:p w:rsidR="00942FBB" w:rsidRPr="007F3323" w:rsidRDefault="00942FBB" w:rsidP="00B2040C">
                        <w:pPr>
                          <w:pStyle w:val="TableText"/>
                        </w:pPr>
                        <w:r w:rsidRPr="007F3323">
                          <w:t>svAlarmID</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w:t>
                        </w:r>
                        <w:r w:rsidRPr="007F3323">
                          <w:t>ID</w:t>
                        </w:r>
                      </w:p>
                    </w:tc>
                  </w:tr>
                  <w:tr w:rsidR="00942FBB" w:rsidRPr="007F3323" w:rsidTr="005348A4">
                    <w:tc>
                      <w:tcPr>
                        <w:tcW w:w="1123" w:type="pct"/>
                      </w:tcPr>
                      <w:p w:rsidR="00942FBB" w:rsidRPr="007F3323" w:rsidRDefault="00AC3672" w:rsidP="00B2040C">
                        <w:pPr>
                          <w:pStyle w:val="TableText"/>
                        </w:pPr>
                        <w:r w:rsidRPr="00AC3672">
                          <w:t>svMoc</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告警对象类别</w:t>
                        </w:r>
                        <w:r w:rsidRPr="007F3323">
                          <w:rPr>
                            <w:rFonts w:hint="eastAsia"/>
                          </w:rPr>
                          <w:t>。</w:t>
                        </w:r>
                      </w:p>
                      <w:p w:rsidR="00942FBB" w:rsidRPr="007F3323" w:rsidRDefault="00942FBB" w:rsidP="00B2040C">
                        <w:pPr>
                          <w:pStyle w:val="TableText"/>
                        </w:pPr>
                        <w:r w:rsidRPr="007F3323">
                          <w:rPr>
                            <w:rFonts w:hint="eastAsia"/>
                          </w:rPr>
                          <w:t>clusters</w:t>
                        </w:r>
                        <w:r w:rsidRPr="007F3323">
                          <w:rPr>
                            <w:rFonts w:hint="eastAsia"/>
                          </w:rPr>
                          <w:t>：集群</w:t>
                        </w:r>
                      </w:p>
                      <w:p w:rsidR="00942FBB" w:rsidRPr="007F3323" w:rsidRDefault="00942FBB" w:rsidP="00B2040C">
                        <w:pPr>
                          <w:pStyle w:val="TableText"/>
                        </w:pPr>
                        <w:r w:rsidRPr="007F3323">
                          <w:rPr>
                            <w:rFonts w:hint="eastAsia"/>
                          </w:rPr>
                          <w:t>DATASTORE</w:t>
                        </w:r>
                        <w:r w:rsidRPr="007F3323">
                          <w:rPr>
                            <w:rFonts w:hint="eastAsia"/>
                          </w:rPr>
                          <w:t>：数据存储</w:t>
                        </w:r>
                      </w:p>
                      <w:p w:rsidR="00942FBB" w:rsidRPr="007F3323" w:rsidRDefault="00942FBB" w:rsidP="00B2040C">
                        <w:pPr>
                          <w:pStyle w:val="TableText"/>
                        </w:pPr>
                        <w:r w:rsidRPr="007F3323">
                          <w:rPr>
                            <w:rFonts w:hint="eastAsia"/>
                          </w:rPr>
                          <w:t>hosts</w:t>
                        </w:r>
                        <w:r w:rsidRPr="007F3323">
                          <w:rPr>
                            <w:rFonts w:hint="eastAsia"/>
                          </w:rPr>
                          <w:t>：主机</w:t>
                        </w:r>
                      </w:p>
                      <w:p w:rsidR="00942FBB" w:rsidRPr="007F3323" w:rsidRDefault="00942FBB" w:rsidP="00B2040C">
                        <w:pPr>
                          <w:pStyle w:val="TableText"/>
                        </w:pPr>
                        <w:r w:rsidRPr="007F3323">
                          <w:rPr>
                            <w:rFonts w:hint="eastAsia"/>
                          </w:rPr>
                          <w:t>sites</w:t>
                        </w:r>
                        <w:r w:rsidRPr="007F3323">
                          <w:rPr>
                            <w:rFonts w:hint="eastAsia"/>
                          </w:rPr>
                          <w:t>：站点</w:t>
                        </w:r>
                      </w:p>
                      <w:p w:rsidR="00942FBB" w:rsidRPr="007F3323" w:rsidRDefault="00942FBB" w:rsidP="00B2040C">
                        <w:pPr>
                          <w:pStyle w:val="TableText"/>
                        </w:pPr>
                        <w:r w:rsidRPr="007F3323">
                          <w:rPr>
                            <w:rFonts w:hint="eastAsia"/>
                          </w:rPr>
                          <w:t>vms</w:t>
                        </w:r>
                        <w:r w:rsidRPr="007F3323">
                          <w:rPr>
                            <w:rFonts w:hint="eastAsia"/>
                          </w:rPr>
                          <w:t>：虚拟机</w:t>
                        </w:r>
                      </w:p>
                      <w:p w:rsidR="00942FBB" w:rsidRPr="007F3323" w:rsidRDefault="00942FBB" w:rsidP="00B2040C">
                        <w:pPr>
                          <w:pStyle w:val="TableText"/>
                        </w:pPr>
                        <w:r w:rsidRPr="007F3323">
                          <w:rPr>
                            <w:rFonts w:hint="eastAsia"/>
                          </w:rPr>
                          <w:t>vrms</w:t>
                        </w:r>
                        <w:r w:rsidRPr="007F3323">
                          <w:rPr>
                            <w:rFonts w:hint="eastAsia"/>
                          </w:rPr>
                          <w:t>：</w:t>
                        </w:r>
                        <w:r w:rsidRPr="007F3323">
                          <w:rPr>
                            <w:rFonts w:hint="eastAsia"/>
                          </w:rPr>
                          <w:t>VRM</w:t>
                        </w:r>
                        <w:r w:rsidRPr="007F3323">
                          <w:rPr>
                            <w:rFonts w:hint="eastAsia"/>
                          </w:rPr>
                          <w:t>节点</w:t>
                        </w:r>
                      </w:p>
                    </w:tc>
                  </w:tr>
                  <w:tr w:rsidR="00942FBB" w:rsidRPr="007F3323" w:rsidTr="005348A4">
                    <w:tc>
                      <w:tcPr>
                        <w:tcW w:w="1123" w:type="pct"/>
                      </w:tcPr>
                      <w:p w:rsidR="00942FBB" w:rsidRPr="007F3323" w:rsidRDefault="00942FBB" w:rsidP="00B2040C">
                        <w:pPr>
                          <w:pStyle w:val="TableText"/>
                        </w:pPr>
                        <w:r w:rsidRPr="007F3323">
                          <w:t>objectUrn</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对象标识</w:t>
                        </w:r>
                      </w:p>
                    </w:tc>
                  </w:tr>
                  <w:tr w:rsidR="00942FBB" w:rsidRPr="007F3323" w:rsidTr="005348A4">
                    <w:tc>
                      <w:tcPr>
                        <w:tcW w:w="1123" w:type="pct"/>
                      </w:tcPr>
                      <w:p w:rsidR="00942FBB" w:rsidRPr="007F3323" w:rsidRDefault="00942FBB" w:rsidP="00B2040C">
                        <w:pPr>
                          <w:pStyle w:val="TableText"/>
                        </w:pPr>
                        <w:r w:rsidRPr="007F3323">
                          <w:t>urnByName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URN</w:t>
                        </w:r>
                        <w:r w:rsidRPr="007F3323">
                          <w:t>别名</w:t>
                        </w:r>
                      </w:p>
                    </w:tc>
                  </w:tr>
                  <w:tr w:rsidR="00942FBB" w:rsidRPr="007F3323" w:rsidTr="005348A4">
                    <w:tc>
                      <w:tcPr>
                        <w:tcW w:w="1123" w:type="pct"/>
                      </w:tcPr>
                      <w:p w:rsidR="00942FBB" w:rsidRPr="007F3323" w:rsidRDefault="00942FBB" w:rsidP="00B2040C">
                        <w:pPr>
                          <w:pStyle w:val="TableText"/>
                        </w:pPr>
                        <w:r w:rsidRPr="007F3323">
                          <w:t>svAlarmName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告警名称</w:t>
                        </w:r>
                      </w:p>
                    </w:tc>
                  </w:tr>
                  <w:tr w:rsidR="00942FBB" w:rsidRPr="007F3323" w:rsidTr="005348A4">
                    <w:tc>
                      <w:tcPr>
                        <w:tcW w:w="1123" w:type="pct"/>
                      </w:tcPr>
                      <w:p w:rsidR="00942FBB" w:rsidRPr="007F3323" w:rsidRDefault="00942FBB" w:rsidP="00B2040C">
                        <w:pPr>
                          <w:pStyle w:val="TableText"/>
                        </w:pPr>
                        <w:r w:rsidRPr="007F3323">
                          <w:t>iAlarmCategory</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告警类别</w:t>
                        </w:r>
                      </w:p>
                    </w:tc>
                  </w:tr>
                  <w:tr w:rsidR="00942FBB" w:rsidRPr="007F3323" w:rsidTr="005348A4">
                    <w:tc>
                      <w:tcPr>
                        <w:tcW w:w="1123" w:type="pct"/>
                      </w:tcPr>
                      <w:p w:rsidR="00942FBB" w:rsidRPr="007F3323" w:rsidRDefault="00942FBB" w:rsidP="00B2040C">
                        <w:pPr>
                          <w:pStyle w:val="TableText"/>
                        </w:pPr>
                        <w:r w:rsidRPr="007F3323">
                          <w:t>iAlarmLevel</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告警级别</w:t>
                        </w:r>
                      </w:p>
                    </w:tc>
                  </w:tr>
                  <w:tr w:rsidR="00942FBB" w:rsidRPr="007F3323" w:rsidTr="005348A4">
                    <w:tc>
                      <w:tcPr>
                        <w:tcW w:w="1123" w:type="pct"/>
                      </w:tcPr>
                      <w:p w:rsidR="00942FBB" w:rsidRPr="007F3323" w:rsidRDefault="00942FBB" w:rsidP="00B2040C">
                        <w:pPr>
                          <w:pStyle w:val="TableText"/>
                        </w:pPr>
                        <w:r w:rsidRPr="007F3323">
                          <w:t>iClearType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清除类型</w:t>
                        </w:r>
                      </w:p>
                    </w:tc>
                  </w:tr>
                  <w:tr w:rsidR="00942FBB" w:rsidRPr="007F3323" w:rsidTr="005348A4">
                    <w:tc>
                      <w:tcPr>
                        <w:tcW w:w="1123" w:type="pct"/>
                      </w:tcPr>
                      <w:p w:rsidR="00942FBB" w:rsidRPr="007F3323" w:rsidRDefault="00942FBB" w:rsidP="00B2040C">
                        <w:pPr>
                          <w:pStyle w:val="TableText"/>
                        </w:pPr>
                        <w:r w:rsidRPr="007F3323">
                          <w:t>dtOccurTime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告警产生时间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dtUpdateTime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告警更新时间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dtClearTime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告警清除时间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942FBB" w:rsidRPr="007F3323" w:rsidTr="005348A4">
                    <w:tc>
                      <w:tcPr>
                        <w:tcW w:w="1123" w:type="pct"/>
                      </w:tcPr>
                      <w:p w:rsidR="00942FBB" w:rsidRPr="007F3323" w:rsidRDefault="00942FBB" w:rsidP="00B2040C">
                        <w:pPr>
                          <w:pStyle w:val="TableText"/>
                        </w:pPr>
                        <w:r w:rsidRPr="007F3323">
                          <w:t>svClearAlarmUserName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告警手工清除用户标识，暂时不用关注</w:t>
                        </w:r>
                      </w:p>
                    </w:tc>
                  </w:tr>
                  <w:tr w:rsidR="00942FBB" w:rsidRPr="007F3323" w:rsidTr="005348A4">
                    <w:tc>
                      <w:tcPr>
                        <w:tcW w:w="1123" w:type="pct"/>
                      </w:tcPr>
                      <w:p w:rsidR="00942FBB" w:rsidRPr="007F3323" w:rsidRDefault="00942FBB" w:rsidP="00B2040C">
                        <w:pPr>
                          <w:pStyle w:val="TableText"/>
                        </w:pPr>
                        <w:r w:rsidRPr="007F3323">
                          <w:t>svAdditionalInfo</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附加信息</w:t>
                        </w:r>
                      </w:p>
                    </w:tc>
                  </w:tr>
                  <w:tr w:rsidR="00942FBB" w:rsidRPr="007F3323" w:rsidTr="005348A4">
                    <w:tc>
                      <w:tcPr>
                        <w:tcW w:w="1123" w:type="pct"/>
                      </w:tcPr>
                      <w:p w:rsidR="00942FBB" w:rsidRPr="007F3323" w:rsidRDefault="00942FBB" w:rsidP="00B2040C">
                        <w:pPr>
                          <w:pStyle w:val="TableText"/>
                        </w:pPr>
                        <w:r w:rsidRPr="007F3323">
                          <w:t>svAlarmCause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告警产生原因</w:t>
                        </w:r>
                      </w:p>
                    </w:tc>
                  </w:tr>
                  <w:tr w:rsidR="00942FBB" w:rsidRPr="007F3323" w:rsidTr="005348A4">
                    <w:tc>
                      <w:tcPr>
                        <w:tcW w:w="1123" w:type="pct"/>
                      </w:tcPr>
                      <w:p w:rsidR="00942FBB" w:rsidRPr="007F3323" w:rsidRDefault="00942FBB" w:rsidP="00B2040C">
                        <w:pPr>
                          <w:pStyle w:val="TableText"/>
                        </w:pPr>
                        <w:r w:rsidRPr="007F3323">
                          <w:t>svEventType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事件类型</w:t>
                        </w:r>
                      </w:p>
                    </w:tc>
                  </w:tr>
                  <w:tr w:rsidR="00942FBB" w:rsidRPr="007F3323" w:rsidTr="005348A4">
                    <w:tc>
                      <w:tcPr>
                        <w:tcW w:w="1123" w:type="pct"/>
                      </w:tcPr>
                      <w:p w:rsidR="00942FBB" w:rsidRPr="007F3323" w:rsidRDefault="00942FBB" w:rsidP="00B2040C">
                        <w:pPr>
                          <w:pStyle w:val="TableText"/>
                        </w:pPr>
                        <w:r w:rsidRPr="007F3323">
                          <w:t>iAutoClear</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是否可自动清除</w:t>
                        </w:r>
                      </w:p>
                    </w:tc>
                  </w:tr>
                  <w:tr w:rsidR="00942FBB" w:rsidRPr="007F3323" w:rsidTr="005348A4">
                    <w:tc>
                      <w:tcPr>
                        <w:tcW w:w="1123" w:type="pct"/>
                      </w:tcPr>
                      <w:p w:rsidR="00942FBB" w:rsidRPr="007F3323" w:rsidRDefault="00942FBB" w:rsidP="00B2040C">
                        <w:pPr>
                          <w:pStyle w:val="TableText"/>
                        </w:pPr>
                        <w:r w:rsidRPr="007F3323">
                          <w:t>iAffectOpFlag</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影响业务标志</w:t>
                        </w:r>
                      </w:p>
                    </w:tc>
                  </w:tr>
                  <w:tr w:rsidR="004D0A94" w:rsidRPr="007F3323" w:rsidTr="005348A4">
                    <w:tc>
                      <w:tcPr>
                        <w:tcW w:w="1123" w:type="pct"/>
                      </w:tcPr>
                      <w:p w:rsidR="004D0A94" w:rsidRPr="007F3323" w:rsidRDefault="004D0A94" w:rsidP="00B2040C">
                        <w:pPr>
                          <w:pStyle w:val="TableText"/>
                        </w:pPr>
                        <w:r w:rsidRPr="00307518">
                          <w:t>dtArrivedTime</w:t>
                        </w:r>
                      </w:p>
                    </w:tc>
                    <w:tc>
                      <w:tcPr>
                        <w:tcW w:w="722" w:type="pct"/>
                        <w:shd w:val="clear" w:color="auto" w:fill="auto"/>
                      </w:tcPr>
                      <w:p w:rsidR="004D0A94" w:rsidRPr="007F3323" w:rsidRDefault="004D0A94" w:rsidP="00113D79">
                        <w:pPr>
                          <w:pStyle w:val="TableText"/>
                        </w:pPr>
                        <w:r w:rsidRPr="007F3323">
                          <w:t>string</w:t>
                        </w:r>
                      </w:p>
                    </w:tc>
                    <w:tc>
                      <w:tcPr>
                        <w:tcW w:w="3155" w:type="pct"/>
                        <w:shd w:val="clear" w:color="auto" w:fill="auto"/>
                      </w:tcPr>
                      <w:p w:rsidR="004D0A94" w:rsidRPr="007F3323" w:rsidRDefault="004D0A94" w:rsidP="00113D79">
                        <w:pPr>
                          <w:pStyle w:val="TableText"/>
                        </w:pPr>
                        <w:r w:rsidRPr="007F3323">
                          <w:t>告警</w:t>
                        </w:r>
                        <w:r>
                          <w:rPr>
                            <w:rFonts w:hint="eastAsia"/>
                          </w:rPr>
                          <w:t>到达</w:t>
                        </w:r>
                        <w:r w:rsidRPr="007F3323">
                          <w:t>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4D0A94" w:rsidRPr="007F3323" w:rsidTr="005348A4">
                    <w:tc>
                      <w:tcPr>
                        <w:tcW w:w="1123" w:type="pct"/>
                      </w:tcPr>
                      <w:p w:rsidR="004D0A94" w:rsidRPr="007F3323" w:rsidRDefault="004D0A94" w:rsidP="00B2040C">
                        <w:pPr>
                          <w:pStyle w:val="TableText"/>
                        </w:pPr>
                        <w:r w:rsidRPr="00307518">
                          <w:t>iDisplay</w:t>
                        </w:r>
                      </w:p>
                    </w:tc>
                    <w:tc>
                      <w:tcPr>
                        <w:tcW w:w="722" w:type="pct"/>
                        <w:shd w:val="clear" w:color="auto" w:fill="auto"/>
                      </w:tcPr>
                      <w:p w:rsidR="004D0A94" w:rsidRPr="007F3323" w:rsidRDefault="0016577C" w:rsidP="00B2040C">
                        <w:pPr>
                          <w:pStyle w:val="TableText"/>
                        </w:pPr>
                        <w:r>
                          <w:rPr>
                            <w:rFonts w:hint="eastAsia"/>
                          </w:rPr>
                          <w:t>string</w:t>
                        </w:r>
                      </w:p>
                    </w:tc>
                    <w:tc>
                      <w:tcPr>
                        <w:tcW w:w="3155" w:type="pct"/>
                        <w:shd w:val="clear" w:color="auto" w:fill="auto"/>
                      </w:tcPr>
                      <w:p w:rsidR="004D0A94" w:rsidRPr="007F3323" w:rsidRDefault="004D0A94" w:rsidP="00B2040C">
                        <w:pPr>
                          <w:pStyle w:val="TableText"/>
                        </w:pPr>
                        <w:r>
                          <w:rPr>
                            <w:rFonts w:hint="eastAsia"/>
                          </w:rPr>
                          <w:t>是否显示</w:t>
                        </w:r>
                      </w:p>
                    </w:tc>
                  </w:tr>
                  <w:tr w:rsidR="004D0A94" w:rsidRPr="007F3323" w:rsidTr="005348A4">
                    <w:tc>
                      <w:tcPr>
                        <w:tcW w:w="1123" w:type="pct"/>
                      </w:tcPr>
                      <w:p w:rsidR="004D0A94" w:rsidRPr="007F3323" w:rsidRDefault="004D0A94" w:rsidP="00B2040C">
                        <w:pPr>
                          <w:pStyle w:val="TableText"/>
                        </w:pPr>
                        <w:r w:rsidRPr="00307518">
                          <w:t>iParse</w:t>
                        </w:r>
                      </w:p>
                    </w:tc>
                    <w:tc>
                      <w:tcPr>
                        <w:tcW w:w="722" w:type="pct"/>
                        <w:shd w:val="clear" w:color="auto" w:fill="auto"/>
                      </w:tcPr>
                      <w:p w:rsidR="004D0A94" w:rsidRPr="007F3323" w:rsidRDefault="004D0A94" w:rsidP="00B2040C">
                        <w:pPr>
                          <w:pStyle w:val="TableText"/>
                        </w:pPr>
                        <w:r>
                          <w:rPr>
                            <w:rFonts w:hint="eastAsia"/>
                          </w:rPr>
                          <w:t>integer</w:t>
                        </w:r>
                      </w:p>
                    </w:tc>
                    <w:tc>
                      <w:tcPr>
                        <w:tcW w:w="3155" w:type="pct"/>
                        <w:shd w:val="clear" w:color="auto" w:fill="auto"/>
                      </w:tcPr>
                      <w:p w:rsidR="004D0A94" w:rsidRPr="007F3323" w:rsidRDefault="004D0A94" w:rsidP="00B2040C">
                        <w:pPr>
                          <w:pStyle w:val="TableText"/>
                        </w:pPr>
                        <w:r>
                          <w:rPr>
                            <w:rFonts w:hint="eastAsia"/>
                          </w:rPr>
                          <w:t>告警入库是否进行多国语言适配</w:t>
                        </w:r>
                      </w:p>
                    </w:tc>
                  </w:tr>
                  <w:tr w:rsidR="004D0A94" w:rsidRPr="007F3323" w:rsidTr="005348A4">
                    <w:tc>
                      <w:tcPr>
                        <w:tcW w:w="1123" w:type="pct"/>
                      </w:tcPr>
                      <w:p w:rsidR="004D0A94" w:rsidRPr="007F3323" w:rsidRDefault="004D0A94" w:rsidP="00B2040C">
                        <w:pPr>
                          <w:pStyle w:val="TableText"/>
                        </w:pPr>
                        <w:r w:rsidRPr="00307518">
                          <w:t>svLocationInfo</w:t>
                        </w:r>
                      </w:p>
                    </w:tc>
                    <w:tc>
                      <w:tcPr>
                        <w:tcW w:w="722" w:type="pct"/>
                        <w:shd w:val="clear" w:color="auto" w:fill="auto"/>
                      </w:tcPr>
                      <w:p w:rsidR="004D0A94" w:rsidRPr="007F3323" w:rsidRDefault="004D0A94" w:rsidP="00B2040C">
                        <w:pPr>
                          <w:pStyle w:val="TableText"/>
                        </w:pPr>
                        <w:r w:rsidRPr="007F3323">
                          <w:t>string</w:t>
                        </w:r>
                      </w:p>
                    </w:tc>
                    <w:tc>
                      <w:tcPr>
                        <w:tcW w:w="3155" w:type="pct"/>
                        <w:shd w:val="clear" w:color="auto" w:fill="auto"/>
                      </w:tcPr>
                      <w:p w:rsidR="004D0A94" w:rsidRPr="007F3323" w:rsidRDefault="004D0A94" w:rsidP="00B2040C">
                        <w:pPr>
                          <w:pStyle w:val="TableText"/>
                        </w:pPr>
                        <w:r>
                          <w:rPr>
                            <w:rFonts w:hint="eastAsia"/>
                          </w:rPr>
                          <w:t>告警定位信息</w:t>
                        </w:r>
                      </w:p>
                    </w:tc>
                  </w:tr>
                  <w:tr w:rsidR="004D0A94" w:rsidRPr="007F3323" w:rsidTr="005348A4">
                    <w:tc>
                      <w:tcPr>
                        <w:tcW w:w="1123" w:type="pct"/>
                      </w:tcPr>
                      <w:p w:rsidR="004D0A94" w:rsidRPr="007F3323" w:rsidRDefault="00944100" w:rsidP="00B2040C">
                        <w:pPr>
                          <w:pStyle w:val="TableText"/>
                        </w:pPr>
                        <w:r w:rsidRPr="00944100">
                          <w:t>objectType</w:t>
                        </w:r>
                      </w:p>
                    </w:tc>
                    <w:tc>
                      <w:tcPr>
                        <w:tcW w:w="722" w:type="pct"/>
                        <w:shd w:val="clear" w:color="auto" w:fill="auto"/>
                      </w:tcPr>
                      <w:p w:rsidR="004D0A94" w:rsidRPr="007F3323" w:rsidRDefault="00944100" w:rsidP="00B2040C">
                        <w:pPr>
                          <w:pStyle w:val="TableText"/>
                        </w:pPr>
                        <w:r w:rsidRPr="007F3323">
                          <w:t>string</w:t>
                        </w:r>
                      </w:p>
                    </w:tc>
                    <w:tc>
                      <w:tcPr>
                        <w:tcW w:w="3155" w:type="pct"/>
                        <w:shd w:val="clear" w:color="auto" w:fill="auto"/>
                      </w:tcPr>
                      <w:p w:rsidR="004D0A94" w:rsidRPr="007F3323" w:rsidRDefault="00944100" w:rsidP="00B2040C">
                        <w:pPr>
                          <w:pStyle w:val="TableText"/>
                        </w:pPr>
                        <w:r>
                          <w:rPr>
                            <w:rFonts w:hint="eastAsia"/>
                          </w:rPr>
                          <w:t>告警对象类型</w:t>
                        </w:r>
                        <w:r>
                          <w:rPr>
                            <w:rFonts w:hint="eastAsia"/>
                          </w:rPr>
                          <w:t>moc</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&lt;alarm_uri&gt;/ historyAlarms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FE4172" w:rsidRPr="007F3323" w:rsidRDefault="007C3C17" w:rsidP="00FE4172">
            <w:pPr>
              <w:pStyle w:val="TableText"/>
            </w:pPr>
            <w:r>
              <w:t xml:space="preserve">    </w:t>
            </w:r>
            <w:r w:rsidR="00942FBB" w:rsidRPr="007F3323">
              <w:t>"total":1</w:t>
            </w:r>
            <w:r w:rsidR="00FE4172" w:rsidRPr="007F3323">
              <w:t xml:space="preserve">, </w:t>
            </w:r>
          </w:p>
          <w:p w:rsidR="00FE4172" w:rsidRPr="007F3323" w:rsidRDefault="00FE4172" w:rsidP="00FE4172">
            <w:pPr>
              <w:pStyle w:val="TableText"/>
            </w:pPr>
            <w:r>
              <w:t xml:space="preserve">  </w:t>
            </w:r>
            <w:r w:rsidR="007C3C17">
              <w:t xml:space="preserve">  </w:t>
            </w:r>
            <w:r>
              <w:t>"</w:t>
            </w:r>
            <w:r w:rsidRPr="009E3E1F">
              <w:t>pageno</w:t>
            </w:r>
            <w:r>
              <w:t>":</w:t>
            </w:r>
            <w:r>
              <w:rPr>
                <w:rFonts w:hint="eastAsia"/>
              </w:rPr>
              <w:t>0</w:t>
            </w:r>
            <w:r w:rsidRPr="007F3323">
              <w:t>,</w:t>
            </w:r>
          </w:p>
          <w:p w:rsidR="00942FBB" w:rsidRPr="007F3323" w:rsidRDefault="00FE4172" w:rsidP="00B2040C">
            <w:pPr>
              <w:pStyle w:val="TableText"/>
            </w:pPr>
            <w:r>
              <w:t xml:space="preserve">  </w:t>
            </w:r>
            <w:r w:rsidR="007C3C17">
              <w:t xml:space="preserve">  </w:t>
            </w:r>
            <w:r>
              <w:t>"</w:t>
            </w:r>
            <w:r w:rsidRPr="009E3E1F">
              <w:t>itemSize</w:t>
            </w:r>
            <w:r>
              <w:t>":</w:t>
            </w:r>
            <w:r>
              <w:rPr>
                <w:rFonts w:hint="eastAsia"/>
              </w:rPr>
              <w:t>1</w:t>
            </w:r>
            <w:r w:rsidR="00745345">
              <w:rPr>
                <w:rFonts w:hint="eastAsia"/>
              </w:rPr>
              <w:t>,</w:t>
            </w:r>
          </w:p>
          <w:p w:rsidR="00942FBB" w:rsidRPr="007F3323" w:rsidRDefault="00942FBB" w:rsidP="00B2040C">
            <w:pPr>
              <w:pStyle w:val="TableText"/>
            </w:pPr>
            <w:r w:rsidRPr="007F3323">
              <w:t xml:space="preserve">  </w:t>
            </w:r>
            <w:r w:rsidR="007C3C17">
              <w:t xml:space="preserve">  </w:t>
            </w:r>
            <w:r w:rsidRPr="007F3323">
              <w:t>"</w:t>
            </w:r>
            <w:r w:rsidRPr="007F3323">
              <w:rPr>
                <w:rFonts w:hint="eastAsia"/>
              </w:rPr>
              <w:t>item</w:t>
            </w:r>
            <w:r w:rsidRPr="007F3323">
              <w:t>s":[</w:t>
            </w:r>
          </w:p>
          <w:p w:rsidR="00942FBB" w:rsidRPr="007F3323" w:rsidRDefault="00942FBB" w:rsidP="00B2040C">
            <w:pPr>
              <w:pStyle w:val="TableText"/>
            </w:pPr>
            <w:r w:rsidRPr="007F3323">
              <w:t>{</w:t>
            </w:r>
          </w:p>
          <w:p w:rsidR="00942FBB" w:rsidRPr="007F3323" w:rsidRDefault="00F91FAA" w:rsidP="00B2040C">
            <w:pPr>
              <w:pStyle w:val="TableText"/>
            </w:pPr>
            <w:r w:rsidRPr="007F3323">
              <w:t xml:space="preserve">      </w:t>
            </w:r>
            <w:r w:rsidR="00942FBB" w:rsidRPr="007F3323">
              <w:t>"iSyncNo":1,</w:t>
            </w:r>
          </w:p>
          <w:p w:rsidR="00942FBB" w:rsidRPr="007F3323" w:rsidRDefault="00942FBB" w:rsidP="00B2040C">
            <w:pPr>
              <w:pStyle w:val="TableText"/>
            </w:pPr>
            <w:r w:rsidRPr="007F3323">
              <w:t xml:space="preserve">      "iSerialNo":202, </w:t>
            </w:r>
          </w:p>
          <w:p w:rsidR="00057800" w:rsidRPr="007F3323" w:rsidRDefault="00057800" w:rsidP="00057800">
            <w:pPr>
              <w:pStyle w:val="TableText"/>
            </w:pPr>
            <w:r>
              <w:t xml:space="preserve">      "svAlarmID":"3105"</w:t>
            </w:r>
            <w:r>
              <w:rPr>
                <w:rFonts w:hint="eastAsia"/>
              </w:rPr>
              <w:t>,</w:t>
            </w:r>
            <w:r w:rsidRPr="007F3323">
              <w:t xml:space="preserve"> </w:t>
            </w:r>
          </w:p>
          <w:p w:rsidR="00942FBB" w:rsidRPr="007F3323" w:rsidRDefault="00057800" w:rsidP="00057800">
            <w:pPr>
              <w:pStyle w:val="TableText"/>
            </w:pPr>
            <w:r w:rsidRPr="007F3323">
              <w:t xml:space="preserve">      </w:t>
            </w:r>
            <w:r>
              <w:t>"svMoc": "vrms",</w:t>
            </w:r>
          </w:p>
          <w:p w:rsidR="00942FBB" w:rsidRPr="007F3323" w:rsidRDefault="00942FBB" w:rsidP="00B2040C">
            <w:pPr>
              <w:pStyle w:val="TableText"/>
            </w:pPr>
            <w:r w:rsidRPr="007F3323">
              <w:t xml:space="preserve">      "objectType":string,</w:t>
            </w:r>
          </w:p>
          <w:p w:rsidR="00942FBB" w:rsidRPr="007F3323" w:rsidRDefault="00942FBB" w:rsidP="00B2040C">
            <w:pPr>
              <w:pStyle w:val="TableText"/>
            </w:pPr>
            <w:r w:rsidRPr="007F3323">
              <w:t xml:space="preserve">      "objectUrn":string,</w:t>
            </w:r>
          </w:p>
          <w:p w:rsidR="00F91FAA" w:rsidRPr="007F3323" w:rsidRDefault="00942FBB" w:rsidP="00F91FAA">
            <w:pPr>
              <w:pStyle w:val="TableText"/>
            </w:pPr>
            <w:r w:rsidRPr="007F3323">
              <w:t xml:space="preserve">      "urnByName":string</w:t>
            </w:r>
            <w:r w:rsidR="00F91FAA">
              <w:rPr>
                <w:rFonts w:hint="eastAsia"/>
              </w:rPr>
              <w:t>,</w:t>
            </w:r>
            <w:r w:rsidR="00F91FAA" w:rsidRPr="007F3323">
              <w:t xml:space="preserve"> </w:t>
            </w:r>
          </w:p>
          <w:p w:rsidR="00942FBB" w:rsidRPr="007F3323" w:rsidRDefault="00F91FAA" w:rsidP="00F91FAA">
            <w:pPr>
              <w:pStyle w:val="TableText"/>
            </w:pPr>
            <w:r w:rsidRPr="007F3323">
              <w:t xml:space="preserve">      </w:t>
            </w:r>
            <w:r w:rsidR="00942FBB" w:rsidRPr="007F3323">
              <w:t>"svAlarmName":"xxx",</w:t>
            </w:r>
          </w:p>
          <w:p w:rsidR="00942FBB" w:rsidRPr="007F3323" w:rsidRDefault="00942FBB" w:rsidP="00B2040C">
            <w:pPr>
              <w:pStyle w:val="TableText"/>
            </w:pPr>
            <w:r w:rsidRPr="007F3323">
              <w:t xml:space="preserve">      "iAlarmCategory":"xxx",</w:t>
            </w:r>
          </w:p>
          <w:p w:rsidR="00942FBB" w:rsidRPr="007F3323" w:rsidRDefault="00942FBB" w:rsidP="00B2040C">
            <w:pPr>
              <w:pStyle w:val="TableText"/>
            </w:pPr>
            <w:r w:rsidRPr="007F3323">
              <w:t xml:space="preserve">      "iAlarmLevel":"xxx",</w:t>
            </w:r>
          </w:p>
          <w:p w:rsidR="00942FBB" w:rsidRPr="007F3323" w:rsidRDefault="00942FBB" w:rsidP="00B2040C">
            <w:pPr>
              <w:pStyle w:val="TableText"/>
            </w:pPr>
            <w:r w:rsidRPr="007F3323">
              <w:t xml:space="preserve">      "iClearType":"xxx",</w:t>
            </w:r>
          </w:p>
          <w:p w:rsidR="00942FBB" w:rsidRPr="007F3323" w:rsidRDefault="00942FBB" w:rsidP="00B2040C">
            <w:pPr>
              <w:pStyle w:val="TableText"/>
            </w:pPr>
            <w:r w:rsidRPr="007F3323">
              <w:t xml:space="preserve">      "dtOccurTime":"</w:t>
            </w:r>
            <w:r w:rsidR="00F93CAE" w:rsidRPr="00F93CAE">
              <w:t>1513279501781</w:t>
            </w:r>
            <w:r w:rsidRPr="007F3323">
              <w:t>",</w:t>
            </w:r>
          </w:p>
          <w:p w:rsidR="00942FBB" w:rsidRPr="007F3323" w:rsidRDefault="00942FBB" w:rsidP="00B2040C">
            <w:pPr>
              <w:pStyle w:val="TableText"/>
            </w:pPr>
            <w:r w:rsidRPr="007F3323">
              <w:t xml:space="preserve">      "dtUpdateTime":"xxx",</w:t>
            </w:r>
          </w:p>
          <w:p w:rsidR="00942FBB" w:rsidRPr="007F3323" w:rsidRDefault="00942FBB" w:rsidP="00B2040C">
            <w:pPr>
              <w:pStyle w:val="TableText"/>
            </w:pPr>
            <w:r w:rsidRPr="007F3323">
              <w:t xml:space="preserve">      "dtClearTime":"xxx",      </w:t>
            </w:r>
          </w:p>
          <w:p w:rsidR="00942FBB" w:rsidRPr="007F3323" w:rsidRDefault="00942FBB" w:rsidP="00B2040C">
            <w:pPr>
              <w:pStyle w:val="TableText"/>
            </w:pPr>
            <w:r w:rsidRPr="007F3323">
              <w:t xml:space="preserve">      "svClearAlarmUserName":"xxx",     </w:t>
            </w:r>
          </w:p>
          <w:p w:rsidR="00942FBB" w:rsidRPr="007F3323" w:rsidRDefault="00942FBB" w:rsidP="00B2040C">
            <w:pPr>
              <w:pStyle w:val="TableText"/>
            </w:pPr>
            <w:r w:rsidRPr="007F3323">
              <w:t xml:space="preserve">      "svAdditionalInfo":"testFMS",</w:t>
            </w:r>
          </w:p>
          <w:p w:rsidR="00942FBB" w:rsidRPr="007F3323" w:rsidRDefault="00942FBB" w:rsidP="00B2040C">
            <w:pPr>
              <w:pStyle w:val="TableText"/>
            </w:pPr>
            <w:r w:rsidRPr="007F3323">
              <w:t xml:space="preserve">      "svAlarmCause":"testFMS",      </w:t>
            </w:r>
          </w:p>
          <w:p w:rsidR="00942FBB" w:rsidRPr="007F3323" w:rsidRDefault="00942FBB" w:rsidP="00B2040C">
            <w:pPr>
              <w:pStyle w:val="TableText"/>
            </w:pPr>
            <w:r w:rsidRPr="007F3323">
              <w:t xml:space="preserve">      "svEventType":"testFMS",      </w:t>
            </w:r>
          </w:p>
          <w:p w:rsidR="00942FBB" w:rsidRPr="007F3323" w:rsidRDefault="00942FBB" w:rsidP="00B2040C">
            <w:pPr>
              <w:pStyle w:val="TableText"/>
            </w:pPr>
            <w:r w:rsidRPr="007F3323">
              <w:t xml:space="preserve">      "iAutoClear":"YES",</w:t>
            </w:r>
          </w:p>
          <w:p w:rsidR="0016577C" w:rsidRPr="007F3323" w:rsidRDefault="00942FBB" w:rsidP="0016577C">
            <w:pPr>
              <w:pStyle w:val="TableText"/>
            </w:pPr>
            <w:r w:rsidRPr="007F3323">
              <w:t xml:space="preserve">      "iAffectOpFlag":"YES"</w:t>
            </w:r>
            <w:r w:rsidR="0016577C" w:rsidRPr="007F3323">
              <w:t>,</w:t>
            </w:r>
          </w:p>
          <w:p w:rsidR="0016577C" w:rsidRPr="007F3323" w:rsidRDefault="0016577C" w:rsidP="0016577C">
            <w:pPr>
              <w:pStyle w:val="TableText"/>
            </w:pPr>
            <w:r w:rsidRPr="007F3323">
              <w:t xml:space="preserve">      "</w:t>
            </w:r>
            <w:r w:rsidRPr="0016577C">
              <w:t>dtArrivedTime</w:t>
            </w:r>
            <w:r w:rsidRPr="007F3323">
              <w:t>":"</w:t>
            </w:r>
            <w:r w:rsidR="00A14105">
              <w:rPr>
                <w:rFonts w:hint="eastAsia"/>
              </w:rPr>
              <w:t>xxx</w:t>
            </w:r>
            <w:r w:rsidRPr="007F3323">
              <w:t>",</w:t>
            </w:r>
          </w:p>
          <w:p w:rsidR="0016577C" w:rsidRPr="007F3323" w:rsidRDefault="0016577C" w:rsidP="0016577C">
            <w:pPr>
              <w:pStyle w:val="TableText"/>
            </w:pPr>
            <w:r w:rsidRPr="007F3323">
              <w:t xml:space="preserve">      "</w:t>
            </w:r>
            <w:r w:rsidRPr="0016577C">
              <w:t>iDisplay</w:t>
            </w:r>
            <w:r w:rsidRPr="007F3323">
              <w:t>":"</w:t>
            </w:r>
            <w:r w:rsidR="00A14105">
              <w:rPr>
                <w:rFonts w:hint="eastAsia"/>
              </w:rPr>
              <w:t>xxx</w:t>
            </w:r>
            <w:r w:rsidRPr="007F3323">
              <w:t>",</w:t>
            </w:r>
          </w:p>
          <w:p w:rsidR="0016577C" w:rsidRPr="007F3323" w:rsidRDefault="0016577C" w:rsidP="0016577C">
            <w:pPr>
              <w:pStyle w:val="TableText"/>
            </w:pPr>
            <w:r w:rsidRPr="007F3323">
              <w:t xml:space="preserve">      "</w:t>
            </w:r>
            <w:r w:rsidRPr="0016577C">
              <w:t>iParse</w:t>
            </w:r>
            <w:r>
              <w:t>":</w:t>
            </w:r>
            <w:r>
              <w:rPr>
                <w:rFonts w:hint="eastAsia"/>
              </w:rPr>
              <w:t>0</w:t>
            </w:r>
            <w:r w:rsidRPr="007F3323">
              <w:t>,</w:t>
            </w:r>
          </w:p>
          <w:p w:rsidR="00942FBB" w:rsidRPr="007F3323" w:rsidRDefault="0016577C" w:rsidP="0016577C">
            <w:pPr>
              <w:pStyle w:val="TableText"/>
            </w:pPr>
            <w:r w:rsidRPr="007F3323">
              <w:t xml:space="preserve">      "</w:t>
            </w:r>
            <w:r w:rsidRPr="0016577C">
              <w:t>svLocationInfo</w:t>
            </w:r>
            <w:r w:rsidRPr="007F3323">
              <w:t>":" xxx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rPr>
                <w:sz w:val="24"/>
                <w:szCs w:val="24"/>
              </w:rPr>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985"/>
              <w:gridCol w:w="3827"/>
            </w:tblGrid>
            <w:tr w:rsidR="00942FBB" w:rsidRPr="007F3323" w:rsidTr="00686EB0">
              <w:tc>
                <w:tcPr>
                  <w:tcW w:w="1818" w:type="dxa"/>
                </w:tcPr>
                <w:p w:rsidR="00942FBB" w:rsidRPr="007F3323" w:rsidRDefault="00942FBB" w:rsidP="00B2040C">
                  <w:pPr>
                    <w:pStyle w:val="TableText"/>
                  </w:pPr>
                  <w:r w:rsidRPr="007F3323">
                    <w:t>http</w:t>
                  </w:r>
                  <w:r w:rsidRPr="007F3323">
                    <w:t>错误码</w:t>
                  </w:r>
                </w:p>
              </w:tc>
              <w:tc>
                <w:tcPr>
                  <w:tcW w:w="1985" w:type="dxa"/>
                </w:tcPr>
                <w:p w:rsidR="00942FBB" w:rsidRPr="007F3323" w:rsidRDefault="00942FBB" w:rsidP="00B2040C">
                  <w:pPr>
                    <w:pStyle w:val="TableText"/>
                  </w:pPr>
                  <w:r w:rsidRPr="007F3323">
                    <w:t>errorcode</w:t>
                  </w:r>
                </w:p>
              </w:tc>
              <w:tc>
                <w:tcPr>
                  <w:tcW w:w="3827" w:type="dxa"/>
                </w:tcPr>
                <w:p w:rsidR="00942FBB" w:rsidRPr="007F3323" w:rsidRDefault="00942FBB" w:rsidP="00B2040C">
                  <w:pPr>
                    <w:pStyle w:val="TableText"/>
                  </w:pPr>
                  <w:r w:rsidRPr="007F3323">
                    <w:t>描述</w:t>
                  </w:r>
                </w:p>
              </w:tc>
            </w:tr>
            <w:tr w:rsidR="00942FBB" w:rsidRPr="007F3323" w:rsidTr="00686EB0">
              <w:tc>
                <w:tcPr>
                  <w:tcW w:w="1818" w:type="dxa"/>
                </w:tcPr>
                <w:p w:rsidR="00942FBB" w:rsidRPr="007F3323" w:rsidRDefault="00942FBB" w:rsidP="00EB602D">
                  <w:pPr>
                    <w:pStyle w:val="TableText"/>
                  </w:pPr>
                  <w:r w:rsidRPr="007F3323">
                    <w:t>500</w:t>
                  </w:r>
                </w:p>
              </w:tc>
              <w:tc>
                <w:tcPr>
                  <w:tcW w:w="1985" w:type="dxa"/>
                </w:tcPr>
                <w:p w:rsidR="00942FBB" w:rsidRPr="007F3323" w:rsidRDefault="00942FBB" w:rsidP="00EB602D">
                  <w:pPr>
                    <w:pStyle w:val="TableText"/>
                  </w:pPr>
                  <w:r w:rsidRPr="007F3323">
                    <w:t>11000006</w:t>
                  </w:r>
                </w:p>
              </w:tc>
              <w:tc>
                <w:tcPr>
                  <w:tcW w:w="3827" w:type="dxa"/>
                </w:tcPr>
                <w:p w:rsidR="00942FBB" w:rsidRPr="007F3323" w:rsidRDefault="00942FBB" w:rsidP="00B2040C">
                  <w:pPr>
                    <w:pStyle w:val="TableText"/>
                  </w:pPr>
                  <w:r w:rsidRPr="007F3323">
                    <w:t>查询参数为空</w:t>
                  </w:r>
                </w:p>
              </w:tc>
            </w:tr>
            <w:tr w:rsidR="00942FBB" w:rsidRPr="007F3323" w:rsidTr="00686EB0">
              <w:tc>
                <w:tcPr>
                  <w:tcW w:w="1818" w:type="dxa"/>
                </w:tcPr>
                <w:p w:rsidR="00942FBB" w:rsidRPr="007F3323" w:rsidRDefault="00942FBB" w:rsidP="00EB602D">
                  <w:pPr>
                    <w:pStyle w:val="TableText"/>
                  </w:pPr>
                  <w:r w:rsidRPr="007F3323">
                    <w:t>500</w:t>
                  </w:r>
                </w:p>
              </w:tc>
              <w:tc>
                <w:tcPr>
                  <w:tcW w:w="1985" w:type="dxa"/>
                </w:tcPr>
                <w:p w:rsidR="00942FBB" w:rsidRPr="007F3323" w:rsidRDefault="00942FBB" w:rsidP="00EB602D">
                  <w:pPr>
                    <w:pStyle w:val="TableText"/>
                  </w:pPr>
                  <w:r w:rsidRPr="007F3323">
                    <w:t>11000020</w:t>
                  </w:r>
                </w:p>
              </w:tc>
              <w:tc>
                <w:tcPr>
                  <w:tcW w:w="3827" w:type="dxa"/>
                </w:tcPr>
                <w:p w:rsidR="00942FBB" w:rsidRPr="007F3323" w:rsidRDefault="00942FBB" w:rsidP="00B2040C">
                  <w:pPr>
                    <w:pStyle w:val="TableText"/>
                  </w:pPr>
                  <w:r w:rsidRPr="007F3323">
                    <w:t>指标标志或指标名称为空</w:t>
                  </w:r>
                </w:p>
              </w:tc>
            </w:tr>
            <w:tr w:rsidR="00942FBB" w:rsidRPr="007F3323" w:rsidTr="00686EB0">
              <w:tc>
                <w:tcPr>
                  <w:tcW w:w="1818" w:type="dxa"/>
                </w:tcPr>
                <w:p w:rsidR="00942FBB" w:rsidRPr="007F3323" w:rsidRDefault="00942FBB" w:rsidP="00EB602D">
                  <w:pPr>
                    <w:pStyle w:val="TableText"/>
                  </w:pPr>
                  <w:r w:rsidRPr="007F3323">
                    <w:t>500</w:t>
                  </w:r>
                </w:p>
              </w:tc>
              <w:tc>
                <w:tcPr>
                  <w:tcW w:w="1985" w:type="dxa"/>
                </w:tcPr>
                <w:p w:rsidR="00942FBB" w:rsidRPr="007F3323" w:rsidRDefault="00942FBB" w:rsidP="00EB602D">
                  <w:pPr>
                    <w:pStyle w:val="TableText"/>
                  </w:pPr>
                  <w:r w:rsidRPr="007F3323">
                    <w:t>11000027</w:t>
                  </w:r>
                </w:p>
              </w:tc>
              <w:tc>
                <w:tcPr>
                  <w:tcW w:w="3827" w:type="dxa"/>
                </w:tcPr>
                <w:p w:rsidR="00942FBB" w:rsidRPr="007F3323" w:rsidRDefault="00942FBB" w:rsidP="00B2040C">
                  <w:pPr>
                    <w:pStyle w:val="TableText"/>
                  </w:pPr>
                  <w:r w:rsidRPr="007F3323">
                    <w:t>Urn</w:t>
                  </w:r>
                  <w:r w:rsidRPr="007F3323">
                    <w:t>为空</w:t>
                  </w:r>
                </w:p>
              </w:tc>
            </w:tr>
            <w:tr w:rsidR="00942FBB" w:rsidRPr="007F3323" w:rsidTr="00686EB0">
              <w:tc>
                <w:tcPr>
                  <w:tcW w:w="1818" w:type="dxa"/>
                </w:tcPr>
                <w:p w:rsidR="00942FBB" w:rsidRPr="007F3323" w:rsidRDefault="00942FBB" w:rsidP="00EB602D">
                  <w:pPr>
                    <w:pStyle w:val="TableText"/>
                  </w:pPr>
                  <w:r w:rsidRPr="007F3323">
                    <w:rPr>
                      <w:rFonts w:hint="eastAsia"/>
                    </w:rPr>
                    <w:t>500</w:t>
                  </w:r>
                </w:p>
              </w:tc>
              <w:tc>
                <w:tcPr>
                  <w:tcW w:w="1985" w:type="dxa"/>
                </w:tcPr>
                <w:p w:rsidR="00942FBB" w:rsidRPr="007F3323" w:rsidRDefault="00942FBB" w:rsidP="00EB602D">
                  <w:pPr>
                    <w:pStyle w:val="TableText"/>
                  </w:pPr>
                  <w:r w:rsidRPr="007F3323">
                    <w:t>11100049</w:t>
                  </w:r>
                </w:p>
              </w:tc>
              <w:tc>
                <w:tcPr>
                  <w:tcW w:w="3827" w:type="dxa"/>
                </w:tcPr>
                <w:p w:rsidR="00942FBB" w:rsidRPr="007F3323" w:rsidRDefault="00942FBB" w:rsidP="00B2040C">
                  <w:pPr>
                    <w:pStyle w:val="TableText"/>
                  </w:pPr>
                  <w:r w:rsidRPr="007F3323">
                    <w:rPr>
                      <w:rFonts w:hint="eastAsia"/>
                    </w:rPr>
                    <w:t>查询规格超出上限</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24" w:name="_Toc323050034"/>
      <w:bookmarkStart w:id="125" w:name="_Toc439920395"/>
      <w:bookmarkStart w:id="126" w:name="_Toc509581436"/>
      <w:bookmarkStart w:id="127" w:name="_Toc28629824"/>
      <w:r w:rsidRPr="007F3323">
        <w:t>查询事件列表功能</w:t>
      </w:r>
      <w:bookmarkEnd w:id="124"/>
      <w:bookmarkEnd w:id="125"/>
      <w:bookmarkEnd w:id="126"/>
      <w:bookmarkEnd w:id="12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查询事件列表功能</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请求</w:t>
                  </w:r>
                  <w:r w:rsidRPr="007F3323">
                    <w:rPr>
                      <w:rFonts w:hint="eastAsia"/>
                    </w:rPr>
                    <w:t>正文</w:t>
                  </w:r>
                  <w:r w:rsidRPr="007F3323">
                    <w:t>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MOC</w:t>
                  </w:r>
                </w:p>
              </w:tc>
              <w:tc>
                <w:tcPr>
                  <w:tcW w:w="602" w:type="pct"/>
                  <w:shd w:val="clear" w:color="auto" w:fill="auto"/>
                </w:tcPr>
                <w:p w:rsidR="00942FBB" w:rsidRPr="007F3323" w:rsidRDefault="00942FBB" w:rsidP="00B2040C">
                  <w:pPr>
                    <w:pStyle w:val="TableText"/>
                  </w:pPr>
                  <w:r w:rsidRPr="007F3323">
                    <w:t>string</w:t>
                  </w:r>
                  <w:r w:rsidRPr="007F3323" w:rsidDel="002D03FA">
                    <w:t xml:space="preserve"> </w:t>
                  </w:r>
                </w:p>
              </w:tc>
              <w:tc>
                <w:tcPr>
                  <w:tcW w:w="3693" w:type="pct"/>
                  <w:shd w:val="clear" w:color="auto" w:fill="auto"/>
                </w:tcPr>
                <w:p w:rsidR="00942FBB" w:rsidRPr="007F3323" w:rsidRDefault="00942FBB" w:rsidP="00B2040C">
                  <w:pPr>
                    <w:pStyle w:val="TableText"/>
                  </w:pPr>
                  <w:r w:rsidRPr="007F3323">
                    <w:rPr>
                      <w:rFonts w:hint="eastAsia"/>
                    </w:rPr>
                    <w:t>事件对象类型。可选。</w:t>
                  </w:r>
                </w:p>
                <w:p w:rsidR="00942FBB" w:rsidRPr="007F3323" w:rsidRDefault="00942FBB" w:rsidP="00B2040C">
                  <w:pPr>
                    <w:pStyle w:val="TableText"/>
                  </w:pPr>
                  <w:r w:rsidRPr="007F3323">
                    <w:rPr>
                      <w:rFonts w:hint="eastAsia"/>
                    </w:rPr>
                    <w:t>hosts</w:t>
                  </w:r>
                  <w:r w:rsidRPr="007F3323">
                    <w:rPr>
                      <w:rFonts w:hint="eastAsia"/>
                    </w:rPr>
                    <w:t>：主机</w:t>
                  </w:r>
                </w:p>
                <w:p w:rsidR="00942FBB" w:rsidRPr="007F3323" w:rsidRDefault="00942FBB" w:rsidP="00B2040C">
                  <w:pPr>
                    <w:pStyle w:val="TableText"/>
                  </w:pPr>
                  <w:r w:rsidRPr="007F3323">
                    <w:rPr>
                      <w:rFonts w:hint="eastAsia"/>
                    </w:rPr>
                    <w:t>vms</w:t>
                  </w:r>
                  <w:r w:rsidRPr="007F3323">
                    <w:rPr>
                      <w:rFonts w:hint="eastAsia"/>
                    </w:rPr>
                    <w:t>：虚拟机</w:t>
                  </w:r>
                </w:p>
                <w:p w:rsidR="00942FBB" w:rsidRPr="007F3323" w:rsidRDefault="00942FBB" w:rsidP="00B2040C">
                  <w:pPr>
                    <w:pStyle w:val="TableText"/>
                  </w:pPr>
                  <w:r w:rsidRPr="007F3323">
                    <w:rPr>
                      <w:rFonts w:hint="eastAsia"/>
                    </w:rPr>
                    <w:t>vrms</w:t>
                  </w:r>
                  <w:r w:rsidRPr="007F3323">
                    <w:rPr>
                      <w:rFonts w:hint="eastAsia"/>
                    </w:rPr>
                    <w:t>：</w:t>
                  </w:r>
                  <w:r w:rsidRPr="007F3323">
                    <w:rPr>
                      <w:rFonts w:hint="eastAsia"/>
                    </w:rPr>
                    <w:t>VRM</w:t>
                  </w:r>
                  <w:r w:rsidRPr="007F3323">
                    <w:rPr>
                      <w:rFonts w:hint="eastAsia"/>
                    </w:rPr>
                    <w:t>节点</w:t>
                  </w:r>
                </w:p>
              </w:tc>
            </w:tr>
            <w:tr w:rsidR="00793D54" w:rsidRPr="007F3323" w:rsidTr="005348A4">
              <w:tc>
                <w:tcPr>
                  <w:tcW w:w="705" w:type="pct"/>
                </w:tcPr>
                <w:p w:rsidR="00793D54" w:rsidRPr="007F3323" w:rsidRDefault="00793D54" w:rsidP="00B2040C">
                  <w:pPr>
                    <w:pStyle w:val="TableText"/>
                  </w:pPr>
                  <w:r>
                    <w:rPr>
                      <w:rFonts w:hint="eastAsia"/>
                    </w:rPr>
                    <w:t>objectUrn</w:t>
                  </w:r>
                </w:p>
              </w:tc>
              <w:tc>
                <w:tcPr>
                  <w:tcW w:w="602" w:type="pct"/>
                  <w:shd w:val="clear" w:color="auto" w:fill="auto"/>
                </w:tcPr>
                <w:p w:rsidR="00793D54" w:rsidRDefault="00793D54" w:rsidP="00B2040C">
                  <w:pPr>
                    <w:pStyle w:val="TableText"/>
                  </w:pPr>
                  <w:r>
                    <w:rPr>
                      <w:rFonts w:hint="eastAsia"/>
                    </w:rPr>
                    <w:t>string</w:t>
                  </w:r>
                </w:p>
              </w:tc>
              <w:tc>
                <w:tcPr>
                  <w:tcW w:w="3693" w:type="pct"/>
                  <w:shd w:val="clear" w:color="auto" w:fill="auto"/>
                </w:tcPr>
                <w:p w:rsidR="00793D54" w:rsidRPr="007F3323" w:rsidRDefault="00793D54" w:rsidP="00B2040C">
                  <w:pPr>
                    <w:pStyle w:val="TableText"/>
                  </w:pPr>
                  <w:r w:rsidRPr="007F3323">
                    <w:t>对象标识</w:t>
                  </w:r>
                  <w:r>
                    <w:rPr>
                      <w:rFonts w:hint="eastAsia"/>
                    </w:rPr>
                    <w:t>。可选。</w:t>
                  </w:r>
                </w:p>
              </w:tc>
            </w:tr>
            <w:tr w:rsidR="00942FBB" w:rsidRPr="007F3323" w:rsidTr="005348A4">
              <w:tc>
                <w:tcPr>
                  <w:tcW w:w="705" w:type="pct"/>
                </w:tcPr>
                <w:p w:rsidR="00942FBB" w:rsidRPr="007F3323" w:rsidRDefault="00942FBB" w:rsidP="00B2040C">
                  <w:pPr>
                    <w:pStyle w:val="TableText"/>
                  </w:pPr>
                  <w:r w:rsidRPr="007F3323">
                    <w:t>eventId</w:t>
                  </w:r>
                </w:p>
              </w:tc>
              <w:tc>
                <w:tcPr>
                  <w:tcW w:w="602" w:type="pct"/>
                  <w:shd w:val="clear" w:color="auto" w:fill="auto"/>
                </w:tcPr>
                <w:p w:rsidR="00942FBB" w:rsidRPr="007F3323" w:rsidRDefault="007D6670" w:rsidP="00B2040C">
                  <w:pPr>
                    <w:pStyle w:val="TableText"/>
                  </w:pPr>
                  <w:r>
                    <w:t>string</w:t>
                  </w:r>
                </w:p>
              </w:tc>
              <w:tc>
                <w:tcPr>
                  <w:tcW w:w="3693" w:type="pct"/>
                  <w:shd w:val="clear" w:color="auto" w:fill="auto"/>
                </w:tcPr>
                <w:p w:rsidR="00942FBB" w:rsidRPr="007F3323" w:rsidRDefault="00942FBB" w:rsidP="00B2040C">
                  <w:pPr>
                    <w:pStyle w:val="TableText"/>
                  </w:pPr>
                  <w:r w:rsidRPr="007F3323">
                    <w:t>事件</w:t>
                  </w:r>
                  <w:r w:rsidRPr="007F3323">
                    <w:t>ID</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eventName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事件名称</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objectType</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是否集成部件</w:t>
                  </w:r>
                  <w:r w:rsidRPr="007F3323">
                    <w:t>(</w:t>
                  </w:r>
                  <w:r w:rsidRPr="007F3323">
                    <w:t>支持单选</w:t>
                  </w:r>
                  <w:r w:rsidRPr="007F3323">
                    <w:t>)</w:t>
                  </w:r>
                  <w:r w:rsidRPr="007F3323">
                    <w:rPr>
                      <w:rFonts w:hint="eastAsia"/>
                    </w:rPr>
                    <w:t xml:space="preserve"> </w:t>
                  </w:r>
                  <w:r w:rsidRPr="007F3323">
                    <w:rPr>
                      <w:rFonts w:hint="eastAsia"/>
                    </w:rPr>
                    <w:t>。可选。</w:t>
                  </w:r>
                </w:p>
                <w:p w:rsidR="00942FBB" w:rsidRPr="007F3323" w:rsidRDefault="00942FBB" w:rsidP="00B2040C">
                  <w:pPr>
                    <w:pStyle w:val="TableText"/>
                  </w:pPr>
                  <w:r w:rsidRPr="007F3323">
                    <w:rPr>
                      <w:rFonts w:hint="eastAsia"/>
                    </w:rPr>
                    <w:t>0</w:t>
                  </w:r>
                  <w:r w:rsidRPr="007F3323">
                    <w:rPr>
                      <w:rFonts w:hint="eastAsia"/>
                    </w:rPr>
                    <w:t>：否</w:t>
                  </w:r>
                </w:p>
                <w:p w:rsidR="00942FBB" w:rsidRPr="007F3323" w:rsidRDefault="00942FBB" w:rsidP="00B2040C">
                  <w:pPr>
                    <w:pStyle w:val="TableText"/>
                  </w:pPr>
                  <w:r w:rsidRPr="007F3323">
                    <w:rPr>
                      <w:rFonts w:hint="eastAsia"/>
                    </w:rPr>
                    <w:t>1</w:t>
                  </w:r>
                  <w:r w:rsidRPr="007F3323">
                    <w:rPr>
                      <w:rFonts w:hint="eastAsia"/>
                    </w:rPr>
                    <w:t>：是</w:t>
                  </w:r>
                </w:p>
              </w:tc>
            </w:tr>
            <w:tr w:rsidR="00942FBB" w:rsidRPr="007F3323" w:rsidTr="005348A4">
              <w:tc>
                <w:tcPr>
                  <w:tcW w:w="705" w:type="pct"/>
                </w:tcPr>
                <w:p w:rsidR="00942FBB" w:rsidRPr="007F3323" w:rsidRDefault="00942FBB" w:rsidP="00B2040C">
                  <w:pPr>
                    <w:pStyle w:val="TableText"/>
                  </w:pPr>
                  <w:r w:rsidRPr="007F3323">
                    <w:t>occurStartTime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7D6670">
                  <w:pPr>
                    <w:pStyle w:val="TableText"/>
                  </w:pPr>
                  <w:r w:rsidRPr="007F3323">
                    <w:rPr>
                      <w:rFonts w:hint="eastAsia"/>
                    </w:rPr>
                    <w:t>事件</w:t>
                  </w:r>
                  <w:r w:rsidRPr="007F3323">
                    <w:t>产生起始时间，格式如下：</w:t>
                  </w:r>
                  <w:r w:rsidRPr="007F3323">
                    <w:t>"</w:t>
                  </w:r>
                  <w:r w:rsidR="007D6670">
                    <w:t xml:space="preserve"> </w:t>
                  </w:r>
                  <w:r w:rsidR="007D6670" w:rsidRPr="007D6670">
                    <w:t xml:space="preserve">511760601878 </w:t>
                  </w:r>
                  <w:r w:rsidRPr="007F3323">
                    <w:t>"</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occurStopTime</w:t>
                  </w:r>
                </w:p>
              </w:tc>
              <w:tc>
                <w:tcPr>
                  <w:tcW w:w="602"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rPr>
                      <w:rFonts w:hint="eastAsia"/>
                    </w:rPr>
                    <w:t>事件</w:t>
                  </w:r>
                  <w:r w:rsidRPr="007F3323">
                    <w:t>产生结束时间，格式如下：</w:t>
                  </w:r>
                  <w:r w:rsidRPr="007F3323">
                    <w:t>"</w:t>
                  </w:r>
                  <w:r w:rsidR="007D6670">
                    <w:t xml:space="preserve"> </w:t>
                  </w:r>
                  <w:r w:rsidR="007D6670" w:rsidRPr="007D6670">
                    <w:t xml:space="preserve">1511760601878 </w:t>
                  </w:r>
                  <w:r w:rsidRPr="007F3323">
                    <w:t>"</w:t>
                  </w:r>
                  <w:r w:rsidRPr="007F3323">
                    <w:rPr>
                      <w:rFonts w:hint="eastAsia"/>
                    </w:rPr>
                    <w:t>，可选。</w:t>
                  </w:r>
                </w:p>
              </w:tc>
            </w:tr>
            <w:tr w:rsidR="00942FBB" w:rsidRPr="007F3323" w:rsidTr="005348A4">
              <w:tc>
                <w:tcPr>
                  <w:tcW w:w="705" w:type="pct"/>
                </w:tcPr>
                <w:p w:rsidR="00942FBB" w:rsidRPr="007F3323" w:rsidRDefault="00942FBB" w:rsidP="00B2040C">
                  <w:pPr>
                    <w:pStyle w:val="TableText"/>
                  </w:pPr>
                  <w:r w:rsidRPr="007F3323">
                    <w:t>limit</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UI</w:t>
                  </w:r>
                  <w:r w:rsidRPr="007F3323">
                    <w:t>一页显示的记录数</w:t>
                  </w:r>
                  <w:r w:rsidRPr="007F3323">
                    <w:rPr>
                      <w:rFonts w:hint="eastAsia"/>
                    </w:rPr>
                    <w:t>，可选，单次查询上限默认不超过</w:t>
                  </w:r>
                  <w:r w:rsidRPr="007F3323">
                    <w:rPr>
                      <w:rFonts w:hint="eastAsia"/>
                    </w:rPr>
                    <w:t>100</w:t>
                  </w:r>
                </w:p>
              </w:tc>
            </w:tr>
            <w:tr w:rsidR="00942FBB" w:rsidRPr="007F3323" w:rsidTr="005348A4">
              <w:tc>
                <w:tcPr>
                  <w:tcW w:w="705" w:type="pct"/>
                </w:tcPr>
                <w:p w:rsidR="00942FBB" w:rsidRPr="007F3323" w:rsidRDefault="00942FBB" w:rsidP="00B2040C">
                  <w:pPr>
                    <w:pStyle w:val="TableText"/>
                  </w:pPr>
                  <w:r w:rsidRPr="007F3323">
                    <w:t>order</w:t>
                  </w:r>
                </w:p>
              </w:tc>
              <w:tc>
                <w:tcPr>
                  <w:tcW w:w="602" w:type="pct"/>
                  <w:shd w:val="clear" w:color="auto" w:fill="auto"/>
                </w:tcPr>
                <w:p w:rsidR="00942FBB" w:rsidRPr="007F3323" w:rsidRDefault="00942FBB" w:rsidP="00B2040C">
                  <w:pPr>
                    <w:pStyle w:val="TableText"/>
                  </w:pPr>
                  <w:r w:rsidRPr="007F3323">
                    <w:rPr>
                      <w:rFonts w:hint="eastAsia"/>
                    </w:rPr>
                    <w:t>s</w:t>
                  </w:r>
                  <w:r w:rsidRPr="007F3323">
                    <w:t>tring</w:t>
                  </w:r>
                  <w:r w:rsidRPr="007F3323">
                    <w:rPr>
                      <w:rFonts w:hint="eastAsia"/>
                    </w:rPr>
                    <w:t>[]</w:t>
                  </w:r>
                </w:p>
              </w:tc>
              <w:tc>
                <w:tcPr>
                  <w:tcW w:w="3693" w:type="pct"/>
                  <w:shd w:val="clear" w:color="auto" w:fill="auto"/>
                </w:tcPr>
                <w:p w:rsidR="00942FBB" w:rsidRPr="007F3323" w:rsidRDefault="00942FBB" w:rsidP="00B2040C">
                  <w:pPr>
                    <w:pStyle w:val="TableText"/>
                  </w:pPr>
                  <w:r w:rsidRPr="007F3323">
                    <w:t>排序条件</w:t>
                  </w:r>
                  <w:r w:rsidRPr="007F3323">
                    <w:rPr>
                      <w:rFonts w:hint="eastAsia"/>
                    </w:rPr>
                    <w:t>。可选。</w:t>
                  </w:r>
                </w:p>
                <w:p w:rsidR="00942FBB" w:rsidRPr="007F3323" w:rsidRDefault="00942FBB" w:rsidP="00B2040C">
                  <w:pPr>
                    <w:pStyle w:val="TableText"/>
                  </w:pPr>
                  <w:r w:rsidRPr="007F3323">
                    <w:t>ASC</w:t>
                  </w:r>
                  <w:r w:rsidRPr="007F3323">
                    <w:rPr>
                      <w:rFonts w:hint="eastAsia"/>
                    </w:rPr>
                    <w:t>：升序；</w:t>
                  </w:r>
                  <w:r w:rsidRPr="007F3323">
                    <w:t>DESC</w:t>
                  </w:r>
                  <w:r w:rsidRPr="007F3323">
                    <w:rPr>
                      <w:rFonts w:hint="eastAsia"/>
                    </w:rPr>
                    <w:t>降序。</w:t>
                  </w:r>
                </w:p>
                <w:p w:rsidR="00942FBB" w:rsidRPr="007F3323" w:rsidRDefault="00942FBB" w:rsidP="00B2040C">
                  <w:pPr>
                    <w:pStyle w:val="TableText"/>
                  </w:pPr>
                  <w:r w:rsidRPr="007F3323">
                    <w:rPr>
                      <w:rFonts w:hint="eastAsia"/>
                    </w:rPr>
                    <w:t>支持的排序条件：</w:t>
                  </w:r>
                </w:p>
                <w:p w:rsidR="00942FBB" w:rsidRPr="007F3323" w:rsidRDefault="00942FBB" w:rsidP="00B2040C">
                  <w:pPr>
                    <w:pStyle w:val="TableText"/>
                  </w:pPr>
                  <w:r w:rsidRPr="007F3323">
                    <w:rPr>
                      <w:rFonts w:hint="eastAsia"/>
                    </w:rPr>
                    <w:t>o</w:t>
                  </w:r>
                  <w:r w:rsidRPr="007F3323">
                    <w:t>ccurtime</w:t>
                  </w:r>
                  <w:r w:rsidRPr="007F3323">
                    <w:rPr>
                      <w:rFonts w:hint="eastAsia"/>
                    </w:rPr>
                    <w:t>：事件产生时间</w:t>
                  </w:r>
                </w:p>
                <w:p w:rsidR="00942FBB" w:rsidRPr="007F3323" w:rsidRDefault="00942FBB" w:rsidP="00B2040C">
                  <w:pPr>
                    <w:pStyle w:val="TableText"/>
                  </w:pPr>
                  <w:r w:rsidRPr="007F3323">
                    <w:t>eventId</w:t>
                  </w:r>
                  <w:r w:rsidRPr="007F3323">
                    <w:rPr>
                      <w:rFonts w:hint="eastAsia"/>
                    </w:rPr>
                    <w:t>：事件</w:t>
                  </w:r>
                  <w:r w:rsidRPr="007F3323">
                    <w:rPr>
                      <w:rFonts w:hint="eastAsia"/>
                    </w:rPr>
                    <w:t>ID</w:t>
                  </w:r>
                </w:p>
                <w:p w:rsidR="00942FBB" w:rsidRPr="007F3323" w:rsidRDefault="00942FBB" w:rsidP="00B2040C">
                  <w:pPr>
                    <w:pStyle w:val="TableText"/>
                  </w:pPr>
                  <w:r w:rsidRPr="007F3323">
                    <w:rPr>
                      <w:rFonts w:hint="eastAsia"/>
                    </w:rPr>
                    <w:t>例如：</w:t>
                  </w:r>
                  <w:r w:rsidRPr="007F3323">
                    <w:t>"order": [</w:t>
                  </w:r>
                  <w:r w:rsidRPr="007F3323">
                    <w:rPr>
                      <w:rFonts w:hint="eastAsia"/>
                    </w:rPr>
                    <w:t xml:space="preserve"> </w:t>
                  </w:r>
                  <w:r w:rsidRPr="007F3323">
                    <w:t>"occurtime DESC" ]</w:t>
                  </w:r>
                  <w:r w:rsidRPr="007F3323">
                    <w:rPr>
                      <w:rFonts w:hint="eastAsia"/>
                    </w:rPr>
                    <w:t>表示按照产生时间为降序进行排序。</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970"/>
              <w:gridCol w:w="5949"/>
            </w:tblGrid>
            <w:tr w:rsidR="00942FBB" w:rsidRPr="007F3323" w:rsidTr="005348A4">
              <w:tc>
                <w:tcPr>
                  <w:tcW w:w="705" w:type="pct"/>
                  <w:shd w:val="clear" w:color="auto" w:fill="D9D9D9"/>
                </w:tcPr>
                <w:p w:rsidR="00942FBB" w:rsidRPr="007F3323" w:rsidRDefault="00942FBB" w:rsidP="00B2040C">
                  <w:pPr>
                    <w:pStyle w:val="TableText"/>
                    <w:rPr>
                      <w:b/>
                    </w:rPr>
                  </w:pPr>
                  <w:r w:rsidRPr="007F3323">
                    <w:rPr>
                      <w:b/>
                    </w:rPr>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69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t>total</w:t>
                  </w:r>
                </w:p>
              </w:tc>
              <w:tc>
                <w:tcPr>
                  <w:tcW w:w="602" w:type="pct"/>
                  <w:shd w:val="clear" w:color="auto" w:fill="auto"/>
                </w:tcPr>
                <w:p w:rsidR="00942FBB" w:rsidRPr="007F3323" w:rsidRDefault="00942FBB" w:rsidP="00B2040C">
                  <w:pPr>
                    <w:pStyle w:val="TableText"/>
                  </w:pPr>
                  <w:r w:rsidRPr="007F3323">
                    <w:t>integer</w:t>
                  </w:r>
                </w:p>
              </w:tc>
              <w:tc>
                <w:tcPr>
                  <w:tcW w:w="3693" w:type="pct"/>
                  <w:shd w:val="clear" w:color="auto" w:fill="auto"/>
                </w:tcPr>
                <w:p w:rsidR="00942FBB" w:rsidRPr="007F3323" w:rsidRDefault="00942FBB" w:rsidP="00B2040C">
                  <w:pPr>
                    <w:pStyle w:val="TableText"/>
                  </w:pPr>
                  <w:r w:rsidRPr="007F3323">
                    <w:t>事件总数</w:t>
                  </w:r>
                </w:p>
              </w:tc>
            </w:tr>
            <w:tr w:rsidR="00992919" w:rsidRPr="007F3323" w:rsidTr="005348A4">
              <w:tc>
                <w:tcPr>
                  <w:tcW w:w="705" w:type="pct"/>
                </w:tcPr>
                <w:p w:rsidR="00992919" w:rsidRPr="007F3323" w:rsidRDefault="00992919" w:rsidP="00B2040C">
                  <w:pPr>
                    <w:pStyle w:val="TableText"/>
                  </w:pPr>
                  <w:r>
                    <w:rPr>
                      <w:rFonts w:hint="eastAsia"/>
                    </w:rPr>
                    <w:t>pageno</w:t>
                  </w:r>
                </w:p>
              </w:tc>
              <w:tc>
                <w:tcPr>
                  <w:tcW w:w="602" w:type="pct"/>
                  <w:shd w:val="clear" w:color="auto" w:fill="auto"/>
                </w:tcPr>
                <w:p w:rsidR="00992919" w:rsidRPr="007F3323" w:rsidRDefault="00992919" w:rsidP="00B2040C">
                  <w:pPr>
                    <w:pStyle w:val="TableText"/>
                  </w:pPr>
                  <w:r>
                    <w:rPr>
                      <w:rFonts w:hint="eastAsia"/>
                    </w:rPr>
                    <w:t>integer</w:t>
                  </w:r>
                </w:p>
              </w:tc>
              <w:tc>
                <w:tcPr>
                  <w:tcW w:w="3693" w:type="pct"/>
                  <w:shd w:val="clear" w:color="auto" w:fill="auto"/>
                </w:tcPr>
                <w:p w:rsidR="00992919" w:rsidRPr="007F3323" w:rsidRDefault="00992919" w:rsidP="00992919">
                  <w:pPr>
                    <w:pStyle w:val="TableText"/>
                  </w:pPr>
                  <w:r>
                    <w:rPr>
                      <w:rFonts w:hint="eastAsia"/>
                    </w:rPr>
                    <w:t>页数</w:t>
                  </w:r>
                </w:p>
              </w:tc>
            </w:tr>
            <w:tr w:rsidR="00992919" w:rsidRPr="007F3323" w:rsidTr="005348A4">
              <w:tc>
                <w:tcPr>
                  <w:tcW w:w="705" w:type="pct"/>
                </w:tcPr>
                <w:p w:rsidR="00992919" w:rsidRPr="007F3323" w:rsidRDefault="00992919" w:rsidP="00B2040C">
                  <w:pPr>
                    <w:pStyle w:val="TableText"/>
                  </w:pPr>
                  <w:r>
                    <w:rPr>
                      <w:rFonts w:hint="eastAsia"/>
                    </w:rPr>
                    <w:t>itemSize</w:t>
                  </w:r>
                </w:p>
              </w:tc>
              <w:tc>
                <w:tcPr>
                  <w:tcW w:w="602" w:type="pct"/>
                  <w:shd w:val="clear" w:color="auto" w:fill="auto"/>
                </w:tcPr>
                <w:p w:rsidR="00992919" w:rsidRPr="007F3323" w:rsidRDefault="00992919" w:rsidP="00B2040C">
                  <w:pPr>
                    <w:pStyle w:val="TableText"/>
                  </w:pPr>
                  <w:r>
                    <w:rPr>
                      <w:rFonts w:hint="eastAsia"/>
                    </w:rPr>
                    <w:t>integer</w:t>
                  </w:r>
                </w:p>
              </w:tc>
              <w:tc>
                <w:tcPr>
                  <w:tcW w:w="3693" w:type="pct"/>
                  <w:shd w:val="clear" w:color="auto" w:fill="auto"/>
                </w:tcPr>
                <w:p w:rsidR="00992919" w:rsidRPr="007F3323" w:rsidRDefault="00992919" w:rsidP="009E3E1F">
                  <w:pPr>
                    <w:pStyle w:val="TableText"/>
                  </w:pPr>
                  <w:r>
                    <w:rPr>
                      <w:rFonts w:hint="eastAsia"/>
                    </w:rPr>
                    <w:t>页</w:t>
                  </w:r>
                  <w:r w:rsidR="009E3E1F">
                    <w:rPr>
                      <w:rFonts w:hint="eastAsia"/>
                    </w:rPr>
                    <w:t>记录</w:t>
                  </w:r>
                  <w:r>
                    <w:rPr>
                      <w:rFonts w:hint="eastAsia"/>
                    </w:rPr>
                    <w:t>数</w:t>
                  </w:r>
                </w:p>
              </w:tc>
            </w:tr>
            <w:tr w:rsidR="00942FBB" w:rsidRPr="007F3323" w:rsidTr="005348A4">
              <w:tc>
                <w:tcPr>
                  <w:tcW w:w="705" w:type="pct"/>
                </w:tcPr>
                <w:p w:rsidR="00942FBB" w:rsidRPr="007F3323" w:rsidRDefault="00942FBB" w:rsidP="00B2040C">
                  <w:pPr>
                    <w:pStyle w:val="TableText"/>
                  </w:pPr>
                  <w:r w:rsidRPr="007F3323">
                    <w:rPr>
                      <w:rFonts w:hint="eastAsia"/>
                    </w:rPr>
                    <w:t>item</w:t>
                  </w:r>
                  <w:r w:rsidRPr="007F3323">
                    <w:t>s</w:t>
                  </w:r>
                </w:p>
              </w:tc>
              <w:tc>
                <w:tcPr>
                  <w:tcW w:w="602" w:type="pct"/>
                  <w:shd w:val="clear" w:color="auto" w:fill="auto"/>
                </w:tcPr>
                <w:p w:rsidR="00942FBB" w:rsidRPr="007F3323" w:rsidRDefault="00942FBB" w:rsidP="00B2040C">
                  <w:pPr>
                    <w:pStyle w:val="TableText"/>
                  </w:pPr>
                  <w:r w:rsidRPr="007F3323">
                    <w:t>structure[]</w:t>
                  </w:r>
                </w:p>
              </w:tc>
              <w:tc>
                <w:tcPr>
                  <w:tcW w:w="3693" w:type="pct"/>
                  <w:shd w:val="clear" w:color="auto" w:fill="auto"/>
                </w:tcPr>
                <w:p w:rsidR="00942FBB" w:rsidRPr="007F3323" w:rsidRDefault="00942FBB" w:rsidP="00B2040C">
                  <w:pPr>
                    <w:pStyle w:val="TableText"/>
                  </w:pP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2"/>
                    <w:gridCol w:w="843"/>
                    <w:gridCol w:w="3686"/>
                  </w:tblGrid>
                  <w:tr w:rsidR="00942FBB" w:rsidRPr="007F3323" w:rsidTr="005348A4">
                    <w:tc>
                      <w:tcPr>
                        <w:tcW w:w="1123" w:type="pct"/>
                        <w:shd w:val="clear" w:color="auto" w:fill="D9D9D9"/>
                      </w:tcPr>
                      <w:p w:rsidR="00942FBB" w:rsidRPr="007F3323" w:rsidRDefault="00942FBB" w:rsidP="00B2040C">
                        <w:pPr>
                          <w:pStyle w:val="TableText"/>
                          <w:rPr>
                            <w:b/>
                          </w:rPr>
                        </w:pPr>
                        <w:r w:rsidRPr="007F3323">
                          <w:rPr>
                            <w:b/>
                          </w:rPr>
                          <w:t>A</w:t>
                        </w:r>
                        <w:r w:rsidRPr="007F3323">
                          <w:rPr>
                            <w:rFonts w:hint="eastAsia"/>
                            <w:b/>
                          </w:rPr>
                          <w:t>t</w:t>
                        </w:r>
                        <w:r w:rsidRPr="007F3323">
                          <w:rPr>
                            <w:b/>
                          </w:rPr>
                          <w:t>tribute</w:t>
                        </w:r>
                      </w:p>
                    </w:tc>
                    <w:tc>
                      <w:tcPr>
                        <w:tcW w:w="72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3" w:type="pct"/>
                      </w:tcPr>
                      <w:p w:rsidR="00942FBB" w:rsidRPr="007F3323" w:rsidRDefault="00942FBB" w:rsidP="00B2040C">
                        <w:pPr>
                          <w:pStyle w:val="TableText"/>
                        </w:pPr>
                        <w:r w:rsidRPr="007F3323">
                          <w:t>eventName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事件名称</w:t>
                        </w:r>
                      </w:p>
                    </w:tc>
                  </w:tr>
                  <w:tr w:rsidR="00942FBB" w:rsidRPr="007F3323" w:rsidTr="005348A4">
                    <w:tc>
                      <w:tcPr>
                        <w:tcW w:w="1123" w:type="pct"/>
                      </w:tcPr>
                      <w:p w:rsidR="00942FBB" w:rsidRPr="007F3323" w:rsidRDefault="00942FBB" w:rsidP="00B2040C">
                        <w:pPr>
                          <w:pStyle w:val="TableText"/>
                        </w:pPr>
                        <w:r w:rsidRPr="007F3323">
                          <w:t>objectType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B61487" w:rsidP="00B2040C">
                        <w:pPr>
                          <w:pStyle w:val="TableText"/>
                        </w:pPr>
                        <w:r w:rsidRPr="007F3323">
                          <w:t>是否</w:t>
                        </w:r>
                        <w:r w:rsidR="008E7627">
                          <w:rPr>
                            <w:rFonts w:hint="eastAsia"/>
                          </w:rPr>
                          <w:t>是</w:t>
                        </w:r>
                        <w:r w:rsidRPr="007F3323">
                          <w:t>集成部件</w:t>
                        </w:r>
                      </w:p>
                    </w:tc>
                  </w:tr>
                  <w:tr w:rsidR="00942FBB" w:rsidRPr="007F3323" w:rsidTr="005348A4">
                    <w:tc>
                      <w:tcPr>
                        <w:tcW w:w="1123" w:type="pct"/>
                      </w:tcPr>
                      <w:p w:rsidR="00942FBB" w:rsidRPr="007F3323" w:rsidRDefault="00942FBB" w:rsidP="00B2040C">
                        <w:pPr>
                          <w:pStyle w:val="TableText"/>
                        </w:pPr>
                        <w:r w:rsidRPr="007F3323">
                          <w:t>objectUrn</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事件发生的对象</w:t>
                        </w:r>
                        <w:r w:rsidRPr="007F3323">
                          <w:rPr>
                            <w:rFonts w:hint="eastAsia"/>
                          </w:rPr>
                          <w:t>标示</w:t>
                        </w:r>
                      </w:p>
                    </w:tc>
                  </w:tr>
                  <w:tr w:rsidR="00942FBB" w:rsidRPr="007F3323" w:rsidTr="005348A4">
                    <w:tc>
                      <w:tcPr>
                        <w:tcW w:w="1123" w:type="pct"/>
                      </w:tcPr>
                      <w:p w:rsidR="00942FBB" w:rsidRPr="007F3323" w:rsidRDefault="00942FBB" w:rsidP="00B2040C">
                        <w:pPr>
                          <w:pStyle w:val="TableText"/>
                        </w:pPr>
                        <w:r w:rsidRPr="007F3323">
                          <w:t>urnByName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URN</w:t>
                        </w:r>
                        <w:r w:rsidRPr="007F3323">
                          <w:t>别名</w:t>
                        </w:r>
                      </w:p>
                    </w:tc>
                  </w:tr>
                  <w:tr w:rsidR="00942FBB" w:rsidRPr="007F3323" w:rsidTr="005348A4">
                    <w:tc>
                      <w:tcPr>
                        <w:tcW w:w="1123" w:type="pct"/>
                      </w:tcPr>
                      <w:p w:rsidR="00942FBB" w:rsidRPr="007F3323" w:rsidRDefault="00942FBB" w:rsidP="00B2040C">
                        <w:pPr>
                          <w:pStyle w:val="TableText"/>
                        </w:pPr>
                        <w:r w:rsidRPr="007F3323">
                          <w:t>eventID</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w:t>
                        </w:r>
                        <w:r w:rsidRPr="007F3323">
                          <w:t>ID</w:t>
                        </w:r>
                      </w:p>
                    </w:tc>
                  </w:tr>
                  <w:tr w:rsidR="00942FBB" w:rsidRPr="007F3323" w:rsidTr="005348A4">
                    <w:tc>
                      <w:tcPr>
                        <w:tcW w:w="1123" w:type="pct"/>
                      </w:tcPr>
                      <w:p w:rsidR="00942FBB" w:rsidRPr="007F3323" w:rsidRDefault="00942FBB" w:rsidP="00B2040C">
                        <w:pPr>
                          <w:pStyle w:val="TableText"/>
                        </w:pPr>
                        <w:r w:rsidRPr="007F3323">
                          <w:t>occurTime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事件产生时间</w:t>
                        </w:r>
                        <w:r w:rsidRPr="007F3323">
                          <w:rPr>
                            <w:rFonts w:hint="eastAsia"/>
                          </w:rPr>
                          <w:t>（</w:t>
                        </w:r>
                        <w:r w:rsidRPr="007F3323">
                          <w:t>long</w:t>
                        </w:r>
                        <w:r w:rsidRPr="007F3323">
                          <w:t>型</w:t>
                        </w:r>
                        <w:r w:rsidRPr="007F3323">
                          <w:t>UTC</w:t>
                        </w:r>
                        <w:r w:rsidRPr="007F3323">
                          <w:t>字符串</w:t>
                        </w:r>
                        <w:r w:rsidRPr="007F3323">
                          <w:rPr>
                            <w:rFonts w:hint="eastAsia"/>
                          </w:rPr>
                          <w:t>）</w:t>
                        </w:r>
                      </w:p>
                    </w:tc>
                  </w:tr>
                  <w:tr w:rsidR="00CC2EC3" w:rsidRPr="007F3323" w:rsidTr="005348A4">
                    <w:tc>
                      <w:tcPr>
                        <w:tcW w:w="1123" w:type="pct"/>
                      </w:tcPr>
                      <w:p w:rsidR="00CC2EC3" w:rsidRPr="007F3323" w:rsidRDefault="00CC2EC3" w:rsidP="00113D79">
                        <w:pPr>
                          <w:pStyle w:val="TableText"/>
                        </w:pPr>
                        <w:r w:rsidRPr="00CC2EC3">
                          <w:t>locationInfo</w:t>
                        </w:r>
                      </w:p>
                    </w:tc>
                    <w:tc>
                      <w:tcPr>
                        <w:tcW w:w="722" w:type="pct"/>
                        <w:shd w:val="clear" w:color="auto" w:fill="auto"/>
                      </w:tcPr>
                      <w:p w:rsidR="00CC2EC3" w:rsidRPr="007F3323" w:rsidRDefault="00CC2EC3" w:rsidP="00113D79">
                        <w:pPr>
                          <w:pStyle w:val="TableText"/>
                        </w:pPr>
                        <w:r>
                          <w:rPr>
                            <w:rFonts w:hint="eastAsia"/>
                          </w:rPr>
                          <w:t>string</w:t>
                        </w:r>
                      </w:p>
                    </w:tc>
                    <w:tc>
                      <w:tcPr>
                        <w:tcW w:w="3155" w:type="pct"/>
                        <w:shd w:val="clear" w:color="auto" w:fill="auto"/>
                      </w:tcPr>
                      <w:p w:rsidR="00CC2EC3" w:rsidRPr="007F3323" w:rsidRDefault="00CC2EC3" w:rsidP="00113D79">
                        <w:pPr>
                          <w:pStyle w:val="TableText"/>
                        </w:pPr>
                        <w:r w:rsidRPr="00CC2EC3">
                          <w:t>事件定位信息</w:t>
                        </w:r>
                      </w:p>
                    </w:tc>
                  </w:tr>
                  <w:tr w:rsidR="00942FBB" w:rsidRPr="007F3323" w:rsidTr="005348A4">
                    <w:tc>
                      <w:tcPr>
                        <w:tcW w:w="1123" w:type="pct"/>
                      </w:tcPr>
                      <w:p w:rsidR="00942FBB" w:rsidRPr="007F3323" w:rsidRDefault="00942FBB" w:rsidP="00B2040C">
                        <w:pPr>
                          <w:pStyle w:val="TableText"/>
                        </w:pPr>
                        <w:r w:rsidRPr="007F3323">
                          <w:t>additionalInfo</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附加信息</w:t>
                        </w:r>
                      </w:p>
                    </w:tc>
                  </w:tr>
                  <w:tr w:rsidR="00942FBB" w:rsidRPr="007F3323" w:rsidTr="005348A4">
                    <w:tc>
                      <w:tcPr>
                        <w:tcW w:w="1123" w:type="pct"/>
                      </w:tcPr>
                      <w:p w:rsidR="00942FBB" w:rsidRPr="007F3323" w:rsidRDefault="00942FBB" w:rsidP="00B2040C">
                        <w:pPr>
                          <w:pStyle w:val="TableText"/>
                        </w:pPr>
                        <w:r w:rsidRPr="007F3323">
                          <w:t>isParse</w:t>
                        </w:r>
                      </w:p>
                    </w:tc>
                    <w:tc>
                      <w:tcPr>
                        <w:tcW w:w="722" w:type="pct"/>
                        <w:shd w:val="clear" w:color="auto" w:fill="auto"/>
                      </w:tcPr>
                      <w:p w:rsidR="00942FBB" w:rsidRPr="007F3323" w:rsidRDefault="00942FBB" w:rsidP="00B2040C">
                        <w:pPr>
                          <w:pStyle w:val="TableText"/>
                        </w:pPr>
                        <w:r w:rsidRPr="007F3323">
                          <w:t>string</w:t>
                        </w:r>
                      </w:p>
                    </w:tc>
                    <w:tc>
                      <w:tcPr>
                        <w:tcW w:w="3155" w:type="pct"/>
                        <w:shd w:val="clear" w:color="auto" w:fill="auto"/>
                      </w:tcPr>
                      <w:p w:rsidR="00942FBB" w:rsidRPr="007F3323" w:rsidRDefault="00942FBB" w:rsidP="00B2040C">
                        <w:pPr>
                          <w:pStyle w:val="TableText"/>
                        </w:pPr>
                        <w:r w:rsidRPr="007F3323">
                          <w:t>事件产生原因</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&lt;alarm_uri&gt;/events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w:t>
            </w:r>
          </w:p>
          <w:p w:rsidR="009E3E1F" w:rsidRPr="007F3323" w:rsidRDefault="007C3C17" w:rsidP="009E3E1F">
            <w:pPr>
              <w:pStyle w:val="TableText"/>
            </w:pPr>
            <w:r>
              <w:t xml:space="preserve">    </w:t>
            </w:r>
            <w:r w:rsidR="008B1741">
              <w:t>"total":1000</w:t>
            </w:r>
            <w:r w:rsidR="008B1741" w:rsidRPr="007F3323">
              <w:t>,</w:t>
            </w:r>
            <w:r w:rsidR="00942FBB" w:rsidRPr="007F3323">
              <w:t xml:space="preserve"> </w:t>
            </w:r>
          </w:p>
          <w:p w:rsidR="009E3E1F" w:rsidRPr="007F3323" w:rsidRDefault="009E3E1F" w:rsidP="009E3E1F">
            <w:pPr>
              <w:pStyle w:val="TableText"/>
            </w:pPr>
            <w:r>
              <w:t xml:space="preserve">  </w:t>
            </w:r>
            <w:r w:rsidR="007C3C17">
              <w:t xml:space="preserve">  </w:t>
            </w:r>
            <w:r>
              <w:t>"</w:t>
            </w:r>
            <w:r w:rsidRPr="009E3E1F">
              <w:t>pageno</w:t>
            </w:r>
            <w:r>
              <w:t>":</w:t>
            </w:r>
            <w:r>
              <w:rPr>
                <w:rFonts w:hint="eastAsia"/>
              </w:rPr>
              <w:t>0</w:t>
            </w:r>
            <w:r w:rsidR="008B1741" w:rsidRPr="007F3323">
              <w:t>,</w:t>
            </w:r>
          </w:p>
          <w:p w:rsidR="00942FBB" w:rsidRPr="007F3323" w:rsidRDefault="009E3E1F" w:rsidP="00B2040C">
            <w:pPr>
              <w:pStyle w:val="TableText"/>
            </w:pPr>
            <w:r>
              <w:t xml:space="preserve">  </w:t>
            </w:r>
            <w:r w:rsidR="007C3C17">
              <w:t xml:space="preserve">  </w:t>
            </w:r>
            <w:r>
              <w:t>"</w:t>
            </w:r>
            <w:r w:rsidRPr="009E3E1F">
              <w:t>itemSize</w:t>
            </w:r>
            <w:r>
              <w:t>":100</w:t>
            </w:r>
            <w:r w:rsidR="008B1741" w:rsidRPr="007F3323">
              <w:t>,</w:t>
            </w:r>
          </w:p>
          <w:p w:rsidR="00942FBB" w:rsidRPr="007F3323" w:rsidRDefault="00942FBB" w:rsidP="00B2040C">
            <w:pPr>
              <w:pStyle w:val="TableText"/>
            </w:pPr>
            <w:r w:rsidRPr="007F3323">
              <w:t xml:space="preserve">  </w:t>
            </w:r>
            <w:r w:rsidR="007C3C17">
              <w:t xml:space="preserve">  </w:t>
            </w:r>
            <w:r w:rsidRPr="007F3323">
              <w:t>"</w:t>
            </w:r>
            <w:r w:rsidRPr="007F3323">
              <w:rPr>
                <w:rFonts w:hint="eastAsia"/>
              </w:rPr>
              <w:t>item</w:t>
            </w:r>
            <w:r w:rsidRPr="007F3323">
              <w:t>s":</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"eventName":null,</w:t>
            </w:r>
          </w:p>
          <w:p w:rsidR="00942FBB" w:rsidRPr="007F3323" w:rsidRDefault="00942FBB" w:rsidP="00B2040C">
            <w:pPr>
              <w:pStyle w:val="TableText"/>
            </w:pPr>
            <w:r w:rsidRPr="007F3323">
              <w:t xml:space="preserve">        "objectType":string,</w:t>
            </w:r>
          </w:p>
          <w:p w:rsidR="00942FBB" w:rsidRPr="007F3323" w:rsidRDefault="00942FBB" w:rsidP="00B2040C">
            <w:pPr>
              <w:pStyle w:val="TableText"/>
            </w:pPr>
            <w:r w:rsidRPr="007F3323">
              <w:t xml:space="preserve">        "objectUrn":string</w:t>
            </w:r>
            <w:r w:rsidRPr="007F3323">
              <w:t>，</w:t>
            </w:r>
            <w:r w:rsidRPr="007F3323">
              <w:t xml:space="preserve">      </w:t>
            </w:r>
          </w:p>
          <w:p w:rsidR="00942FBB" w:rsidRPr="007F3323" w:rsidRDefault="00942FBB" w:rsidP="00B2040C">
            <w:pPr>
              <w:pStyle w:val="TableText"/>
            </w:pPr>
            <w:r w:rsidRPr="007F3323">
              <w:t xml:space="preserve">        "urnByName":string</w:t>
            </w:r>
            <w:r w:rsidR="00CC2EC3" w:rsidRPr="007F3323">
              <w:t>,</w:t>
            </w:r>
          </w:p>
          <w:p w:rsidR="00942FBB" w:rsidRPr="007F3323" w:rsidRDefault="00942FBB" w:rsidP="00B2040C">
            <w:pPr>
              <w:pStyle w:val="TableText"/>
            </w:pPr>
            <w:r w:rsidRPr="007F3323">
              <w:t xml:space="preserve">        "eventID":"7001",</w:t>
            </w:r>
          </w:p>
          <w:p w:rsidR="00CC2EC3" w:rsidRPr="007F3323" w:rsidRDefault="00942FBB" w:rsidP="00CC2EC3">
            <w:pPr>
              <w:pStyle w:val="TableText"/>
            </w:pPr>
            <w:r w:rsidRPr="007F3323">
              <w:t xml:space="preserve">        "occurTime":"</w:t>
            </w:r>
            <w:r w:rsidR="00CC2EC3" w:rsidRPr="00CC2EC3">
              <w:t>1513279501781</w:t>
            </w:r>
            <w:r w:rsidRPr="007F3323">
              <w:t xml:space="preserve">", </w:t>
            </w:r>
          </w:p>
          <w:p w:rsidR="00942FBB" w:rsidRPr="007F3323" w:rsidRDefault="00CC2EC3" w:rsidP="00CC2EC3">
            <w:pPr>
              <w:pStyle w:val="TableText"/>
            </w:pPr>
            <w:r w:rsidRPr="007F3323">
              <w:t xml:space="preserve">        "</w:t>
            </w:r>
            <w:r w:rsidRPr="00CC2EC3">
              <w:t xml:space="preserve"> locationInfo</w:t>
            </w:r>
            <w:r w:rsidRPr="007F3323">
              <w:t xml:space="preserve"> ":string,</w:t>
            </w:r>
          </w:p>
          <w:p w:rsidR="00942FBB" w:rsidRPr="007F3323" w:rsidRDefault="00942FBB" w:rsidP="00B2040C">
            <w:pPr>
              <w:pStyle w:val="TableText"/>
            </w:pPr>
            <w:r w:rsidRPr="007F3323">
              <w:t xml:space="preserve">        "additionalInfo":"test1",</w:t>
            </w:r>
          </w:p>
          <w:p w:rsidR="00942FBB" w:rsidRPr="007F3323" w:rsidRDefault="00942FBB" w:rsidP="00B2040C">
            <w:pPr>
              <w:pStyle w:val="TableText"/>
            </w:pPr>
            <w:r w:rsidRPr="007F3323">
              <w:t xml:space="preserve">        "isParse":"xxx"</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rPr>
                <w:sz w:val="24"/>
                <w:szCs w:val="24"/>
              </w:rPr>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rPr>
                      <w:rFonts w:hint="eastAsia"/>
                    </w:rPr>
                    <w:t>500</w:t>
                  </w:r>
                </w:p>
              </w:tc>
              <w:tc>
                <w:tcPr>
                  <w:tcW w:w="2165" w:type="dxa"/>
                </w:tcPr>
                <w:p w:rsidR="00942FBB" w:rsidRPr="007F3323" w:rsidRDefault="00942FBB" w:rsidP="00EB602D">
                  <w:pPr>
                    <w:pStyle w:val="TableText"/>
                  </w:pPr>
                  <w:r w:rsidRPr="007F3323">
                    <w:t>11100049</w:t>
                  </w:r>
                </w:p>
              </w:tc>
              <w:tc>
                <w:tcPr>
                  <w:tcW w:w="2149" w:type="dxa"/>
                </w:tcPr>
                <w:p w:rsidR="00942FBB" w:rsidRPr="007F3323" w:rsidRDefault="00942FBB" w:rsidP="00B2040C">
                  <w:pPr>
                    <w:pStyle w:val="TableText"/>
                  </w:pPr>
                  <w:r w:rsidRPr="007F3323">
                    <w:rPr>
                      <w:rFonts w:hint="eastAsia"/>
                    </w:rPr>
                    <w:t>查询规格超出上限</w:t>
                  </w:r>
                </w:p>
              </w:tc>
            </w:tr>
          </w:tbl>
          <w:p w:rsidR="00942FBB" w:rsidRPr="007F3323" w:rsidRDefault="00942FBB" w:rsidP="00B2040C">
            <w:pPr>
              <w:pStyle w:val="TableText"/>
            </w:pPr>
          </w:p>
        </w:tc>
      </w:tr>
    </w:tbl>
    <w:p w:rsidR="00503E4F" w:rsidRDefault="00503E4F" w:rsidP="00503E4F">
      <w:pPr>
        <w:pStyle w:val="31"/>
        <w:rPr>
          <w:rStyle w:val="afff3"/>
          <w:rFonts w:ascii="Times New Roman" w:eastAsiaTheme="minorEastAsia" w:hAnsi="Times New Roman" w:cs="Times New Roman"/>
          <w:bCs w:val="0"/>
          <w:noProof w:val="0"/>
          <w:kern w:val="2"/>
          <w:sz w:val="21"/>
          <w:szCs w:val="21"/>
        </w:rPr>
      </w:pPr>
      <w:bookmarkStart w:id="128" w:name="_Toc439920404"/>
      <w:bookmarkStart w:id="129" w:name="_Toc499024123"/>
      <w:bookmarkStart w:id="130" w:name="_Toc509581439"/>
      <w:bookmarkStart w:id="131" w:name="_Toc28629825"/>
      <w:r w:rsidRPr="000A2602">
        <w:rPr>
          <w:rFonts w:hint="eastAsia"/>
        </w:rPr>
        <w:t>查询</w:t>
      </w:r>
      <w:r w:rsidRPr="000A2602">
        <w:rPr>
          <w:rFonts w:hint="eastAsia"/>
        </w:rPr>
        <w:t>SNMP</w:t>
      </w:r>
      <w:r w:rsidRPr="000A2602">
        <w:rPr>
          <w:rFonts w:hint="eastAsia"/>
        </w:rPr>
        <w:t>配置信</w:t>
      </w:r>
      <w:r w:rsidRPr="00DB3E18">
        <w:rPr>
          <w:bCs/>
        </w:rPr>
        <w:t>息</w:t>
      </w:r>
      <w:bookmarkEnd w:id="128"/>
      <w:bookmarkEnd w:id="129"/>
      <w:bookmarkEnd w:id="130"/>
      <w:bookmarkEnd w:id="13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14"/>
        <w:gridCol w:w="8425"/>
      </w:tblGrid>
      <w:tr w:rsidR="00503E4F" w:rsidRPr="000A2602" w:rsidTr="00D26F24">
        <w:tc>
          <w:tcPr>
            <w:tcW w:w="124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接口功能</w:t>
            </w:r>
          </w:p>
        </w:tc>
        <w:tc>
          <w:tcPr>
            <w:tcW w:w="8505"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rPr>
                <w:sz w:val="24"/>
              </w:rPr>
            </w:pPr>
            <w:r w:rsidRPr="000A2602">
              <w:rPr>
                <w:rFonts w:hint="eastAsia"/>
              </w:rPr>
              <w:t>查询</w:t>
            </w:r>
            <w:r w:rsidRPr="000A2602">
              <w:rPr>
                <w:rFonts w:hint="eastAsia"/>
              </w:rPr>
              <w:t>SNMP</w:t>
            </w:r>
            <w:r w:rsidRPr="000A2602">
              <w:rPr>
                <w:rFonts w:hint="eastAsia"/>
              </w:rPr>
              <w:t>配置信息</w:t>
            </w:r>
          </w:p>
        </w:tc>
      </w:tr>
      <w:tr w:rsidR="00503E4F" w:rsidRPr="000A2602" w:rsidTr="00D26F24">
        <w:tc>
          <w:tcPr>
            <w:tcW w:w="124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接口描述</w:t>
            </w:r>
          </w:p>
        </w:tc>
        <w:tc>
          <w:tcPr>
            <w:tcW w:w="8505"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无请求正文</w:t>
            </w:r>
          </w:p>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0"/>
              <w:gridCol w:w="1135"/>
              <w:gridCol w:w="5064"/>
            </w:tblGrid>
            <w:tr w:rsidR="00503E4F" w:rsidRPr="000A2602" w:rsidTr="00D26F24">
              <w:tc>
                <w:tcPr>
                  <w:tcW w:w="1220" w:type="pct"/>
                  <w:shd w:val="clear" w:color="auto" w:fill="D9D9D9"/>
                </w:tcPr>
                <w:p w:rsidR="00503E4F" w:rsidRPr="000A2602" w:rsidRDefault="00503E4F" w:rsidP="00D26F24">
                  <w:pPr>
                    <w:pStyle w:val="TableText"/>
                    <w:rPr>
                      <w:b/>
                    </w:rPr>
                  </w:pPr>
                  <w:r w:rsidRPr="000A2602">
                    <w:rPr>
                      <w:b/>
                    </w:rPr>
                    <w:t>Name</w:t>
                  </w:r>
                </w:p>
              </w:tc>
              <w:tc>
                <w:tcPr>
                  <w:tcW w:w="3780" w:type="pct"/>
                  <w:gridSpan w:val="2"/>
                  <w:shd w:val="clear" w:color="auto" w:fill="auto"/>
                </w:tcPr>
                <w:p w:rsidR="00503E4F" w:rsidRPr="000A2602" w:rsidRDefault="00503E4F" w:rsidP="00D26F24">
                  <w:pPr>
                    <w:pStyle w:val="TableText"/>
                  </w:pPr>
                  <w:r w:rsidRPr="000A2602">
                    <w:t>响应正文描述</w:t>
                  </w:r>
                </w:p>
              </w:tc>
            </w:tr>
            <w:tr w:rsidR="00503E4F" w:rsidRPr="000A2602" w:rsidTr="00D26F24">
              <w:tc>
                <w:tcPr>
                  <w:tcW w:w="1220" w:type="pct"/>
                  <w:shd w:val="clear" w:color="auto" w:fill="D9D9D9"/>
                </w:tcPr>
                <w:p w:rsidR="00503E4F" w:rsidRPr="000A2602" w:rsidRDefault="00503E4F" w:rsidP="00D26F24">
                  <w:pPr>
                    <w:pStyle w:val="TableText"/>
                    <w:rPr>
                      <w:b/>
                    </w:rPr>
                  </w:pPr>
                  <w:r w:rsidRPr="006C1100">
                    <w:rPr>
                      <w:b/>
                    </w:rPr>
                    <w:t>Attribute</w:t>
                  </w:r>
                </w:p>
              </w:tc>
              <w:tc>
                <w:tcPr>
                  <w:tcW w:w="692" w:type="pct"/>
                  <w:shd w:val="clear" w:color="auto" w:fill="D9D9D9"/>
                </w:tcPr>
                <w:p w:rsidR="00503E4F" w:rsidRPr="000A2602" w:rsidRDefault="00503E4F" w:rsidP="00D26F24">
                  <w:pPr>
                    <w:pStyle w:val="TableText"/>
                    <w:rPr>
                      <w:b/>
                    </w:rPr>
                  </w:pPr>
                  <w:r w:rsidRPr="000A2602">
                    <w:rPr>
                      <w:b/>
                    </w:rPr>
                    <w:t>Type</w:t>
                  </w:r>
                </w:p>
              </w:tc>
              <w:tc>
                <w:tcPr>
                  <w:tcW w:w="3088" w:type="pct"/>
                  <w:shd w:val="clear" w:color="auto" w:fill="D9D9D9"/>
                </w:tcPr>
                <w:p w:rsidR="00503E4F" w:rsidRPr="000A2602" w:rsidRDefault="00503E4F" w:rsidP="00D26F24">
                  <w:pPr>
                    <w:pStyle w:val="TableText"/>
                    <w:rPr>
                      <w:b/>
                    </w:rPr>
                  </w:pPr>
                  <w:r w:rsidRPr="000A2602">
                    <w:rPr>
                      <w:b/>
                    </w:rPr>
                    <w:t>Description</w:t>
                  </w:r>
                </w:p>
              </w:tc>
            </w:tr>
            <w:tr w:rsidR="00503E4F" w:rsidRPr="000A2602" w:rsidTr="00D26F24">
              <w:tc>
                <w:tcPr>
                  <w:tcW w:w="1220" w:type="pct"/>
                </w:tcPr>
                <w:p w:rsidR="00503E4F" w:rsidRPr="000A2602" w:rsidRDefault="00503E4F" w:rsidP="00D26F24">
                  <w:pPr>
                    <w:pStyle w:val="TableText"/>
                  </w:pPr>
                  <w:r w:rsidRPr="000A2602">
                    <w:t>items</w:t>
                  </w:r>
                </w:p>
              </w:tc>
              <w:tc>
                <w:tcPr>
                  <w:tcW w:w="692" w:type="pct"/>
                  <w:shd w:val="clear" w:color="auto" w:fill="auto"/>
                </w:tcPr>
                <w:p w:rsidR="00503E4F" w:rsidRPr="000A2602" w:rsidRDefault="00503E4F" w:rsidP="00D26F24">
                  <w:pPr>
                    <w:pStyle w:val="TableText"/>
                  </w:pPr>
                  <w:r w:rsidRPr="000A2602">
                    <w:t>structure[]</w:t>
                  </w:r>
                </w:p>
              </w:tc>
              <w:tc>
                <w:tcPr>
                  <w:tcW w:w="3088" w:type="pct"/>
                  <w:shd w:val="clear" w:color="auto" w:fill="auto"/>
                </w:tcPr>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8"/>
                    <w:gridCol w:w="800"/>
                    <w:gridCol w:w="2480"/>
                  </w:tblGrid>
                  <w:tr w:rsidR="00503E4F" w:rsidRPr="000A2602" w:rsidTr="00D26F24">
                    <w:tc>
                      <w:tcPr>
                        <w:tcW w:w="1594" w:type="pct"/>
                        <w:shd w:val="clear" w:color="auto" w:fill="D9D9D9"/>
                      </w:tcPr>
                      <w:p w:rsidR="00503E4F" w:rsidRPr="000A2602" w:rsidRDefault="00503E4F" w:rsidP="00D26F24">
                        <w:pPr>
                          <w:pStyle w:val="TableText"/>
                          <w:rPr>
                            <w:b/>
                          </w:rPr>
                        </w:pPr>
                        <w:r w:rsidRPr="000A2602">
                          <w:rPr>
                            <w:b/>
                          </w:rPr>
                          <w:t>Name</w:t>
                        </w:r>
                      </w:p>
                    </w:tc>
                    <w:tc>
                      <w:tcPr>
                        <w:tcW w:w="3406" w:type="pct"/>
                        <w:gridSpan w:val="2"/>
                        <w:shd w:val="clear" w:color="auto" w:fill="auto"/>
                      </w:tcPr>
                      <w:p w:rsidR="00503E4F" w:rsidRPr="000A2602" w:rsidRDefault="00503E4F" w:rsidP="00D26F24">
                        <w:pPr>
                          <w:pStyle w:val="TableText"/>
                        </w:pPr>
                        <w:r w:rsidRPr="000A2602">
                          <w:t>响应正文描述</w:t>
                        </w:r>
                        <w:r w:rsidRPr="000A2602">
                          <w:rPr>
                            <w:rFonts w:hint="eastAsia"/>
                          </w:rPr>
                          <w:t>。</w:t>
                        </w:r>
                      </w:p>
                    </w:tc>
                  </w:tr>
                  <w:tr w:rsidR="00503E4F" w:rsidRPr="000A2602" w:rsidTr="00D26F24">
                    <w:tc>
                      <w:tcPr>
                        <w:tcW w:w="1594" w:type="pct"/>
                        <w:shd w:val="clear" w:color="auto" w:fill="D9D9D9"/>
                      </w:tcPr>
                      <w:p w:rsidR="00503E4F" w:rsidRPr="000A2602" w:rsidRDefault="00503E4F" w:rsidP="00D26F24">
                        <w:pPr>
                          <w:pStyle w:val="TableText"/>
                          <w:rPr>
                            <w:b/>
                          </w:rPr>
                        </w:pPr>
                        <w:r w:rsidRPr="006C1100">
                          <w:rPr>
                            <w:b/>
                          </w:rPr>
                          <w:t>Attribute</w:t>
                        </w:r>
                      </w:p>
                    </w:tc>
                    <w:tc>
                      <w:tcPr>
                        <w:tcW w:w="818" w:type="pct"/>
                        <w:shd w:val="clear" w:color="auto" w:fill="D9D9D9"/>
                      </w:tcPr>
                      <w:p w:rsidR="00503E4F" w:rsidRPr="000A2602" w:rsidRDefault="00503E4F" w:rsidP="00D26F24">
                        <w:pPr>
                          <w:pStyle w:val="TableText"/>
                          <w:rPr>
                            <w:b/>
                          </w:rPr>
                        </w:pPr>
                        <w:r w:rsidRPr="000A2602">
                          <w:rPr>
                            <w:b/>
                          </w:rPr>
                          <w:t>Type</w:t>
                        </w:r>
                      </w:p>
                    </w:tc>
                    <w:tc>
                      <w:tcPr>
                        <w:tcW w:w="2587" w:type="pct"/>
                        <w:shd w:val="clear" w:color="auto" w:fill="D9D9D9"/>
                      </w:tcPr>
                      <w:p w:rsidR="00503E4F" w:rsidRPr="000A2602" w:rsidRDefault="00503E4F" w:rsidP="00D26F24">
                        <w:pPr>
                          <w:pStyle w:val="TableText"/>
                          <w:rPr>
                            <w:b/>
                          </w:rPr>
                        </w:pPr>
                        <w:r w:rsidRPr="000A2602">
                          <w:rPr>
                            <w:b/>
                          </w:rPr>
                          <w:t>Description</w:t>
                        </w:r>
                      </w:p>
                    </w:tc>
                  </w:tr>
                  <w:tr w:rsidR="00503E4F" w:rsidRPr="000A2602" w:rsidTr="00D26F24">
                    <w:tc>
                      <w:tcPr>
                        <w:tcW w:w="1594" w:type="pct"/>
                      </w:tcPr>
                      <w:p w:rsidR="00503E4F" w:rsidRPr="000A2602" w:rsidRDefault="00503E4F" w:rsidP="00D26F24">
                        <w:pPr>
                          <w:pStyle w:val="TableText"/>
                        </w:pPr>
                        <w:r w:rsidRPr="000A2602">
                          <w:t>id</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序列号</w:t>
                        </w:r>
                      </w:p>
                    </w:tc>
                  </w:tr>
                  <w:tr w:rsidR="00503E4F" w:rsidRPr="000A2602" w:rsidTr="00D26F24">
                    <w:tc>
                      <w:tcPr>
                        <w:tcW w:w="1594" w:type="pct"/>
                      </w:tcPr>
                      <w:p w:rsidR="00503E4F" w:rsidRPr="000A2602" w:rsidRDefault="00503E4F" w:rsidP="00D26F24">
                        <w:pPr>
                          <w:pStyle w:val="TableText"/>
                        </w:pPr>
                        <w:r w:rsidRPr="000A2602">
                          <w:t>snmpMgrName</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管理站名称</w:t>
                        </w:r>
                      </w:p>
                    </w:tc>
                  </w:tr>
                  <w:tr w:rsidR="00503E4F" w:rsidRPr="000A2602" w:rsidTr="00D26F24">
                    <w:tc>
                      <w:tcPr>
                        <w:tcW w:w="1594" w:type="pct"/>
                      </w:tcPr>
                      <w:p w:rsidR="00503E4F" w:rsidRPr="000A2602" w:rsidRDefault="00503E4F" w:rsidP="00D26F24">
                        <w:pPr>
                          <w:pStyle w:val="TableText"/>
                        </w:pPr>
                        <w:r w:rsidRPr="000A2602">
                          <w:t>snmpMgrDesc</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管理站描述</w:t>
                        </w:r>
                      </w:p>
                    </w:tc>
                  </w:tr>
                  <w:tr w:rsidR="00503E4F" w:rsidRPr="000A2602" w:rsidTr="00D26F24">
                    <w:tc>
                      <w:tcPr>
                        <w:tcW w:w="1594" w:type="pct"/>
                      </w:tcPr>
                      <w:p w:rsidR="00503E4F" w:rsidRPr="000A2602" w:rsidRDefault="00503E4F" w:rsidP="00D26F24">
                        <w:pPr>
                          <w:pStyle w:val="TableText"/>
                        </w:pPr>
                        <w:r w:rsidRPr="000A2602">
                          <w:t>moduleList</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上报数据类型</w:t>
                        </w:r>
                      </w:p>
                    </w:tc>
                  </w:tr>
                  <w:tr w:rsidR="00503E4F" w:rsidRPr="000A2602" w:rsidTr="00D26F24">
                    <w:tc>
                      <w:tcPr>
                        <w:tcW w:w="1594" w:type="pct"/>
                      </w:tcPr>
                      <w:p w:rsidR="00503E4F" w:rsidRPr="000A2602" w:rsidRDefault="00503E4F" w:rsidP="00D26F24">
                        <w:pPr>
                          <w:pStyle w:val="TableText"/>
                        </w:pPr>
                        <w:r w:rsidRPr="000A2602">
                          <w:t>ip</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管理站地址</w:t>
                        </w:r>
                      </w:p>
                    </w:tc>
                  </w:tr>
                  <w:tr w:rsidR="00503E4F" w:rsidRPr="000A2602" w:rsidTr="00D26F24">
                    <w:tc>
                      <w:tcPr>
                        <w:tcW w:w="1594" w:type="pct"/>
                      </w:tcPr>
                      <w:p w:rsidR="00503E4F" w:rsidRPr="000A2602" w:rsidRDefault="00503E4F" w:rsidP="00D26F24">
                        <w:pPr>
                          <w:pStyle w:val="TableText"/>
                        </w:pPr>
                        <w:r w:rsidRPr="000A2602">
                          <w:t>port</w:t>
                        </w:r>
                      </w:p>
                    </w:tc>
                    <w:tc>
                      <w:tcPr>
                        <w:tcW w:w="818" w:type="pct"/>
                        <w:shd w:val="clear" w:color="auto" w:fill="auto"/>
                      </w:tcPr>
                      <w:p w:rsidR="00503E4F" w:rsidRPr="000A2602" w:rsidRDefault="00503E4F" w:rsidP="00D26F24">
                        <w:pPr>
                          <w:pStyle w:val="TableText"/>
                        </w:pPr>
                        <w:r w:rsidRPr="000A2602">
                          <w:t>integer</w:t>
                        </w:r>
                      </w:p>
                    </w:tc>
                    <w:tc>
                      <w:tcPr>
                        <w:tcW w:w="2587" w:type="pct"/>
                        <w:shd w:val="clear" w:color="auto" w:fill="auto"/>
                      </w:tcPr>
                      <w:p w:rsidR="00503E4F" w:rsidRPr="000A2602" w:rsidRDefault="00503E4F" w:rsidP="00D26F24">
                        <w:pPr>
                          <w:pStyle w:val="TableText"/>
                        </w:pPr>
                        <w:r w:rsidRPr="000A2602">
                          <w:rPr>
                            <w:rFonts w:hint="eastAsia"/>
                          </w:rPr>
                          <w:t>管理站端口号</w:t>
                        </w:r>
                      </w:p>
                    </w:tc>
                  </w:tr>
                  <w:tr w:rsidR="00503E4F" w:rsidRPr="000A2602" w:rsidTr="00D26F24">
                    <w:tc>
                      <w:tcPr>
                        <w:tcW w:w="1594" w:type="pct"/>
                      </w:tcPr>
                      <w:p w:rsidR="00503E4F" w:rsidRPr="000A2602" w:rsidRDefault="00503E4F" w:rsidP="00D26F24">
                        <w:pPr>
                          <w:pStyle w:val="TableText"/>
                        </w:pPr>
                        <w:r w:rsidRPr="000A2602">
                          <w:t>snmpVersion</w:t>
                        </w:r>
                      </w:p>
                    </w:tc>
                    <w:tc>
                      <w:tcPr>
                        <w:tcW w:w="818" w:type="pct"/>
                        <w:shd w:val="clear" w:color="auto" w:fill="auto"/>
                      </w:tcPr>
                      <w:p w:rsidR="00503E4F" w:rsidRPr="000A2602" w:rsidRDefault="00503E4F" w:rsidP="00D26F24">
                        <w:pPr>
                          <w:pStyle w:val="TableText"/>
                        </w:pPr>
                        <w:r w:rsidRPr="000A2602">
                          <w:t>integer</w:t>
                        </w:r>
                      </w:p>
                    </w:tc>
                    <w:tc>
                      <w:tcPr>
                        <w:tcW w:w="2587" w:type="pct"/>
                        <w:shd w:val="clear" w:color="auto" w:fill="auto"/>
                      </w:tcPr>
                      <w:p w:rsidR="00503E4F" w:rsidRPr="000A2602" w:rsidRDefault="00503E4F" w:rsidP="00D26F24">
                        <w:pPr>
                          <w:pStyle w:val="TableText"/>
                        </w:pPr>
                        <w:r w:rsidRPr="000A2602">
                          <w:rPr>
                            <w:rFonts w:hint="eastAsia"/>
                          </w:rPr>
                          <w:t>SNMP</w:t>
                        </w:r>
                        <w:r w:rsidRPr="000A2602">
                          <w:rPr>
                            <w:rFonts w:hint="eastAsia"/>
                          </w:rPr>
                          <w:t>版本</w:t>
                        </w:r>
                      </w:p>
                    </w:tc>
                  </w:tr>
                  <w:tr w:rsidR="00503E4F" w:rsidRPr="000A2602" w:rsidTr="00D26F24">
                    <w:tc>
                      <w:tcPr>
                        <w:tcW w:w="1594" w:type="pct"/>
                      </w:tcPr>
                      <w:p w:rsidR="00503E4F" w:rsidRPr="000A2602" w:rsidRDefault="00503E4F" w:rsidP="00D26F24">
                        <w:pPr>
                          <w:pStyle w:val="TableText"/>
                        </w:pPr>
                        <w:r w:rsidRPr="000A2602">
                          <w:t>readName</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读团体名</w:t>
                        </w:r>
                      </w:p>
                    </w:tc>
                  </w:tr>
                  <w:tr w:rsidR="00503E4F" w:rsidRPr="000A2602" w:rsidTr="00D26F24">
                    <w:tc>
                      <w:tcPr>
                        <w:tcW w:w="1594" w:type="pct"/>
                      </w:tcPr>
                      <w:p w:rsidR="00503E4F" w:rsidRPr="000A2602" w:rsidRDefault="00503E4F" w:rsidP="00D26F24">
                        <w:pPr>
                          <w:pStyle w:val="TableText"/>
                        </w:pPr>
                        <w:r w:rsidRPr="000A2602">
                          <w:t>writeName</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写团体名</w:t>
                        </w:r>
                      </w:p>
                    </w:tc>
                  </w:tr>
                  <w:tr w:rsidR="00503E4F" w:rsidRPr="000A2602" w:rsidTr="00D26F24">
                    <w:tc>
                      <w:tcPr>
                        <w:tcW w:w="1594" w:type="pct"/>
                      </w:tcPr>
                      <w:p w:rsidR="00503E4F" w:rsidRPr="000A2602" w:rsidRDefault="00503E4F" w:rsidP="00D26F24">
                        <w:pPr>
                          <w:pStyle w:val="TableText"/>
                        </w:pPr>
                        <w:r w:rsidRPr="000A2602">
                          <w:t>userName</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安全用户名</w:t>
                        </w:r>
                      </w:p>
                    </w:tc>
                  </w:tr>
                  <w:tr w:rsidR="00503E4F" w:rsidRPr="000A2602" w:rsidTr="00D26F24">
                    <w:tc>
                      <w:tcPr>
                        <w:tcW w:w="1594" w:type="pct"/>
                      </w:tcPr>
                      <w:p w:rsidR="00503E4F" w:rsidRPr="000A2602" w:rsidRDefault="00503E4F" w:rsidP="00D26F24">
                        <w:pPr>
                          <w:pStyle w:val="TableText"/>
                        </w:pPr>
                        <w:r w:rsidRPr="000A2602">
                          <w:t>authGeneric</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认证类型</w:t>
                        </w:r>
                      </w:p>
                    </w:tc>
                  </w:tr>
                  <w:tr w:rsidR="00503E4F" w:rsidRPr="000A2602" w:rsidTr="00D26F24">
                    <w:tc>
                      <w:tcPr>
                        <w:tcW w:w="1594" w:type="pct"/>
                      </w:tcPr>
                      <w:p w:rsidR="00503E4F" w:rsidRPr="000A2602" w:rsidRDefault="00503E4F" w:rsidP="00D26F24">
                        <w:pPr>
                          <w:pStyle w:val="TableText"/>
                        </w:pPr>
                        <w:r w:rsidRPr="000A2602">
                          <w:t>authmima</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认证密码</w:t>
                        </w:r>
                      </w:p>
                    </w:tc>
                  </w:tr>
                  <w:tr w:rsidR="00503E4F" w:rsidRPr="000A2602" w:rsidTr="00D26F24">
                    <w:tc>
                      <w:tcPr>
                        <w:tcW w:w="1594" w:type="pct"/>
                      </w:tcPr>
                      <w:p w:rsidR="00503E4F" w:rsidRPr="000A2602" w:rsidRDefault="00503E4F" w:rsidP="00D26F24">
                        <w:pPr>
                          <w:pStyle w:val="TableText"/>
                        </w:pPr>
                        <w:r w:rsidRPr="000A2602">
                          <w:t>privacyProtocol</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密钥类型</w:t>
                        </w:r>
                      </w:p>
                    </w:tc>
                  </w:tr>
                  <w:tr w:rsidR="00503E4F" w:rsidRPr="000A2602" w:rsidTr="00D26F24">
                    <w:tc>
                      <w:tcPr>
                        <w:tcW w:w="1594" w:type="pct"/>
                      </w:tcPr>
                      <w:p w:rsidR="00503E4F" w:rsidRPr="000A2602" w:rsidRDefault="00503E4F" w:rsidP="00D26F24">
                        <w:pPr>
                          <w:pStyle w:val="TableText"/>
                        </w:pPr>
                        <w:r w:rsidRPr="000A2602">
                          <w:t>privmima</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密钥密码</w:t>
                        </w:r>
                      </w:p>
                    </w:tc>
                  </w:tr>
                  <w:tr w:rsidR="00503E4F" w:rsidRPr="000A2602" w:rsidTr="00D26F24">
                    <w:tc>
                      <w:tcPr>
                        <w:tcW w:w="1594" w:type="pct"/>
                      </w:tcPr>
                      <w:p w:rsidR="00503E4F" w:rsidRPr="000A2602" w:rsidRDefault="00503E4F" w:rsidP="00D26F24">
                        <w:pPr>
                          <w:pStyle w:val="TableText"/>
                        </w:pPr>
                        <w:r w:rsidRPr="000A2602">
                          <w:t>lan</w:t>
                        </w:r>
                      </w:p>
                    </w:tc>
                    <w:tc>
                      <w:tcPr>
                        <w:tcW w:w="818" w:type="pct"/>
                        <w:shd w:val="clear" w:color="auto" w:fill="auto"/>
                      </w:tcPr>
                      <w:p w:rsidR="00503E4F" w:rsidRPr="000A2602" w:rsidRDefault="00503E4F" w:rsidP="00D26F24">
                        <w:pPr>
                          <w:pStyle w:val="TableText"/>
                        </w:pPr>
                        <w:r w:rsidRPr="000A2602">
                          <w:t>string</w:t>
                        </w:r>
                      </w:p>
                    </w:tc>
                    <w:tc>
                      <w:tcPr>
                        <w:tcW w:w="2587" w:type="pct"/>
                        <w:shd w:val="clear" w:color="auto" w:fill="auto"/>
                      </w:tcPr>
                      <w:p w:rsidR="00503E4F" w:rsidRPr="000A2602" w:rsidRDefault="00503E4F" w:rsidP="00D26F24">
                        <w:pPr>
                          <w:pStyle w:val="TableText"/>
                        </w:pPr>
                        <w:r w:rsidRPr="000A2602">
                          <w:rPr>
                            <w:rFonts w:hint="eastAsia"/>
                          </w:rPr>
                          <w:t>语言</w:t>
                        </w:r>
                      </w:p>
                    </w:tc>
                  </w:tr>
                  <w:tr w:rsidR="00503E4F" w:rsidRPr="000A2602" w:rsidTr="00D26F24">
                    <w:tc>
                      <w:tcPr>
                        <w:tcW w:w="1594" w:type="pct"/>
                      </w:tcPr>
                      <w:p w:rsidR="00503E4F" w:rsidRPr="000A2602" w:rsidRDefault="00503E4F" w:rsidP="00D26F24">
                        <w:pPr>
                          <w:pStyle w:val="TableText"/>
                        </w:pPr>
                        <w:r w:rsidRPr="000A2602">
                          <w:t>outTime</w:t>
                        </w:r>
                      </w:p>
                    </w:tc>
                    <w:tc>
                      <w:tcPr>
                        <w:tcW w:w="818" w:type="pct"/>
                        <w:shd w:val="clear" w:color="auto" w:fill="auto"/>
                      </w:tcPr>
                      <w:p w:rsidR="00503E4F" w:rsidRPr="000A2602" w:rsidRDefault="00503E4F" w:rsidP="00D26F24">
                        <w:pPr>
                          <w:pStyle w:val="TableText"/>
                        </w:pPr>
                        <w:r w:rsidRPr="000A2602">
                          <w:t>integer</w:t>
                        </w:r>
                      </w:p>
                    </w:tc>
                    <w:tc>
                      <w:tcPr>
                        <w:tcW w:w="2587" w:type="pct"/>
                        <w:shd w:val="clear" w:color="auto" w:fill="auto"/>
                      </w:tcPr>
                      <w:p w:rsidR="00503E4F" w:rsidRPr="000A2602" w:rsidRDefault="00503E4F" w:rsidP="00D26F24">
                        <w:pPr>
                          <w:pStyle w:val="TableText"/>
                        </w:pPr>
                        <w:r w:rsidRPr="000A2602">
                          <w:rPr>
                            <w:rFonts w:hint="eastAsia"/>
                          </w:rPr>
                          <w:t>超时时间</w:t>
                        </w:r>
                      </w:p>
                    </w:tc>
                  </w:tr>
                </w:tbl>
                <w:p w:rsidR="00503E4F" w:rsidRPr="000A2602" w:rsidRDefault="00503E4F" w:rsidP="00D26F24">
                  <w:pPr>
                    <w:pStyle w:val="TableText"/>
                  </w:pPr>
                </w:p>
              </w:tc>
            </w:tr>
          </w:tbl>
          <w:p w:rsidR="00503E4F" w:rsidRPr="000A2602" w:rsidRDefault="00503E4F" w:rsidP="00D26F24">
            <w:pPr>
              <w:pStyle w:val="TableText"/>
            </w:pPr>
          </w:p>
        </w:tc>
      </w:tr>
      <w:tr w:rsidR="00503E4F" w:rsidRPr="000A2602" w:rsidTr="00D26F24">
        <w:tc>
          <w:tcPr>
            <w:tcW w:w="124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请求样例</w:t>
            </w:r>
          </w:p>
        </w:tc>
        <w:tc>
          <w:tcPr>
            <w:tcW w:w="8505"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Get /</w:t>
            </w:r>
            <w:r w:rsidRPr="000A2602">
              <w:rPr>
                <w:rFonts w:hint="eastAsia"/>
              </w:rPr>
              <w:t>&lt;</w:t>
            </w:r>
            <w:r w:rsidRPr="000A2602">
              <w:t>snmp</w:t>
            </w:r>
            <w:r w:rsidRPr="000A2602">
              <w:rPr>
                <w:rFonts w:hint="eastAsia"/>
              </w:rPr>
              <w:t>_uri&gt;</w:t>
            </w:r>
            <w:r w:rsidRPr="000A2602">
              <w:t>/queryAll</w:t>
            </w:r>
            <w:r w:rsidRPr="000A2602">
              <w:rPr>
                <w:rFonts w:hint="eastAsia"/>
              </w:rPr>
              <w:t xml:space="preserve"> </w:t>
            </w:r>
            <w:r w:rsidRPr="000A2602">
              <w:t>HTTP/1.1</w:t>
            </w:r>
          </w:p>
          <w:p w:rsidR="00503E4F" w:rsidRPr="000A2602" w:rsidRDefault="00503E4F" w:rsidP="00D26F24">
            <w:pPr>
              <w:pStyle w:val="TableText"/>
            </w:pPr>
            <w:r w:rsidRPr="000A2602">
              <w:t>Host: https:</w:t>
            </w:r>
            <w:r w:rsidRPr="00EB602D">
              <w:t>//&lt;</w:t>
            </w:r>
            <w:r w:rsidRPr="000A2602">
              <w:rPr>
                <w:b/>
              </w:rPr>
              <w:t>ip</w:t>
            </w:r>
            <w:r w:rsidRPr="00EB602D">
              <w:t>&gt;:&lt;</w:t>
            </w:r>
            <w:r w:rsidRPr="000A2602">
              <w:rPr>
                <w:b/>
              </w:rPr>
              <w:t>port&gt;</w:t>
            </w:r>
          </w:p>
          <w:p w:rsidR="00503E4F" w:rsidRPr="000A2602" w:rsidRDefault="00503E4F" w:rsidP="00D26F24">
            <w:pPr>
              <w:pStyle w:val="TableText"/>
            </w:pPr>
            <w:r w:rsidRPr="000A2602">
              <w:t>Content-Type: application/json; charset=UTF-8</w:t>
            </w:r>
          </w:p>
          <w:p w:rsidR="00503E4F" w:rsidRPr="000A2602" w:rsidRDefault="00503E4F" w:rsidP="00D26F24">
            <w:pPr>
              <w:pStyle w:val="TableText"/>
            </w:pPr>
            <w:r w:rsidRPr="000A2602">
              <w:t>Accept: application/json;version=&lt;version&gt;; charset=UTF-8</w:t>
            </w:r>
          </w:p>
          <w:p w:rsidR="00503E4F" w:rsidRPr="000A2602" w:rsidRDefault="00503E4F" w:rsidP="00D26F24">
            <w:pPr>
              <w:pStyle w:val="TableText"/>
            </w:pPr>
            <w:r w:rsidRPr="000A2602">
              <w:t xml:space="preserve">X-Auth-Token: </w:t>
            </w:r>
            <w:r w:rsidRPr="000A2602">
              <w:rPr>
                <w:b/>
              </w:rPr>
              <w:t>&lt;Authen_TOKEN&gt;</w:t>
            </w:r>
            <w:r w:rsidRPr="000A2602">
              <w:t xml:space="preserve"> </w:t>
            </w:r>
          </w:p>
          <w:p w:rsidR="00503E4F" w:rsidRPr="000A2602" w:rsidRDefault="00503E4F" w:rsidP="00D26F24">
            <w:pPr>
              <w:pStyle w:val="TableText"/>
            </w:pPr>
          </w:p>
        </w:tc>
      </w:tr>
      <w:tr w:rsidR="00503E4F" w:rsidRPr="000A2602" w:rsidTr="00D26F24">
        <w:tc>
          <w:tcPr>
            <w:tcW w:w="124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响应样例</w:t>
            </w:r>
          </w:p>
        </w:tc>
        <w:tc>
          <w:tcPr>
            <w:tcW w:w="8505"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HTTP/1.1 200 OKAY</w:t>
            </w:r>
          </w:p>
          <w:p w:rsidR="00503E4F" w:rsidRPr="000A2602" w:rsidRDefault="00503E4F" w:rsidP="00D26F24">
            <w:pPr>
              <w:pStyle w:val="TableText"/>
            </w:pPr>
            <w:r w:rsidRPr="000A2602">
              <w:t>Date: Mon, 12 Nov 2007 15:55:01 GMT</w:t>
            </w:r>
          </w:p>
          <w:p w:rsidR="00503E4F" w:rsidRPr="000A2602" w:rsidRDefault="00503E4F" w:rsidP="00D26F24">
            <w:pPr>
              <w:pStyle w:val="TableText"/>
            </w:pPr>
            <w:r w:rsidRPr="000A2602">
              <w:t>Content-type:application/json; charset=UTF-8</w:t>
            </w:r>
          </w:p>
          <w:p w:rsidR="00503E4F" w:rsidRPr="000A2602" w:rsidRDefault="00503E4F" w:rsidP="00D26F24">
            <w:pPr>
              <w:pStyle w:val="TableText"/>
            </w:pPr>
            <w:r w:rsidRPr="000A2602">
              <w:t xml:space="preserve">Content-Length: </w:t>
            </w:r>
            <w:r w:rsidRPr="000A2602">
              <w:rPr>
                <w:b/>
              </w:rPr>
              <w:t>xxx</w:t>
            </w:r>
          </w:p>
          <w:p w:rsidR="00503E4F" w:rsidRPr="000A2602" w:rsidRDefault="00503E4F" w:rsidP="00D26F24">
            <w:pPr>
              <w:pStyle w:val="TableText"/>
            </w:pPr>
            <w:r w:rsidRPr="000A2602">
              <w:t>{</w:t>
            </w:r>
          </w:p>
          <w:p w:rsidR="00503E4F" w:rsidRPr="000A2602" w:rsidRDefault="00503E4F" w:rsidP="00D26F24">
            <w:pPr>
              <w:pStyle w:val="TableText"/>
            </w:pPr>
            <w:r w:rsidRPr="000A2602">
              <w:rPr>
                <w:rFonts w:hint="eastAsia"/>
              </w:rPr>
              <w:t>[</w:t>
            </w:r>
          </w:p>
          <w:p w:rsidR="00503E4F" w:rsidRPr="000A2602" w:rsidRDefault="00503E4F" w:rsidP="00D26F24">
            <w:pPr>
              <w:pStyle w:val="TableText"/>
            </w:pPr>
            <w:r w:rsidRPr="000A2602">
              <w:rPr>
                <w:rFonts w:hint="eastAsia"/>
              </w:rPr>
              <w:t>{</w:t>
            </w:r>
          </w:p>
          <w:p w:rsidR="007C3C17" w:rsidRPr="007C3C17" w:rsidRDefault="007C3C17" w:rsidP="007C3C17">
            <w:pPr>
              <w:pStyle w:val="TableText"/>
            </w:pPr>
            <w:r>
              <w:t xml:space="preserve">    </w:t>
            </w:r>
            <w:r w:rsidRPr="007C3C17">
              <w:t>"id":string,</w:t>
            </w:r>
          </w:p>
          <w:p w:rsidR="007C3C17" w:rsidRPr="007C3C17" w:rsidRDefault="007C3C17" w:rsidP="007C3C17">
            <w:pPr>
              <w:pStyle w:val="TableText"/>
            </w:pPr>
            <w:r>
              <w:t xml:space="preserve">    </w:t>
            </w:r>
            <w:r w:rsidRPr="007C3C17">
              <w:t>"ip":string,</w:t>
            </w:r>
          </w:p>
          <w:p w:rsidR="007C3C17" w:rsidRPr="007C3C17" w:rsidRDefault="007C3C17" w:rsidP="007C3C17">
            <w:pPr>
              <w:pStyle w:val="TableText"/>
            </w:pPr>
            <w:r>
              <w:t xml:space="preserve">    </w:t>
            </w:r>
            <w:r w:rsidRPr="007C3C17">
              <w:t>"port":integer,</w:t>
            </w:r>
          </w:p>
          <w:p w:rsidR="007C3C17" w:rsidRPr="007C3C17" w:rsidRDefault="007C3C17" w:rsidP="007C3C17">
            <w:pPr>
              <w:pStyle w:val="TableText"/>
            </w:pPr>
            <w:r>
              <w:t xml:space="preserve">    </w:t>
            </w:r>
            <w:r w:rsidRPr="007C3C17">
              <w:t>"snmpVersion":string</w:t>
            </w:r>
          </w:p>
          <w:p w:rsidR="007C3C17" w:rsidRPr="007C3C17" w:rsidRDefault="007C3C17" w:rsidP="007C3C17">
            <w:pPr>
              <w:pStyle w:val="TableText"/>
            </w:pPr>
            <w:r w:rsidRPr="007C3C17">
              <w:rPr>
                <w:rFonts w:hint="eastAsia"/>
              </w:rPr>
              <w:t>……</w:t>
            </w:r>
          </w:p>
          <w:p w:rsidR="00503E4F" w:rsidRPr="000A2602" w:rsidRDefault="00503E4F" w:rsidP="007C3C17">
            <w:pPr>
              <w:pStyle w:val="TableText"/>
            </w:pPr>
            <w:r w:rsidRPr="000A2602">
              <w:rPr>
                <w:rFonts w:hint="eastAsia"/>
              </w:rPr>
              <w:t>}</w:t>
            </w:r>
          </w:p>
          <w:p w:rsidR="00503E4F" w:rsidRPr="000A2602" w:rsidRDefault="00503E4F" w:rsidP="00D26F24">
            <w:pPr>
              <w:pStyle w:val="TableText"/>
            </w:pPr>
            <w:r w:rsidRPr="000A2602">
              <w:rPr>
                <w:rFonts w:hint="eastAsia"/>
              </w:rPr>
              <w:t>]</w:t>
            </w:r>
          </w:p>
          <w:p w:rsidR="00503E4F" w:rsidRPr="000A2602" w:rsidRDefault="00503E4F" w:rsidP="00D26F24">
            <w:pPr>
              <w:pStyle w:val="TableText"/>
            </w:pPr>
            <w:r w:rsidRPr="000A2602">
              <w:t>}</w:t>
            </w:r>
          </w:p>
        </w:tc>
      </w:tr>
    </w:tbl>
    <w:p w:rsidR="00503E4F" w:rsidRPr="000A2602" w:rsidRDefault="00503E4F" w:rsidP="00503E4F">
      <w:pPr>
        <w:rPr>
          <w:rFonts w:eastAsiaTheme="minorEastAsia" w:cs="Times New Roman"/>
        </w:rPr>
      </w:pPr>
    </w:p>
    <w:p w:rsidR="00503E4F" w:rsidRDefault="00503E4F" w:rsidP="00503E4F">
      <w:pPr>
        <w:pStyle w:val="31"/>
        <w:rPr>
          <w:rStyle w:val="afff3"/>
          <w:rFonts w:ascii="Times New Roman" w:eastAsiaTheme="minorEastAsia" w:hAnsi="Times New Roman" w:cs="Times New Roman"/>
          <w:bCs w:val="0"/>
          <w:noProof w:val="0"/>
          <w:kern w:val="2"/>
          <w:sz w:val="21"/>
          <w:szCs w:val="21"/>
        </w:rPr>
      </w:pPr>
      <w:bookmarkStart w:id="132" w:name="_Toc439920405"/>
      <w:bookmarkStart w:id="133" w:name="_Toc499024124"/>
      <w:bookmarkStart w:id="134" w:name="_Toc509581440"/>
      <w:bookmarkStart w:id="135" w:name="_Toc28629826"/>
      <w:r w:rsidRPr="000A2602">
        <w:rPr>
          <w:rFonts w:hint="eastAsia"/>
        </w:rPr>
        <w:t>添加</w:t>
      </w:r>
      <w:r w:rsidRPr="000A2602">
        <w:rPr>
          <w:rFonts w:hint="eastAsia"/>
        </w:rPr>
        <w:t>SNMP</w:t>
      </w:r>
      <w:r w:rsidRPr="000A2602">
        <w:rPr>
          <w:rFonts w:hint="eastAsia"/>
        </w:rPr>
        <w:t>配置</w:t>
      </w:r>
      <w:bookmarkEnd w:id="132"/>
      <w:bookmarkEnd w:id="133"/>
      <w:bookmarkEnd w:id="134"/>
      <w:bookmarkEnd w:id="13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2"/>
        <w:gridCol w:w="8417"/>
      </w:tblGrid>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接口功能</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rPr>
                <w:sz w:val="24"/>
              </w:rPr>
            </w:pPr>
            <w:r w:rsidRPr="000A2602">
              <w:rPr>
                <w:rFonts w:hint="eastAsia"/>
              </w:rPr>
              <w:t>添加</w:t>
            </w:r>
            <w:r w:rsidRPr="000A2602">
              <w:rPr>
                <w:rFonts w:hint="eastAsia"/>
              </w:rPr>
              <w:t>SNMP</w:t>
            </w:r>
            <w:r w:rsidRPr="000A2602">
              <w:rPr>
                <w:rFonts w:hint="eastAsia"/>
              </w:rPr>
              <w:t>配置</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接口描述</w:t>
            </w:r>
          </w:p>
        </w:tc>
        <w:tc>
          <w:tcPr>
            <w:tcW w:w="8417"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11"/>
              <w:gridCol w:w="1340"/>
              <w:gridCol w:w="4240"/>
            </w:tblGrid>
            <w:tr w:rsidR="00503E4F" w:rsidRPr="000A2602" w:rsidTr="002E2994">
              <w:tc>
                <w:tcPr>
                  <w:tcW w:w="1594" w:type="pct"/>
                  <w:shd w:val="clear" w:color="auto" w:fill="D9D9D9"/>
                </w:tcPr>
                <w:p w:rsidR="00503E4F" w:rsidRPr="000A2602" w:rsidRDefault="00503E4F" w:rsidP="00D26F24">
                  <w:pPr>
                    <w:pStyle w:val="TableText"/>
                    <w:rPr>
                      <w:b/>
                    </w:rPr>
                  </w:pPr>
                  <w:r w:rsidRPr="000A2602">
                    <w:rPr>
                      <w:b/>
                    </w:rPr>
                    <w:t>Name</w:t>
                  </w:r>
                </w:p>
              </w:tc>
              <w:tc>
                <w:tcPr>
                  <w:tcW w:w="3406" w:type="pct"/>
                  <w:gridSpan w:val="2"/>
                  <w:shd w:val="clear" w:color="auto" w:fill="auto"/>
                </w:tcPr>
                <w:p w:rsidR="00503E4F" w:rsidRPr="000A2602" w:rsidRDefault="00503E4F" w:rsidP="00D26F24">
                  <w:pPr>
                    <w:pStyle w:val="TableText"/>
                  </w:pPr>
                  <w:r w:rsidRPr="000A2602">
                    <w:rPr>
                      <w:rFonts w:hint="eastAsia"/>
                    </w:rPr>
                    <w:t>请求正文描述</w:t>
                  </w:r>
                </w:p>
              </w:tc>
            </w:tr>
            <w:tr w:rsidR="00503E4F" w:rsidRPr="000A2602" w:rsidTr="002E2994">
              <w:tc>
                <w:tcPr>
                  <w:tcW w:w="1594" w:type="pct"/>
                  <w:shd w:val="clear" w:color="auto" w:fill="D9D9D9"/>
                </w:tcPr>
                <w:p w:rsidR="00503E4F" w:rsidRPr="000A2602" w:rsidRDefault="00503E4F" w:rsidP="00D26F24">
                  <w:pPr>
                    <w:pStyle w:val="TableText"/>
                    <w:rPr>
                      <w:b/>
                    </w:rPr>
                  </w:pPr>
                  <w:r w:rsidRPr="006C1100">
                    <w:rPr>
                      <w:b/>
                    </w:rPr>
                    <w:t>Attribute</w:t>
                  </w:r>
                </w:p>
              </w:tc>
              <w:tc>
                <w:tcPr>
                  <w:tcW w:w="818" w:type="pct"/>
                  <w:shd w:val="clear" w:color="auto" w:fill="D9D9D9"/>
                </w:tcPr>
                <w:p w:rsidR="00503E4F" w:rsidRPr="000A2602" w:rsidRDefault="00503E4F" w:rsidP="00D26F24">
                  <w:pPr>
                    <w:pStyle w:val="TableText"/>
                    <w:rPr>
                      <w:b/>
                    </w:rPr>
                  </w:pPr>
                  <w:r w:rsidRPr="000A2602">
                    <w:rPr>
                      <w:b/>
                    </w:rPr>
                    <w:t>Type</w:t>
                  </w:r>
                </w:p>
              </w:tc>
              <w:tc>
                <w:tcPr>
                  <w:tcW w:w="2588" w:type="pct"/>
                  <w:shd w:val="clear" w:color="auto" w:fill="D9D9D9"/>
                </w:tcPr>
                <w:p w:rsidR="00503E4F" w:rsidRPr="000A2602" w:rsidRDefault="00503E4F" w:rsidP="00D26F24">
                  <w:pPr>
                    <w:pStyle w:val="TableText"/>
                    <w:rPr>
                      <w:b/>
                    </w:rPr>
                  </w:pPr>
                  <w:r w:rsidRPr="000A2602">
                    <w:rPr>
                      <w:b/>
                    </w:rPr>
                    <w:t>Description</w:t>
                  </w:r>
                </w:p>
              </w:tc>
            </w:tr>
            <w:tr w:rsidR="00503E4F" w:rsidRPr="000A2602" w:rsidTr="002E2994">
              <w:tc>
                <w:tcPr>
                  <w:tcW w:w="1594" w:type="pct"/>
                </w:tcPr>
                <w:p w:rsidR="00503E4F" w:rsidRPr="000A2602" w:rsidRDefault="00503E4F" w:rsidP="00D26F24">
                  <w:pPr>
                    <w:pStyle w:val="TableText"/>
                  </w:pPr>
                  <w:r w:rsidRPr="000A2602">
                    <w:t>snmpMgrName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管理站名称</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snmpMgrDesc</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管理站描述</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moduleList</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上报数据类型</w:t>
                  </w:r>
                  <w:r w:rsidR="00624F2F">
                    <w:rPr>
                      <w:rFonts w:hint="eastAsia"/>
                    </w:rPr>
                    <w:t>，必选</w:t>
                  </w:r>
                  <w:r>
                    <w:rPr>
                      <w:rFonts w:hint="eastAsia"/>
                    </w:rPr>
                    <w:t>。</w:t>
                  </w:r>
                  <w:r w:rsidR="00F0767A" w:rsidRPr="00F0767A">
                    <w:rPr>
                      <w:rFonts w:hint="eastAsia"/>
                    </w:rPr>
                    <w:t>取值范围</w:t>
                  </w:r>
                  <w:r w:rsidR="00F0767A" w:rsidRPr="00F0767A">
                    <w:rPr>
                      <w:rFonts w:hint="eastAsia"/>
                    </w:rPr>
                    <w:t>1.</w:t>
                  </w:r>
                  <w:r w:rsidR="00F0767A" w:rsidRPr="00F0767A">
                    <w:rPr>
                      <w:rFonts w:hint="eastAsia"/>
                    </w:rPr>
                    <w:t>告警</w:t>
                  </w:r>
                </w:p>
              </w:tc>
            </w:tr>
            <w:tr w:rsidR="00503E4F" w:rsidRPr="000A2602" w:rsidTr="002E2994">
              <w:tc>
                <w:tcPr>
                  <w:tcW w:w="1594" w:type="pct"/>
                </w:tcPr>
                <w:p w:rsidR="00503E4F" w:rsidRPr="000A2602" w:rsidRDefault="00503E4F" w:rsidP="00D26F24">
                  <w:pPr>
                    <w:pStyle w:val="TableText"/>
                  </w:pPr>
                  <w:r w:rsidRPr="000A2602">
                    <w:t>ip</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管理站地址</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port</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Pr="000A2602" w:rsidRDefault="00503E4F" w:rsidP="00D26F24">
                  <w:pPr>
                    <w:pStyle w:val="TableText"/>
                  </w:pPr>
                  <w:r w:rsidRPr="000A2602">
                    <w:rPr>
                      <w:rFonts w:hint="eastAsia"/>
                    </w:rPr>
                    <w:t>管理站端口号</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snmpVersion</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Default="00503E4F" w:rsidP="00D26F24">
                  <w:pPr>
                    <w:pStyle w:val="TableText"/>
                  </w:pPr>
                  <w:r w:rsidRPr="000A2602">
                    <w:rPr>
                      <w:rFonts w:hint="eastAsia"/>
                    </w:rPr>
                    <w:t>SNMP</w:t>
                  </w:r>
                  <w:r w:rsidRPr="000A2602">
                    <w:rPr>
                      <w:rFonts w:hint="eastAsia"/>
                    </w:rPr>
                    <w:t>版本</w:t>
                  </w:r>
                  <w:r>
                    <w:rPr>
                      <w:rFonts w:hint="eastAsia"/>
                    </w:rPr>
                    <w:t>必选。取值范围：</w:t>
                  </w:r>
                </w:p>
                <w:p w:rsidR="00503E4F" w:rsidRPr="000A2602" w:rsidRDefault="00503E4F" w:rsidP="00D26F24">
                  <w:pPr>
                    <w:pStyle w:val="TableText"/>
                  </w:pPr>
                  <w:r>
                    <w:rPr>
                      <w:rFonts w:hint="eastAsia"/>
                    </w:rPr>
                    <w:t>1</w:t>
                  </w:r>
                  <w:r>
                    <w:rPr>
                      <w:rFonts w:hint="eastAsia"/>
                    </w:rPr>
                    <w:t>：</w:t>
                  </w:r>
                  <w:r>
                    <w:rPr>
                      <w:rFonts w:hint="eastAsia"/>
                    </w:rPr>
                    <w:t>version2c</w:t>
                  </w:r>
                  <w:r>
                    <w:rPr>
                      <w:rFonts w:hint="eastAsia"/>
                    </w:rPr>
                    <w:t>版本的</w:t>
                  </w:r>
                  <w:r>
                    <w:rPr>
                      <w:rFonts w:hint="eastAsia"/>
                    </w:rPr>
                    <w:t>SNMP</w:t>
                  </w:r>
                  <w:r>
                    <w:rPr>
                      <w:rFonts w:hint="eastAsia"/>
                    </w:rPr>
                    <w:t>，</w:t>
                  </w:r>
                  <w:r>
                    <w:rPr>
                      <w:rFonts w:hint="eastAsia"/>
                    </w:rPr>
                    <w:t>3</w:t>
                  </w:r>
                  <w:r>
                    <w:rPr>
                      <w:rFonts w:hint="eastAsia"/>
                    </w:rPr>
                    <w:t>：</w:t>
                  </w:r>
                  <w:r>
                    <w:rPr>
                      <w:rFonts w:hint="eastAsia"/>
                    </w:rPr>
                    <w:t>version3</w:t>
                  </w:r>
                  <w:r>
                    <w:rPr>
                      <w:rFonts w:hint="eastAsia"/>
                    </w:rPr>
                    <w:t>版本的</w:t>
                  </w:r>
                  <w:r>
                    <w:rPr>
                      <w:rFonts w:hint="eastAsia"/>
                    </w:rPr>
                    <w:t>SNMP</w:t>
                  </w:r>
                </w:p>
              </w:tc>
            </w:tr>
            <w:tr w:rsidR="00503E4F" w:rsidRPr="000A2602" w:rsidTr="002E2994">
              <w:tc>
                <w:tcPr>
                  <w:tcW w:w="1594" w:type="pct"/>
                </w:tcPr>
                <w:p w:rsidR="00503E4F" w:rsidRPr="000A2602" w:rsidRDefault="00503E4F" w:rsidP="00D26F24">
                  <w:pPr>
                    <w:pStyle w:val="TableText"/>
                  </w:pPr>
                  <w:r w:rsidRPr="000A2602">
                    <w:t>readName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读团体名</w:t>
                  </w:r>
                  <w:r>
                    <w:rPr>
                      <w:rFonts w:hint="eastAsia"/>
                    </w:rPr>
                    <w:t>，</w:t>
                  </w:r>
                  <w:r>
                    <w:rPr>
                      <w:rFonts w:hint="eastAsia"/>
                    </w:rPr>
                    <w:t>version2c</w:t>
                  </w:r>
                  <w:r>
                    <w:rPr>
                      <w:rFonts w:hint="eastAsia"/>
                    </w:rPr>
                    <w:t>必选，</w:t>
                  </w:r>
                  <w:r>
                    <w:rPr>
                      <w:rFonts w:hint="eastAsia"/>
                    </w:rPr>
                    <w:t>version3</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writeName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写团体名</w:t>
                  </w:r>
                  <w:r>
                    <w:rPr>
                      <w:rFonts w:hint="eastAsia"/>
                    </w:rPr>
                    <w:t>，</w:t>
                  </w:r>
                  <w:r>
                    <w:rPr>
                      <w:rFonts w:hint="eastAsia"/>
                    </w:rPr>
                    <w:t>version2c</w:t>
                  </w:r>
                  <w:r>
                    <w:rPr>
                      <w:rFonts w:hint="eastAsia"/>
                    </w:rPr>
                    <w:t>必选，</w:t>
                  </w:r>
                  <w:r>
                    <w:rPr>
                      <w:rFonts w:hint="eastAsia"/>
                    </w:rPr>
                    <w:t>version3</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userName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安全用户名</w:t>
                  </w:r>
                  <w:r>
                    <w:rPr>
                      <w:rFonts w:hint="eastAsia"/>
                    </w:rPr>
                    <w:t>,version3</w:t>
                  </w:r>
                  <w:r>
                    <w:rPr>
                      <w:rFonts w:hint="eastAsia"/>
                    </w:rPr>
                    <w:t>必选，</w:t>
                  </w:r>
                  <w:r>
                    <w:rPr>
                      <w:rFonts w:hint="eastAsia"/>
                    </w:rPr>
                    <w:t>version2c</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authGeneric</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2E2994" w:rsidRDefault="00503E4F" w:rsidP="00D26F24">
                  <w:pPr>
                    <w:pStyle w:val="TableText"/>
                  </w:pPr>
                  <w:r w:rsidRPr="000A2602">
                    <w:rPr>
                      <w:rFonts w:hint="eastAsia"/>
                    </w:rPr>
                    <w:t>认证类型</w:t>
                  </w:r>
                  <w:r>
                    <w:rPr>
                      <w:rFonts w:hint="eastAsia"/>
                    </w:rPr>
                    <w:t>，</w:t>
                  </w:r>
                  <w:r>
                    <w:rPr>
                      <w:rFonts w:hint="eastAsia"/>
                    </w:rPr>
                    <w:t>version3</w:t>
                  </w:r>
                  <w:r>
                    <w:rPr>
                      <w:rFonts w:hint="eastAsia"/>
                    </w:rPr>
                    <w:t>必选。</w:t>
                  </w:r>
                  <w:r w:rsidR="002E2994">
                    <w:rPr>
                      <w:rFonts w:hint="eastAsia"/>
                    </w:rPr>
                    <w:t>取值范围：</w:t>
                  </w:r>
                </w:p>
                <w:p w:rsidR="002E2994" w:rsidRDefault="002E2994" w:rsidP="00D26F24">
                  <w:pPr>
                    <w:pStyle w:val="TableText"/>
                  </w:pPr>
                  <w:r>
                    <w:rPr>
                      <w:rFonts w:hint="eastAsia"/>
                    </w:rPr>
                    <w:t>MD5:</w:t>
                  </w:r>
                  <w:r>
                    <w:t xml:space="preserve"> </w:t>
                  </w:r>
                  <w:r w:rsidRPr="002E2994">
                    <w:t>HMAC-MD5</w:t>
                  </w:r>
                  <w:r>
                    <w:rPr>
                      <w:rFonts w:hint="eastAsia"/>
                    </w:rPr>
                    <w:t>认证协议</w:t>
                  </w:r>
                </w:p>
                <w:p w:rsidR="002E2994" w:rsidRPr="000A2602" w:rsidRDefault="002E2994" w:rsidP="00D26F24">
                  <w:pPr>
                    <w:pStyle w:val="TableText"/>
                  </w:pPr>
                  <w:r>
                    <w:rPr>
                      <w:rFonts w:hint="eastAsia"/>
                    </w:rPr>
                    <w:t>SHA:</w:t>
                  </w:r>
                  <w:r>
                    <w:t xml:space="preserve"> </w:t>
                  </w:r>
                  <w:r w:rsidRPr="002E2994">
                    <w:t>HMAC-SHA</w:t>
                  </w:r>
                  <w:r>
                    <w:rPr>
                      <w:rFonts w:hint="eastAsia"/>
                    </w:rPr>
                    <w:t>认证协议</w:t>
                  </w:r>
                </w:p>
              </w:tc>
            </w:tr>
            <w:tr w:rsidR="00503E4F" w:rsidRPr="000A2602" w:rsidTr="002E2994">
              <w:tc>
                <w:tcPr>
                  <w:tcW w:w="1594" w:type="pct"/>
                </w:tcPr>
                <w:p w:rsidR="00503E4F" w:rsidRPr="000A2602" w:rsidRDefault="00503E4F" w:rsidP="00D26F24">
                  <w:pPr>
                    <w:pStyle w:val="TableText"/>
                  </w:pPr>
                  <w:r w:rsidRPr="000A2602">
                    <w:t>authmima</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认证密码</w:t>
                  </w:r>
                  <w:r>
                    <w:rPr>
                      <w:rFonts w:hint="eastAsia"/>
                    </w:rPr>
                    <w:t>，</w:t>
                  </w:r>
                  <w:r>
                    <w:rPr>
                      <w:rFonts w:hint="eastAsia"/>
                    </w:rPr>
                    <w:t>version3</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privacyProtocol</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密钥类型</w:t>
                  </w:r>
                  <w:r>
                    <w:rPr>
                      <w:rFonts w:hint="eastAsia"/>
                    </w:rPr>
                    <w:t>，</w:t>
                  </w:r>
                  <w:r>
                    <w:rPr>
                      <w:rFonts w:hint="eastAsia"/>
                    </w:rPr>
                    <w:t>version3</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privmima</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密钥密码</w:t>
                  </w:r>
                  <w:r>
                    <w:rPr>
                      <w:rFonts w:hint="eastAsia"/>
                    </w:rPr>
                    <w:t>，</w:t>
                  </w:r>
                  <w:r>
                    <w:rPr>
                      <w:rFonts w:hint="eastAsia"/>
                    </w:rPr>
                    <w:t>version3</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lan</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语言</w:t>
                  </w:r>
                  <w:r>
                    <w:rPr>
                      <w:rFonts w:hint="eastAsia"/>
                    </w:rPr>
                    <w:t>，可选。默认英文。</w:t>
                  </w:r>
                </w:p>
              </w:tc>
            </w:tr>
            <w:tr w:rsidR="00503E4F" w:rsidRPr="000A2602" w:rsidTr="002E2994">
              <w:tc>
                <w:tcPr>
                  <w:tcW w:w="1594" w:type="pct"/>
                </w:tcPr>
                <w:p w:rsidR="00503E4F" w:rsidRPr="000A2602" w:rsidRDefault="00503E4F" w:rsidP="00D26F24">
                  <w:pPr>
                    <w:pStyle w:val="TableText"/>
                  </w:pPr>
                  <w:r w:rsidRPr="000A2602">
                    <w:t>outTime</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Pr="000A2602" w:rsidRDefault="00503E4F" w:rsidP="00D26F24">
                  <w:pPr>
                    <w:pStyle w:val="TableText"/>
                  </w:pPr>
                  <w:r w:rsidRPr="000A2602">
                    <w:rPr>
                      <w:rFonts w:hint="eastAsia"/>
                    </w:rPr>
                    <w:t>超时时间</w:t>
                  </w:r>
                  <w:r>
                    <w:rPr>
                      <w:rFonts w:hint="eastAsia"/>
                    </w:rPr>
                    <w:t>，必选。</w:t>
                  </w:r>
                </w:p>
              </w:tc>
            </w:tr>
          </w:tbl>
          <w:p w:rsidR="00503E4F" w:rsidRPr="000A2602" w:rsidRDefault="00503E4F" w:rsidP="00D26F24">
            <w:pPr>
              <w:pStyle w:val="TableText"/>
            </w:pPr>
          </w:p>
          <w:p w:rsidR="00503E4F" w:rsidRPr="000A2602" w:rsidRDefault="00503E4F" w:rsidP="00D26F24">
            <w:pPr>
              <w:pStyle w:val="TableText"/>
            </w:pPr>
            <w:r w:rsidRPr="000A2602">
              <w:t>无响应正文</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请求样例</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Post &lt; snmp _uri&gt;/</w:t>
            </w:r>
            <w:r w:rsidRPr="000A2602">
              <w:rPr>
                <w:rFonts w:hint="eastAsia"/>
              </w:rPr>
              <w:t>add</w:t>
            </w:r>
            <w:r w:rsidRPr="000A2602">
              <w:t xml:space="preserve"> HTTP/1.1</w:t>
            </w:r>
          </w:p>
          <w:p w:rsidR="00503E4F" w:rsidRPr="000A2602" w:rsidRDefault="00503E4F" w:rsidP="00D26F24">
            <w:pPr>
              <w:pStyle w:val="TableText"/>
            </w:pPr>
            <w:r w:rsidRPr="000A2602">
              <w:t>Host: https:</w:t>
            </w:r>
            <w:r w:rsidRPr="00EB602D">
              <w:t>//&lt;</w:t>
            </w:r>
            <w:r w:rsidRPr="000A2602">
              <w:rPr>
                <w:b/>
              </w:rPr>
              <w:t>ip</w:t>
            </w:r>
            <w:r w:rsidRPr="00EB602D">
              <w:t>&gt;:&lt;</w:t>
            </w:r>
            <w:r w:rsidRPr="000A2602">
              <w:rPr>
                <w:b/>
              </w:rPr>
              <w:t>port&gt;</w:t>
            </w:r>
          </w:p>
          <w:p w:rsidR="00503E4F" w:rsidRPr="000A2602" w:rsidRDefault="00503E4F" w:rsidP="00D26F24">
            <w:pPr>
              <w:pStyle w:val="TableText"/>
            </w:pPr>
            <w:r w:rsidRPr="000A2602">
              <w:t>Content-Type: application/json; charset=UTF-8</w:t>
            </w:r>
          </w:p>
          <w:p w:rsidR="00503E4F" w:rsidRPr="000A2602" w:rsidRDefault="00503E4F" w:rsidP="00D26F24">
            <w:pPr>
              <w:pStyle w:val="TableText"/>
            </w:pPr>
            <w:r w:rsidRPr="000A2602">
              <w:t>Accept: application/json;version=&lt;version&gt;; charset=UTF-8</w:t>
            </w:r>
          </w:p>
          <w:p w:rsidR="00503E4F" w:rsidRPr="000A2602" w:rsidRDefault="00503E4F" w:rsidP="00D26F24">
            <w:pPr>
              <w:pStyle w:val="TableText"/>
            </w:pPr>
            <w:r w:rsidRPr="000A2602">
              <w:t xml:space="preserve">X-Auth-Token: </w:t>
            </w:r>
            <w:r w:rsidRPr="000A2602">
              <w:rPr>
                <w:b/>
              </w:rPr>
              <w:t>&lt;Authen_TOKEN&gt;</w:t>
            </w:r>
            <w:r w:rsidRPr="000A2602">
              <w:t xml:space="preserve"> </w:t>
            </w:r>
          </w:p>
          <w:p w:rsidR="00503E4F" w:rsidRPr="000A2602" w:rsidRDefault="00503E4F" w:rsidP="00D26F24">
            <w:pPr>
              <w:pStyle w:val="TableText"/>
            </w:pPr>
            <w:r w:rsidRPr="000A2602">
              <w:t>{</w:t>
            </w:r>
          </w:p>
          <w:p w:rsidR="007C3C17" w:rsidRPr="007C3C17" w:rsidRDefault="007C3C17" w:rsidP="007C3C17">
            <w:pPr>
              <w:pStyle w:val="TableText"/>
            </w:pPr>
            <w:r>
              <w:t xml:space="preserve">    </w:t>
            </w:r>
            <w:r w:rsidRPr="007C3C17">
              <w:t>"ip":string,</w:t>
            </w:r>
          </w:p>
          <w:p w:rsidR="007C3C17" w:rsidRPr="007C3C17" w:rsidRDefault="007C3C17" w:rsidP="007C3C17">
            <w:pPr>
              <w:pStyle w:val="TableText"/>
            </w:pPr>
            <w:r>
              <w:t xml:space="preserve">    </w:t>
            </w:r>
            <w:r w:rsidRPr="007C3C17">
              <w:t>"port":integer,</w:t>
            </w:r>
          </w:p>
          <w:p w:rsidR="007C3C17" w:rsidRPr="007C3C17" w:rsidRDefault="007C3C17" w:rsidP="007C3C17">
            <w:pPr>
              <w:pStyle w:val="TableText"/>
            </w:pPr>
            <w:r>
              <w:t xml:space="preserve">    </w:t>
            </w:r>
            <w:r w:rsidRPr="007C3C17">
              <w:t>"snmpVersion":</w:t>
            </w:r>
            <w:r w:rsidR="00A96A26" w:rsidRPr="007C3C17">
              <w:t xml:space="preserve"> integer</w:t>
            </w:r>
          </w:p>
          <w:p w:rsidR="007C3C17" w:rsidRPr="007C3C17" w:rsidRDefault="007C3C17" w:rsidP="007C3C17">
            <w:pPr>
              <w:pStyle w:val="TableText"/>
            </w:pPr>
            <w:r w:rsidRPr="007C3C17">
              <w:rPr>
                <w:rFonts w:hint="eastAsia"/>
              </w:rPr>
              <w:t>……</w:t>
            </w:r>
          </w:p>
          <w:p w:rsidR="00503E4F" w:rsidRPr="000A2602" w:rsidRDefault="00503E4F" w:rsidP="007C3C17">
            <w:pPr>
              <w:pStyle w:val="TableText"/>
            </w:pPr>
            <w:r w:rsidRPr="000A2602">
              <w:t>}</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响应样例</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HTTP/1.1 200 OKAY</w:t>
            </w:r>
          </w:p>
          <w:p w:rsidR="00503E4F" w:rsidRPr="000A2602" w:rsidRDefault="00503E4F" w:rsidP="00D26F24">
            <w:pPr>
              <w:pStyle w:val="TableText"/>
            </w:pPr>
            <w:r w:rsidRPr="000A2602">
              <w:t>Date: Mon, 12 Nov 2007 15:55:01 GMT</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错误码</w:t>
            </w:r>
          </w:p>
        </w:tc>
        <w:tc>
          <w:tcPr>
            <w:tcW w:w="8417"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984"/>
              <w:gridCol w:w="4423"/>
            </w:tblGrid>
            <w:tr w:rsidR="00503E4F" w:rsidRPr="000A2602" w:rsidTr="00D26F24">
              <w:tc>
                <w:tcPr>
                  <w:tcW w:w="1089" w:type="pct"/>
                </w:tcPr>
                <w:p w:rsidR="00503E4F" w:rsidRPr="000A2602" w:rsidRDefault="00503E4F" w:rsidP="00D26F24">
                  <w:pPr>
                    <w:pStyle w:val="TableText"/>
                  </w:pPr>
                  <w:r w:rsidRPr="000A2602">
                    <w:t>http</w:t>
                  </w:r>
                  <w:r w:rsidRPr="000A2602">
                    <w:t>错误码</w:t>
                  </w:r>
                </w:p>
              </w:tc>
              <w:tc>
                <w:tcPr>
                  <w:tcW w:w="1211" w:type="pct"/>
                </w:tcPr>
                <w:p w:rsidR="00503E4F" w:rsidRPr="000A2602" w:rsidRDefault="00503E4F" w:rsidP="00D26F24">
                  <w:pPr>
                    <w:pStyle w:val="TableText"/>
                  </w:pPr>
                  <w:r w:rsidRPr="000A2602">
                    <w:t>errorcode</w:t>
                  </w:r>
                </w:p>
              </w:tc>
              <w:tc>
                <w:tcPr>
                  <w:tcW w:w="2700" w:type="pct"/>
                </w:tcPr>
                <w:p w:rsidR="00503E4F" w:rsidRPr="000A2602" w:rsidRDefault="00503E4F" w:rsidP="00D26F24">
                  <w:pPr>
                    <w:pStyle w:val="TableText"/>
                  </w:pPr>
                  <w:r w:rsidRPr="000A2602">
                    <w:t>描述</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C12A38">
                    <w:t>10100120</w:t>
                  </w:r>
                </w:p>
              </w:tc>
              <w:tc>
                <w:tcPr>
                  <w:tcW w:w="2700" w:type="pct"/>
                </w:tcPr>
                <w:p w:rsidR="00503E4F" w:rsidRPr="000A2602" w:rsidRDefault="00503E4F" w:rsidP="00D26F24">
                  <w:pPr>
                    <w:pStyle w:val="TableText"/>
                  </w:pPr>
                  <w:r>
                    <w:rPr>
                      <w:rFonts w:hint="eastAsia"/>
                    </w:rPr>
                    <w:t>密码为空</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10100122</w:t>
                  </w:r>
                </w:p>
              </w:tc>
              <w:tc>
                <w:tcPr>
                  <w:tcW w:w="2700" w:type="pct"/>
                </w:tcPr>
                <w:p w:rsidR="00503E4F" w:rsidRPr="000A2602" w:rsidRDefault="00503E4F" w:rsidP="00D26F24">
                  <w:pPr>
                    <w:pStyle w:val="TableText"/>
                  </w:pPr>
                  <w:r w:rsidRPr="002967E1">
                    <w:t>密码只能包含大小写英文字母、数字、特殊字符</w:t>
                  </w:r>
                  <w:r w:rsidRPr="002967E1">
                    <w:t>~!@#$%^&amp;*()-_=+|[{}];:'",&lt;.&gt;/\?`</w:t>
                  </w:r>
                  <w:r w:rsidRPr="002967E1">
                    <w:t>和空格</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10100123</w:t>
                  </w:r>
                </w:p>
              </w:tc>
              <w:tc>
                <w:tcPr>
                  <w:tcW w:w="2700" w:type="pct"/>
                </w:tcPr>
                <w:p w:rsidR="00503E4F" w:rsidRPr="000A2602" w:rsidRDefault="00503E4F" w:rsidP="00D26F24">
                  <w:pPr>
                    <w:pStyle w:val="TableText"/>
                  </w:pPr>
                  <w:r w:rsidRPr="002967E1">
                    <w:t>密码必须包含数字和大小写英文字母</w:t>
                  </w:r>
                </w:p>
              </w:tc>
            </w:tr>
            <w:tr w:rsidR="00503E4F" w:rsidRPr="000A2602" w:rsidTr="00D26F24">
              <w:tc>
                <w:tcPr>
                  <w:tcW w:w="1089" w:type="pct"/>
                </w:tcPr>
                <w:p w:rsidR="00503E4F" w:rsidRDefault="00503E4F" w:rsidP="00D26F24">
                  <w:pPr>
                    <w:pStyle w:val="TableText"/>
                  </w:pPr>
                  <w:r>
                    <w:rPr>
                      <w:rFonts w:hint="eastAsia"/>
                    </w:rPr>
                    <w:t>400</w:t>
                  </w:r>
                </w:p>
              </w:tc>
              <w:tc>
                <w:tcPr>
                  <w:tcW w:w="1211" w:type="pct"/>
                </w:tcPr>
                <w:p w:rsidR="00503E4F" w:rsidRPr="002967E1" w:rsidRDefault="00503E4F" w:rsidP="00D26F24">
                  <w:pPr>
                    <w:pStyle w:val="TableText"/>
                  </w:pPr>
                  <w:r w:rsidRPr="002967E1">
                    <w:t>10100124</w:t>
                  </w:r>
                </w:p>
              </w:tc>
              <w:tc>
                <w:tcPr>
                  <w:tcW w:w="2700" w:type="pct"/>
                </w:tcPr>
                <w:p w:rsidR="00503E4F" w:rsidRPr="002967E1" w:rsidRDefault="00503E4F" w:rsidP="00D26F24">
                  <w:pPr>
                    <w:pStyle w:val="TableText"/>
                  </w:pPr>
                  <w:r w:rsidRPr="002967E1">
                    <w:t>当前密码策略要求密码必须包含空格和其它特殊字符</w:t>
                  </w:r>
                  <w:r w:rsidRPr="002967E1">
                    <w:t>~!@#$%^&amp;*()-_=+|[{}];:'",&lt;.&gt;/\?`</w:t>
                  </w:r>
                  <w:r w:rsidRPr="002967E1">
                    <w:t>中的一个或多个</w:t>
                  </w:r>
                </w:p>
              </w:tc>
            </w:tr>
            <w:tr w:rsidR="00503E4F" w:rsidRPr="000A2602" w:rsidTr="00D26F24">
              <w:tc>
                <w:tcPr>
                  <w:tcW w:w="1089" w:type="pct"/>
                </w:tcPr>
                <w:p w:rsidR="00503E4F" w:rsidRDefault="00503E4F" w:rsidP="00D26F24">
                  <w:pPr>
                    <w:pStyle w:val="TableText"/>
                  </w:pPr>
                  <w:r>
                    <w:rPr>
                      <w:rFonts w:hint="eastAsia"/>
                    </w:rPr>
                    <w:t>400</w:t>
                  </w:r>
                </w:p>
              </w:tc>
              <w:tc>
                <w:tcPr>
                  <w:tcW w:w="1211" w:type="pct"/>
                </w:tcPr>
                <w:p w:rsidR="00503E4F" w:rsidRPr="002967E1" w:rsidRDefault="00503E4F" w:rsidP="00D26F24">
                  <w:pPr>
                    <w:pStyle w:val="TableText"/>
                  </w:pPr>
                  <w:r w:rsidRPr="00E62CFC">
                    <w:t>10100126</w:t>
                  </w:r>
                </w:p>
              </w:tc>
              <w:tc>
                <w:tcPr>
                  <w:tcW w:w="2700" w:type="pct"/>
                </w:tcPr>
                <w:p w:rsidR="00503E4F" w:rsidRPr="002967E1" w:rsidRDefault="00503E4F" w:rsidP="00D26F24">
                  <w:pPr>
                    <w:pStyle w:val="TableText"/>
                  </w:pPr>
                  <w:r w:rsidRPr="00E62CFC">
                    <w:t>当前密码策略要求密码不能包含有正反序用户名</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10100333</w:t>
                  </w:r>
                </w:p>
              </w:tc>
              <w:tc>
                <w:tcPr>
                  <w:tcW w:w="2700" w:type="pct"/>
                </w:tcPr>
                <w:p w:rsidR="00503E4F" w:rsidRPr="000A2602" w:rsidRDefault="00503E4F" w:rsidP="00D26F24">
                  <w:pPr>
                    <w:pStyle w:val="TableText"/>
                  </w:pPr>
                  <w:r w:rsidRPr="002967E1">
                    <w:t>获取密码策略失败</w:t>
                  </w:r>
                </w:p>
              </w:tc>
            </w:tr>
            <w:tr w:rsidR="00503E4F" w:rsidRPr="000A2602" w:rsidTr="00D26F24">
              <w:tc>
                <w:tcPr>
                  <w:tcW w:w="1089" w:type="pct"/>
                </w:tcPr>
                <w:p w:rsidR="00503E4F" w:rsidRDefault="00503E4F" w:rsidP="00D26F24">
                  <w:pPr>
                    <w:pStyle w:val="TableText"/>
                  </w:pPr>
                  <w:r>
                    <w:rPr>
                      <w:rFonts w:hint="eastAsia"/>
                    </w:rPr>
                    <w:t>400</w:t>
                  </w:r>
                </w:p>
              </w:tc>
              <w:tc>
                <w:tcPr>
                  <w:tcW w:w="1211" w:type="pct"/>
                </w:tcPr>
                <w:p w:rsidR="00503E4F" w:rsidRPr="002967E1" w:rsidRDefault="00503E4F" w:rsidP="00D26F24">
                  <w:pPr>
                    <w:pStyle w:val="TableText"/>
                  </w:pPr>
                  <w:r w:rsidRPr="002967E1">
                    <w:t>10100335</w:t>
                  </w:r>
                </w:p>
              </w:tc>
              <w:tc>
                <w:tcPr>
                  <w:tcW w:w="2700" w:type="pct"/>
                </w:tcPr>
                <w:p w:rsidR="00503E4F" w:rsidRPr="002967E1" w:rsidRDefault="00503E4F" w:rsidP="00D26F24">
                  <w:pPr>
                    <w:pStyle w:val="TableText"/>
                  </w:pPr>
                  <w:r w:rsidRPr="002967E1">
                    <w:t>密码长度不合法</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11050000</w:t>
                  </w:r>
                </w:p>
              </w:tc>
              <w:tc>
                <w:tcPr>
                  <w:tcW w:w="2700" w:type="pct"/>
                </w:tcPr>
                <w:p w:rsidR="00503E4F" w:rsidRPr="000A2602" w:rsidRDefault="00503E4F" w:rsidP="00D26F24">
                  <w:pPr>
                    <w:pStyle w:val="TableText"/>
                  </w:pPr>
                  <w:r w:rsidRPr="000A2602">
                    <w:rPr>
                      <w:rFonts w:hint="eastAsia"/>
                    </w:rPr>
                    <w:t>SNMP</w:t>
                  </w:r>
                  <w:r w:rsidRPr="000A2602">
                    <w:rPr>
                      <w:rFonts w:hint="eastAsia"/>
                    </w:rPr>
                    <w:t>操作失败。</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11050001</w:t>
                  </w:r>
                </w:p>
              </w:tc>
              <w:tc>
                <w:tcPr>
                  <w:tcW w:w="2700" w:type="pct"/>
                </w:tcPr>
                <w:p w:rsidR="00503E4F" w:rsidRPr="000A2602" w:rsidRDefault="00503E4F" w:rsidP="00D26F24">
                  <w:pPr>
                    <w:pStyle w:val="TableText"/>
                  </w:pPr>
                  <w:r w:rsidRPr="000A2602">
                    <w:rPr>
                      <w:rFonts w:hint="eastAsia"/>
                    </w:rPr>
                    <w:t>存在不合法的参数。</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11050002</w:t>
                  </w:r>
                </w:p>
              </w:tc>
              <w:tc>
                <w:tcPr>
                  <w:tcW w:w="2700" w:type="pct"/>
                </w:tcPr>
                <w:p w:rsidR="00503E4F" w:rsidRPr="000A2602" w:rsidRDefault="00503E4F" w:rsidP="00D26F24">
                  <w:pPr>
                    <w:pStyle w:val="TableText"/>
                  </w:pPr>
                  <w:r w:rsidRPr="000A2602">
                    <w:rPr>
                      <w:rFonts w:hint="eastAsia"/>
                    </w:rPr>
                    <w:t>不支持添加多个</w:t>
                  </w:r>
                  <w:r w:rsidRPr="000A2602">
                    <w:rPr>
                      <w:rFonts w:hint="eastAsia"/>
                    </w:rPr>
                    <w:t>SNMP</w:t>
                  </w:r>
                  <w:r w:rsidRPr="000A2602">
                    <w:rPr>
                      <w:rFonts w:hint="eastAsia"/>
                    </w:rPr>
                    <w:t>管理站。</w:t>
                  </w:r>
                </w:p>
              </w:tc>
            </w:tr>
          </w:tbl>
          <w:p w:rsidR="00503E4F" w:rsidRPr="000A2602" w:rsidRDefault="00503E4F" w:rsidP="00D26F24">
            <w:pPr>
              <w:pStyle w:val="TableText"/>
            </w:pPr>
          </w:p>
        </w:tc>
      </w:tr>
    </w:tbl>
    <w:p w:rsidR="00503E4F" w:rsidRPr="00686EB0" w:rsidRDefault="00503E4F" w:rsidP="00503E4F">
      <w:bookmarkStart w:id="136" w:name="_Toc439920406"/>
    </w:p>
    <w:p w:rsidR="00503E4F" w:rsidRDefault="00503E4F" w:rsidP="00503E4F">
      <w:pPr>
        <w:pStyle w:val="31"/>
        <w:rPr>
          <w:rStyle w:val="afff3"/>
          <w:rFonts w:ascii="Times New Roman" w:eastAsiaTheme="minorEastAsia" w:hAnsi="Times New Roman" w:cs="Times New Roman"/>
          <w:bCs w:val="0"/>
          <w:noProof w:val="0"/>
          <w:kern w:val="2"/>
          <w:sz w:val="21"/>
          <w:szCs w:val="21"/>
        </w:rPr>
      </w:pPr>
      <w:bookmarkStart w:id="137" w:name="_Toc499024125"/>
      <w:bookmarkStart w:id="138" w:name="_Toc509581441"/>
      <w:bookmarkStart w:id="139" w:name="_Toc28629827"/>
      <w:r w:rsidRPr="000A2602">
        <w:rPr>
          <w:rFonts w:hint="eastAsia"/>
        </w:rPr>
        <w:t>修改</w:t>
      </w:r>
      <w:r w:rsidRPr="000A2602">
        <w:rPr>
          <w:rFonts w:hint="eastAsia"/>
        </w:rPr>
        <w:t>SNMP</w:t>
      </w:r>
      <w:r w:rsidRPr="000A2602">
        <w:rPr>
          <w:rFonts w:hint="eastAsia"/>
        </w:rPr>
        <w:t>配置</w:t>
      </w:r>
      <w:bookmarkEnd w:id="136"/>
      <w:bookmarkEnd w:id="137"/>
      <w:bookmarkEnd w:id="138"/>
      <w:bookmarkEnd w:id="13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2"/>
        <w:gridCol w:w="8417"/>
      </w:tblGrid>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接口功能</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rPr>
                <w:sz w:val="24"/>
              </w:rPr>
            </w:pPr>
            <w:r w:rsidRPr="000A2602">
              <w:rPr>
                <w:rFonts w:hint="eastAsia"/>
              </w:rPr>
              <w:t>修改</w:t>
            </w:r>
            <w:r w:rsidRPr="000A2602">
              <w:rPr>
                <w:rFonts w:hint="eastAsia"/>
              </w:rPr>
              <w:t>SNMP</w:t>
            </w:r>
            <w:r w:rsidRPr="000A2602">
              <w:rPr>
                <w:rFonts w:hint="eastAsia"/>
              </w:rPr>
              <w:t>配置</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接口描述</w:t>
            </w:r>
          </w:p>
        </w:tc>
        <w:tc>
          <w:tcPr>
            <w:tcW w:w="8417"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page" w:tblpX="1798" w:tblpY="6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11"/>
              <w:gridCol w:w="1340"/>
              <w:gridCol w:w="4240"/>
            </w:tblGrid>
            <w:tr w:rsidR="00503E4F" w:rsidRPr="000A2602" w:rsidTr="002E2994">
              <w:tc>
                <w:tcPr>
                  <w:tcW w:w="1594" w:type="pct"/>
                  <w:shd w:val="clear" w:color="auto" w:fill="D9D9D9"/>
                </w:tcPr>
                <w:p w:rsidR="00503E4F" w:rsidRPr="000A2602" w:rsidRDefault="00503E4F" w:rsidP="00D26F24">
                  <w:pPr>
                    <w:pStyle w:val="TableText"/>
                    <w:rPr>
                      <w:b/>
                    </w:rPr>
                  </w:pPr>
                  <w:r w:rsidRPr="000A2602">
                    <w:rPr>
                      <w:b/>
                    </w:rPr>
                    <w:t>Name</w:t>
                  </w:r>
                </w:p>
              </w:tc>
              <w:tc>
                <w:tcPr>
                  <w:tcW w:w="3406" w:type="pct"/>
                  <w:gridSpan w:val="2"/>
                  <w:shd w:val="clear" w:color="auto" w:fill="auto"/>
                </w:tcPr>
                <w:p w:rsidR="00503E4F" w:rsidRPr="000A2602" w:rsidRDefault="00503E4F" w:rsidP="00D26F24">
                  <w:pPr>
                    <w:pStyle w:val="TableText"/>
                  </w:pPr>
                  <w:r w:rsidRPr="000A2602">
                    <w:rPr>
                      <w:rFonts w:hint="eastAsia"/>
                    </w:rPr>
                    <w:t>请求正文描述</w:t>
                  </w:r>
                </w:p>
              </w:tc>
            </w:tr>
            <w:tr w:rsidR="00503E4F" w:rsidRPr="000A2602" w:rsidTr="002E2994">
              <w:tc>
                <w:tcPr>
                  <w:tcW w:w="1594" w:type="pct"/>
                  <w:shd w:val="clear" w:color="auto" w:fill="D9D9D9"/>
                </w:tcPr>
                <w:p w:rsidR="00503E4F" w:rsidRPr="000A2602" w:rsidRDefault="00503E4F" w:rsidP="00D26F24">
                  <w:pPr>
                    <w:pStyle w:val="TableText"/>
                    <w:rPr>
                      <w:b/>
                    </w:rPr>
                  </w:pPr>
                  <w:r w:rsidRPr="006C1100">
                    <w:rPr>
                      <w:b/>
                    </w:rPr>
                    <w:t>Attribute</w:t>
                  </w:r>
                </w:p>
              </w:tc>
              <w:tc>
                <w:tcPr>
                  <w:tcW w:w="818" w:type="pct"/>
                  <w:shd w:val="clear" w:color="auto" w:fill="D9D9D9"/>
                </w:tcPr>
                <w:p w:rsidR="00503E4F" w:rsidRPr="000A2602" w:rsidRDefault="00503E4F" w:rsidP="00D26F24">
                  <w:pPr>
                    <w:pStyle w:val="TableText"/>
                    <w:rPr>
                      <w:b/>
                    </w:rPr>
                  </w:pPr>
                  <w:r w:rsidRPr="000A2602">
                    <w:rPr>
                      <w:b/>
                    </w:rPr>
                    <w:t>Type</w:t>
                  </w:r>
                </w:p>
              </w:tc>
              <w:tc>
                <w:tcPr>
                  <w:tcW w:w="2588" w:type="pct"/>
                  <w:shd w:val="clear" w:color="auto" w:fill="D9D9D9"/>
                </w:tcPr>
                <w:p w:rsidR="00503E4F" w:rsidRPr="000A2602" w:rsidRDefault="00503E4F" w:rsidP="00D26F24">
                  <w:pPr>
                    <w:pStyle w:val="TableText"/>
                    <w:rPr>
                      <w:b/>
                    </w:rPr>
                  </w:pPr>
                  <w:r w:rsidRPr="000A2602">
                    <w:rPr>
                      <w:b/>
                    </w:rPr>
                    <w:t>Description</w:t>
                  </w:r>
                </w:p>
              </w:tc>
            </w:tr>
            <w:tr w:rsidR="00503E4F" w:rsidRPr="000A2602" w:rsidTr="002E2994">
              <w:tc>
                <w:tcPr>
                  <w:tcW w:w="1594" w:type="pct"/>
                </w:tcPr>
                <w:p w:rsidR="00503E4F" w:rsidRPr="000A2602" w:rsidRDefault="00503E4F" w:rsidP="00D26F24">
                  <w:pPr>
                    <w:pStyle w:val="TableText"/>
                  </w:pPr>
                  <w:r w:rsidRPr="000A2602">
                    <w:t>id</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序列号</w:t>
                  </w:r>
                  <w:r w:rsidR="00D3203C">
                    <w:rPr>
                      <w:rFonts w:hint="eastAsia"/>
                    </w:rPr>
                    <w:t>，必选</w:t>
                  </w:r>
                  <w:r>
                    <w:rPr>
                      <w:rFonts w:hint="eastAsia"/>
                    </w:rPr>
                    <w:t>。</w:t>
                  </w:r>
                </w:p>
              </w:tc>
            </w:tr>
            <w:tr w:rsidR="00503E4F" w:rsidRPr="000A2602" w:rsidTr="002E2994">
              <w:tc>
                <w:tcPr>
                  <w:tcW w:w="1594" w:type="pct"/>
                </w:tcPr>
                <w:p w:rsidR="00503E4F" w:rsidRPr="000A2602" w:rsidRDefault="00503E4F" w:rsidP="00D26F24">
                  <w:pPr>
                    <w:pStyle w:val="TableText"/>
                  </w:pPr>
                  <w:r w:rsidRPr="000A2602">
                    <w:t>snmpMgrName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管理站名称</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snmpMgrDesc</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管理站描述</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moduleList</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上报数据类型</w:t>
                  </w:r>
                  <w:r w:rsidR="009A4733">
                    <w:rPr>
                      <w:rFonts w:hint="eastAsia"/>
                    </w:rPr>
                    <w:t>，必选</w:t>
                  </w:r>
                  <w:r>
                    <w:rPr>
                      <w:rFonts w:hint="eastAsia"/>
                    </w:rPr>
                    <w:t>。</w:t>
                  </w:r>
                  <w:r w:rsidR="009A4733" w:rsidRPr="009A4733">
                    <w:rPr>
                      <w:rFonts w:hint="eastAsia"/>
                    </w:rPr>
                    <w:t>取值范围</w:t>
                  </w:r>
                  <w:r w:rsidR="009A4733" w:rsidRPr="009A4733">
                    <w:rPr>
                      <w:rFonts w:hint="eastAsia"/>
                    </w:rPr>
                    <w:t>1.</w:t>
                  </w:r>
                  <w:r w:rsidR="009A4733" w:rsidRPr="009A4733">
                    <w:rPr>
                      <w:rFonts w:hint="eastAsia"/>
                    </w:rPr>
                    <w:t>告警</w:t>
                  </w:r>
                </w:p>
              </w:tc>
            </w:tr>
            <w:tr w:rsidR="00503E4F" w:rsidRPr="000A2602" w:rsidTr="002E2994">
              <w:tc>
                <w:tcPr>
                  <w:tcW w:w="1594" w:type="pct"/>
                </w:tcPr>
                <w:p w:rsidR="00503E4F" w:rsidRPr="000A2602" w:rsidRDefault="00503E4F" w:rsidP="00D26F24">
                  <w:pPr>
                    <w:pStyle w:val="TableText"/>
                  </w:pPr>
                  <w:r w:rsidRPr="000A2602">
                    <w:t>ip</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3203C">
                  <w:pPr>
                    <w:pStyle w:val="TableText"/>
                  </w:pPr>
                  <w:r w:rsidRPr="000A2602">
                    <w:rPr>
                      <w:rFonts w:hint="eastAsia"/>
                    </w:rPr>
                    <w:t>管理站地址</w:t>
                  </w:r>
                  <w:r>
                    <w:rPr>
                      <w:rFonts w:hint="eastAsia"/>
                    </w:rPr>
                    <w:t>，</w:t>
                  </w:r>
                  <w:r w:rsidR="00D3203C">
                    <w:rPr>
                      <w:rFonts w:hint="eastAsia"/>
                    </w:rPr>
                    <w:t>必选</w:t>
                  </w:r>
                  <w:r>
                    <w:rPr>
                      <w:rFonts w:hint="eastAsia"/>
                    </w:rPr>
                    <w:t>。</w:t>
                  </w:r>
                </w:p>
              </w:tc>
            </w:tr>
            <w:tr w:rsidR="00503E4F" w:rsidRPr="000A2602" w:rsidTr="002E2994">
              <w:tc>
                <w:tcPr>
                  <w:tcW w:w="1594" w:type="pct"/>
                </w:tcPr>
                <w:p w:rsidR="00503E4F" w:rsidRPr="000A2602" w:rsidRDefault="00503E4F" w:rsidP="00D26F24">
                  <w:pPr>
                    <w:pStyle w:val="TableText"/>
                  </w:pPr>
                  <w:r w:rsidRPr="000A2602">
                    <w:t>port</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Pr="000A2602" w:rsidRDefault="00503E4F" w:rsidP="00D26F24">
                  <w:pPr>
                    <w:pStyle w:val="TableText"/>
                  </w:pPr>
                  <w:r w:rsidRPr="000A2602">
                    <w:rPr>
                      <w:rFonts w:hint="eastAsia"/>
                    </w:rPr>
                    <w:t>管理站端口号</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snmpVersion</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Default="00503E4F" w:rsidP="00D26F24">
                  <w:pPr>
                    <w:pStyle w:val="TableText"/>
                  </w:pPr>
                  <w:r w:rsidRPr="000A2602">
                    <w:rPr>
                      <w:rFonts w:hint="eastAsia"/>
                    </w:rPr>
                    <w:t>SNMP</w:t>
                  </w:r>
                  <w:r w:rsidRPr="000A2602">
                    <w:rPr>
                      <w:rFonts w:hint="eastAsia"/>
                    </w:rPr>
                    <w:t>版本</w:t>
                  </w:r>
                  <w:r>
                    <w:rPr>
                      <w:rFonts w:hint="eastAsia"/>
                    </w:rPr>
                    <w:t>，必选。取值范围：</w:t>
                  </w:r>
                </w:p>
                <w:p w:rsidR="00503E4F" w:rsidRPr="00B906C4" w:rsidRDefault="00503E4F" w:rsidP="00D26F24">
                  <w:pPr>
                    <w:pStyle w:val="TableText"/>
                  </w:pPr>
                  <w:r>
                    <w:rPr>
                      <w:rFonts w:hint="eastAsia"/>
                    </w:rPr>
                    <w:t>1</w:t>
                  </w:r>
                  <w:r>
                    <w:rPr>
                      <w:rFonts w:hint="eastAsia"/>
                    </w:rPr>
                    <w:t>：</w:t>
                  </w:r>
                  <w:r>
                    <w:rPr>
                      <w:rFonts w:hint="eastAsia"/>
                    </w:rPr>
                    <w:t>version2c</w:t>
                  </w:r>
                  <w:r>
                    <w:rPr>
                      <w:rFonts w:hint="eastAsia"/>
                    </w:rPr>
                    <w:t>版本的</w:t>
                  </w:r>
                  <w:r>
                    <w:rPr>
                      <w:rFonts w:hint="eastAsia"/>
                    </w:rPr>
                    <w:t>SNMP</w:t>
                  </w:r>
                  <w:r>
                    <w:rPr>
                      <w:rFonts w:hint="eastAsia"/>
                    </w:rPr>
                    <w:t>，</w:t>
                  </w:r>
                  <w:r>
                    <w:rPr>
                      <w:rFonts w:hint="eastAsia"/>
                    </w:rPr>
                    <w:t>3</w:t>
                  </w:r>
                  <w:r>
                    <w:rPr>
                      <w:rFonts w:hint="eastAsia"/>
                    </w:rPr>
                    <w:t>：</w:t>
                  </w:r>
                  <w:r>
                    <w:rPr>
                      <w:rFonts w:hint="eastAsia"/>
                    </w:rPr>
                    <w:t>version3</w:t>
                  </w:r>
                  <w:r>
                    <w:rPr>
                      <w:rFonts w:hint="eastAsia"/>
                    </w:rPr>
                    <w:t>版本的</w:t>
                  </w:r>
                  <w:r>
                    <w:rPr>
                      <w:rFonts w:hint="eastAsia"/>
                    </w:rPr>
                    <w:t>SNMP</w:t>
                  </w:r>
                </w:p>
              </w:tc>
            </w:tr>
            <w:tr w:rsidR="00503E4F" w:rsidRPr="000A2602" w:rsidTr="002E2994">
              <w:tc>
                <w:tcPr>
                  <w:tcW w:w="1594" w:type="pct"/>
                </w:tcPr>
                <w:p w:rsidR="00503E4F" w:rsidRPr="000A2602" w:rsidRDefault="00503E4F" w:rsidP="00D26F24">
                  <w:pPr>
                    <w:pStyle w:val="TableText"/>
                  </w:pPr>
                  <w:r w:rsidRPr="000A2602">
                    <w:t>readName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读团体名</w:t>
                  </w:r>
                  <w:r>
                    <w:rPr>
                      <w:rFonts w:hint="eastAsia"/>
                    </w:rPr>
                    <w:t>，</w:t>
                  </w:r>
                  <w:r>
                    <w:rPr>
                      <w:rFonts w:hint="eastAsia"/>
                    </w:rPr>
                    <w:t>version2c</w:t>
                  </w:r>
                  <w:r>
                    <w:rPr>
                      <w:rFonts w:hint="eastAsia"/>
                    </w:rPr>
                    <w:t>必选，</w:t>
                  </w:r>
                  <w:r>
                    <w:rPr>
                      <w:rFonts w:hint="eastAsia"/>
                    </w:rPr>
                    <w:t>version3</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writeName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写团体名</w:t>
                  </w:r>
                  <w:r>
                    <w:rPr>
                      <w:rFonts w:hint="eastAsia"/>
                    </w:rPr>
                    <w:t>，</w:t>
                  </w:r>
                  <w:r>
                    <w:rPr>
                      <w:rFonts w:hint="eastAsia"/>
                    </w:rPr>
                    <w:t>version2c</w:t>
                  </w:r>
                  <w:r>
                    <w:rPr>
                      <w:rFonts w:hint="eastAsia"/>
                    </w:rPr>
                    <w:t>必选，</w:t>
                  </w:r>
                  <w:r>
                    <w:rPr>
                      <w:rFonts w:hint="eastAsia"/>
                    </w:rPr>
                    <w:t>version3</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userName</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安全用户名</w:t>
                  </w:r>
                  <w:r>
                    <w:rPr>
                      <w:rFonts w:hint="eastAsia"/>
                    </w:rPr>
                    <w:t>,version3</w:t>
                  </w:r>
                  <w:r>
                    <w:rPr>
                      <w:rFonts w:hint="eastAsia"/>
                    </w:rPr>
                    <w:t>必选，</w:t>
                  </w:r>
                  <w:r>
                    <w:rPr>
                      <w:rFonts w:hint="eastAsia"/>
                    </w:rPr>
                    <w:t>version2c</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authGeneric</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2E2994" w:rsidRDefault="002E2994" w:rsidP="002E2994">
                  <w:pPr>
                    <w:pStyle w:val="TableText"/>
                  </w:pPr>
                  <w:r w:rsidRPr="000A2602">
                    <w:rPr>
                      <w:rFonts w:hint="eastAsia"/>
                    </w:rPr>
                    <w:t>认证类型</w:t>
                  </w:r>
                  <w:r>
                    <w:rPr>
                      <w:rFonts w:hint="eastAsia"/>
                    </w:rPr>
                    <w:t>，</w:t>
                  </w:r>
                  <w:r>
                    <w:rPr>
                      <w:rFonts w:hint="eastAsia"/>
                    </w:rPr>
                    <w:t>version3</w:t>
                  </w:r>
                  <w:r>
                    <w:rPr>
                      <w:rFonts w:hint="eastAsia"/>
                    </w:rPr>
                    <w:t>必选。取值范围：</w:t>
                  </w:r>
                </w:p>
                <w:p w:rsidR="002E2994" w:rsidRDefault="002E2994" w:rsidP="002E2994">
                  <w:pPr>
                    <w:pStyle w:val="TableText"/>
                  </w:pPr>
                  <w:r>
                    <w:rPr>
                      <w:rFonts w:hint="eastAsia"/>
                    </w:rPr>
                    <w:t>MD5:</w:t>
                  </w:r>
                  <w:r>
                    <w:t xml:space="preserve"> </w:t>
                  </w:r>
                  <w:r w:rsidRPr="002E2994">
                    <w:t>HMAC-MD5</w:t>
                  </w:r>
                  <w:r>
                    <w:rPr>
                      <w:rFonts w:hint="eastAsia"/>
                    </w:rPr>
                    <w:t>认证协议</w:t>
                  </w:r>
                </w:p>
                <w:p w:rsidR="00503E4F" w:rsidRPr="000A2602" w:rsidRDefault="002E2994" w:rsidP="002E2994">
                  <w:pPr>
                    <w:pStyle w:val="TableText"/>
                  </w:pPr>
                  <w:r>
                    <w:rPr>
                      <w:rFonts w:hint="eastAsia"/>
                    </w:rPr>
                    <w:t>SHA:</w:t>
                  </w:r>
                  <w:r>
                    <w:t xml:space="preserve"> </w:t>
                  </w:r>
                  <w:r w:rsidRPr="002E2994">
                    <w:t>HMAC-SHA</w:t>
                  </w:r>
                  <w:r>
                    <w:rPr>
                      <w:rFonts w:hint="eastAsia"/>
                    </w:rPr>
                    <w:t>认证协议</w:t>
                  </w:r>
                </w:p>
              </w:tc>
            </w:tr>
            <w:tr w:rsidR="00503E4F" w:rsidRPr="000A2602" w:rsidTr="002E2994">
              <w:tc>
                <w:tcPr>
                  <w:tcW w:w="1594" w:type="pct"/>
                </w:tcPr>
                <w:p w:rsidR="00503E4F" w:rsidRPr="000A2602" w:rsidRDefault="00503E4F" w:rsidP="00D26F24">
                  <w:pPr>
                    <w:pStyle w:val="TableText"/>
                  </w:pPr>
                  <w:r w:rsidRPr="000A2602">
                    <w:t>authmima</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认证密码</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privacyProtocol</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密钥类型</w:t>
                  </w:r>
                  <w:r>
                    <w:rPr>
                      <w:rFonts w:hint="eastAsia"/>
                    </w:rPr>
                    <w:t>，</w:t>
                  </w:r>
                  <w:r>
                    <w:rPr>
                      <w:rFonts w:hint="eastAsia"/>
                    </w:rPr>
                    <w:t>version3</w:t>
                  </w:r>
                  <w:r>
                    <w:rPr>
                      <w:rFonts w:hint="eastAsia"/>
                    </w:rPr>
                    <w:t>必选。</w:t>
                  </w:r>
                </w:p>
              </w:tc>
            </w:tr>
            <w:tr w:rsidR="00503E4F" w:rsidRPr="000A2602" w:rsidTr="002E2994">
              <w:tc>
                <w:tcPr>
                  <w:tcW w:w="1594" w:type="pct"/>
                </w:tcPr>
                <w:p w:rsidR="00503E4F" w:rsidRPr="000A2602" w:rsidRDefault="00503E4F" w:rsidP="00D26F24">
                  <w:pPr>
                    <w:pStyle w:val="TableText"/>
                  </w:pPr>
                  <w:r w:rsidRPr="000A2602">
                    <w:t>privmima</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密钥密码</w:t>
                  </w:r>
                  <w:r>
                    <w:rPr>
                      <w:rFonts w:hint="eastAsia"/>
                    </w:rPr>
                    <w:t>，可选。</w:t>
                  </w:r>
                </w:p>
              </w:tc>
            </w:tr>
            <w:tr w:rsidR="00503E4F" w:rsidRPr="000A2602" w:rsidTr="002E2994">
              <w:tc>
                <w:tcPr>
                  <w:tcW w:w="1594" w:type="pct"/>
                </w:tcPr>
                <w:p w:rsidR="00503E4F" w:rsidRPr="000A2602" w:rsidRDefault="00503E4F" w:rsidP="00D26F24">
                  <w:pPr>
                    <w:pStyle w:val="TableText"/>
                  </w:pPr>
                  <w:r w:rsidRPr="000A2602">
                    <w:t>lan</w:t>
                  </w:r>
                </w:p>
              </w:tc>
              <w:tc>
                <w:tcPr>
                  <w:tcW w:w="818" w:type="pct"/>
                  <w:shd w:val="clear" w:color="auto" w:fill="auto"/>
                </w:tcPr>
                <w:p w:rsidR="00503E4F" w:rsidRPr="000A2602" w:rsidRDefault="00503E4F" w:rsidP="00D26F24">
                  <w:pPr>
                    <w:pStyle w:val="TableText"/>
                  </w:pPr>
                  <w:r w:rsidRPr="000A2602">
                    <w:t>string</w:t>
                  </w:r>
                </w:p>
              </w:tc>
              <w:tc>
                <w:tcPr>
                  <w:tcW w:w="2588" w:type="pct"/>
                  <w:shd w:val="clear" w:color="auto" w:fill="auto"/>
                </w:tcPr>
                <w:p w:rsidR="00503E4F" w:rsidRPr="000A2602" w:rsidRDefault="00503E4F" w:rsidP="00D26F24">
                  <w:pPr>
                    <w:pStyle w:val="TableText"/>
                  </w:pPr>
                  <w:r w:rsidRPr="000A2602">
                    <w:rPr>
                      <w:rFonts w:hint="eastAsia"/>
                    </w:rPr>
                    <w:t>语言</w:t>
                  </w:r>
                  <w:r>
                    <w:rPr>
                      <w:rFonts w:hint="eastAsia"/>
                    </w:rPr>
                    <w:t>，可选。默认英文。</w:t>
                  </w:r>
                </w:p>
              </w:tc>
            </w:tr>
            <w:tr w:rsidR="00503E4F" w:rsidRPr="000A2602" w:rsidTr="002E2994">
              <w:tc>
                <w:tcPr>
                  <w:tcW w:w="1594" w:type="pct"/>
                </w:tcPr>
                <w:p w:rsidR="00503E4F" w:rsidRPr="000A2602" w:rsidRDefault="00503E4F" w:rsidP="00D26F24">
                  <w:pPr>
                    <w:pStyle w:val="TableText"/>
                  </w:pPr>
                  <w:r w:rsidRPr="000A2602">
                    <w:t>outTime</w:t>
                  </w:r>
                </w:p>
              </w:tc>
              <w:tc>
                <w:tcPr>
                  <w:tcW w:w="818" w:type="pct"/>
                  <w:shd w:val="clear" w:color="auto" w:fill="auto"/>
                </w:tcPr>
                <w:p w:rsidR="00503E4F" w:rsidRPr="000A2602" w:rsidRDefault="00503E4F" w:rsidP="00D26F24">
                  <w:pPr>
                    <w:pStyle w:val="TableText"/>
                  </w:pPr>
                  <w:r w:rsidRPr="000A2602">
                    <w:t>integer</w:t>
                  </w:r>
                </w:p>
              </w:tc>
              <w:tc>
                <w:tcPr>
                  <w:tcW w:w="2588" w:type="pct"/>
                  <w:shd w:val="clear" w:color="auto" w:fill="auto"/>
                </w:tcPr>
                <w:p w:rsidR="00503E4F" w:rsidRPr="000A2602" w:rsidRDefault="00503E4F" w:rsidP="00D26F24">
                  <w:pPr>
                    <w:pStyle w:val="TableText"/>
                  </w:pPr>
                  <w:r w:rsidRPr="000A2602">
                    <w:rPr>
                      <w:rFonts w:hint="eastAsia"/>
                    </w:rPr>
                    <w:t>超时时间</w:t>
                  </w:r>
                  <w:r>
                    <w:rPr>
                      <w:rFonts w:hint="eastAsia"/>
                    </w:rPr>
                    <w:t>，必选。</w:t>
                  </w:r>
                </w:p>
              </w:tc>
            </w:tr>
          </w:tbl>
          <w:p w:rsidR="00503E4F" w:rsidRPr="000A2602" w:rsidRDefault="00503E4F" w:rsidP="00D26F24">
            <w:pPr>
              <w:pStyle w:val="TableText"/>
            </w:pPr>
          </w:p>
          <w:p w:rsidR="00503E4F" w:rsidRPr="000A2602" w:rsidRDefault="00503E4F" w:rsidP="00D26F24">
            <w:pPr>
              <w:pStyle w:val="TableText"/>
            </w:pPr>
            <w:r w:rsidRPr="000A2602">
              <w:t>无响应正文</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请求样例</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Post &lt; snmp _uri&gt;/</w:t>
            </w:r>
            <w:r w:rsidRPr="000A2602">
              <w:rPr>
                <w:rFonts w:hint="eastAsia"/>
              </w:rPr>
              <w:t xml:space="preserve">modify </w:t>
            </w:r>
            <w:r w:rsidRPr="000A2602">
              <w:t xml:space="preserve"> HTTP/1.1</w:t>
            </w:r>
          </w:p>
          <w:p w:rsidR="00503E4F" w:rsidRPr="000A2602" w:rsidRDefault="00503E4F" w:rsidP="00D26F24">
            <w:pPr>
              <w:pStyle w:val="TableText"/>
            </w:pPr>
            <w:r w:rsidRPr="000A2602">
              <w:t>Host: https:</w:t>
            </w:r>
            <w:r w:rsidRPr="00EB602D">
              <w:t>//&lt;</w:t>
            </w:r>
            <w:r w:rsidRPr="000A2602">
              <w:rPr>
                <w:b/>
              </w:rPr>
              <w:t>ip</w:t>
            </w:r>
            <w:r w:rsidRPr="00EB602D">
              <w:t>&gt;:&lt;</w:t>
            </w:r>
            <w:r w:rsidRPr="000A2602">
              <w:rPr>
                <w:b/>
              </w:rPr>
              <w:t>port&gt;</w:t>
            </w:r>
          </w:p>
          <w:p w:rsidR="00503E4F" w:rsidRPr="000A2602" w:rsidRDefault="00503E4F" w:rsidP="00D26F24">
            <w:pPr>
              <w:pStyle w:val="TableText"/>
            </w:pPr>
            <w:r w:rsidRPr="000A2602">
              <w:t>Content-Type: application/json; charset=UTF-8</w:t>
            </w:r>
          </w:p>
          <w:p w:rsidR="00503E4F" w:rsidRPr="000A2602" w:rsidRDefault="00503E4F" w:rsidP="00D26F24">
            <w:pPr>
              <w:pStyle w:val="TableText"/>
            </w:pPr>
            <w:r w:rsidRPr="000A2602">
              <w:t>Accept: application/json;version=&lt;version&gt;; charset=UTF-8</w:t>
            </w:r>
          </w:p>
          <w:p w:rsidR="00503E4F" w:rsidRPr="000A2602" w:rsidRDefault="00503E4F" w:rsidP="00D26F24">
            <w:pPr>
              <w:pStyle w:val="TableText"/>
            </w:pPr>
            <w:r w:rsidRPr="000A2602">
              <w:t xml:space="preserve">X-Auth-Token: </w:t>
            </w:r>
            <w:r w:rsidRPr="000A2602">
              <w:rPr>
                <w:b/>
              </w:rPr>
              <w:t>&lt;Authen_TOKEN&gt;</w:t>
            </w:r>
            <w:r w:rsidRPr="000A2602">
              <w:t xml:space="preserve"> </w:t>
            </w:r>
          </w:p>
          <w:p w:rsidR="00503E4F" w:rsidRPr="000A2602" w:rsidRDefault="00503E4F" w:rsidP="00D26F24">
            <w:pPr>
              <w:pStyle w:val="TableText"/>
            </w:pPr>
            <w:r w:rsidRPr="000A2602">
              <w:t>{</w:t>
            </w:r>
          </w:p>
          <w:p w:rsidR="007C3C17" w:rsidRPr="007C3C17" w:rsidRDefault="007C3C17" w:rsidP="007C3C17">
            <w:pPr>
              <w:pStyle w:val="TableText"/>
            </w:pPr>
            <w:r>
              <w:t xml:space="preserve">   </w:t>
            </w:r>
            <w:r w:rsidRPr="007C3C17">
              <w:t>"id":string,</w:t>
            </w:r>
          </w:p>
          <w:p w:rsidR="007C3C17" w:rsidRPr="007C3C17" w:rsidRDefault="007C3C17" w:rsidP="007C3C17">
            <w:pPr>
              <w:pStyle w:val="TableText"/>
            </w:pPr>
            <w:r>
              <w:t xml:space="preserve">   </w:t>
            </w:r>
            <w:r w:rsidRPr="007C3C17">
              <w:t>"ip":string,</w:t>
            </w:r>
          </w:p>
          <w:p w:rsidR="007C3C17" w:rsidRPr="007C3C17" w:rsidRDefault="007C3C17" w:rsidP="007C3C17">
            <w:pPr>
              <w:pStyle w:val="TableText"/>
            </w:pPr>
            <w:r>
              <w:t xml:space="preserve">   </w:t>
            </w:r>
            <w:r w:rsidRPr="007C3C17">
              <w:t>"port":integer,</w:t>
            </w:r>
          </w:p>
          <w:p w:rsidR="007C3C17" w:rsidRPr="007C3C17" w:rsidRDefault="007C3C17" w:rsidP="007C3C17">
            <w:pPr>
              <w:pStyle w:val="TableText"/>
            </w:pPr>
            <w:r>
              <w:t xml:space="preserve">   </w:t>
            </w:r>
            <w:r w:rsidRPr="007C3C17">
              <w:t>"snmpVersion":</w:t>
            </w:r>
            <w:r w:rsidR="00D3203C" w:rsidRPr="007C3C17">
              <w:t xml:space="preserve"> integer</w:t>
            </w:r>
          </w:p>
          <w:p w:rsidR="007C3C17" w:rsidRPr="007C3C17" w:rsidRDefault="007C3C17" w:rsidP="007C3C17">
            <w:pPr>
              <w:pStyle w:val="TableText"/>
            </w:pPr>
            <w:r w:rsidRPr="007C3C17">
              <w:rPr>
                <w:rFonts w:hint="eastAsia"/>
              </w:rPr>
              <w:t>……</w:t>
            </w:r>
          </w:p>
          <w:p w:rsidR="00503E4F" w:rsidRPr="000A2602" w:rsidRDefault="00503E4F" w:rsidP="007C3C17">
            <w:pPr>
              <w:pStyle w:val="TableText"/>
            </w:pPr>
            <w:r w:rsidRPr="000A2602">
              <w:t>}</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响应样例</w:t>
            </w:r>
          </w:p>
        </w:tc>
        <w:tc>
          <w:tcPr>
            <w:tcW w:w="841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HTTP/1.1 200 OKAY</w:t>
            </w:r>
          </w:p>
          <w:p w:rsidR="00503E4F" w:rsidRPr="000A2602" w:rsidRDefault="00503E4F" w:rsidP="00D26F24">
            <w:pPr>
              <w:pStyle w:val="TableText"/>
            </w:pPr>
            <w:r w:rsidRPr="000A2602">
              <w:t>Date: Mon, 12 Nov 2007 15:55:01 GMT</w:t>
            </w:r>
          </w:p>
        </w:tc>
      </w:tr>
      <w:tr w:rsidR="00503E4F" w:rsidRPr="000A2602" w:rsidTr="00D26F24">
        <w:tc>
          <w:tcPr>
            <w:tcW w:w="122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错误码</w:t>
            </w:r>
          </w:p>
        </w:tc>
        <w:tc>
          <w:tcPr>
            <w:tcW w:w="8417"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984"/>
              <w:gridCol w:w="4423"/>
            </w:tblGrid>
            <w:tr w:rsidR="00503E4F" w:rsidRPr="000A2602" w:rsidTr="00D26F24">
              <w:tc>
                <w:tcPr>
                  <w:tcW w:w="1089" w:type="pct"/>
                </w:tcPr>
                <w:p w:rsidR="00503E4F" w:rsidRPr="000A2602" w:rsidRDefault="00503E4F" w:rsidP="00D26F24">
                  <w:pPr>
                    <w:pStyle w:val="TableText"/>
                  </w:pPr>
                  <w:r w:rsidRPr="000A2602">
                    <w:t>http</w:t>
                  </w:r>
                  <w:r w:rsidRPr="000A2602">
                    <w:t>错误码</w:t>
                  </w:r>
                </w:p>
              </w:tc>
              <w:tc>
                <w:tcPr>
                  <w:tcW w:w="1211" w:type="pct"/>
                </w:tcPr>
                <w:p w:rsidR="00503E4F" w:rsidRPr="000A2602" w:rsidRDefault="00503E4F" w:rsidP="00D26F24">
                  <w:pPr>
                    <w:pStyle w:val="TableText"/>
                  </w:pPr>
                  <w:r w:rsidRPr="000A2602">
                    <w:t>errorcode</w:t>
                  </w:r>
                </w:p>
              </w:tc>
              <w:tc>
                <w:tcPr>
                  <w:tcW w:w="2700" w:type="pct"/>
                </w:tcPr>
                <w:p w:rsidR="00503E4F" w:rsidRPr="000A2602" w:rsidRDefault="00503E4F" w:rsidP="00D26F24">
                  <w:pPr>
                    <w:pStyle w:val="TableText"/>
                  </w:pPr>
                  <w:r w:rsidRPr="000A2602">
                    <w:t>描述</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C12A38">
                    <w:t>10100120</w:t>
                  </w:r>
                </w:p>
              </w:tc>
              <w:tc>
                <w:tcPr>
                  <w:tcW w:w="2700" w:type="pct"/>
                </w:tcPr>
                <w:p w:rsidR="00503E4F" w:rsidRPr="000A2602" w:rsidRDefault="00503E4F" w:rsidP="00D26F24">
                  <w:pPr>
                    <w:pStyle w:val="TableText"/>
                  </w:pPr>
                  <w:r>
                    <w:rPr>
                      <w:rFonts w:hint="eastAsia"/>
                    </w:rPr>
                    <w:t>密码为空</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10100122</w:t>
                  </w:r>
                </w:p>
              </w:tc>
              <w:tc>
                <w:tcPr>
                  <w:tcW w:w="2700" w:type="pct"/>
                </w:tcPr>
                <w:p w:rsidR="00503E4F" w:rsidRPr="000A2602" w:rsidRDefault="00503E4F" w:rsidP="00D26F24">
                  <w:pPr>
                    <w:pStyle w:val="TableText"/>
                  </w:pPr>
                  <w:r w:rsidRPr="002967E1">
                    <w:t>密码只能包含大小写英文字母、数字、特殊字符</w:t>
                  </w:r>
                  <w:r w:rsidRPr="002967E1">
                    <w:t>~!@#$%^&amp;*()-_=+|[{}];:'",&lt;.&gt;/\?`</w:t>
                  </w:r>
                  <w:r w:rsidRPr="002967E1">
                    <w:t>和空格</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10100123</w:t>
                  </w:r>
                </w:p>
              </w:tc>
              <w:tc>
                <w:tcPr>
                  <w:tcW w:w="2700" w:type="pct"/>
                </w:tcPr>
                <w:p w:rsidR="00503E4F" w:rsidRPr="000A2602" w:rsidRDefault="00503E4F" w:rsidP="00D26F24">
                  <w:pPr>
                    <w:pStyle w:val="TableText"/>
                  </w:pPr>
                  <w:r w:rsidRPr="002967E1">
                    <w:t>密码必须包含数字和大小写英文字母</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10100124</w:t>
                  </w:r>
                </w:p>
              </w:tc>
              <w:tc>
                <w:tcPr>
                  <w:tcW w:w="2700" w:type="pct"/>
                </w:tcPr>
                <w:p w:rsidR="00503E4F" w:rsidRPr="000A2602" w:rsidRDefault="00503E4F" w:rsidP="00D26F24">
                  <w:pPr>
                    <w:pStyle w:val="TableText"/>
                  </w:pPr>
                  <w:r w:rsidRPr="002967E1">
                    <w:t>当前密码策略要求密码必须包含空格和其它特殊字符</w:t>
                  </w:r>
                  <w:r w:rsidRPr="002967E1">
                    <w:t>~!@#$%^&amp;*()-_=+|[{}];:'",&lt;.&gt;/\?`</w:t>
                  </w:r>
                  <w:r w:rsidRPr="002967E1">
                    <w:t>中的一个或多个</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E62CFC">
                    <w:t>10100126</w:t>
                  </w:r>
                </w:p>
              </w:tc>
              <w:tc>
                <w:tcPr>
                  <w:tcW w:w="2700" w:type="pct"/>
                </w:tcPr>
                <w:p w:rsidR="00503E4F" w:rsidRPr="000A2602" w:rsidRDefault="00503E4F" w:rsidP="00D26F24">
                  <w:pPr>
                    <w:pStyle w:val="TableText"/>
                  </w:pPr>
                  <w:r w:rsidRPr="00E62CFC">
                    <w:t>当前密码策略要求密码不能包含有正反序用户名</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10100333</w:t>
                  </w:r>
                </w:p>
              </w:tc>
              <w:tc>
                <w:tcPr>
                  <w:tcW w:w="2700" w:type="pct"/>
                </w:tcPr>
                <w:p w:rsidR="00503E4F" w:rsidRPr="000A2602" w:rsidRDefault="00503E4F" w:rsidP="00D26F24">
                  <w:pPr>
                    <w:pStyle w:val="TableText"/>
                  </w:pPr>
                  <w:r w:rsidRPr="002967E1">
                    <w:t>获取密码策略失败</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2967E1">
                    <w:t>10100335</w:t>
                  </w:r>
                </w:p>
              </w:tc>
              <w:tc>
                <w:tcPr>
                  <w:tcW w:w="2700" w:type="pct"/>
                </w:tcPr>
                <w:p w:rsidR="00503E4F" w:rsidRPr="000A2602" w:rsidRDefault="00503E4F" w:rsidP="00D26F24">
                  <w:pPr>
                    <w:pStyle w:val="TableText"/>
                  </w:pPr>
                  <w:r w:rsidRPr="002967E1">
                    <w:t>密码长度不合法</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11050000</w:t>
                  </w:r>
                </w:p>
              </w:tc>
              <w:tc>
                <w:tcPr>
                  <w:tcW w:w="2700" w:type="pct"/>
                </w:tcPr>
                <w:p w:rsidR="00503E4F" w:rsidRPr="000A2602" w:rsidRDefault="00503E4F" w:rsidP="00D26F24">
                  <w:pPr>
                    <w:pStyle w:val="TableText"/>
                  </w:pPr>
                  <w:r w:rsidRPr="000A2602">
                    <w:rPr>
                      <w:rFonts w:hint="eastAsia"/>
                    </w:rPr>
                    <w:t>SNMP</w:t>
                  </w:r>
                  <w:r w:rsidRPr="000A2602">
                    <w:rPr>
                      <w:rFonts w:hint="eastAsia"/>
                    </w:rPr>
                    <w:t>操作失败。</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11050001</w:t>
                  </w:r>
                </w:p>
              </w:tc>
              <w:tc>
                <w:tcPr>
                  <w:tcW w:w="2700" w:type="pct"/>
                </w:tcPr>
                <w:p w:rsidR="00503E4F" w:rsidRPr="000A2602" w:rsidRDefault="00503E4F" w:rsidP="00D26F24">
                  <w:pPr>
                    <w:pStyle w:val="TableText"/>
                  </w:pPr>
                  <w:r w:rsidRPr="000A2602">
                    <w:rPr>
                      <w:rFonts w:hint="eastAsia"/>
                    </w:rPr>
                    <w:t>存在不合法的参数。</w:t>
                  </w:r>
                </w:p>
              </w:tc>
            </w:tr>
            <w:tr w:rsidR="00503E4F" w:rsidRPr="000A2602" w:rsidTr="00D26F24">
              <w:tc>
                <w:tcPr>
                  <w:tcW w:w="1089" w:type="pct"/>
                </w:tcPr>
                <w:p w:rsidR="00503E4F" w:rsidRPr="000A2602" w:rsidRDefault="00503E4F" w:rsidP="00D26F24">
                  <w:pPr>
                    <w:pStyle w:val="TableText"/>
                  </w:pPr>
                  <w:r>
                    <w:rPr>
                      <w:rFonts w:hint="eastAsia"/>
                    </w:rPr>
                    <w:t>400</w:t>
                  </w:r>
                </w:p>
              </w:tc>
              <w:tc>
                <w:tcPr>
                  <w:tcW w:w="1211" w:type="pct"/>
                </w:tcPr>
                <w:p w:rsidR="00503E4F" w:rsidRPr="000A2602" w:rsidRDefault="00503E4F" w:rsidP="00D26F24">
                  <w:pPr>
                    <w:pStyle w:val="TableText"/>
                  </w:pPr>
                  <w:r w:rsidRPr="00CC0737">
                    <w:t>11050002</w:t>
                  </w:r>
                </w:p>
              </w:tc>
              <w:tc>
                <w:tcPr>
                  <w:tcW w:w="2700" w:type="pct"/>
                </w:tcPr>
                <w:p w:rsidR="00503E4F" w:rsidRPr="000A2602" w:rsidRDefault="00503E4F" w:rsidP="00D26F24">
                  <w:pPr>
                    <w:pStyle w:val="TableText"/>
                  </w:pPr>
                  <w:r w:rsidRPr="00CC0737">
                    <w:t>不支持添加多个</w:t>
                  </w:r>
                  <w:r w:rsidRPr="00CC0737">
                    <w:t>SNMP</w:t>
                  </w:r>
                  <w:r w:rsidRPr="00CC0737">
                    <w:t>管理站。</w:t>
                  </w:r>
                </w:p>
              </w:tc>
            </w:tr>
            <w:tr w:rsidR="00503E4F" w:rsidRPr="000A2602" w:rsidTr="00D26F24">
              <w:tc>
                <w:tcPr>
                  <w:tcW w:w="1089" w:type="pct"/>
                </w:tcPr>
                <w:p w:rsidR="00503E4F" w:rsidRPr="000A2602" w:rsidRDefault="00503E4F" w:rsidP="00D26F24">
                  <w:pPr>
                    <w:pStyle w:val="TableText"/>
                  </w:pPr>
                  <w:r w:rsidRPr="000A2602">
                    <w:rPr>
                      <w:rFonts w:hint="eastAsia"/>
                    </w:rPr>
                    <w:t>400</w:t>
                  </w:r>
                </w:p>
              </w:tc>
              <w:tc>
                <w:tcPr>
                  <w:tcW w:w="1211" w:type="pct"/>
                </w:tcPr>
                <w:p w:rsidR="00503E4F" w:rsidRPr="000A2602" w:rsidRDefault="00503E4F" w:rsidP="00D26F24">
                  <w:pPr>
                    <w:pStyle w:val="TableText"/>
                  </w:pPr>
                  <w:r w:rsidRPr="000A2602">
                    <w:t>11050003</w:t>
                  </w:r>
                </w:p>
              </w:tc>
              <w:tc>
                <w:tcPr>
                  <w:tcW w:w="2700" w:type="pct"/>
                </w:tcPr>
                <w:p w:rsidR="00503E4F" w:rsidRPr="000A2602" w:rsidRDefault="00503E4F" w:rsidP="00D26F24">
                  <w:pPr>
                    <w:pStyle w:val="TableText"/>
                  </w:pPr>
                  <w:r w:rsidRPr="000A2602">
                    <w:rPr>
                      <w:rFonts w:hint="eastAsia"/>
                    </w:rPr>
                    <w:t>要操作的记录不存在。</w:t>
                  </w:r>
                </w:p>
              </w:tc>
            </w:tr>
          </w:tbl>
          <w:p w:rsidR="00503E4F" w:rsidRPr="000A2602" w:rsidRDefault="00503E4F" w:rsidP="00D26F24">
            <w:pPr>
              <w:pStyle w:val="TableText"/>
            </w:pPr>
          </w:p>
        </w:tc>
      </w:tr>
    </w:tbl>
    <w:p w:rsidR="00503E4F" w:rsidRPr="00686EB0" w:rsidRDefault="00503E4F" w:rsidP="00503E4F">
      <w:bookmarkStart w:id="140" w:name="_Toc439920407"/>
    </w:p>
    <w:p w:rsidR="00503E4F" w:rsidRDefault="00503E4F" w:rsidP="00503E4F">
      <w:pPr>
        <w:pStyle w:val="31"/>
        <w:rPr>
          <w:rStyle w:val="afff3"/>
          <w:rFonts w:ascii="Times New Roman" w:eastAsiaTheme="minorEastAsia" w:hAnsi="Times New Roman" w:cs="Times New Roman"/>
          <w:bCs w:val="0"/>
          <w:noProof w:val="0"/>
          <w:kern w:val="2"/>
          <w:sz w:val="21"/>
          <w:szCs w:val="21"/>
        </w:rPr>
      </w:pPr>
      <w:bookmarkStart w:id="141" w:name="_Toc499024126"/>
      <w:bookmarkStart w:id="142" w:name="_Toc509581442"/>
      <w:bookmarkStart w:id="143" w:name="_Toc28629828"/>
      <w:r w:rsidRPr="000A2602">
        <w:rPr>
          <w:rFonts w:hint="eastAsia"/>
        </w:rPr>
        <w:t>删除</w:t>
      </w:r>
      <w:r w:rsidRPr="000A2602">
        <w:rPr>
          <w:rFonts w:hint="eastAsia"/>
        </w:rPr>
        <w:t>SNMP</w:t>
      </w:r>
      <w:r w:rsidRPr="000A2602">
        <w:rPr>
          <w:rFonts w:hint="eastAsia"/>
        </w:rPr>
        <w:t>配置</w:t>
      </w:r>
      <w:bookmarkEnd w:id="140"/>
      <w:bookmarkEnd w:id="141"/>
      <w:bookmarkEnd w:id="142"/>
      <w:bookmarkEnd w:id="14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7"/>
        <w:gridCol w:w="8412"/>
      </w:tblGrid>
      <w:tr w:rsidR="00503E4F" w:rsidRPr="000A2602" w:rsidTr="00D26F24">
        <w:tc>
          <w:tcPr>
            <w:tcW w:w="122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接口功能</w:t>
            </w:r>
          </w:p>
        </w:tc>
        <w:tc>
          <w:tcPr>
            <w:tcW w:w="841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rPr>
                <w:sz w:val="24"/>
              </w:rPr>
            </w:pPr>
            <w:r w:rsidRPr="000A2602">
              <w:rPr>
                <w:rFonts w:hint="eastAsia"/>
              </w:rPr>
              <w:t>删除</w:t>
            </w:r>
            <w:r w:rsidRPr="000A2602">
              <w:rPr>
                <w:rFonts w:hint="eastAsia"/>
              </w:rPr>
              <w:t>SNMP</w:t>
            </w:r>
            <w:r w:rsidRPr="000A2602">
              <w:rPr>
                <w:rFonts w:hint="eastAsia"/>
              </w:rPr>
              <w:t>配置</w:t>
            </w:r>
          </w:p>
        </w:tc>
      </w:tr>
      <w:tr w:rsidR="00503E4F" w:rsidRPr="000A2602" w:rsidTr="00D26F24">
        <w:tc>
          <w:tcPr>
            <w:tcW w:w="122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接口描述</w:t>
            </w:r>
          </w:p>
        </w:tc>
        <w:tc>
          <w:tcPr>
            <w:tcW w:w="841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rPr>
                <w:rFonts w:hint="eastAsia"/>
              </w:rPr>
              <w:t>无请求正文</w:t>
            </w:r>
          </w:p>
          <w:p w:rsidR="00503E4F" w:rsidRPr="000A2602" w:rsidRDefault="00503E4F" w:rsidP="00D26F24">
            <w:pPr>
              <w:pStyle w:val="TableText"/>
            </w:pPr>
            <w:r w:rsidRPr="000A2602">
              <w:t>无</w:t>
            </w:r>
            <w:r w:rsidRPr="000A2602">
              <w:rPr>
                <w:rFonts w:hint="eastAsia"/>
              </w:rPr>
              <w:t>成功</w:t>
            </w:r>
            <w:r w:rsidRPr="000A2602">
              <w:t>响应正文</w:t>
            </w:r>
          </w:p>
        </w:tc>
      </w:tr>
      <w:tr w:rsidR="00503E4F" w:rsidRPr="000A2602" w:rsidTr="00D26F24">
        <w:tc>
          <w:tcPr>
            <w:tcW w:w="122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请求样例</w:t>
            </w:r>
          </w:p>
        </w:tc>
        <w:tc>
          <w:tcPr>
            <w:tcW w:w="841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Post &lt; snmp _uri&gt;/</w:t>
            </w:r>
            <w:r w:rsidRPr="000A2602">
              <w:rPr>
                <w:rFonts w:hint="eastAsia"/>
              </w:rPr>
              <w:t xml:space="preserve">{id}/delete  </w:t>
            </w:r>
            <w:r w:rsidRPr="000A2602">
              <w:t>HTTP/1.1</w:t>
            </w:r>
          </w:p>
          <w:p w:rsidR="00503E4F" w:rsidRPr="000A2602" w:rsidRDefault="00503E4F" w:rsidP="00D26F24">
            <w:pPr>
              <w:pStyle w:val="TableText"/>
            </w:pPr>
            <w:r w:rsidRPr="000A2602">
              <w:t>Host: https:</w:t>
            </w:r>
            <w:r w:rsidRPr="00EB602D">
              <w:t>//&lt;</w:t>
            </w:r>
            <w:r w:rsidRPr="000A2602">
              <w:rPr>
                <w:b/>
              </w:rPr>
              <w:t>ip</w:t>
            </w:r>
            <w:r w:rsidRPr="00EB602D">
              <w:t>&gt;:&lt;</w:t>
            </w:r>
            <w:r w:rsidRPr="000A2602">
              <w:rPr>
                <w:b/>
              </w:rPr>
              <w:t>port&gt;</w:t>
            </w:r>
          </w:p>
          <w:p w:rsidR="00503E4F" w:rsidRPr="000A2602" w:rsidRDefault="00503E4F" w:rsidP="00D26F24">
            <w:pPr>
              <w:pStyle w:val="TableText"/>
            </w:pPr>
            <w:r w:rsidRPr="000A2602">
              <w:t>Content-Type: application/json; charset=UTF-8</w:t>
            </w:r>
          </w:p>
          <w:p w:rsidR="00503E4F" w:rsidRPr="000A2602" w:rsidRDefault="00503E4F" w:rsidP="00D26F24">
            <w:pPr>
              <w:pStyle w:val="TableText"/>
            </w:pPr>
            <w:r w:rsidRPr="000A2602">
              <w:t>Accept: application/json;version=&lt;version&gt;; charset=UTF-8</w:t>
            </w:r>
          </w:p>
          <w:p w:rsidR="00503E4F" w:rsidRPr="000A2602" w:rsidRDefault="00503E4F" w:rsidP="00D26F24">
            <w:pPr>
              <w:pStyle w:val="TableText"/>
            </w:pPr>
            <w:r w:rsidRPr="000A2602">
              <w:t xml:space="preserve">X-Auth-Token: </w:t>
            </w:r>
            <w:r w:rsidRPr="000A2602">
              <w:rPr>
                <w:b/>
              </w:rPr>
              <w:t>&lt;Authen_TOKEN&gt;</w:t>
            </w:r>
            <w:r w:rsidRPr="000A2602">
              <w:t xml:space="preserve"> </w:t>
            </w:r>
          </w:p>
        </w:tc>
      </w:tr>
      <w:tr w:rsidR="00503E4F" w:rsidRPr="000A2602" w:rsidTr="00D26F24">
        <w:tc>
          <w:tcPr>
            <w:tcW w:w="122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响应样例</w:t>
            </w:r>
          </w:p>
        </w:tc>
        <w:tc>
          <w:tcPr>
            <w:tcW w:w="8412"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HTTP/1.1 200 OKAY</w:t>
            </w:r>
          </w:p>
          <w:p w:rsidR="00503E4F" w:rsidRPr="000A2602" w:rsidRDefault="00503E4F" w:rsidP="00D26F24">
            <w:pPr>
              <w:pStyle w:val="TableText"/>
            </w:pPr>
            <w:r w:rsidRPr="000A2602">
              <w:t>Date: Mon, 12 Nov 2007 15:55:01 GMT</w:t>
            </w:r>
          </w:p>
        </w:tc>
      </w:tr>
      <w:tr w:rsidR="00503E4F" w:rsidRPr="000A2602" w:rsidTr="00D26F24">
        <w:tc>
          <w:tcPr>
            <w:tcW w:w="1227" w:type="dxa"/>
            <w:tcBorders>
              <w:top w:val="single" w:sz="4" w:space="0" w:color="000000"/>
              <w:left w:val="single" w:sz="4" w:space="0" w:color="000000"/>
              <w:bottom w:val="single" w:sz="4" w:space="0" w:color="000000"/>
              <w:right w:val="single" w:sz="4" w:space="0" w:color="000000"/>
            </w:tcBorders>
          </w:tcPr>
          <w:p w:rsidR="00503E4F" w:rsidRPr="000A2602" w:rsidRDefault="00503E4F" w:rsidP="00D26F24">
            <w:pPr>
              <w:pStyle w:val="TableText"/>
            </w:pPr>
            <w:r w:rsidRPr="000A2602">
              <w:t>错误码</w:t>
            </w:r>
          </w:p>
        </w:tc>
        <w:tc>
          <w:tcPr>
            <w:tcW w:w="8412"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2741"/>
              <w:gridCol w:w="2721"/>
            </w:tblGrid>
            <w:tr w:rsidR="00503E4F" w:rsidRPr="000A2602" w:rsidTr="00D26F24">
              <w:tc>
                <w:tcPr>
                  <w:tcW w:w="1664" w:type="pct"/>
                </w:tcPr>
                <w:p w:rsidR="00503E4F" w:rsidRPr="000A2602" w:rsidRDefault="00503E4F" w:rsidP="00D26F24">
                  <w:pPr>
                    <w:pStyle w:val="TableText"/>
                  </w:pPr>
                  <w:r w:rsidRPr="000A2602">
                    <w:t>http</w:t>
                  </w:r>
                  <w:r w:rsidRPr="000A2602">
                    <w:t>错误码</w:t>
                  </w:r>
                </w:p>
              </w:tc>
              <w:tc>
                <w:tcPr>
                  <w:tcW w:w="1674" w:type="pct"/>
                </w:tcPr>
                <w:p w:rsidR="00503E4F" w:rsidRPr="000A2602" w:rsidRDefault="00503E4F" w:rsidP="00D26F24">
                  <w:pPr>
                    <w:pStyle w:val="TableText"/>
                  </w:pPr>
                  <w:r w:rsidRPr="000A2602">
                    <w:t>errorcode</w:t>
                  </w:r>
                </w:p>
              </w:tc>
              <w:tc>
                <w:tcPr>
                  <w:tcW w:w="1662" w:type="pct"/>
                </w:tcPr>
                <w:p w:rsidR="00503E4F" w:rsidRPr="000A2602" w:rsidRDefault="00503E4F" w:rsidP="00D26F24">
                  <w:pPr>
                    <w:pStyle w:val="TableText"/>
                  </w:pPr>
                  <w:r w:rsidRPr="000A2602">
                    <w:t>描述</w:t>
                  </w:r>
                </w:p>
              </w:tc>
            </w:tr>
            <w:tr w:rsidR="00503E4F" w:rsidRPr="000A2602" w:rsidTr="00D26F24">
              <w:tc>
                <w:tcPr>
                  <w:tcW w:w="1664" w:type="pct"/>
                </w:tcPr>
                <w:p w:rsidR="00503E4F" w:rsidRPr="000A2602" w:rsidRDefault="00503E4F" w:rsidP="00D26F24">
                  <w:pPr>
                    <w:pStyle w:val="TableText"/>
                  </w:pPr>
                  <w:r w:rsidRPr="000A2602">
                    <w:rPr>
                      <w:rFonts w:hint="eastAsia"/>
                    </w:rPr>
                    <w:t>400</w:t>
                  </w:r>
                </w:p>
              </w:tc>
              <w:tc>
                <w:tcPr>
                  <w:tcW w:w="1674" w:type="pct"/>
                </w:tcPr>
                <w:p w:rsidR="00503E4F" w:rsidRPr="000A2602" w:rsidRDefault="00503E4F" w:rsidP="00D26F24">
                  <w:pPr>
                    <w:pStyle w:val="TableText"/>
                  </w:pPr>
                  <w:r w:rsidRPr="000A2602">
                    <w:t>11050000</w:t>
                  </w:r>
                </w:p>
              </w:tc>
              <w:tc>
                <w:tcPr>
                  <w:tcW w:w="1662" w:type="pct"/>
                </w:tcPr>
                <w:p w:rsidR="00503E4F" w:rsidRPr="000A2602" w:rsidRDefault="00503E4F" w:rsidP="00D26F24">
                  <w:pPr>
                    <w:pStyle w:val="TableText"/>
                  </w:pPr>
                  <w:r w:rsidRPr="000A2602">
                    <w:rPr>
                      <w:rFonts w:hint="eastAsia"/>
                    </w:rPr>
                    <w:t>SNMP</w:t>
                  </w:r>
                  <w:r w:rsidRPr="000A2602">
                    <w:rPr>
                      <w:rFonts w:hint="eastAsia"/>
                    </w:rPr>
                    <w:t>操作失败。</w:t>
                  </w:r>
                </w:p>
              </w:tc>
            </w:tr>
            <w:tr w:rsidR="00503E4F" w:rsidRPr="000A2602" w:rsidTr="00D26F24">
              <w:tc>
                <w:tcPr>
                  <w:tcW w:w="1664" w:type="pct"/>
                </w:tcPr>
                <w:p w:rsidR="00503E4F" w:rsidRPr="000A2602" w:rsidRDefault="00503E4F" w:rsidP="00D26F24">
                  <w:pPr>
                    <w:pStyle w:val="TableText"/>
                  </w:pPr>
                  <w:r w:rsidRPr="000A2602">
                    <w:rPr>
                      <w:rFonts w:hint="eastAsia"/>
                    </w:rPr>
                    <w:t>400</w:t>
                  </w:r>
                </w:p>
              </w:tc>
              <w:tc>
                <w:tcPr>
                  <w:tcW w:w="1674" w:type="pct"/>
                </w:tcPr>
                <w:p w:rsidR="00503E4F" w:rsidRPr="000A2602" w:rsidRDefault="00503E4F" w:rsidP="00D26F24">
                  <w:pPr>
                    <w:pStyle w:val="TableText"/>
                  </w:pPr>
                  <w:r w:rsidRPr="000A2602">
                    <w:t>11050003</w:t>
                  </w:r>
                </w:p>
              </w:tc>
              <w:tc>
                <w:tcPr>
                  <w:tcW w:w="1662" w:type="pct"/>
                </w:tcPr>
                <w:p w:rsidR="00503E4F" w:rsidRPr="000A2602" w:rsidRDefault="00503E4F" w:rsidP="00D26F24">
                  <w:pPr>
                    <w:pStyle w:val="TableText"/>
                  </w:pPr>
                  <w:r w:rsidRPr="000A2602">
                    <w:rPr>
                      <w:rFonts w:hint="eastAsia"/>
                    </w:rPr>
                    <w:t>要操作的记录不存在。</w:t>
                  </w:r>
                </w:p>
              </w:tc>
            </w:tr>
          </w:tbl>
          <w:p w:rsidR="00503E4F" w:rsidRPr="000A2602" w:rsidRDefault="00503E4F" w:rsidP="00D26F24">
            <w:pPr>
              <w:pStyle w:val="TableText"/>
            </w:pPr>
          </w:p>
        </w:tc>
      </w:tr>
    </w:tbl>
    <w:p w:rsidR="00503E4F" w:rsidRPr="000A2602" w:rsidRDefault="00503E4F" w:rsidP="00503E4F">
      <w:pPr>
        <w:rPr>
          <w:rFonts w:eastAsiaTheme="minorEastAsia" w:cs="Times New Roman"/>
        </w:rPr>
      </w:pPr>
    </w:p>
    <w:p w:rsidR="00942FBB" w:rsidRPr="007F3323" w:rsidRDefault="00942FBB" w:rsidP="00016746">
      <w:pPr>
        <w:pStyle w:val="21"/>
      </w:pPr>
      <w:bookmarkStart w:id="144" w:name="_Toc439920423"/>
      <w:bookmarkStart w:id="145" w:name="_Toc509581460"/>
      <w:bookmarkStart w:id="146" w:name="_Toc28629829"/>
      <w:r w:rsidRPr="007F3323">
        <w:rPr>
          <w:rFonts w:hint="eastAsia"/>
        </w:rPr>
        <w:t>对象权限管理</w:t>
      </w:r>
      <w:bookmarkEnd w:id="144"/>
      <w:bookmarkEnd w:id="145"/>
      <w:bookmarkEnd w:id="146"/>
    </w:p>
    <w:p w:rsidR="00942FBB" w:rsidRPr="007F3323" w:rsidRDefault="00942FBB" w:rsidP="002B57DB">
      <w:pPr>
        <w:pStyle w:val="31"/>
        <w:rPr>
          <w:rFonts w:hAnsi="Times New Roman"/>
        </w:rPr>
      </w:pPr>
      <w:bookmarkStart w:id="147" w:name="_Toc439920424"/>
      <w:bookmarkStart w:id="148" w:name="_Toc509581461"/>
      <w:bookmarkStart w:id="149" w:name="_Toc28629830"/>
      <w:r w:rsidRPr="007F3323">
        <w:t>查询</w:t>
      </w:r>
      <w:r w:rsidRPr="007F3323">
        <w:rPr>
          <w:rFonts w:hint="eastAsia"/>
        </w:rPr>
        <w:t>对象类型可配置的不可操作</w:t>
      </w:r>
      <w:r w:rsidRPr="007F3323">
        <w:t>权限</w:t>
      </w:r>
      <w:bookmarkEnd w:id="147"/>
      <w:bookmarkEnd w:id="148"/>
      <w:bookmarkEnd w:id="1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1"/>
        <w:gridCol w:w="8738"/>
      </w:tblGrid>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w:t>
            </w:r>
            <w:r w:rsidRPr="007F3323">
              <w:rPr>
                <w:rFonts w:hint="eastAsia"/>
              </w:rPr>
              <w:t>对象类型可配置的不可操作</w:t>
            </w:r>
            <w:r w:rsidRPr="007F3323">
              <w:t>权限</w:t>
            </w:r>
            <w:r w:rsidRPr="007F3323">
              <w:rPr>
                <w:rFonts w:hint="eastAsia"/>
              </w:rPr>
              <w:t>列表</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938" w:type="dxa"/>
            <w:tcBorders>
              <w:top w:val="single" w:sz="4" w:space="0" w:color="000000"/>
              <w:left w:val="single" w:sz="4" w:space="0" w:color="000000"/>
              <w:bottom w:val="single" w:sz="4" w:space="0" w:color="000000"/>
              <w:right w:val="single" w:sz="4" w:space="0" w:color="000000"/>
            </w:tcBorders>
          </w:tcPr>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4"/>
              <w:gridCol w:w="1459"/>
              <w:gridCol w:w="5425"/>
            </w:tblGrid>
            <w:tr w:rsidR="00942FBB" w:rsidRPr="007F3323" w:rsidTr="005348A4">
              <w:tc>
                <w:tcPr>
                  <w:tcW w:w="872" w:type="pct"/>
                  <w:shd w:val="clear" w:color="auto" w:fill="D9D9D9"/>
                </w:tcPr>
                <w:p w:rsidR="00942FBB" w:rsidRPr="007F3323" w:rsidRDefault="00942FBB" w:rsidP="00B2040C">
                  <w:pPr>
                    <w:pStyle w:val="TableText"/>
                    <w:rPr>
                      <w:b/>
                    </w:rPr>
                  </w:pPr>
                  <w:r w:rsidRPr="007F3323">
                    <w:t>Na</w:t>
                  </w:r>
                  <w:r w:rsidRPr="007F3323">
                    <w:rPr>
                      <w:b/>
                    </w:rPr>
                    <w:t>me</w:t>
                  </w:r>
                </w:p>
              </w:tc>
              <w:tc>
                <w:tcPr>
                  <w:tcW w:w="412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872" w:type="pct"/>
                  <w:shd w:val="clear" w:color="auto" w:fill="D9D9D9"/>
                </w:tcPr>
                <w:p w:rsidR="00942FBB" w:rsidRPr="007F3323" w:rsidRDefault="009371D6" w:rsidP="00B2040C">
                  <w:pPr>
                    <w:pStyle w:val="TableText"/>
                    <w:rPr>
                      <w:b/>
                    </w:rPr>
                  </w:pPr>
                  <w:r>
                    <w:rPr>
                      <w:b/>
                    </w:rPr>
                    <w:t>Attribute</w:t>
                  </w:r>
                </w:p>
              </w:tc>
              <w:tc>
                <w:tcPr>
                  <w:tcW w:w="875" w:type="pct"/>
                  <w:shd w:val="clear" w:color="auto" w:fill="D9D9D9"/>
                </w:tcPr>
                <w:p w:rsidR="00942FBB" w:rsidRPr="007F3323" w:rsidRDefault="00942FBB" w:rsidP="00B2040C">
                  <w:pPr>
                    <w:pStyle w:val="TableText"/>
                    <w:rPr>
                      <w:b/>
                    </w:rPr>
                  </w:pPr>
                  <w:r w:rsidRPr="007F3323">
                    <w:rPr>
                      <w:b/>
                    </w:rPr>
                    <w:t>Type</w:t>
                  </w:r>
                </w:p>
              </w:tc>
              <w:tc>
                <w:tcPr>
                  <w:tcW w:w="325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72" w:type="pct"/>
                </w:tcPr>
                <w:p w:rsidR="00942FBB" w:rsidRPr="007F3323" w:rsidRDefault="00942FBB" w:rsidP="00B2040C">
                  <w:pPr>
                    <w:pStyle w:val="TableText"/>
                  </w:pPr>
                  <w:r w:rsidRPr="007F3323">
                    <w:rPr>
                      <w:rFonts w:hint="eastAsia"/>
                    </w:rPr>
                    <w:t>object</w:t>
                  </w:r>
                  <w:r w:rsidRPr="007F3323">
                    <w:t>Type</w:t>
                  </w:r>
                </w:p>
              </w:tc>
              <w:tc>
                <w:tcPr>
                  <w:tcW w:w="875" w:type="pct"/>
                  <w:shd w:val="clear" w:color="auto" w:fill="auto"/>
                </w:tcPr>
                <w:p w:rsidR="00942FBB" w:rsidRPr="007F3323" w:rsidRDefault="00942FBB" w:rsidP="00B2040C">
                  <w:pPr>
                    <w:pStyle w:val="TableText"/>
                  </w:pPr>
                  <w:r w:rsidRPr="007F3323">
                    <w:t>integer</w:t>
                  </w:r>
                </w:p>
              </w:tc>
              <w:tc>
                <w:tcPr>
                  <w:tcW w:w="3253" w:type="pct"/>
                  <w:shd w:val="clear" w:color="auto" w:fill="auto"/>
                </w:tcPr>
                <w:p w:rsidR="00942FBB" w:rsidRPr="007F3323" w:rsidRDefault="00942FBB" w:rsidP="00B2040C">
                  <w:pPr>
                    <w:pStyle w:val="TableText"/>
                  </w:pPr>
                  <w:r w:rsidRPr="007F3323">
                    <w:rPr>
                      <w:rFonts w:hint="eastAsia"/>
                    </w:rPr>
                    <w:t>对象</w:t>
                  </w:r>
                  <w:r w:rsidRPr="007F3323">
                    <w:t>类型。</w:t>
                  </w:r>
                  <w:r w:rsidRPr="007F3323">
                    <w:t>1</w:t>
                  </w:r>
                  <w:r w:rsidRPr="007F3323">
                    <w:t>：</w:t>
                  </w:r>
                  <w:r w:rsidRPr="007F3323">
                    <w:rPr>
                      <w:rFonts w:hint="eastAsia"/>
                    </w:rPr>
                    <w:t>虚拟机对象类型，</w:t>
                  </w:r>
                  <w:r w:rsidRPr="007F3323">
                    <w:rPr>
                      <w:rFonts w:hint="eastAsia"/>
                    </w:rPr>
                    <w:t>2</w:t>
                  </w:r>
                  <w:r w:rsidRPr="007F3323">
                    <w:rPr>
                      <w:rFonts w:hint="eastAsia"/>
                    </w:rPr>
                    <w:t>：模板对象类型</w:t>
                  </w:r>
                </w:p>
                <w:p w:rsidR="00942FBB" w:rsidRPr="007F3323" w:rsidRDefault="00942FBB" w:rsidP="00B2040C">
                  <w:pPr>
                    <w:pStyle w:val="TableText"/>
                  </w:pPr>
                  <w:r w:rsidRPr="007F3323">
                    <w:t xml:space="preserve"> </w:t>
                  </w:r>
                  <w:r w:rsidRPr="007F3323">
                    <w:rPr>
                      <w:rFonts w:hint="eastAsia"/>
                    </w:rPr>
                    <w:t>必选，</w:t>
                  </w:r>
                  <w:r w:rsidRPr="007F3323">
                    <w:rPr>
                      <w:rFonts w:hint="eastAsia"/>
                    </w:rPr>
                    <w:t>20</w:t>
                  </w:r>
                  <w:r w:rsidRPr="007F3323">
                    <w:rPr>
                      <w:rFonts w:hint="eastAsia"/>
                    </w:rPr>
                    <w:t>：端口组对象类型，</w:t>
                  </w:r>
                  <w:r w:rsidRPr="007F3323">
                    <w:rPr>
                      <w:rFonts w:hint="eastAsia"/>
                    </w:rPr>
                    <w:t>21</w:t>
                  </w:r>
                  <w:r w:rsidRPr="007F3323">
                    <w:rPr>
                      <w:rFonts w:hint="eastAsia"/>
                    </w:rPr>
                    <w:t>：网卡对象类型。</w:t>
                  </w:r>
                </w:p>
              </w:tc>
            </w:tr>
          </w:tbl>
          <w:p w:rsidR="00942FBB" w:rsidRPr="007F3323" w:rsidRDefault="00942FBB" w:rsidP="00B2040C">
            <w:pPr>
              <w:pStyle w:val="TableText"/>
            </w:pPr>
            <w:r w:rsidRPr="007F3323">
              <w:t>无请求正文。</w:t>
            </w: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5"/>
              <w:gridCol w:w="1523"/>
              <w:gridCol w:w="5401"/>
            </w:tblGrid>
            <w:tr w:rsidR="00942FBB" w:rsidRPr="007F3323" w:rsidTr="005348A4">
              <w:tc>
                <w:tcPr>
                  <w:tcW w:w="868" w:type="pct"/>
                  <w:shd w:val="clear" w:color="auto" w:fill="D9D9D9"/>
                </w:tcPr>
                <w:p w:rsidR="00942FBB" w:rsidRPr="007F3323" w:rsidRDefault="00942FBB" w:rsidP="00B2040C">
                  <w:pPr>
                    <w:pStyle w:val="TableText"/>
                    <w:rPr>
                      <w:b/>
                    </w:rPr>
                  </w:pPr>
                  <w:r w:rsidRPr="007F3323">
                    <w:t>Na</w:t>
                  </w:r>
                  <w:r w:rsidRPr="007F3323">
                    <w:rPr>
                      <w:b/>
                    </w:rPr>
                    <w:t>me</w:t>
                  </w:r>
                </w:p>
              </w:tc>
              <w:tc>
                <w:tcPr>
                  <w:tcW w:w="413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68" w:type="pct"/>
                  <w:shd w:val="clear" w:color="auto" w:fill="D9D9D9"/>
                </w:tcPr>
                <w:p w:rsidR="00942FBB" w:rsidRPr="007F3323" w:rsidRDefault="009371D6" w:rsidP="00B2040C">
                  <w:pPr>
                    <w:pStyle w:val="TableText"/>
                    <w:rPr>
                      <w:b/>
                    </w:rPr>
                  </w:pPr>
                  <w:r>
                    <w:rPr>
                      <w:b/>
                    </w:rPr>
                    <w:t>Attribute</w:t>
                  </w:r>
                </w:p>
              </w:tc>
              <w:tc>
                <w:tcPr>
                  <w:tcW w:w="909" w:type="pct"/>
                  <w:shd w:val="clear" w:color="auto" w:fill="D9D9D9"/>
                </w:tcPr>
                <w:p w:rsidR="00942FBB" w:rsidRPr="007F3323" w:rsidRDefault="00942FBB" w:rsidP="00B2040C">
                  <w:pPr>
                    <w:pStyle w:val="TableText"/>
                    <w:rPr>
                      <w:b/>
                    </w:rPr>
                  </w:pPr>
                  <w:r w:rsidRPr="007F3323">
                    <w:rPr>
                      <w:b/>
                    </w:rPr>
                    <w:t>Type</w:t>
                  </w:r>
                </w:p>
              </w:tc>
              <w:tc>
                <w:tcPr>
                  <w:tcW w:w="322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68" w:type="pct"/>
                </w:tcPr>
                <w:p w:rsidR="00942FBB" w:rsidRPr="007F3323" w:rsidRDefault="00942FBB" w:rsidP="00B2040C">
                  <w:pPr>
                    <w:pStyle w:val="TableText"/>
                  </w:pPr>
                  <w:r w:rsidRPr="007F3323">
                    <w:rPr>
                      <w:rFonts w:hint="eastAsia"/>
                    </w:rPr>
                    <w:t>obectjPrivs</w:t>
                  </w:r>
                </w:p>
              </w:tc>
              <w:tc>
                <w:tcPr>
                  <w:tcW w:w="909" w:type="pct"/>
                  <w:shd w:val="clear" w:color="auto" w:fill="auto"/>
                </w:tcPr>
                <w:p w:rsidR="00942FBB" w:rsidRPr="007F3323" w:rsidRDefault="00942FBB" w:rsidP="00B2040C">
                  <w:pPr>
                    <w:pStyle w:val="TableText"/>
                  </w:pPr>
                  <w:r w:rsidRPr="007F3323">
                    <w:t>structure[]</w:t>
                  </w:r>
                </w:p>
              </w:tc>
              <w:tc>
                <w:tcPr>
                  <w:tcW w:w="3223" w:type="pct"/>
                  <w:shd w:val="clear" w:color="auto" w:fill="auto"/>
                </w:tcPr>
                <w:tbl>
                  <w:tblPr>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9"/>
                    <w:gridCol w:w="968"/>
                    <w:gridCol w:w="3383"/>
                  </w:tblGrid>
                  <w:tr w:rsidR="00942FBB" w:rsidRPr="007F3323" w:rsidTr="005348A4">
                    <w:tc>
                      <w:tcPr>
                        <w:tcW w:w="1491" w:type="pct"/>
                        <w:shd w:val="clear" w:color="auto" w:fill="D9D9D9"/>
                      </w:tcPr>
                      <w:p w:rsidR="00942FBB" w:rsidRPr="007F3323" w:rsidRDefault="00942FBB" w:rsidP="00B2040C">
                        <w:pPr>
                          <w:pStyle w:val="TableText"/>
                          <w:rPr>
                            <w:b/>
                          </w:rPr>
                        </w:pPr>
                        <w:r w:rsidRPr="007F3323">
                          <w:t>Na</w:t>
                        </w:r>
                        <w:r w:rsidRPr="007F3323">
                          <w:rPr>
                            <w:b/>
                          </w:rPr>
                          <w:t>me</w:t>
                        </w:r>
                      </w:p>
                    </w:tc>
                    <w:tc>
                      <w:tcPr>
                        <w:tcW w:w="3509"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491" w:type="pct"/>
                        <w:shd w:val="clear" w:color="auto" w:fill="D9D9D9"/>
                      </w:tcPr>
                      <w:p w:rsidR="00942FBB" w:rsidRPr="007F3323" w:rsidRDefault="009371D6" w:rsidP="00B2040C">
                        <w:pPr>
                          <w:pStyle w:val="TableText"/>
                          <w:rPr>
                            <w:b/>
                          </w:rPr>
                        </w:pPr>
                        <w:r>
                          <w:rPr>
                            <w:b/>
                          </w:rPr>
                          <w:t>Attribute</w:t>
                        </w:r>
                      </w:p>
                    </w:tc>
                    <w:tc>
                      <w:tcPr>
                        <w:tcW w:w="781" w:type="pct"/>
                        <w:shd w:val="clear" w:color="auto" w:fill="D9D9D9"/>
                      </w:tcPr>
                      <w:p w:rsidR="00942FBB" w:rsidRPr="007F3323" w:rsidRDefault="00942FBB" w:rsidP="00B2040C">
                        <w:pPr>
                          <w:pStyle w:val="TableText"/>
                          <w:rPr>
                            <w:b/>
                          </w:rPr>
                        </w:pPr>
                        <w:r w:rsidRPr="007F3323">
                          <w:rPr>
                            <w:b/>
                          </w:rPr>
                          <w:t>Type</w:t>
                        </w:r>
                      </w:p>
                    </w:tc>
                    <w:tc>
                      <w:tcPr>
                        <w:tcW w:w="27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491" w:type="pct"/>
                      </w:tcPr>
                      <w:p w:rsidR="00942FBB" w:rsidRPr="007F3323" w:rsidRDefault="00942FBB" w:rsidP="00B2040C">
                        <w:pPr>
                          <w:pStyle w:val="TableText"/>
                        </w:pPr>
                        <w:r w:rsidRPr="007F3323">
                          <w:rPr>
                            <w:rFonts w:hint="eastAsia"/>
                          </w:rPr>
                          <w:t>priv</w:t>
                        </w:r>
                        <w:r w:rsidRPr="007F3323">
                          <w:t>Id</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权限标识</w:t>
                        </w:r>
                      </w:p>
                    </w:tc>
                  </w:tr>
                  <w:tr w:rsidR="00942FBB" w:rsidRPr="007F3323" w:rsidTr="005348A4">
                    <w:tc>
                      <w:tcPr>
                        <w:tcW w:w="1491" w:type="pct"/>
                      </w:tcPr>
                      <w:p w:rsidR="00942FBB" w:rsidRPr="007F3323" w:rsidRDefault="00942FBB" w:rsidP="00B2040C">
                        <w:pPr>
                          <w:pStyle w:val="TableText"/>
                        </w:pPr>
                        <w:r w:rsidRPr="007F3323">
                          <w:rPr>
                            <w:rFonts w:hint="eastAsia"/>
                          </w:rPr>
                          <w:t>priv</w:t>
                        </w:r>
                        <w:r w:rsidRPr="007F3323">
                          <w:t>Name</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权限名称</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w:t>
            </w:r>
            <w:r w:rsidRPr="007F3323">
              <w:rPr>
                <w:rFonts w:hint="eastAsia"/>
              </w:rPr>
              <w:t xml:space="preserve"> object</w:t>
            </w:r>
            <w:r w:rsidRPr="007F3323">
              <w:t>priv</w:t>
            </w:r>
            <w:r w:rsidRPr="007F3323">
              <w:rPr>
                <w:rFonts w:hint="eastAsia"/>
              </w:rPr>
              <w:t>s</w:t>
            </w:r>
            <w:r w:rsidRPr="007F3323">
              <w:t>_uri&gt;/</w:t>
            </w:r>
            <w:r w:rsidRPr="007F3323">
              <w:rPr>
                <w:rFonts w:hint="eastAsia"/>
              </w:rPr>
              <w:t>t</w:t>
            </w:r>
            <w:r w:rsidRPr="007F3323">
              <w:t>ype</w:t>
            </w:r>
            <w:r w:rsidRPr="007F3323">
              <w:rPr>
                <w:rFonts w:hint="eastAsia"/>
              </w:rPr>
              <w:t>config /&lt;object</w:t>
            </w:r>
            <w:r w:rsidRPr="007F3323">
              <w:t>Type</w:t>
            </w:r>
            <w:r w:rsidRPr="007F3323">
              <w:rPr>
                <w:rFonts w:hint="eastAsia"/>
              </w:rPr>
              <w:t xml:space="preserve">&gt; </w:t>
            </w:r>
            <w:r w:rsidRPr="007F3323">
              <w:t xml:space="preserve">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&lt;Authen_TOKEN&gt; </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r w:rsidRPr="007F3323">
              <w:rPr>
                <w:rFonts w:hint="eastAsia"/>
              </w:rPr>
              <w:t xml:space="preserve"> obectjPrivs</w:t>
            </w:r>
            <w:r w:rsidRPr="007F3323">
              <w:t xml:space="preserve"> ":[</w:t>
            </w:r>
          </w:p>
          <w:p w:rsidR="00942FBB" w:rsidRPr="007F3323" w:rsidRDefault="00E079F0" w:rsidP="00B2040C">
            <w:pPr>
              <w:pStyle w:val="TableText"/>
            </w:pPr>
            <w:r>
              <w:t xml:space="preserve">    </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privId</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privName</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w:t>
            </w:r>
          </w:p>
          <w:p w:rsidR="00942FBB" w:rsidRPr="007F3323" w:rsidRDefault="00E079F0" w:rsidP="00B2040C">
            <w:pPr>
              <w:pStyle w:val="TableText"/>
            </w:pPr>
            <w:r>
              <w:t xml:space="preserve">    </w:t>
            </w:r>
            <w:r w:rsidR="00942FBB" w:rsidRPr="007F3323">
              <w:t>{</w:t>
            </w:r>
          </w:p>
          <w:p w:rsidR="00942FBB" w:rsidRPr="007F3323" w:rsidRDefault="00420AD2" w:rsidP="00B2040C">
            <w:pPr>
              <w:pStyle w:val="TableText"/>
            </w:pPr>
            <w:r>
              <w:t xml:space="preserve">         </w:t>
            </w:r>
            <w:r w:rsidR="00942FBB" w:rsidRPr="007F3323">
              <w:t>"</w:t>
            </w:r>
            <w:r w:rsidR="00942FBB" w:rsidRPr="007F3323">
              <w:rPr>
                <w:rFonts w:hint="eastAsia"/>
              </w:rPr>
              <w:t>privId</w:t>
            </w:r>
            <w:r w:rsidR="00942FBB" w:rsidRPr="007F3323">
              <w:t>":"",</w:t>
            </w:r>
          </w:p>
          <w:p w:rsidR="00942FBB" w:rsidRPr="007F3323" w:rsidRDefault="00420AD2" w:rsidP="00B2040C">
            <w:pPr>
              <w:pStyle w:val="TableText"/>
            </w:pPr>
            <w:r>
              <w:t xml:space="preserve">         </w:t>
            </w:r>
            <w:r w:rsidR="00942FBB" w:rsidRPr="007F3323">
              <w:t>"</w:t>
            </w:r>
            <w:r w:rsidR="00942FBB" w:rsidRPr="007F3323">
              <w:rPr>
                <w:rFonts w:hint="eastAsia"/>
              </w:rPr>
              <w:t>privName</w:t>
            </w:r>
            <w:r w:rsidR="00942FBB" w:rsidRPr="007F3323">
              <w:t>":</w:t>
            </w:r>
          </w:p>
          <w:p w:rsidR="00942FBB" w:rsidRPr="007F3323" w:rsidRDefault="00420AD2" w:rsidP="00B2040C">
            <w:pPr>
              <w:pStyle w:val="TableText"/>
            </w:pPr>
            <w:r>
              <w:t xml:space="preserve">     </w:t>
            </w:r>
            <w:r w:rsidR="00942FBB" w:rsidRPr="007F3323">
              <w:t>}</w:t>
            </w:r>
            <w:r w:rsidR="00942FBB" w:rsidRPr="007F3323">
              <w:rPr>
                <w:rFonts w:hint="eastAsia"/>
              </w:rPr>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93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10000004</w:t>
                  </w:r>
                </w:p>
              </w:tc>
              <w:tc>
                <w:tcPr>
                  <w:tcW w:w="2149" w:type="dxa"/>
                </w:tcPr>
                <w:p w:rsidR="00942FBB" w:rsidRPr="007F3323" w:rsidRDefault="00942FBB" w:rsidP="00B2040C">
                  <w:pPr>
                    <w:pStyle w:val="TableText"/>
                  </w:pPr>
                  <w:r w:rsidRPr="007F3323">
                    <w:rPr>
                      <w:rFonts w:hint="eastAsia"/>
                    </w:rPr>
                    <w:t>操作数据库异常</w:t>
                  </w:r>
                </w:p>
              </w:tc>
            </w:tr>
          </w:tbl>
          <w:p w:rsidR="00942FBB" w:rsidRPr="007F3323" w:rsidRDefault="00942FBB" w:rsidP="00B2040C">
            <w:pPr>
              <w:pStyle w:val="TableText"/>
            </w:pPr>
          </w:p>
        </w:tc>
      </w:tr>
    </w:tbl>
    <w:p w:rsidR="00942FBB" w:rsidRPr="007F3323" w:rsidRDefault="00942FBB" w:rsidP="002B57DB">
      <w:pPr>
        <w:pStyle w:val="31"/>
      </w:pPr>
      <w:bookmarkStart w:id="150" w:name="_Toc439920425"/>
      <w:bookmarkStart w:id="151" w:name="_Toc509581462"/>
      <w:bookmarkStart w:id="152" w:name="_Toc28629831"/>
      <w:r w:rsidRPr="007F3323">
        <w:rPr>
          <w:rFonts w:hint="eastAsia"/>
        </w:rPr>
        <w:t>配置对象不可操作的</w:t>
      </w:r>
      <w:r w:rsidRPr="007F3323">
        <w:t>权限</w:t>
      </w:r>
      <w:bookmarkEnd w:id="150"/>
      <w:bookmarkEnd w:id="151"/>
      <w:bookmarkEnd w:id="15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1"/>
        <w:gridCol w:w="8738"/>
      </w:tblGrid>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配置对象不可操作的</w:t>
            </w:r>
            <w:r w:rsidRPr="007F3323">
              <w:t>权限</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93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60"/>
              <w:gridCol w:w="1035"/>
              <w:gridCol w:w="5417"/>
            </w:tblGrid>
            <w:tr w:rsidR="00942FBB" w:rsidRPr="007F3323" w:rsidTr="005348A4">
              <w:tc>
                <w:tcPr>
                  <w:tcW w:w="1210" w:type="pct"/>
                  <w:shd w:val="clear" w:color="auto" w:fill="D9D9D9"/>
                </w:tcPr>
                <w:p w:rsidR="00942FBB" w:rsidRPr="007F3323" w:rsidRDefault="00942FBB" w:rsidP="00B2040C">
                  <w:pPr>
                    <w:pStyle w:val="TableText"/>
                    <w:rPr>
                      <w:b/>
                    </w:rPr>
                  </w:pPr>
                  <w:r w:rsidRPr="007F3323">
                    <w:t>Na</w:t>
                  </w:r>
                  <w:r w:rsidRPr="007F3323">
                    <w:rPr>
                      <w:b/>
                    </w:rPr>
                    <w:t>me</w:t>
                  </w:r>
                </w:p>
              </w:tc>
              <w:tc>
                <w:tcPr>
                  <w:tcW w:w="379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10" w:type="pct"/>
                  <w:shd w:val="clear" w:color="auto" w:fill="D9D9D9"/>
                </w:tcPr>
                <w:p w:rsidR="00942FBB" w:rsidRPr="007F3323" w:rsidRDefault="009371D6" w:rsidP="00B2040C">
                  <w:pPr>
                    <w:pStyle w:val="TableText"/>
                    <w:rPr>
                      <w:b/>
                    </w:rPr>
                  </w:pPr>
                  <w:r>
                    <w:rPr>
                      <w:b/>
                    </w:rPr>
                    <w:t>Attribute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1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10" w:type="pct"/>
                </w:tcPr>
                <w:p w:rsidR="00942FBB" w:rsidRPr="007F3323" w:rsidRDefault="00942FBB" w:rsidP="00B2040C">
                  <w:pPr>
                    <w:pStyle w:val="TableText"/>
                  </w:pPr>
                  <w:r w:rsidRPr="007F3323">
                    <w:rPr>
                      <w:rFonts w:hint="eastAsia"/>
                    </w:rPr>
                    <w:t>objectId</w:t>
                  </w:r>
                </w:p>
              </w:tc>
              <w:tc>
                <w:tcPr>
                  <w:tcW w:w="608" w:type="pct"/>
                  <w:shd w:val="clear" w:color="auto" w:fill="auto"/>
                </w:tcPr>
                <w:p w:rsidR="00942FBB" w:rsidRPr="007F3323" w:rsidRDefault="00942FBB" w:rsidP="00B2040C">
                  <w:pPr>
                    <w:pStyle w:val="TableText"/>
                  </w:pPr>
                  <w:r w:rsidRPr="007F3323">
                    <w:rPr>
                      <w:rFonts w:hint="eastAsia"/>
                    </w:rPr>
                    <w:t>String</w:t>
                  </w:r>
                </w:p>
              </w:tc>
              <w:tc>
                <w:tcPr>
                  <w:tcW w:w="3182" w:type="pct"/>
                  <w:shd w:val="clear" w:color="auto" w:fill="auto"/>
                </w:tcPr>
                <w:p w:rsidR="00942FBB" w:rsidRPr="007F3323" w:rsidRDefault="00942FBB" w:rsidP="00B2040C">
                  <w:pPr>
                    <w:pStyle w:val="TableText"/>
                  </w:pPr>
                  <w:r w:rsidRPr="007F3323">
                    <w:rPr>
                      <w:rFonts w:hint="eastAsia"/>
                    </w:rPr>
                    <w:t>对象</w:t>
                  </w:r>
                  <w:r w:rsidRPr="007F3323">
                    <w:rPr>
                      <w:rFonts w:hint="eastAsia"/>
                    </w:rPr>
                    <w:t>ID</w:t>
                  </w:r>
                  <w:r w:rsidRPr="007F3323">
                    <w:rPr>
                      <w:rFonts w:hint="eastAsia"/>
                    </w:rPr>
                    <w:t>，必选</w:t>
                  </w:r>
                </w:p>
              </w:tc>
            </w:tr>
            <w:tr w:rsidR="00942FBB" w:rsidRPr="007F3323" w:rsidTr="005348A4">
              <w:tc>
                <w:tcPr>
                  <w:tcW w:w="1210" w:type="pct"/>
                </w:tcPr>
                <w:p w:rsidR="00942FBB" w:rsidRPr="007F3323" w:rsidRDefault="00942FBB" w:rsidP="00B2040C">
                  <w:pPr>
                    <w:pStyle w:val="TableText"/>
                  </w:pPr>
                  <w:r w:rsidRPr="007F3323">
                    <w:rPr>
                      <w:rFonts w:hint="eastAsia"/>
                    </w:rPr>
                    <w:t>priv</w:t>
                  </w:r>
                  <w:r w:rsidRPr="007F3323">
                    <w:t>s</w:t>
                  </w:r>
                </w:p>
              </w:tc>
              <w:tc>
                <w:tcPr>
                  <w:tcW w:w="608" w:type="pct"/>
                  <w:shd w:val="clear" w:color="auto" w:fill="auto"/>
                </w:tcPr>
                <w:p w:rsidR="00942FBB" w:rsidRPr="007F3323" w:rsidRDefault="00942FBB" w:rsidP="00B2040C">
                  <w:pPr>
                    <w:pStyle w:val="TableText"/>
                  </w:pPr>
                  <w:r w:rsidRPr="007F3323">
                    <w:t>string[]</w:t>
                  </w:r>
                </w:p>
              </w:tc>
              <w:tc>
                <w:tcPr>
                  <w:tcW w:w="3182" w:type="pct"/>
                  <w:shd w:val="clear" w:color="auto" w:fill="auto"/>
                </w:tcPr>
                <w:p w:rsidR="00942FBB" w:rsidRPr="007F3323" w:rsidRDefault="00942FBB" w:rsidP="00B2040C">
                  <w:pPr>
                    <w:pStyle w:val="TableText"/>
                  </w:pPr>
                  <w:r w:rsidRPr="007F3323">
                    <w:rPr>
                      <w:rFonts w:hint="eastAsia"/>
                    </w:rPr>
                    <w:t>权限</w:t>
                  </w:r>
                  <w:r w:rsidRPr="007F3323">
                    <w:rPr>
                      <w:rFonts w:hint="eastAsia"/>
                    </w:rPr>
                    <w:t>ID</w:t>
                  </w:r>
                  <w:r w:rsidRPr="007F3323">
                    <w:t>列表，</w:t>
                  </w:r>
                  <w:r w:rsidRPr="007F3323">
                    <w:rPr>
                      <w:rFonts w:hint="eastAsia"/>
                    </w:rPr>
                    <w:t>必</w:t>
                  </w:r>
                  <w:r w:rsidRPr="007F3323">
                    <w:t>选。</w:t>
                  </w:r>
                </w:p>
              </w:tc>
            </w:tr>
            <w:tr w:rsidR="00942FBB" w:rsidRPr="007F3323" w:rsidTr="005348A4">
              <w:tc>
                <w:tcPr>
                  <w:tcW w:w="1210" w:type="pct"/>
                </w:tcPr>
                <w:p w:rsidR="00942FBB" w:rsidRPr="007F3323" w:rsidRDefault="00942FBB" w:rsidP="00B2040C">
                  <w:pPr>
                    <w:pStyle w:val="TableText"/>
                  </w:pPr>
                  <w:r w:rsidRPr="007F3323">
                    <w:rPr>
                      <w:rFonts w:hint="eastAsia"/>
                    </w:rPr>
                    <w:t>object</w:t>
                  </w:r>
                  <w:r w:rsidRPr="007F3323">
                    <w:t>Type</w:t>
                  </w:r>
                </w:p>
              </w:tc>
              <w:tc>
                <w:tcPr>
                  <w:tcW w:w="608" w:type="pct"/>
                  <w:shd w:val="clear" w:color="auto" w:fill="auto"/>
                </w:tcPr>
                <w:p w:rsidR="00942FBB" w:rsidRPr="007F3323" w:rsidRDefault="00942FBB" w:rsidP="00B2040C">
                  <w:pPr>
                    <w:pStyle w:val="TableText"/>
                  </w:pPr>
                  <w:r w:rsidRPr="007F3323">
                    <w:t>integer</w:t>
                  </w:r>
                </w:p>
              </w:tc>
              <w:tc>
                <w:tcPr>
                  <w:tcW w:w="3182" w:type="pct"/>
                  <w:shd w:val="clear" w:color="auto" w:fill="auto"/>
                </w:tcPr>
                <w:p w:rsidR="00942FBB" w:rsidRPr="007F3323" w:rsidRDefault="00942FBB" w:rsidP="00B2040C">
                  <w:pPr>
                    <w:pStyle w:val="TableText"/>
                  </w:pPr>
                  <w:r w:rsidRPr="007F3323">
                    <w:rPr>
                      <w:rFonts w:hint="eastAsia"/>
                    </w:rPr>
                    <w:t>对象</w:t>
                  </w:r>
                  <w:r w:rsidRPr="007F3323">
                    <w:t>类型。</w:t>
                  </w:r>
                  <w:r w:rsidRPr="007F3323">
                    <w:t>1</w:t>
                  </w:r>
                  <w:r w:rsidRPr="007F3323">
                    <w:t>：</w:t>
                  </w:r>
                  <w:r w:rsidRPr="007F3323">
                    <w:rPr>
                      <w:rFonts w:hint="eastAsia"/>
                    </w:rPr>
                    <w:t>虚拟机对象类型，</w:t>
                  </w:r>
                  <w:r w:rsidRPr="007F3323">
                    <w:rPr>
                      <w:rFonts w:hint="eastAsia"/>
                    </w:rPr>
                    <w:t>2</w:t>
                  </w:r>
                  <w:r w:rsidRPr="007F3323">
                    <w:rPr>
                      <w:rFonts w:hint="eastAsia"/>
                    </w:rPr>
                    <w:t>：模板对象类型</w:t>
                  </w:r>
                </w:p>
                <w:p w:rsidR="00942FBB" w:rsidRPr="007F3323" w:rsidRDefault="00942FBB" w:rsidP="00B2040C">
                  <w:pPr>
                    <w:pStyle w:val="TableText"/>
                  </w:pPr>
                  <w:r w:rsidRPr="007F3323">
                    <w:t xml:space="preserve"> </w:t>
                  </w:r>
                  <w:r w:rsidRPr="007F3323">
                    <w:rPr>
                      <w:rFonts w:hint="eastAsia"/>
                    </w:rPr>
                    <w:t>必选，</w:t>
                  </w:r>
                  <w:r w:rsidRPr="007F3323">
                    <w:rPr>
                      <w:rFonts w:hint="eastAsia"/>
                    </w:rPr>
                    <w:t>20</w:t>
                  </w:r>
                  <w:r w:rsidRPr="007F3323">
                    <w:rPr>
                      <w:rFonts w:hint="eastAsia"/>
                    </w:rPr>
                    <w:t>：端口组对象类型，</w:t>
                  </w:r>
                  <w:r w:rsidRPr="007F3323">
                    <w:rPr>
                      <w:rFonts w:hint="eastAsia"/>
                    </w:rPr>
                    <w:t>21</w:t>
                  </w:r>
                  <w:r w:rsidRPr="007F3323">
                    <w:rPr>
                      <w:rFonts w:hint="eastAsia"/>
                    </w:rPr>
                    <w:t>：网卡对象类型。</w:t>
                  </w:r>
                </w:p>
              </w:tc>
            </w:tr>
            <w:tr w:rsidR="00942FBB" w:rsidRPr="007F3323" w:rsidTr="005348A4">
              <w:tc>
                <w:tcPr>
                  <w:tcW w:w="1210" w:type="pct"/>
                </w:tcPr>
                <w:p w:rsidR="00942FBB" w:rsidRPr="007F3323" w:rsidRDefault="00942FBB" w:rsidP="00B2040C">
                  <w:pPr>
                    <w:pStyle w:val="TableText"/>
                  </w:pPr>
                  <w:r w:rsidRPr="007F3323">
                    <w:t>parentId</w:t>
                  </w:r>
                </w:p>
              </w:tc>
              <w:tc>
                <w:tcPr>
                  <w:tcW w:w="608" w:type="pct"/>
                  <w:shd w:val="clear" w:color="auto" w:fill="auto"/>
                </w:tcPr>
                <w:p w:rsidR="00942FBB" w:rsidRPr="007F3323" w:rsidRDefault="00942FBB" w:rsidP="00B2040C">
                  <w:pPr>
                    <w:pStyle w:val="TableText"/>
                  </w:pPr>
                  <w:r w:rsidRPr="007F3323">
                    <w:rPr>
                      <w:rFonts w:hint="eastAsia"/>
                    </w:rPr>
                    <w:t>string</w:t>
                  </w:r>
                </w:p>
              </w:tc>
              <w:tc>
                <w:tcPr>
                  <w:tcW w:w="3182" w:type="pct"/>
                  <w:shd w:val="clear" w:color="auto" w:fill="auto"/>
                </w:tcPr>
                <w:p w:rsidR="00942FBB" w:rsidRPr="007F3323" w:rsidRDefault="00942FBB" w:rsidP="00B2040C">
                  <w:pPr>
                    <w:pStyle w:val="TableText"/>
                  </w:pPr>
                  <w:r w:rsidRPr="007F3323">
                    <w:rPr>
                      <w:rFonts w:hint="eastAsia"/>
                    </w:rPr>
                    <w:t>可选，当对象类型为端口组或网卡对象类型时需要指定所属虚拟机</w:t>
                  </w:r>
                  <w:r w:rsidRPr="007F3323">
                    <w:rPr>
                      <w:rFonts w:hint="eastAsia"/>
                    </w:rPr>
                    <w:t>ID</w:t>
                  </w:r>
                  <w:r w:rsidRPr="007F3323">
                    <w:rPr>
                      <w:rFonts w:hint="eastAsia"/>
                    </w:rPr>
                    <w:t>。</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p w:rsidR="00942FBB" w:rsidRPr="007F3323" w:rsidRDefault="00942FBB" w:rsidP="00B2040C">
            <w:pPr>
              <w:pStyle w:val="TableText"/>
            </w:pP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w:t>
            </w:r>
            <w:r w:rsidRPr="007F3323">
              <w:rPr>
                <w:rFonts w:hint="eastAsia"/>
              </w:rPr>
              <w:t>ost</w:t>
            </w:r>
            <w:r w:rsidRPr="007F3323">
              <w:t xml:space="preserve"> &lt;</w:t>
            </w:r>
            <w:r w:rsidRPr="007F3323">
              <w:rPr>
                <w:rFonts w:hint="eastAsia"/>
              </w:rPr>
              <w:t xml:space="preserve"> object</w:t>
            </w:r>
            <w:r w:rsidRPr="007F3323">
              <w:t>priv</w:t>
            </w:r>
            <w:r w:rsidRPr="007F3323">
              <w:rPr>
                <w:rFonts w:hint="eastAsia"/>
              </w:rPr>
              <w:t>s</w:t>
            </w:r>
            <w:r w:rsidRPr="007F3323">
              <w:t>_uri &gt;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E079F0" w:rsidRPr="00E079F0" w:rsidRDefault="00E079F0" w:rsidP="00E079F0">
            <w:pPr>
              <w:pStyle w:val="TableText"/>
            </w:pPr>
            <w:r>
              <w:t xml:space="preserve">    </w:t>
            </w:r>
            <w:r w:rsidRPr="00E079F0">
              <w:t>"objectId":String,</w:t>
            </w:r>
          </w:p>
          <w:p w:rsidR="00E079F0" w:rsidRPr="00E079F0" w:rsidRDefault="00E079F0" w:rsidP="00E079F0">
            <w:pPr>
              <w:pStyle w:val="TableText"/>
            </w:pPr>
            <w:r>
              <w:t xml:space="preserve">    </w:t>
            </w:r>
            <w:r w:rsidRPr="00E079F0">
              <w:t>"privs":["303.002", "303.003"],</w:t>
            </w:r>
          </w:p>
          <w:p w:rsidR="00E079F0" w:rsidRPr="00E079F0" w:rsidRDefault="00E079F0" w:rsidP="00E079F0">
            <w:pPr>
              <w:pStyle w:val="TableText"/>
            </w:pPr>
            <w:r>
              <w:t xml:space="preserve">    </w:t>
            </w:r>
            <w:r w:rsidRPr="00E079F0">
              <w:t>"objectType": integer</w:t>
            </w:r>
          </w:p>
          <w:p w:rsidR="00942FBB" w:rsidRPr="007F3323" w:rsidRDefault="00942FBB" w:rsidP="00E079F0">
            <w:pPr>
              <w:pStyle w:val="TableText"/>
            </w:pPr>
            <w:r w:rsidRPr="007F3323">
              <w:t>}</w:t>
            </w: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rPr>
                <w:b/>
              </w:rPr>
            </w:pPr>
          </w:p>
        </w:tc>
      </w:tr>
      <w:tr w:rsidR="00942FBB" w:rsidRPr="007F3323" w:rsidTr="00042900">
        <w:tc>
          <w:tcPr>
            <w:tcW w:w="91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938"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50"/>
              <w:gridCol w:w="2829"/>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10000004</w:t>
                  </w:r>
                </w:p>
              </w:tc>
              <w:tc>
                <w:tcPr>
                  <w:tcW w:w="1662" w:type="pct"/>
                </w:tcPr>
                <w:p w:rsidR="00942FBB" w:rsidRPr="007F3323" w:rsidRDefault="00942FBB" w:rsidP="00EB602D">
                  <w:pPr>
                    <w:pStyle w:val="TableText"/>
                  </w:pPr>
                  <w:r w:rsidRPr="007F3323">
                    <w:rPr>
                      <w:rFonts w:hint="eastAsia"/>
                    </w:rPr>
                    <w:t>操作数据库异常。</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10300731</w:t>
                  </w:r>
                </w:p>
              </w:tc>
              <w:tc>
                <w:tcPr>
                  <w:tcW w:w="1662" w:type="pct"/>
                </w:tcPr>
                <w:p w:rsidR="00942FBB" w:rsidRPr="007F3323" w:rsidRDefault="005348A4" w:rsidP="00EB602D">
                  <w:pPr>
                    <w:pStyle w:val="TableText"/>
                  </w:pPr>
                  <w:r w:rsidRPr="007F3323">
                    <w:rPr>
                      <w:rFonts w:ascii="宋体" w:hAnsi="宋体" w:hint="eastAsia"/>
                    </w:rPr>
                    <w:t>“</w:t>
                  </w:r>
                  <w:r w:rsidR="00942FBB" w:rsidRPr="007F3323">
                    <w:rPr>
                      <w:rFonts w:hint="eastAsia"/>
                    </w:rPr>
                    <w:t>对象类型</w:t>
                  </w:r>
                  <w:r w:rsidRPr="007F3323">
                    <w:rPr>
                      <w:rFonts w:ascii="宋体" w:hAnsi="宋体" w:hint="eastAsia"/>
                    </w:rPr>
                    <w:t>”</w:t>
                  </w:r>
                  <w:r w:rsidR="00942FBB" w:rsidRPr="007F3323">
                    <w:rPr>
                      <w:rFonts w:hint="eastAsia"/>
                    </w:rPr>
                    <w:t>输入不合法。</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B2040C">
                  <w:pPr>
                    <w:pStyle w:val="TableText"/>
                  </w:pPr>
                  <w:r w:rsidRPr="007F3323">
                    <w:t>10000008</w:t>
                  </w:r>
                </w:p>
              </w:tc>
              <w:tc>
                <w:tcPr>
                  <w:tcW w:w="1662" w:type="pct"/>
                </w:tcPr>
                <w:p w:rsidR="00942FBB" w:rsidRPr="007F3323" w:rsidRDefault="00942FBB" w:rsidP="00B2040C">
                  <w:pPr>
                    <w:pStyle w:val="TableText"/>
                  </w:pPr>
                  <w:r w:rsidRPr="007F3323">
                    <w:rPr>
                      <w:rFonts w:hint="eastAsia"/>
                    </w:rPr>
                    <w:t>当前操作对象不存在，请刷新后重试。</w:t>
                  </w:r>
                </w:p>
              </w:tc>
            </w:tr>
          </w:tbl>
          <w:p w:rsidR="00942FBB" w:rsidRPr="007F3323" w:rsidRDefault="00942FBB" w:rsidP="00B2040C">
            <w:pPr>
              <w:pStyle w:val="TableText"/>
            </w:pPr>
          </w:p>
        </w:tc>
      </w:tr>
    </w:tbl>
    <w:p w:rsidR="00942FBB" w:rsidRPr="007F3323" w:rsidRDefault="00942FBB" w:rsidP="00686EB0"/>
    <w:p w:rsidR="00942FBB" w:rsidRPr="007F3323" w:rsidRDefault="00942FBB" w:rsidP="002B57DB">
      <w:pPr>
        <w:pStyle w:val="31"/>
      </w:pPr>
      <w:bookmarkStart w:id="153" w:name="_Toc439920426"/>
      <w:bookmarkStart w:id="154" w:name="_Toc509581463"/>
      <w:bookmarkStart w:id="155" w:name="_Toc28629832"/>
      <w:r w:rsidRPr="007F3323">
        <w:rPr>
          <w:rFonts w:hint="eastAsia"/>
        </w:rPr>
        <w:t>查询对象持有的不可操作的</w:t>
      </w:r>
      <w:r w:rsidRPr="007F3323">
        <w:t>权限</w:t>
      </w:r>
      <w:bookmarkEnd w:id="153"/>
      <w:bookmarkEnd w:id="154"/>
      <w:bookmarkEnd w:id="15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639"/>
      </w:tblGrid>
      <w:tr w:rsidR="00942FBB" w:rsidRPr="007F3323" w:rsidTr="00042900">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查询</w:t>
            </w:r>
            <w:r w:rsidRPr="007F3323">
              <w:rPr>
                <w:rFonts w:hint="eastAsia"/>
              </w:rPr>
              <w:t>对象持有的不可操作</w:t>
            </w:r>
            <w:r w:rsidRPr="007F3323">
              <w:t>权限</w:t>
            </w:r>
            <w:r w:rsidRPr="007F3323">
              <w:rPr>
                <w:rFonts w:hint="eastAsia"/>
              </w:rPr>
              <w:t>列表</w:t>
            </w:r>
          </w:p>
        </w:tc>
      </w:tr>
      <w:tr w:rsidR="00942FBB" w:rsidRPr="007F3323" w:rsidTr="00042900">
        <w:tc>
          <w:tcPr>
            <w:tcW w:w="8938" w:type="dxa"/>
            <w:tcBorders>
              <w:top w:val="single" w:sz="4" w:space="0" w:color="000000"/>
              <w:left w:val="single" w:sz="4" w:space="0" w:color="000000"/>
              <w:bottom w:val="single" w:sz="4" w:space="0" w:color="000000"/>
              <w:right w:val="single" w:sz="4" w:space="0" w:color="000000"/>
            </w:tcBorders>
          </w:tcPr>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8"/>
              <w:gridCol w:w="1614"/>
              <w:gridCol w:w="5999"/>
            </w:tblGrid>
            <w:tr w:rsidR="00942FBB" w:rsidRPr="007F3323" w:rsidTr="005348A4">
              <w:tc>
                <w:tcPr>
                  <w:tcW w:w="872" w:type="pct"/>
                  <w:shd w:val="clear" w:color="auto" w:fill="D9D9D9"/>
                </w:tcPr>
                <w:p w:rsidR="00942FBB" w:rsidRPr="007F3323" w:rsidRDefault="00942FBB" w:rsidP="00B2040C">
                  <w:pPr>
                    <w:pStyle w:val="TableText"/>
                    <w:rPr>
                      <w:b/>
                    </w:rPr>
                  </w:pPr>
                  <w:r w:rsidRPr="007F3323">
                    <w:t>Na</w:t>
                  </w:r>
                  <w:r w:rsidRPr="007F3323">
                    <w:rPr>
                      <w:b/>
                    </w:rPr>
                    <w:t>me</w:t>
                  </w:r>
                </w:p>
              </w:tc>
              <w:tc>
                <w:tcPr>
                  <w:tcW w:w="412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872" w:type="pct"/>
                  <w:shd w:val="clear" w:color="auto" w:fill="D9D9D9"/>
                </w:tcPr>
                <w:p w:rsidR="00942FBB" w:rsidRPr="007F3323" w:rsidRDefault="009371D6" w:rsidP="00B2040C">
                  <w:pPr>
                    <w:pStyle w:val="TableText"/>
                    <w:rPr>
                      <w:b/>
                    </w:rPr>
                  </w:pPr>
                  <w:r>
                    <w:rPr>
                      <w:b/>
                    </w:rPr>
                    <w:t>Attribute</w:t>
                  </w:r>
                </w:p>
              </w:tc>
              <w:tc>
                <w:tcPr>
                  <w:tcW w:w="875" w:type="pct"/>
                  <w:shd w:val="clear" w:color="auto" w:fill="D9D9D9"/>
                </w:tcPr>
                <w:p w:rsidR="00942FBB" w:rsidRPr="007F3323" w:rsidRDefault="00942FBB" w:rsidP="00B2040C">
                  <w:pPr>
                    <w:pStyle w:val="TableText"/>
                    <w:rPr>
                      <w:b/>
                    </w:rPr>
                  </w:pPr>
                  <w:r w:rsidRPr="007F3323">
                    <w:rPr>
                      <w:b/>
                    </w:rPr>
                    <w:t>Type</w:t>
                  </w:r>
                </w:p>
              </w:tc>
              <w:tc>
                <w:tcPr>
                  <w:tcW w:w="325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72" w:type="pct"/>
                </w:tcPr>
                <w:p w:rsidR="00942FBB" w:rsidRPr="007F3323" w:rsidRDefault="00942FBB" w:rsidP="00B2040C">
                  <w:pPr>
                    <w:pStyle w:val="TableText"/>
                  </w:pPr>
                  <w:r w:rsidRPr="007F3323">
                    <w:t>object</w:t>
                  </w:r>
                  <w:r w:rsidRPr="007F3323">
                    <w:rPr>
                      <w:rFonts w:hint="eastAsia"/>
                    </w:rPr>
                    <w:t>I</w:t>
                  </w:r>
                  <w:r w:rsidRPr="007F3323">
                    <w:t>d</w:t>
                  </w:r>
                </w:p>
              </w:tc>
              <w:tc>
                <w:tcPr>
                  <w:tcW w:w="875" w:type="pct"/>
                  <w:shd w:val="clear" w:color="auto" w:fill="auto"/>
                </w:tcPr>
                <w:p w:rsidR="00942FBB" w:rsidRPr="007F3323" w:rsidRDefault="00942FBB" w:rsidP="00B2040C">
                  <w:pPr>
                    <w:pStyle w:val="TableText"/>
                  </w:pPr>
                  <w:r w:rsidRPr="007F3323">
                    <w:rPr>
                      <w:rFonts w:hint="eastAsia"/>
                    </w:rPr>
                    <w:t>String</w:t>
                  </w:r>
                </w:p>
              </w:tc>
              <w:tc>
                <w:tcPr>
                  <w:tcW w:w="3253" w:type="pct"/>
                  <w:shd w:val="clear" w:color="auto" w:fill="auto"/>
                </w:tcPr>
                <w:p w:rsidR="00942FBB" w:rsidRPr="007F3323" w:rsidRDefault="00942FBB" w:rsidP="00B2040C">
                  <w:pPr>
                    <w:pStyle w:val="TableText"/>
                  </w:pPr>
                  <w:r w:rsidRPr="007F3323">
                    <w:rPr>
                      <w:rFonts w:hint="eastAsia"/>
                    </w:rPr>
                    <w:t>对象</w:t>
                  </w:r>
                  <w:r w:rsidRPr="007F3323">
                    <w:rPr>
                      <w:rFonts w:hint="eastAsia"/>
                    </w:rPr>
                    <w:t>ID</w:t>
                  </w:r>
                  <w:r w:rsidRPr="007F3323">
                    <w:rPr>
                      <w:rFonts w:hint="eastAsia"/>
                    </w:rPr>
                    <w:t>，必选。</w:t>
                  </w:r>
                </w:p>
              </w:tc>
            </w:tr>
          </w:tbl>
          <w:p w:rsidR="00942FBB" w:rsidRPr="007F3323" w:rsidRDefault="00942FBB" w:rsidP="00B2040C">
            <w:pPr>
              <w:pStyle w:val="TableText"/>
            </w:pPr>
            <w:r w:rsidRPr="007F3323">
              <w:t>无请求正文。</w:t>
            </w: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8"/>
              <w:gridCol w:w="1685"/>
              <w:gridCol w:w="5973"/>
            </w:tblGrid>
            <w:tr w:rsidR="00942FBB" w:rsidRPr="007F3323" w:rsidTr="005348A4">
              <w:tc>
                <w:tcPr>
                  <w:tcW w:w="868" w:type="pct"/>
                  <w:shd w:val="clear" w:color="auto" w:fill="D9D9D9"/>
                </w:tcPr>
                <w:p w:rsidR="00942FBB" w:rsidRPr="007F3323" w:rsidRDefault="00942FBB" w:rsidP="00B2040C">
                  <w:pPr>
                    <w:pStyle w:val="TableText"/>
                    <w:rPr>
                      <w:b/>
                    </w:rPr>
                  </w:pPr>
                  <w:r w:rsidRPr="007F3323">
                    <w:t>Na</w:t>
                  </w:r>
                  <w:r w:rsidRPr="007F3323">
                    <w:rPr>
                      <w:b/>
                    </w:rPr>
                    <w:t>me</w:t>
                  </w:r>
                </w:p>
              </w:tc>
              <w:tc>
                <w:tcPr>
                  <w:tcW w:w="413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68" w:type="pct"/>
                  <w:shd w:val="clear" w:color="auto" w:fill="D9D9D9"/>
                </w:tcPr>
                <w:p w:rsidR="00942FBB" w:rsidRPr="007F3323" w:rsidRDefault="009371D6" w:rsidP="00B2040C">
                  <w:pPr>
                    <w:pStyle w:val="TableText"/>
                    <w:rPr>
                      <w:b/>
                    </w:rPr>
                  </w:pPr>
                  <w:r>
                    <w:rPr>
                      <w:b/>
                    </w:rPr>
                    <w:t>Attribute</w:t>
                  </w:r>
                </w:p>
              </w:tc>
              <w:tc>
                <w:tcPr>
                  <w:tcW w:w="909" w:type="pct"/>
                  <w:shd w:val="clear" w:color="auto" w:fill="D9D9D9"/>
                </w:tcPr>
                <w:p w:rsidR="00942FBB" w:rsidRPr="007F3323" w:rsidRDefault="00942FBB" w:rsidP="00B2040C">
                  <w:pPr>
                    <w:pStyle w:val="TableText"/>
                    <w:rPr>
                      <w:b/>
                    </w:rPr>
                  </w:pPr>
                  <w:r w:rsidRPr="007F3323">
                    <w:rPr>
                      <w:b/>
                    </w:rPr>
                    <w:t>Type</w:t>
                  </w:r>
                </w:p>
              </w:tc>
              <w:tc>
                <w:tcPr>
                  <w:tcW w:w="322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68" w:type="pct"/>
                </w:tcPr>
                <w:p w:rsidR="00942FBB" w:rsidRPr="007F3323" w:rsidRDefault="00942FBB" w:rsidP="00B2040C">
                  <w:pPr>
                    <w:pStyle w:val="TableText"/>
                  </w:pPr>
                  <w:r w:rsidRPr="007F3323">
                    <w:rPr>
                      <w:rFonts w:hint="eastAsia"/>
                    </w:rPr>
                    <w:t>obectjPrivs</w:t>
                  </w:r>
                </w:p>
              </w:tc>
              <w:tc>
                <w:tcPr>
                  <w:tcW w:w="909" w:type="pct"/>
                  <w:shd w:val="clear" w:color="auto" w:fill="auto"/>
                </w:tcPr>
                <w:p w:rsidR="00942FBB" w:rsidRPr="007F3323" w:rsidRDefault="00942FBB" w:rsidP="00B2040C">
                  <w:pPr>
                    <w:pStyle w:val="TableText"/>
                  </w:pPr>
                  <w:r w:rsidRPr="007F3323">
                    <w:t>structure[]</w:t>
                  </w:r>
                </w:p>
              </w:tc>
              <w:tc>
                <w:tcPr>
                  <w:tcW w:w="3223" w:type="pct"/>
                  <w:shd w:val="clear" w:color="auto" w:fill="auto"/>
                </w:tcPr>
                <w:tbl>
                  <w:tblPr>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9"/>
                    <w:gridCol w:w="968"/>
                    <w:gridCol w:w="3383"/>
                  </w:tblGrid>
                  <w:tr w:rsidR="00942FBB" w:rsidRPr="007F3323" w:rsidTr="005348A4">
                    <w:tc>
                      <w:tcPr>
                        <w:tcW w:w="1491" w:type="pct"/>
                        <w:shd w:val="clear" w:color="auto" w:fill="D9D9D9"/>
                      </w:tcPr>
                      <w:p w:rsidR="00942FBB" w:rsidRPr="007F3323" w:rsidRDefault="00942FBB" w:rsidP="00B2040C">
                        <w:pPr>
                          <w:pStyle w:val="TableText"/>
                          <w:rPr>
                            <w:b/>
                          </w:rPr>
                        </w:pPr>
                        <w:r w:rsidRPr="007F3323">
                          <w:t>Na</w:t>
                        </w:r>
                        <w:r w:rsidRPr="007F3323">
                          <w:rPr>
                            <w:b/>
                          </w:rPr>
                          <w:t>me</w:t>
                        </w:r>
                      </w:p>
                    </w:tc>
                    <w:tc>
                      <w:tcPr>
                        <w:tcW w:w="3509"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491" w:type="pct"/>
                        <w:shd w:val="clear" w:color="auto" w:fill="D9D9D9"/>
                      </w:tcPr>
                      <w:p w:rsidR="00942FBB" w:rsidRPr="007F3323" w:rsidRDefault="009371D6" w:rsidP="00B2040C">
                        <w:pPr>
                          <w:pStyle w:val="TableText"/>
                          <w:rPr>
                            <w:b/>
                          </w:rPr>
                        </w:pPr>
                        <w:r>
                          <w:rPr>
                            <w:b/>
                          </w:rPr>
                          <w:t>Attribute</w:t>
                        </w:r>
                      </w:p>
                    </w:tc>
                    <w:tc>
                      <w:tcPr>
                        <w:tcW w:w="781" w:type="pct"/>
                        <w:shd w:val="clear" w:color="auto" w:fill="D9D9D9"/>
                      </w:tcPr>
                      <w:p w:rsidR="00942FBB" w:rsidRPr="007F3323" w:rsidRDefault="00942FBB" w:rsidP="00B2040C">
                        <w:pPr>
                          <w:pStyle w:val="TableText"/>
                          <w:rPr>
                            <w:b/>
                          </w:rPr>
                        </w:pPr>
                        <w:r w:rsidRPr="007F3323">
                          <w:rPr>
                            <w:b/>
                          </w:rPr>
                          <w:t>Type</w:t>
                        </w:r>
                      </w:p>
                    </w:tc>
                    <w:tc>
                      <w:tcPr>
                        <w:tcW w:w="27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491" w:type="pct"/>
                      </w:tcPr>
                      <w:p w:rsidR="00942FBB" w:rsidRPr="007F3323" w:rsidRDefault="00942FBB" w:rsidP="00B2040C">
                        <w:pPr>
                          <w:pStyle w:val="TableText"/>
                        </w:pPr>
                        <w:r w:rsidRPr="007F3323">
                          <w:rPr>
                            <w:rFonts w:hint="eastAsia"/>
                          </w:rPr>
                          <w:t>priv</w:t>
                        </w:r>
                        <w:r w:rsidRPr="007F3323">
                          <w:t>Id</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权限标识</w:t>
                        </w:r>
                      </w:p>
                    </w:tc>
                  </w:tr>
                  <w:tr w:rsidR="00942FBB" w:rsidRPr="007F3323" w:rsidTr="005348A4">
                    <w:tc>
                      <w:tcPr>
                        <w:tcW w:w="1491" w:type="pct"/>
                      </w:tcPr>
                      <w:p w:rsidR="00942FBB" w:rsidRPr="007F3323" w:rsidRDefault="00942FBB" w:rsidP="00B2040C">
                        <w:pPr>
                          <w:pStyle w:val="TableText"/>
                        </w:pPr>
                        <w:r w:rsidRPr="007F3323">
                          <w:rPr>
                            <w:rFonts w:hint="eastAsia"/>
                          </w:rPr>
                          <w:t>priv</w:t>
                        </w:r>
                        <w:r w:rsidRPr="007F3323">
                          <w:t>Name</w:t>
                        </w:r>
                      </w:p>
                    </w:tc>
                    <w:tc>
                      <w:tcPr>
                        <w:tcW w:w="781" w:type="pct"/>
                        <w:shd w:val="clear" w:color="auto" w:fill="auto"/>
                      </w:tcPr>
                      <w:p w:rsidR="00942FBB" w:rsidRPr="007F3323" w:rsidRDefault="00942FBB" w:rsidP="00B2040C">
                        <w:pPr>
                          <w:pStyle w:val="TableText"/>
                        </w:pPr>
                        <w:r w:rsidRPr="007F3323">
                          <w:t>string</w:t>
                        </w:r>
                      </w:p>
                    </w:tc>
                    <w:tc>
                      <w:tcPr>
                        <w:tcW w:w="2728" w:type="pct"/>
                        <w:shd w:val="clear" w:color="auto" w:fill="auto"/>
                      </w:tcPr>
                      <w:p w:rsidR="00942FBB" w:rsidRPr="007F3323" w:rsidRDefault="00942FBB" w:rsidP="00B2040C">
                        <w:pPr>
                          <w:pStyle w:val="TableText"/>
                        </w:pPr>
                        <w:r w:rsidRPr="007F3323">
                          <w:t>权限名称</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w:t>
            </w:r>
            <w:r w:rsidRPr="007F3323">
              <w:rPr>
                <w:rFonts w:hint="eastAsia"/>
              </w:rPr>
              <w:t xml:space="preserve"> object</w:t>
            </w:r>
            <w:r w:rsidRPr="007F3323">
              <w:t>priv</w:t>
            </w:r>
            <w:r w:rsidRPr="007F3323">
              <w:rPr>
                <w:rFonts w:hint="eastAsia"/>
              </w:rPr>
              <w:t>s</w:t>
            </w:r>
            <w:r w:rsidRPr="007F3323">
              <w:t>_uri&gt;</w:t>
            </w:r>
            <w:r w:rsidRPr="007F3323">
              <w:rPr>
                <w:rFonts w:hint="eastAsia"/>
              </w:rPr>
              <w:t>/&lt;</w:t>
            </w:r>
            <w:r w:rsidRPr="007F3323">
              <w:t>object</w:t>
            </w:r>
            <w:r w:rsidRPr="007F3323">
              <w:rPr>
                <w:rFonts w:hint="eastAsia"/>
              </w:rPr>
              <w:t>Id&gt;</w:t>
            </w:r>
            <w:r w:rsidRPr="007F3323">
              <w:t>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X-Auth-Token: &lt;Authen_TOKEN&gt; </w:t>
            </w:r>
          </w:p>
        </w:tc>
      </w:tr>
      <w:tr w:rsidR="00942FBB" w:rsidRPr="007F3323" w:rsidTr="00042900">
        <w:tc>
          <w:tcPr>
            <w:tcW w:w="893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E079F0" w:rsidP="00B2040C">
            <w:pPr>
              <w:pStyle w:val="TableText"/>
            </w:pPr>
            <w:r>
              <w:t xml:space="preserve">    </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privId</w:t>
            </w:r>
            <w:r w:rsidR="00942FBB" w:rsidRPr="007F3323">
              <w:t>":"303.002",</w:t>
            </w:r>
          </w:p>
          <w:p w:rsidR="00942FBB" w:rsidRPr="007F3323" w:rsidRDefault="00E079F0" w:rsidP="00B2040C">
            <w:pPr>
              <w:pStyle w:val="TableText"/>
            </w:pPr>
            <w:r>
              <w:t xml:space="preserve">    </w:t>
            </w:r>
            <w:r w:rsidR="00942FBB" w:rsidRPr="007F3323">
              <w:t>"</w:t>
            </w:r>
            <w:r w:rsidR="00942FBB" w:rsidRPr="007F3323">
              <w:rPr>
                <w:rFonts w:hint="eastAsia"/>
              </w:rPr>
              <w:t>privName</w:t>
            </w:r>
            <w:r w:rsidR="00942FBB" w:rsidRPr="007F3323">
              <w:t>":"</w:t>
            </w:r>
            <w:r w:rsidR="00942FBB" w:rsidRPr="007F3323">
              <w:rPr>
                <w:rFonts w:hint="eastAsia"/>
              </w:rPr>
              <w:t>克隆虚拟机</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w:t>
            </w:r>
          </w:p>
          <w:p w:rsidR="00942FBB" w:rsidRPr="007F3323" w:rsidRDefault="00E079F0" w:rsidP="00B2040C">
            <w:pPr>
              <w:pStyle w:val="TableText"/>
            </w:pPr>
            <w:r>
              <w:t xml:space="preserve">    </w:t>
            </w:r>
            <w:r w:rsidR="00942FBB" w:rsidRPr="007F3323">
              <w:t>{</w:t>
            </w:r>
          </w:p>
          <w:p w:rsidR="00942FBB" w:rsidRPr="007F3323" w:rsidRDefault="00E079F0" w:rsidP="00B2040C">
            <w:pPr>
              <w:pStyle w:val="TableText"/>
            </w:pPr>
            <w:r>
              <w:t xml:space="preserve">    </w:t>
            </w:r>
            <w:r w:rsidR="00942FBB" w:rsidRPr="007F3323">
              <w:t>"</w:t>
            </w:r>
            <w:r w:rsidR="00942FBB" w:rsidRPr="007F3323">
              <w:rPr>
                <w:rFonts w:hint="eastAsia"/>
              </w:rPr>
              <w:t>privId</w:t>
            </w:r>
            <w:r w:rsidR="00942FBB" w:rsidRPr="007F3323">
              <w:t>":" 303.003 ",</w:t>
            </w:r>
          </w:p>
          <w:p w:rsidR="00942FBB" w:rsidRPr="007F3323" w:rsidRDefault="00E079F0" w:rsidP="00B2040C">
            <w:pPr>
              <w:pStyle w:val="TableText"/>
            </w:pPr>
            <w:r>
              <w:t xml:space="preserve">    </w:t>
            </w:r>
            <w:r w:rsidR="00942FBB" w:rsidRPr="007F3323">
              <w:t>"</w:t>
            </w:r>
            <w:r w:rsidR="00942FBB" w:rsidRPr="007F3323">
              <w:rPr>
                <w:rFonts w:hint="eastAsia"/>
              </w:rPr>
              <w:t>privName</w:t>
            </w:r>
            <w:r w:rsidR="00942FBB" w:rsidRPr="007F3323">
              <w:t>":"</w:t>
            </w:r>
            <w:r w:rsidR="00942FBB" w:rsidRPr="007F3323">
              <w:rPr>
                <w:rFonts w:hint="eastAsia"/>
              </w:rPr>
              <w:t>导入导出模板</w:t>
            </w:r>
            <w:r w:rsidR="00942FBB" w:rsidRPr="007F3323">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893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10000004</w:t>
                  </w:r>
                </w:p>
              </w:tc>
              <w:tc>
                <w:tcPr>
                  <w:tcW w:w="2149" w:type="dxa"/>
                </w:tcPr>
                <w:p w:rsidR="00942FBB" w:rsidRPr="007F3323" w:rsidRDefault="00942FBB" w:rsidP="00B2040C">
                  <w:pPr>
                    <w:pStyle w:val="TableText"/>
                  </w:pPr>
                  <w:r w:rsidRPr="007F3323">
                    <w:rPr>
                      <w:rFonts w:hint="eastAsia"/>
                    </w:rPr>
                    <w:t>操作数据库异常</w:t>
                  </w:r>
                </w:p>
              </w:tc>
            </w:tr>
          </w:tbl>
          <w:p w:rsidR="00942FBB" w:rsidRPr="007F3323" w:rsidRDefault="00942FBB" w:rsidP="00B2040C">
            <w:pPr>
              <w:pStyle w:val="TableText"/>
            </w:pPr>
          </w:p>
        </w:tc>
      </w:tr>
    </w:tbl>
    <w:p w:rsidR="006060AD" w:rsidRPr="007F3323" w:rsidRDefault="006060AD" w:rsidP="009363C1">
      <w:pPr>
        <w:pStyle w:val="21"/>
      </w:pPr>
      <w:bookmarkStart w:id="156" w:name="_Toc509581464"/>
      <w:bookmarkStart w:id="157" w:name="_Toc28629833"/>
      <w:r>
        <w:rPr>
          <w:rFonts w:hint="eastAsia"/>
        </w:rPr>
        <w:t>系统配置</w:t>
      </w:r>
      <w:bookmarkEnd w:id="156"/>
      <w:bookmarkEnd w:id="157"/>
    </w:p>
    <w:p w:rsidR="00686EB0" w:rsidRDefault="00686EB0" w:rsidP="00686EB0"/>
    <w:p w:rsidR="004247D9" w:rsidRDefault="004247D9" w:rsidP="004247D9">
      <w:pPr>
        <w:pStyle w:val="31"/>
      </w:pPr>
      <w:bookmarkStart w:id="158" w:name="_Toc509581465"/>
      <w:bookmarkStart w:id="159" w:name="_Toc28629834"/>
      <w:r w:rsidRPr="004247D9">
        <w:rPr>
          <w:rFonts w:hint="eastAsia"/>
        </w:rPr>
        <w:t>获取虚拟机插件静默升级配置信息</w:t>
      </w:r>
      <w:bookmarkEnd w:id="158"/>
      <w:bookmarkEnd w:id="159"/>
    </w:p>
    <w:p w:rsidR="004247D9" w:rsidRDefault="004247D9" w:rsidP="00686EB0"/>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9"/>
        <w:gridCol w:w="8518"/>
      </w:tblGrid>
      <w:tr w:rsidR="00B77D0E" w:rsidTr="008D01DE">
        <w:tc>
          <w:tcPr>
            <w:tcW w:w="1229"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接口功能</w:t>
            </w:r>
          </w:p>
        </w:tc>
        <w:tc>
          <w:tcPr>
            <w:tcW w:w="8518" w:type="dxa"/>
            <w:tcBorders>
              <w:top w:val="single" w:sz="4" w:space="0" w:color="000000"/>
              <w:left w:val="single" w:sz="4" w:space="0" w:color="000000"/>
              <w:bottom w:val="single" w:sz="4" w:space="0" w:color="000000"/>
              <w:right w:val="single" w:sz="4" w:space="0" w:color="000000"/>
            </w:tcBorders>
          </w:tcPr>
          <w:p w:rsidR="00B77D0E" w:rsidRDefault="00B77D0E" w:rsidP="00B77D0E">
            <w:pPr>
              <w:ind w:left="0"/>
              <w:rPr>
                <w:rFonts w:eastAsiaTheme="minorEastAsia" w:cs="Times New Roman"/>
                <w:kern w:val="0"/>
              </w:rPr>
            </w:pPr>
            <w:r w:rsidRPr="000A2602">
              <w:rPr>
                <w:rFonts w:eastAsiaTheme="minorEastAsia" w:cs="Times New Roman"/>
              </w:rPr>
              <w:t>获取</w:t>
            </w:r>
            <w:r>
              <w:rPr>
                <w:rFonts w:eastAsiaTheme="minorEastAsia" w:cs="Times New Roman" w:hint="eastAsia"/>
              </w:rPr>
              <w:t>虚拟机插件静默升级配置</w:t>
            </w:r>
            <w:r w:rsidRPr="000A2602">
              <w:rPr>
                <w:rFonts w:eastAsiaTheme="minorEastAsia" w:cs="Times New Roman"/>
              </w:rPr>
              <w:t>信息</w:t>
            </w:r>
          </w:p>
        </w:tc>
      </w:tr>
      <w:tr w:rsidR="00B77D0E" w:rsidRPr="000A2602" w:rsidTr="008D01DE">
        <w:trPr>
          <w:trHeight w:val="3114"/>
        </w:trPr>
        <w:tc>
          <w:tcPr>
            <w:tcW w:w="1229"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接口描述</w:t>
            </w:r>
          </w:p>
        </w:tc>
        <w:tc>
          <w:tcPr>
            <w:tcW w:w="8518" w:type="dxa"/>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47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1"/>
              <w:gridCol w:w="755"/>
              <w:gridCol w:w="5176"/>
            </w:tblGrid>
            <w:tr w:rsidR="00B77D0E" w:rsidRPr="000A2602" w:rsidTr="00B77D0E">
              <w:tc>
                <w:tcPr>
                  <w:tcW w:w="1424" w:type="pct"/>
                  <w:shd w:val="clear" w:color="auto" w:fill="D9D9D9"/>
                </w:tcPr>
                <w:p w:rsidR="00B77D0E" w:rsidRPr="000A2602" w:rsidRDefault="00B77D0E" w:rsidP="00B77D0E">
                  <w:pPr>
                    <w:ind w:left="0"/>
                    <w:rPr>
                      <w:rFonts w:eastAsiaTheme="minorEastAsia" w:cs="Times New Roman"/>
                      <w:b/>
                    </w:rPr>
                  </w:pPr>
                  <w:r w:rsidRPr="000A2602">
                    <w:rPr>
                      <w:rFonts w:eastAsiaTheme="minorEastAsia" w:cs="Times New Roman"/>
                      <w:b/>
                    </w:rPr>
                    <w:t>Name</w:t>
                  </w:r>
                </w:p>
              </w:tc>
              <w:tc>
                <w:tcPr>
                  <w:tcW w:w="3576" w:type="pct"/>
                  <w:gridSpan w:val="2"/>
                  <w:shd w:val="clear" w:color="auto" w:fill="auto"/>
                </w:tcPr>
                <w:p w:rsidR="00B77D0E" w:rsidRPr="000A2602" w:rsidRDefault="00B77D0E" w:rsidP="00B77D0E">
                  <w:pPr>
                    <w:ind w:left="0"/>
                    <w:rPr>
                      <w:rFonts w:eastAsiaTheme="minorEastAsia" w:cs="Times New Roman"/>
                    </w:rPr>
                  </w:pPr>
                  <w:r w:rsidRPr="000A2602">
                    <w:rPr>
                      <w:rFonts w:eastAsiaTheme="minorEastAsia" w:cs="Times New Roman"/>
                    </w:rPr>
                    <w:t>响应正文描述</w:t>
                  </w:r>
                </w:p>
              </w:tc>
            </w:tr>
            <w:tr w:rsidR="00B77D0E" w:rsidRPr="000A2602" w:rsidTr="00B77D0E">
              <w:tc>
                <w:tcPr>
                  <w:tcW w:w="1424" w:type="pct"/>
                  <w:shd w:val="clear" w:color="auto" w:fill="D9D9D9"/>
                </w:tcPr>
                <w:p w:rsidR="00B77D0E" w:rsidRPr="000A2602" w:rsidRDefault="00B77D0E" w:rsidP="00B77D0E">
                  <w:pPr>
                    <w:ind w:left="0"/>
                    <w:rPr>
                      <w:rFonts w:eastAsiaTheme="minorEastAsia" w:cs="Times New Roman"/>
                      <w:b/>
                    </w:rPr>
                  </w:pPr>
                  <w:r w:rsidRPr="000A2602">
                    <w:rPr>
                      <w:rFonts w:eastAsiaTheme="minorEastAsia" w:cs="Times New Roman"/>
                      <w:b/>
                    </w:rPr>
                    <w:t>At</w:t>
                  </w:r>
                  <w:r>
                    <w:rPr>
                      <w:rFonts w:eastAsiaTheme="minorEastAsia" w:cs="Times New Roman" w:hint="eastAsia"/>
                      <w:b/>
                    </w:rPr>
                    <w:t>t</w:t>
                  </w:r>
                  <w:r w:rsidRPr="000A2602">
                    <w:rPr>
                      <w:rFonts w:eastAsiaTheme="minorEastAsia" w:cs="Times New Roman"/>
                      <w:b/>
                    </w:rPr>
                    <w:t>ribute</w:t>
                  </w:r>
                </w:p>
              </w:tc>
              <w:tc>
                <w:tcPr>
                  <w:tcW w:w="455" w:type="pct"/>
                  <w:shd w:val="clear" w:color="auto" w:fill="D9D9D9"/>
                </w:tcPr>
                <w:p w:rsidR="00B77D0E" w:rsidRPr="000A2602" w:rsidRDefault="00B77D0E" w:rsidP="00B77D0E">
                  <w:pPr>
                    <w:ind w:left="0"/>
                    <w:rPr>
                      <w:rFonts w:eastAsiaTheme="minorEastAsia" w:cs="Times New Roman"/>
                      <w:b/>
                    </w:rPr>
                  </w:pPr>
                  <w:r w:rsidRPr="000A2602">
                    <w:rPr>
                      <w:rFonts w:eastAsiaTheme="minorEastAsia" w:cs="Times New Roman"/>
                      <w:b/>
                    </w:rPr>
                    <w:t>Type</w:t>
                  </w:r>
                </w:p>
              </w:tc>
              <w:tc>
                <w:tcPr>
                  <w:tcW w:w="3121" w:type="pct"/>
                  <w:shd w:val="clear" w:color="auto" w:fill="D9D9D9"/>
                </w:tcPr>
                <w:p w:rsidR="00B77D0E" w:rsidRPr="000A2602" w:rsidRDefault="00B77D0E" w:rsidP="00B77D0E">
                  <w:pPr>
                    <w:ind w:left="0"/>
                    <w:rPr>
                      <w:rFonts w:eastAsiaTheme="minorEastAsia" w:cs="Times New Roman"/>
                      <w:b/>
                    </w:rPr>
                  </w:pPr>
                  <w:r w:rsidRPr="00534AC7">
                    <w:rPr>
                      <w:rFonts w:eastAsiaTheme="minorEastAsia" w:cs="Times New Roman"/>
                      <w:b/>
                    </w:rPr>
                    <w:t>Description</w:t>
                  </w:r>
                </w:p>
              </w:tc>
            </w:tr>
            <w:tr w:rsidR="00B77D0E" w:rsidRPr="000A2602" w:rsidTr="00B77D0E">
              <w:tc>
                <w:tcPr>
                  <w:tcW w:w="1424" w:type="pct"/>
                </w:tcPr>
                <w:p w:rsidR="00B77D0E" w:rsidRPr="000A2602" w:rsidRDefault="00B77D0E" w:rsidP="00B77D0E">
                  <w:pPr>
                    <w:ind w:left="0"/>
                    <w:rPr>
                      <w:rFonts w:eastAsiaTheme="minorEastAsia" w:cs="Times New Roman"/>
                    </w:rPr>
                  </w:pPr>
                  <w:r w:rsidRPr="000517FF">
                    <w:rPr>
                      <w:rFonts w:eastAsiaTheme="minorEastAsia" w:cs="Times New Roman"/>
                    </w:rPr>
                    <w:t>silenceUpgradeSwitch</w:t>
                  </w:r>
                </w:p>
              </w:tc>
              <w:tc>
                <w:tcPr>
                  <w:tcW w:w="455" w:type="pct"/>
                  <w:shd w:val="clear" w:color="auto" w:fill="auto"/>
                </w:tcPr>
                <w:p w:rsidR="00B77D0E" w:rsidRPr="000A2602" w:rsidRDefault="00B77D0E" w:rsidP="00B77D0E">
                  <w:pPr>
                    <w:ind w:left="0"/>
                    <w:rPr>
                      <w:rFonts w:eastAsiaTheme="minorEastAsia" w:cs="Times New Roman"/>
                    </w:rPr>
                  </w:pPr>
                  <w:r w:rsidRPr="000A2602">
                    <w:rPr>
                      <w:rFonts w:eastAsiaTheme="minorEastAsia" w:cs="Times New Roman"/>
                    </w:rPr>
                    <w:t>string</w:t>
                  </w:r>
                </w:p>
              </w:tc>
              <w:tc>
                <w:tcPr>
                  <w:tcW w:w="3121" w:type="pct"/>
                  <w:shd w:val="clear" w:color="auto" w:fill="auto"/>
                </w:tcPr>
                <w:p w:rsidR="00B77D0E" w:rsidRDefault="00B77D0E" w:rsidP="00B77D0E">
                  <w:pPr>
                    <w:ind w:left="0"/>
                    <w:rPr>
                      <w:rFonts w:eastAsiaTheme="minorEastAsia" w:cs="Times New Roman"/>
                    </w:rPr>
                  </w:pPr>
                  <w:r>
                    <w:rPr>
                      <w:rFonts w:eastAsiaTheme="minorEastAsia" w:cs="Times New Roman" w:hint="eastAsia"/>
                    </w:rPr>
                    <w:t>虚拟机插件静默升级开关，取值范围</w:t>
                  </w:r>
                  <w:r w:rsidRPr="000A2602">
                    <w:rPr>
                      <w:rFonts w:eastAsiaTheme="minorEastAsia" w:cs="Times New Roman"/>
                    </w:rPr>
                    <w:t>"</w:t>
                  </w:r>
                  <w:r>
                    <w:rPr>
                      <w:rFonts w:eastAsiaTheme="minorEastAsia" w:cs="Times New Roman" w:hint="eastAsia"/>
                    </w:rPr>
                    <w:t>on</w:t>
                  </w:r>
                  <w:r w:rsidRPr="000A2602">
                    <w:rPr>
                      <w:rFonts w:eastAsiaTheme="minorEastAsia" w:cs="Times New Roman"/>
                    </w:rPr>
                    <w:t>"</w:t>
                  </w:r>
                  <w:r>
                    <w:rPr>
                      <w:rFonts w:eastAsiaTheme="minorEastAsia" w:cs="Times New Roman" w:hint="eastAsia"/>
                    </w:rPr>
                    <w:t>，</w:t>
                  </w:r>
                  <w:r w:rsidRPr="000A2602">
                    <w:rPr>
                      <w:rFonts w:eastAsiaTheme="minorEastAsia" w:cs="Times New Roman"/>
                    </w:rPr>
                    <w:t>"</w:t>
                  </w:r>
                  <w:r>
                    <w:rPr>
                      <w:rFonts w:eastAsiaTheme="minorEastAsia" w:cs="Times New Roman" w:hint="eastAsia"/>
                    </w:rPr>
                    <w:t>off</w:t>
                  </w:r>
                  <w:r w:rsidRPr="000A2602">
                    <w:rPr>
                      <w:rFonts w:eastAsiaTheme="minorEastAsia" w:cs="Times New Roman"/>
                    </w:rPr>
                    <w:t>"</w:t>
                  </w:r>
                  <w:r>
                    <w:rPr>
                      <w:rFonts w:eastAsiaTheme="minorEastAsia" w:cs="Times New Roman" w:hint="eastAsia"/>
                    </w:rPr>
                    <w:t>，系统默认为</w:t>
                  </w:r>
                  <w:r w:rsidRPr="000A2602">
                    <w:rPr>
                      <w:rFonts w:eastAsiaTheme="minorEastAsia" w:cs="Times New Roman"/>
                    </w:rPr>
                    <w:t>"</w:t>
                  </w:r>
                  <w:r>
                    <w:rPr>
                      <w:rFonts w:eastAsiaTheme="minorEastAsia" w:cs="Times New Roman" w:hint="eastAsia"/>
                    </w:rPr>
                    <w:t>off</w:t>
                  </w:r>
                  <w:r w:rsidRPr="000A2602">
                    <w:rPr>
                      <w:rFonts w:eastAsiaTheme="minorEastAsia" w:cs="Times New Roman"/>
                    </w:rPr>
                    <w:t>"</w:t>
                  </w:r>
                  <w:r>
                    <w:rPr>
                      <w:rFonts w:eastAsiaTheme="minorEastAsia" w:cs="Times New Roman" w:hint="eastAsia"/>
                    </w:rPr>
                    <w:t>。</w:t>
                  </w:r>
                </w:p>
              </w:tc>
            </w:tr>
            <w:tr w:rsidR="00B77D0E" w:rsidRPr="000A2602" w:rsidTr="00B77D0E">
              <w:tc>
                <w:tcPr>
                  <w:tcW w:w="1424" w:type="pct"/>
                </w:tcPr>
                <w:p w:rsidR="00B77D0E" w:rsidRPr="000A2602" w:rsidRDefault="00B77D0E" w:rsidP="00B77D0E">
                  <w:pPr>
                    <w:ind w:left="0"/>
                    <w:rPr>
                      <w:rFonts w:eastAsiaTheme="minorEastAsia" w:cs="Times New Roman"/>
                    </w:rPr>
                  </w:pPr>
                  <w:r w:rsidRPr="000517FF">
                    <w:rPr>
                      <w:rFonts w:eastAsiaTheme="minorEastAsia" w:cs="Times New Roman"/>
                    </w:rPr>
                    <w:t>silenceUpgradeInterval</w:t>
                  </w:r>
                </w:p>
              </w:tc>
              <w:tc>
                <w:tcPr>
                  <w:tcW w:w="455" w:type="pct"/>
                  <w:shd w:val="clear" w:color="auto" w:fill="auto"/>
                </w:tcPr>
                <w:p w:rsidR="00B77D0E" w:rsidRPr="000A2602" w:rsidRDefault="00B77D0E" w:rsidP="00B77D0E">
                  <w:pPr>
                    <w:ind w:left="0"/>
                    <w:rPr>
                      <w:rFonts w:eastAsiaTheme="minorEastAsia" w:cs="Times New Roman"/>
                    </w:rPr>
                  </w:pPr>
                  <w:r w:rsidRPr="000A2602">
                    <w:rPr>
                      <w:rFonts w:eastAsiaTheme="minorEastAsia" w:cs="Times New Roman"/>
                    </w:rPr>
                    <w:t>string</w:t>
                  </w:r>
                </w:p>
              </w:tc>
              <w:tc>
                <w:tcPr>
                  <w:tcW w:w="3121" w:type="pct"/>
                  <w:shd w:val="clear" w:color="auto" w:fill="auto"/>
                </w:tcPr>
                <w:p w:rsidR="00B77D0E" w:rsidRPr="000A2602" w:rsidRDefault="00B77D0E" w:rsidP="00B77D0E">
                  <w:pPr>
                    <w:ind w:left="0"/>
                    <w:rPr>
                      <w:rFonts w:eastAsiaTheme="minorEastAsia" w:cs="Times New Roman"/>
                    </w:rPr>
                  </w:pPr>
                  <w:r>
                    <w:rPr>
                      <w:rFonts w:eastAsiaTheme="minorEastAsia" w:cs="Times New Roman" w:hint="eastAsia"/>
                    </w:rPr>
                    <w:t>虚拟机插件静默升级轮询间隔时间，整数字符串格式，取值范围</w:t>
                  </w:r>
                  <w:r>
                    <w:rPr>
                      <w:rFonts w:eastAsiaTheme="minorEastAsia" w:cs="Times New Roman" w:hint="eastAsia"/>
                    </w:rPr>
                    <w:t>[30</w:t>
                  </w:r>
                  <w:r>
                    <w:rPr>
                      <w:rFonts w:eastAsiaTheme="minorEastAsia" w:cs="Times New Roman" w:hint="eastAsia"/>
                    </w:rPr>
                    <w:t>，</w:t>
                  </w:r>
                  <w:r>
                    <w:rPr>
                      <w:rFonts w:eastAsiaTheme="minorEastAsia" w:cs="Times New Roman" w:hint="eastAsia"/>
                    </w:rPr>
                    <w:t>43200]</w:t>
                  </w:r>
                  <w:r w:rsidR="000B587F">
                    <w:rPr>
                      <w:rFonts w:eastAsiaTheme="minorEastAsia" w:cs="Times New Roman" w:hint="eastAsia"/>
                    </w:rPr>
                    <w:t xml:space="preserve"> </w:t>
                  </w:r>
                  <w:r w:rsidR="00605115">
                    <w:rPr>
                      <w:rFonts w:eastAsiaTheme="minorEastAsia" w:cs="Times New Roman" w:hint="eastAsia"/>
                    </w:rPr>
                    <w:t>，</w:t>
                  </w:r>
                  <w:r w:rsidR="000B587F">
                    <w:rPr>
                      <w:rFonts w:eastAsiaTheme="minorEastAsia" w:cs="Times New Roman" w:hint="eastAsia"/>
                    </w:rPr>
                    <w:t>单位为分钟。</w:t>
                  </w:r>
                </w:p>
              </w:tc>
            </w:tr>
          </w:tbl>
          <w:p w:rsidR="00B77D0E" w:rsidRPr="000A2602" w:rsidRDefault="00B77D0E" w:rsidP="00B77D0E">
            <w:pPr>
              <w:ind w:left="0"/>
              <w:rPr>
                <w:rFonts w:eastAsiaTheme="minorEastAsia" w:cs="Times New Roman"/>
              </w:rPr>
            </w:pPr>
          </w:p>
        </w:tc>
      </w:tr>
      <w:tr w:rsidR="00B77D0E" w:rsidRPr="000A2602" w:rsidTr="008D01DE">
        <w:tc>
          <w:tcPr>
            <w:tcW w:w="1229"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请求样例</w:t>
            </w:r>
          </w:p>
        </w:tc>
        <w:tc>
          <w:tcPr>
            <w:tcW w:w="8518"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 xml:space="preserve">GET </w:t>
            </w:r>
            <w:r w:rsidR="00825364" w:rsidRPr="000A2602">
              <w:rPr>
                <w:rFonts w:eastAsiaTheme="minorEastAsia" w:cs="Times New Roman"/>
              </w:rPr>
              <w:t>&lt;</w:t>
            </w:r>
            <w:r w:rsidR="00825364">
              <w:rPr>
                <w:rStyle w:val="shorttext"/>
                <w:rFonts w:eastAsiaTheme="minorEastAsia" w:cs="Times New Roman" w:hint="eastAsia"/>
              </w:rPr>
              <w:t>silenceupgrade</w:t>
            </w:r>
            <w:r w:rsidR="00825364" w:rsidRPr="000A2602">
              <w:rPr>
                <w:rFonts w:eastAsiaTheme="minorEastAsia" w:cs="Times New Roman"/>
              </w:rPr>
              <w:t>_uri&gt;</w:t>
            </w:r>
            <w:r w:rsidRPr="000A2602">
              <w:rPr>
                <w:rFonts w:eastAsiaTheme="minorEastAsia" w:cs="Times New Roman"/>
              </w:rPr>
              <w:t>/</w:t>
            </w:r>
            <w:r w:rsidRPr="00D6592A">
              <w:rPr>
                <w:rFonts w:eastAsiaTheme="minorEastAsia" w:cs="Times New Roman"/>
              </w:rPr>
              <w:t>getSilenceUpgradeCfg</w:t>
            </w:r>
            <w:r w:rsidRPr="000A2602">
              <w:rPr>
                <w:rFonts w:eastAsiaTheme="minorEastAsia" w:cs="Times New Roman"/>
              </w:rPr>
              <w:t xml:space="preserve"> HTTP/1.1 </w:t>
            </w:r>
          </w:p>
          <w:p w:rsidR="00B77D0E" w:rsidRPr="000A2602" w:rsidRDefault="00B77D0E" w:rsidP="00B77D0E">
            <w:pPr>
              <w:ind w:left="0"/>
              <w:rPr>
                <w:rFonts w:eastAsiaTheme="minorEastAsia" w:cs="Times New Roman"/>
              </w:rPr>
            </w:pPr>
            <w:r w:rsidRPr="000A2602">
              <w:rPr>
                <w:rFonts w:eastAsiaTheme="minorEastAsia" w:cs="Times New Roman"/>
              </w:rPr>
              <w:t>Host: https://&lt;ip&gt;:&lt;port&gt;</w:t>
            </w:r>
          </w:p>
          <w:p w:rsidR="00B77D0E" w:rsidRPr="000A2602" w:rsidRDefault="00B77D0E" w:rsidP="00B77D0E">
            <w:pPr>
              <w:ind w:left="0"/>
              <w:rPr>
                <w:rFonts w:eastAsiaTheme="minorEastAsia" w:cs="Times New Roman"/>
              </w:rPr>
            </w:pPr>
            <w:r w:rsidRPr="000A2602">
              <w:rPr>
                <w:rFonts w:eastAsiaTheme="minorEastAsia" w:cs="Times New Roman"/>
              </w:rPr>
              <w:t>Content-Type: application/json</w:t>
            </w:r>
          </w:p>
          <w:p w:rsidR="00B77D0E" w:rsidRPr="000A2602" w:rsidRDefault="00B77D0E" w:rsidP="00B77D0E">
            <w:pPr>
              <w:ind w:left="0"/>
              <w:rPr>
                <w:rFonts w:eastAsiaTheme="minorEastAsia" w:cs="Times New Roman"/>
              </w:rPr>
            </w:pPr>
            <w:r w:rsidRPr="000A2602">
              <w:rPr>
                <w:rFonts w:eastAsiaTheme="minorEastAsia" w:cs="Times New Roman"/>
              </w:rPr>
              <w:t>Accept: application/json;version=&lt;version&gt;</w:t>
            </w:r>
          </w:p>
          <w:p w:rsidR="00B77D0E" w:rsidRPr="000A2602" w:rsidRDefault="00B77D0E" w:rsidP="00B77D0E">
            <w:pPr>
              <w:ind w:left="0"/>
              <w:rPr>
                <w:rFonts w:eastAsiaTheme="minorEastAsia" w:cs="Times New Roman"/>
              </w:rPr>
            </w:pPr>
            <w:r w:rsidRPr="000A2602">
              <w:rPr>
                <w:rFonts w:eastAsiaTheme="minorEastAsia" w:cs="Times New Roman"/>
              </w:rPr>
              <w:t>X-Auth-Token: &lt;Authen_TOKEN&gt;</w:t>
            </w:r>
          </w:p>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 xml:space="preserve"> </w:t>
            </w:r>
          </w:p>
        </w:tc>
      </w:tr>
      <w:tr w:rsidR="00B77D0E" w:rsidRPr="000A2602" w:rsidTr="008D01DE">
        <w:tc>
          <w:tcPr>
            <w:tcW w:w="1229"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响应样例</w:t>
            </w:r>
          </w:p>
        </w:tc>
        <w:tc>
          <w:tcPr>
            <w:tcW w:w="8518"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HTTP/1.1 200 OK</w:t>
            </w:r>
          </w:p>
          <w:p w:rsidR="00B77D0E" w:rsidRPr="000A2602" w:rsidRDefault="00B77D0E" w:rsidP="00B77D0E">
            <w:pPr>
              <w:ind w:left="0"/>
              <w:rPr>
                <w:rFonts w:eastAsiaTheme="minorEastAsia" w:cs="Times New Roman"/>
              </w:rPr>
            </w:pPr>
            <w:r w:rsidRPr="000A2602">
              <w:rPr>
                <w:rFonts w:eastAsiaTheme="minorEastAsia" w:cs="Times New Roman"/>
              </w:rPr>
              <w:t>Date: Mon, 12 Nov 2007 15:55:01 GMT</w:t>
            </w:r>
          </w:p>
          <w:p w:rsidR="00B77D0E" w:rsidRPr="000A2602" w:rsidRDefault="00B77D0E" w:rsidP="00B77D0E">
            <w:pPr>
              <w:ind w:left="0"/>
              <w:rPr>
                <w:rFonts w:eastAsiaTheme="minorEastAsia" w:cs="Times New Roman"/>
              </w:rPr>
            </w:pPr>
            <w:r w:rsidRPr="000A2602">
              <w:rPr>
                <w:rFonts w:eastAsiaTheme="minorEastAsia" w:cs="Times New Roman"/>
              </w:rPr>
              <w:t>Content-Length: xxx</w:t>
            </w:r>
          </w:p>
          <w:p w:rsidR="00B77D0E" w:rsidRPr="000A2602" w:rsidRDefault="00B77D0E" w:rsidP="00B77D0E">
            <w:pPr>
              <w:ind w:left="0"/>
              <w:rPr>
                <w:rFonts w:eastAsiaTheme="minorEastAsia" w:cs="Times New Roman"/>
              </w:rPr>
            </w:pPr>
            <w:r w:rsidRPr="000A2602">
              <w:rPr>
                <w:rFonts w:eastAsiaTheme="minorEastAsia" w:cs="Times New Roman"/>
              </w:rPr>
              <w:t>Content-Type: application/json; charset=UTF-8</w:t>
            </w:r>
          </w:p>
          <w:p w:rsidR="00B77D0E" w:rsidRPr="000A2602" w:rsidRDefault="00B77D0E" w:rsidP="00B77D0E">
            <w:pPr>
              <w:ind w:left="0"/>
              <w:rPr>
                <w:rFonts w:eastAsiaTheme="minorEastAsia" w:cs="Times New Roman"/>
              </w:rPr>
            </w:pPr>
            <w:r w:rsidRPr="000A2602">
              <w:rPr>
                <w:rFonts w:eastAsiaTheme="minorEastAsia" w:cs="Times New Roman"/>
              </w:rPr>
              <w:t>{</w:t>
            </w:r>
          </w:p>
          <w:p w:rsidR="00B77D0E" w:rsidRPr="000A2602" w:rsidRDefault="00B77D0E" w:rsidP="00B77D0E">
            <w:pPr>
              <w:ind w:left="0"/>
              <w:rPr>
                <w:rFonts w:eastAsiaTheme="minorEastAsia" w:cs="Times New Roman"/>
              </w:rPr>
            </w:pPr>
            <w:r w:rsidRPr="000A2602">
              <w:rPr>
                <w:rFonts w:eastAsiaTheme="minorEastAsia" w:cs="Times New Roman"/>
              </w:rPr>
              <w:t>"</w:t>
            </w:r>
            <w:r w:rsidRPr="00D6592A">
              <w:rPr>
                <w:rFonts w:eastAsiaTheme="minorEastAsia" w:cs="Times New Roman"/>
              </w:rPr>
              <w:t>silenceUpgradeInterval</w:t>
            </w:r>
            <w:r w:rsidRPr="000A2602">
              <w:rPr>
                <w:rFonts w:eastAsiaTheme="minorEastAsia" w:cs="Times New Roman"/>
              </w:rPr>
              <w:t>": string,</w:t>
            </w:r>
          </w:p>
          <w:p w:rsidR="00B77D0E" w:rsidRPr="000A2602" w:rsidRDefault="00B77D0E" w:rsidP="00B77D0E">
            <w:pPr>
              <w:ind w:left="0"/>
              <w:rPr>
                <w:rFonts w:eastAsiaTheme="minorEastAsia" w:cs="Times New Roman"/>
              </w:rPr>
            </w:pPr>
            <w:r w:rsidRPr="000A2602">
              <w:rPr>
                <w:rFonts w:eastAsiaTheme="minorEastAsia" w:cs="Times New Roman"/>
              </w:rPr>
              <w:t>"</w:t>
            </w:r>
            <w:r w:rsidRPr="00D6592A">
              <w:rPr>
                <w:rFonts w:eastAsiaTheme="minorEastAsia" w:cs="Times New Roman"/>
              </w:rPr>
              <w:t>silenceUpgradeSwitch</w:t>
            </w:r>
            <w:r w:rsidRPr="000A2602">
              <w:rPr>
                <w:rFonts w:eastAsiaTheme="minorEastAsia" w:cs="Times New Roman"/>
              </w:rPr>
              <w:t>": string</w:t>
            </w:r>
            <w:r w:rsidRPr="000A2602">
              <w:rPr>
                <w:rFonts w:eastAsiaTheme="minorEastAsia" w:cs="Times New Roman" w:hint="eastAsia"/>
              </w:rPr>
              <w:t>,</w:t>
            </w:r>
          </w:p>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w:t>
            </w:r>
          </w:p>
        </w:tc>
      </w:tr>
      <w:tr w:rsidR="00B77D0E" w:rsidRPr="000A2602" w:rsidTr="008D01DE">
        <w:tc>
          <w:tcPr>
            <w:tcW w:w="1229" w:type="dxa"/>
            <w:tcBorders>
              <w:top w:val="single" w:sz="4" w:space="0" w:color="000000"/>
              <w:left w:val="single" w:sz="4" w:space="0" w:color="000000"/>
              <w:bottom w:val="single" w:sz="4" w:space="0" w:color="000000"/>
              <w:right w:val="single" w:sz="4" w:space="0" w:color="000000"/>
            </w:tcBorders>
          </w:tcPr>
          <w:p w:rsidR="00B77D0E" w:rsidRPr="000A2602" w:rsidRDefault="00B77D0E" w:rsidP="00B77D0E">
            <w:pPr>
              <w:ind w:left="0"/>
              <w:rPr>
                <w:rFonts w:eastAsiaTheme="minorEastAsia" w:cs="Times New Roman"/>
              </w:rPr>
            </w:pPr>
            <w:r w:rsidRPr="000A2602">
              <w:rPr>
                <w:rFonts w:eastAsiaTheme="minorEastAsia" w:cs="Times New Roman"/>
              </w:rPr>
              <w:t>错误码</w:t>
            </w:r>
          </w:p>
        </w:tc>
        <w:tc>
          <w:tcPr>
            <w:tcW w:w="851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2149"/>
            </w:tblGrid>
            <w:tr w:rsidR="00B77D0E" w:rsidRPr="000A2602" w:rsidTr="00B77D0E">
              <w:tc>
                <w:tcPr>
                  <w:tcW w:w="2151"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http</w:t>
                  </w:r>
                  <w:r w:rsidRPr="000A2602">
                    <w:rPr>
                      <w:rFonts w:eastAsiaTheme="minorEastAsia" w:cs="Times New Roman"/>
                    </w:rPr>
                    <w:t>错误码</w:t>
                  </w:r>
                </w:p>
              </w:tc>
              <w:tc>
                <w:tcPr>
                  <w:tcW w:w="2165"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errorcode</w:t>
                  </w:r>
                </w:p>
              </w:tc>
              <w:tc>
                <w:tcPr>
                  <w:tcW w:w="2149"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描述</w:t>
                  </w:r>
                </w:p>
              </w:tc>
            </w:tr>
            <w:tr w:rsidR="00B77D0E" w:rsidRPr="000A2602" w:rsidTr="00B77D0E">
              <w:tc>
                <w:tcPr>
                  <w:tcW w:w="2151"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hint="eastAsia"/>
                    </w:rPr>
                    <w:t>400</w:t>
                  </w:r>
                </w:p>
              </w:tc>
              <w:tc>
                <w:tcPr>
                  <w:tcW w:w="2165"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rPr>
                    <w:t>11040002</w:t>
                  </w:r>
                </w:p>
              </w:tc>
              <w:tc>
                <w:tcPr>
                  <w:tcW w:w="2149" w:type="dxa"/>
                </w:tcPr>
                <w:p w:rsidR="00B77D0E" w:rsidRPr="000A2602" w:rsidRDefault="00B77D0E" w:rsidP="00B77D0E">
                  <w:pPr>
                    <w:tabs>
                      <w:tab w:val="left" w:pos="198"/>
                    </w:tabs>
                    <w:ind w:left="0"/>
                    <w:rPr>
                      <w:rFonts w:eastAsiaTheme="minorEastAsia" w:cs="Times New Roman"/>
                    </w:rPr>
                  </w:pPr>
                  <w:r w:rsidRPr="000A2602">
                    <w:rPr>
                      <w:rFonts w:eastAsiaTheme="minorEastAsia" w:cs="Times New Roman" w:hint="eastAsia"/>
                    </w:rPr>
                    <w:t>内部通信失败。</w:t>
                  </w:r>
                </w:p>
              </w:tc>
            </w:tr>
          </w:tbl>
          <w:p w:rsidR="00B77D0E" w:rsidRPr="000A2602" w:rsidRDefault="00B77D0E" w:rsidP="00B77D0E">
            <w:pPr>
              <w:tabs>
                <w:tab w:val="left" w:pos="198"/>
              </w:tabs>
              <w:ind w:left="0"/>
              <w:rPr>
                <w:rFonts w:eastAsiaTheme="minorEastAsia" w:cs="Times New Roman"/>
              </w:rPr>
            </w:pPr>
            <w:r w:rsidRPr="000A2602">
              <w:rPr>
                <w:rFonts w:eastAsiaTheme="minorEastAsia" w:cs="Times New Roman" w:hint="eastAsia"/>
              </w:rPr>
              <w:t xml:space="preserve"> </w:t>
            </w:r>
            <w:r w:rsidRPr="000A2602">
              <w:rPr>
                <w:rFonts w:eastAsiaTheme="minorEastAsia" w:cs="Times New Roman" w:hint="eastAsia"/>
              </w:rPr>
              <w:t>说明：只有配置服务异常时，才会产生此错误码</w:t>
            </w:r>
          </w:p>
        </w:tc>
      </w:tr>
    </w:tbl>
    <w:p w:rsidR="00F2784B" w:rsidRDefault="00F2784B" w:rsidP="00F2784B">
      <w:pPr>
        <w:pStyle w:val="31"/>
      </w:pPr>
      <w:bookmarkStart w:id="160" w:name="_Toc509581466"/>
      <w:bookmarkStart w:id="161" w:name="_Toc28629835"/>
      <w:r>
        <w:rPr>
          <w:rFonts w:hint="eastAsia"/>
        </w:rPr>
        <w:t>配置虚拟机插件静默升级</w:t>
      </w:r>
      <w:bookmarkEnd w:id="160"/>
      <w:bookmarkEnd w:id="161"/>
    </w:p>
    <w:p w:rsidR="004247D9" w:rsidRDefault="004247D9" w:rsidP="00B77D0E">
      <w:pPr>
        <w:ind w:left="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8"/>
        <w:gridCol w:w="7088"/>
      </w:tblGrid>
      <w:tr w:rsidR="00593389" w:rsidTr="008D01DE">
        <w:tc>
          <w:tcPr>
            <w:tcW w:w="95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接口功能</w:t>
            </w:r>
          </w:p>
        </w:tc>
        <w:tc>
          <w:tcPr>
            <w:tcW w:w="7088" w:type="dxa"/>
            <w:tcBorders>
              <w:top w:val="single" w:sz="4" w:space="0" w:color="000000"/>
              <w:left w:val="single" w:sz="4" w:space="0" w:color="000000"/>
              <w:bottom w:val="single" w:sz="4" w:space="0" w:color="000000"/>
              <w:right w:val="single" w:sz="4" w:space="0" w:color="000000"/>
            </w:tcBorders>
          </w:tcPr>
          <w:p w:rsidR="00593389" w:rsidRDefault="00593389" w:rsidP="00B053E5">
            <w:pPr>
              <w:ind w:left="0"/>
              <w:rPr>
                <w:rFonts w:eastAsiaTheme="minorEastAsia" w:cs="Times New Roman"/>
                <w:kern w:val="0"/>
              </w:rPr>
            </w:pPr>
            <w:r w:rsidRPr="000A2602">
              <w:rPr>
                <w:rFonts w:eastAsiaTheme="minorEastAsia" w:cs="Times New Roman"/>
              </w:rPr>
              <w:t>配置</w:t>
            </w:r>
            <w:r>
              <w:rPr>
                <w:rFonts w:eastAsiaTheme="minorEastAsia" w:cs="Times New Roman" w:hint="eastAsia"/>
              </w:rPr>
              <w:t>虚拟机插件静默升级</w:t>
            </w:r>
          </w:p>
        </w:tc>
      </w:tr>
      <w:tr w:rsidR="00593389" w:rsidRPr="000A2602" w:rsidTr="008D01DE">
        <w:trPr>
          <w:trHeight w:val="4390"/>
        </w:trPr>
        <w:tc>
          <w:tcPr>
            <w:tcW w:w="95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接口描述</w:t>
            </w:r>
          </w:p>
        </w:tc>
        <w:tc>
          <w:tcPr>
            <w:tcW w:w="708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6"/>
              <w:gridCol w:w="695"/>
              <w:gridCol w:w="3991"/>
            </w:tblGrid>
            <w:tr w:rsidR="00593389" w:rsidRPr="000A2602" w:rsidTr="00B053E5">
              <w:tc>
                <w:tcPr>
                  <w:tcW w:w="1586" w:type="pct"/>
                  <w:shd w:val="clear" w:color="auto" w:fill="D9D9D9"/>
                </w:tcPr>
                <w:p w:rsidR="00593389" w:rsidRPr="000A2602" w:rsidRDefault="00593389" w:rsidP="00B053E5">
                  <w:pPr>
                    <w:ind w:left="0"/>
                    <w:rPr>
                      <w:rFonts w:eastAsiaTheme="minorEastAsia" w:cs="Times New Roman"/>
                    </w:rPr>
                  </w:pPr>
                  <w:r w:rsidRPr="00534AC7">
                    <w:rPr>
                      <w:rFonts w:eastAsiaTheme="minorEastAsia" w:cs="Times New Roman"/>
                      <w:b/>
                    </w:rPr>
                    <w:t>Name</w:t>
                  </w:r>
                </w:p>
              </w:tc>
              <w:tc>
                <w:tcPr>
                  <w:tcW w:w="3414" w:type="pct"/>
                  <w:gridSpan w:val="2"/>
                  <w:shd w:val="clear" w:color="auto" w:fill="auto"/>
                </w:tcPr>
                <w:p w:rsidR="00593389" w:rsidRDefault="00593389" w:rsidP="00B053E5">
                  <w:pPr>
                    <w:ind w:left="0"/>
                    <w:rPr>
                      <w:rFonts w:eastAsiaTheme="minorEastAsia" w:cs="Times New Roman"/>
                    </w:rPr>
                  </w:pPr>
                  <w:r w:rsidRPr="000A2602">
                    <w:rPr>
                      <w:rFonts w:eastAsiaTheme="minorEastAsia" w:cs="Times New Roman"/>
                    </w:rPr>
                    <w:t>请求</w:t>
                  </w:r>
                  <w:r>
                    <w:rPr>
                      <w:rFonts w:eastAsiaTheme="minorEastAsia" w:cs="Times New Roman" w:hint="eastAsia"/>
                    </w:rPr>
                    <w:t>正文</w:t>
                  </w:r>
                  <w:r w:rsidRPr="000A2602">
                    <w:rPr>
                      <w:rFonts w:eastAsiaTheme="minorEastAsia" w:cs="Times New Roman"/>
                    </w:rPr>
                    <w:t>描述</w:t>
                  </w:r>
                </w:p>
              </w:tc>
            </w:tr>
            <w:tr w:rsidR="00593389" w:rsidRPr="000A2602" w:rsidTr="00B053E5">
              <w:tc>
                <w:tcPr>
                  <w:tcW w:w="1586" w:type="pct"/>
                  <w:shd w:val="clear" w:color="auto" w:fill="D9D9D9"/>
                </w:tcPr>
                <w:p w:rsidR="00593389" w:rsidRPr="000A2602" w:rsidRDefault="00593389" w:rsidP="00B053E5">
                  <w:pPr>
                    <w:ind w:left="0"/>
                    <w:rPr>
                      <w:rFonts w:eastAsiaTheme="minorEastAsia" w:cs="Times New Roman"/>
                    </w:rPr>
                  </w:pPr>
                  <w:r w:rsidRPr="00534AC7">
                    <w:rPr>
                      <w:rFonts w:eastAsiaTheme="minorEastAsia" w:cs="Times New Roman"/>
                      <w:b/>
                    </w:rPr>
                    <w:t>A</w:t>
                  </w:r>
                  <w:r>
                    <w:rPr>
                      <w:rFonts w:eastAsiaTheme="minorEastAsia" w:cs="Times New Roman" w:hint="eastAsia"/>
                      <w:b/>
                    </w:rPr>
                    <w:t>t</w:t>
                  </w:r>
                  <w:r w:rsidRPr="00534AC7">
                    <w:rPr>
                      <w:rFonts w:eastAsiaTheme="minorEastAsia" w:cs="Times New Roman"/>
                      <w:b/>
                    </w:rPr>
                    <w:t>tribute</w:t>
                  </w:r>
                </w:p>
              </w:tc>
              <w:tc>
                <w:tcPr>
                  <w:tcW w:w="506" w:type="pct"/>
                  <w:shd w:val="clear" w:color="auto" w:fill="D9D9D9"/>
                </w:tcPr>
                <w:p w:rsidR="00593389" w:rsidRPr="000A2602" w:rsidRDefault="00593389" w:rsidP="00B053E5">
                  <w:pPr>
                    <w:ind w:left="0"/>
                    <w:rPr>
                      <w:rFonts w:eastAsiaTheme="minorEastAsia" w:cs="Times New Roman"/>
                    </w:rPr>
                  </w:pPr>
                  <w:r w:rsidRPr="00534AC7">
                    <w:rPr>
                      <w:rFonts w:eastAsiaTheme="minorEastAsia" w:cs="Times New Roman"/>
                      <w:b/>
                    </w:rPr>
                    <w:t>Type</w:t>
                  </w:r>
                </w:p>
              </w:tc>
              <w:tc>
                <w:tcPr>
                  <w:tcW w:w="2908" w:type="pct"/>
                  <w:shd w:val="clear" w:color="auto" w:fill="D9D9D9"/>
                </w:tcPr>
                <w:p w:rsidR="00593389" w:rsidRPr="000A2602" w:rsidRDefault="00593389" w:rsidP="00B053E5">
                  <w:pPr>
                    <w:ind w:left="0"/>
                    <w:rPr>
                      <w:rFonts w:eastAsiaTheme="minorEastAsia" w:cs="Times New Roman"/>
                    </w:rPr>
                  </w:pPr>
                  <w:r w:rsidRPr="00534AC7">
                    <w:rPr>
                      <w:rFonts w:eastAsiaTheme="minorEastAsia" w:cs="Times New Roman"/>
                      <w:b/>
                    </w:rPr>
                    <w:t>Description</w:t>
                  </w:r>
                </w:p>
              </w:tc>
            </w:tr>
            <w:tr w:rsidR="00593389" w:rsidRPr="000A2602" w:rsidTr="00B053E5">
              <w:tc>
                <w:tcPr>
                  <w:tcW w:w="1586" w:type="pct"/>
                </w:tcPr>
                <w:p w:rsidR="00593389" w:rsidRPr="000A2602" w:rsidRDefault="00593389" w:rsidP="00B053E5">
                  <w:pPr>
                    <w:ind w:left="0"/>
                    <w:rPr>
                      <w:rFonts w:eastAsiaTheme="minorEastAsia" w:cs="Times New Roman"/>
                    </w:rPr>
                  </w:pPr>
                  <w:r w:rsidRPr="001A3C27">
                    <w:rPr>
                      <w:rFonts w:eastAsiaTheme="minorEastAsia" w:cs="Times New Roman"/>
                    </w:rPr>
                    <w:t>silenceUpgradeSwitch</w:t>
                  </w:r>
                </w:p>
              </w:tc>
              <w:tc>
                <w:tcPr>
                  <w:tcW w:w="506" w:type="pct"/>
                  <w:shd w:val="clear" w:color="auto" w:fill="auto"/>
                </w:tcPr>
                <w:p w:rsidR="00593389" w:rsidRPr="000A2602" w:rsidRDefault="00593389" w:rsidP="00B053E5">
                  <w:pPr>
                    <w:ind w:left="0"/>
                    <w:rPr>
                      <w:rFonts w:eastAsiaTheme="minorEastAsia" w:cs="Times New Roman"/>
                    </w:rPr>
                  </w:pPr>
                  <w:r w:rsidRPr="000A2602">
                    <w:rPr>
                      <w:rFonts w:eastAsiaTheme="minorEastAsia" w:cs="Times New Roman"/>
                    </w:rPr>
                    <w:t>string</w:t>
                  </w:r>
                </w:p>
              </w:tc>
              <w:tc>
                <w:tcPr>
                  <w:tcW w:w="2908" w:type="pct"/>
                  <w:shd w:val="clear" w:color="auto" w:fill="auto"/>
                </w:tcPr>
                <w:p w:rsidR="00593389" w:rsidRDefault="00593389" w:rsidP="00B053E5">
                  <w:pPr>
                    <w:ind w:left="0"/>
                    <w:rPr>
                      <w:rFonts w:eastAsiaTheme="minorEastAsia" w:cs="Times New Roman"/>
                    </w:rPr>
                  </w:pPr>
                  <w:r>
                    <w:rPr>
                      <w:rFonts w:eastAsiaTheme="minorEastAsia" w:cs="Times New Roman" w:hint="eastAsia"/>
                    </w:rPr>
                    <w:t>虚拟机插件静默升级开关，必选。</w:t>
                  </w:r>
                </w:p>
                <w:p w:rsidR="00593389" w:rsidRPr="000A2602" w:rsidRDefault="00593389" w:rsidP="00B053E5">
                  <w:pPr>
                    <w:ind w:left="0"/>
                    <w:rPr>
                      <w:rFonts w:eastAsiaTheme="minorEastAsia" w:cs="Times New Roman"/>
                    </w:rPr>
                  </w:pPr>
                  <w:r>
                    <w:rPr>
                      <w:rFonts w:eastAsiaTheme="minorEastAsia" w:cs="Times New Roman" w:hint="eastAsia"/>
                    </w:rPr>
                    <w:t>取值范围</w:t>
                  </w:r>
                  <w:r w:rsidRPr="000A2602">
                    <w:rPr>
                      <w:rFonts w:eastAsiaTheme="minorEastAsia" w:cs="Times New Roman"/>
                    </w:rPr>
                    <w:t>"</w:t>
                  </w:r>
                  <w:r>
                    <w:rPr>
                      <w:rFonts w:eastAsiaTheme="minorEastAsia" w:cs="Times New Roman" w:hint="eastAsia"/>
                    </w:rPr>
                    <w:t>on</w:t>
                  </w:r>
                  <w:r w:rsidRPr="000A2602">
                    <w:rPr>
                      <w:rFonts w:eastAsiaTheme="minorEastAsia" w:cs="Times New Roman"/>
                    </w:rPr>
                    <w:t>"</w:t>
                  </w:r>
                  <w:r>
                    <w:rPr>
                      <w:rFonts w:eastAsiaTheme="minorEastAsia" w:cs="Times New Roman" w:hint="eastAsia"/>
                    </w:rPr>
                    <w:t>，</w:t>
                  </w:r>
                  <w:r w:rsidRPr="000A2602">
                    <w:rPr>
                      <w:rFonts w:eastAsiaTheme="minorEastAsia" w:cs="Times New Roman"/>
                    </w:rPr>
                    <w:t>"</w:t>
                  </w:r>
                  <w:r>
                    <w:rPr>
                      <w:rFonts w:eastAsiaTheme="minorEastAsia" w:cs="Times New Roman" w:hint="eastAsia"/>
                    </w:rPr>
                    <w:t>off</w:t>
                  </w:r>
                  <w:r w:rsidRPr="000A2602">
                    <w:rPr>
                      <w:rFonts w:eastAsiaTheme="minorEastAsia" w:cs="Times New Roman"/>
                    </w:rPr>
                    <w:t>"</w:t>
                  </w:r>
                  <w:r>
                    <w:rPr>
                      <w:rFonts w:eastAsiaTheme="minorEastAsia" w:cs="Times New Roman" w:hint="eastAsia"/>
                    </w:rPr>
                    <w:t>，系统默认为</w:t>
                  </w:r>
                  <w:r w:rsidRPr="000A2602">
                    <w:rPr>
                      <w:rFonts w:eastAsiaTheme="minorEastAsia" w:cs="Times New Roman"/>
                    </w:rPr>
                    <w:t>"</w:t>
                  </w:r>
                  <w:r>
                    <w:rPr>
                      <w:rFonts w:eastAsiaTheme="minorEastAsia" w:cs="Times New Roman" w:hint="eastAsia"/>
                    </w:rPr>
                    <w:t>off</w:t>
                  </w:r>
                  <w:r w:rsidRPr="000A2602">
                    <w:rPr>
                      <w:rFonts w:eastAsiaTheme="minorEastAsia" w:cs="Times New Roman"/>
                    </w:rPr>
                    <w:t>"</w:t>
                  </w:r>
                  <w:r>
                    <w:rPr>
                      <w:rFonts w:eastAsiaTheme="minorEastAsia" w:cs="Times New Roman" w:hint="eastAsia"/>
                    </w:rPr>
                    <w:t>。</w:t>
                  </w:r>
                </w:p>
              </w:tc>
            </w:tr>
            <w:tr w:rsidR="00593389" w:rsidRPr="000A2602" w:rsidTr="00B053E5">
              <w:tc>
                <w:tcPr>
                  <w:tcW w:w="1586" w:type="pct"/>
                </w:tcPr>
                <w:p w:rsidR="00593389" w:rsidRPr="000A2602" w:rsidRDefault="00593389" w:rsidP="00B053E5">
                  <w:pPr>
                    <w:ind w:left="0"/>
                    <w:rPr>
                      <w:rFonts w:eastAsiaTheme="minorEastAsia" w:cs="Times New Roman"/>
                    </w:rPr>
                  </w:pPr>
                  <w:r w:rsidRPr="001A3C27">
                    <w:rPr>
                      <w:rFonts w:eastAsiaTheme="minorEastAsia" w:cs="Times New Roman"/>
                    </w:rPr>
                    <w:t>silenceUpgradeInterval</w:t>
                  </w:r>
                </w:p>
              </w:tc>
              <w:tc>
                <w:tcPr>
                  <w:tcW w:w="506" w:type="pct"/>
                  <w:shd w:val="clear" w:color="auto" w:fill="auto"/>
                </w:tcPr>
                <w:p w:rsidR="00593389" w:rsidRPr="000A2602" w:rsidRDefault="00593389" w:rsidP="00B053E5">
                  <w:pPr>
                    <w:ind w:left="0"/>
                    <w:rPr>
                      <w:rFonts w:eastAsiaTheme="minorEastAsia" w:cs="Times New Roman"/>
                    </w:rPr>
                  </w:pPr>
                  <w:r w:rsidRPr="000A2602">
                    <w:rPr>
                      <w:rFonts w:eastAsiaTheme="minorEastAsia" w:cs="Times New Roman"/>
                    </w:rPr>
                    <w:t>string</w:t>
                  </w:r>
                </w:p>
              </w:tc>
              <w:tc>
                <w:tcPr>
                  <w:tcW w:w="2908" w:type="pct"/>
                  <w:shd w:val="clear" w:color="auto" w:fill="auto"/>
                </w:tcPr>
                <w:p w:rsidR="00593389" w:rsidRDefault="00593389" w:rsidP="00B053E5">
                  <w:pPr>
                    <w:ind w:left="0"/>
                    <w:rPr>
                      <w:rFonts w:eastAsiaTheme="minorEastAsia" w:cs="Times New Roman"/>
                    </w:rPr>
                  </w:pPr>
                  <w:r>
                    <w:rPr>
                      <w:rFonts w:eastAsiaTheme="minorEastAsia" w:cs="Times New Roman" w:hint="eastAsia"/>
                    </w:rPr>
                    <w:t>虚拟机插件静默升级轮询间隔时间，必选。</w:t>
                  </w:r>
                </w:p>
                <w:p w:rsidR="00593389" w:rsidRPr="000A2602" w:rsidRDefault="00593389" w:rsidP="0025118D">
                  <w:pPr>
                    <w:ind w:left="0"/>
                    <w:rPr>
                      <w:rFonts w:eastAsiaTheme="minorEastAsia" w:cs="Times New Roman"/>
                    </w:rPr>
                  </w:pPr>
                  <w:r>
                    <w:rPr>
                      <w:rFonts w:eastAsiaTheme="minorEastAsia" w:cs="Times New Roman" w:hint="eastAsia"/>
                    </w:rPr>
                    <w:t>整数字符串格式，取值范围</w:t>
                  </w:r>
                  <w:r>
                    <w:rPr>
                      <w:rFonts w:eastAsiaTheme="minorEastAsia" w:cs="Times New Roman" w:hint="eastAsia"/>
                    </w:rPr>
                    <w:t>[30</w:t>
                  </w:r>
                  <w:r>
                    <w:rPr>
                      <w:rFonts w:eastAsiaTheme="minorEastAsia" w:cs="Times New Roman" w:hint="eastAsia"/>
                    </w:rPr>
                    <w:t>，</w:t>
                  </w:r>
                  <w:r>
                    <w:rPr>
                      <w:rFonts w:eastAsiaTheme="minorEastAsia" w:cs="Times New Roman" w:hint="eastAsia"/>
                    </w:rPr>
                    <w:t>43200]</w:t>
                  </w:r>
                  <w:r w:rsidR="0025118D">
                    <w:rPr>
                      <w:rFonts w:eastAsiaTheme="minorEastAsia" w:cs="Times New Roman" w:hint="eastAsia"/>
                    </w:rPr>
                    <w:t>，单位为分钟</w:t>
                  </w:r>
                  <w:r>
                    <w:rPr>
                      <w:rFonts w:eastAsiaTheme="minorEastAsia" w:cs="Times New Roman" w:hint="eastAsia"/>
                    </w:rPr>
                    <w:t>。</w:t>
                  </w:r>
                </w:p>
              </w:tc>
            </w:tr>
          </w:tbl>
          <w:p w:rsidR="00593389" w:rsidRPr="000A2602" w:rsidRDefault="00593389" w:rsidP="00B053E5">
            <w:pPr>
              <w:ind w:left="0"/>
              <w:rPr>
                <w:rFonts w:eastAsiaTheme="minorEastAsia" w:cs="Times New Roman"/>
              </w:rPr>
            </w:pPr>
          </w:p>
        </w:tc>
      </w:tr>
      <w:tr w:rsidR="00593389" w:rsidRPr="000A2602" w:rsidTr="008D01DE">
        <w:tc>
          <w:tcPr>
            <w:tcW w:w="95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请求样例</w:t>
            </w:r>
          </w:p>
        </w:tc>
        <w:tc>
          <w:tcPr>
            <w:tcW w:w="708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 xml:space="preserve">POST </w:t>
            </w:r>
            <w:r w:rsidR="00037E80" w:rsidRPr="000A2602">
              <w:rPr>
                <w:rFonts w:eastAsiaTheme="minorEastAsia" w:cs="Times New Roman"/>
              </w:rPr>
              <w:t>&lt;</w:t>
            </w:r>
            <w:r w:rsidR="00037E80">
              <w:rPr>
                <w:rStyle w:val="shorttext"/>
                <w:rFonts w:eastAsiaTheme="minorEastAsia" w:cs="Times New Roman" w:hint="eastAsia"/>
              </w:rPr>
              <w:t>silenceupgrade</w:t>
            </w:r>
            <w:r w:rsidR="00037E80" w:rsidRPr="000A2602">
              <w:rPr>
                <w:rFonts w:eastAsiaTheme="minorEastAsia" w:cs="Times New Roman"/>
              </w:rPr>
              <w:t>_uri&gt;</w:t>
            </w:r>
            <w:r w:rsidRPr="000A2602">
              <w:rPr>
                <w:rFonts w:eastAsiaTheme="minorEastAsia" w:cs="Times New Roman"/>
              </w:rPr>
              <w:t>/</w:t>
            </w:r>
            <w:r w:rsidRPr="00591519">
              <w:rPr>
                <w:rFonts w:eastAsiaTheme="minorEastAsia" w:cs="Times New Roman"/>
              </w:rPr>
              <w:t>setSilenceUpgradeCfg</w:t>
            </w:r>
            <w:r w:rsidR="00BB6D39">
              <w:rPr>
                <w:rFonts w:eastAsiaTheme="minorEastAsia" w:cs="Times New Roman" w:hint="eastAsia"/>
              </w:rPr>
              <w:t xml:space="preserve"> </w:t>
            </w:r>
            <w:r w:rsidRPr="000A2602">
              <w:rPr>
                <w:rFonts w:eastAsiaTheme="minorEastAsia" w:cs="Times New Roman"/>
              </w:rPr>
              <w:t xml:space="preserve">HTTP/1.1 </w:t>
            </w:r>
          </w:p>
          <w:p w:rsidR="00593389" w:rsidRPr="000A2602" w:rsidRDefault="00593389" w:rsidP="00B053E5">
            <w:pPr>
              <w:ind w:left="0"/>
              <w:rPr>
                <w:rFonts w:eastAsiaTheme="minorEastAsia" w:cs="Times New Roman"/>
              </w:rPr>
            </w:pPr>
            <w:r w:rsidRPr="000A2602">
              <w:rPr>
                <w:rFonts w:eastAsiaTheme="minorEastAsia" w:cs="Times New Roman"/>
              </w:rPr>
              <w:t>Host: https://&lt;ip&gt;:&lt;port&gt;</w:t>
            </w:r>
          </w:p>
          <w:p w:rsidR="00593389" w:rsidRPr="000A2602" w:rsidRDefault="00593389" w:rsidP="00B053E5">
            <w:pPr>
              <w:ind w:left="0"/>
              <w:rPr>
                <w:rFonts w:eastAsiaTheme="minorEastAsia" w:cs="Times New Roman"/>
              </w:rPr>
            </w:pPr>
            <w:r w:rsidRPr="000A2602">
              <w:rPr>
                <w:rFonts w:eastAsiaTheme="minorEastAsia" w:cs="Times New Roman"/>
              </w:rPr>
              <w:t>Content-Type: application/json</w:t>
            </w:r>
          </w:p>
          <w:p w:rsidR="00593389" w:rsidRPr="000A2602" w:rsidRDefault="00593389" w:rsidP="00B053E5">
            <w:pPr>
              <w:ind w:left="0"/>
              <w:rPr>
                <w:rFonts w:eastAsiaTheme="minorEastAsia" w:cs="Times New Roman"/>
              </w:rPr>
            </w:pPr>
            <w:r w:rsidRPr="000A2602">
              <w:rPr>
                <w:rFonts w:eastAsiaTheme="minorEastAsia" w:cs="Times New Roman"/>
              </w:rPr>
              <w:t>Accept: application/json;version=&lt;version&gt;</w:t>
            </w:r>
          </w:p>
          <w:p w:rsidR="00593389" w:rsidRPr="000A2602" w:rsidRDefault="00593389" w:rsidP="00B053E5">
            <w:pPr>
              <w:ind w:left="0"/>
              <w:rPr>
                <w:rFonts w:eastAsiaTheme="minorEastAsia" w:cs="Times New Roman"/>
              </w:rPr>
            </w:pPr>
            <w:r w:rsidRPr="000A2602">
              <w:rPr>
                <w:rFonts w:eastAsiaTheme="minorEastAsia" w:cs="Times New Roman"/>
              </w:rPr>
              <w:t>X-Auth-Token: &lt;Authen_TOKEN&gt;</w:t>
            </w:r>
          </w:p>
          <w:p w:rsidR="00593389" w:rsidRPr="000A2602" w:rsidRDefault="00593389" w:rsidP="00B053E5">
            <w:pPr>
              <w:ind w:left="0"/>
              <w:rPr>
                <w:rFonts w:eastAsiaTheme="minorEastAsia" w:cs="Times New Roman"/>
              </w:rPr>
            </w:pPr>
            <w:r w:rsidRPr="000A2602">
              <w:rPr>
                <w:rFonts w:eastAsiaTheme="minorEastAsia" w:cs="Times New Roman"/>
              </w:rPr>
              <w:t>{</w:t>
            </w:r>
          </w:p>
          <w:p w:rsidR="00593389" w:rsidRPr="000A2602" w:rsidRDefault="00593389" w:rsidP="00B053E5">
            <w:pPr>
              <w:ind w:left="0"/>
              <w:rPr>
                <w:rFonts w:eastAsiaTheme="minorEastAsia" w:cs="Times New Roman"/>
              </w:rPr>
            </w:pPr>
            <w:r w:rsidRPr="000A2602">
              <w:rPr>
                <w:rFonts w:eastAsiaTheme="minorEastAsia" w:cs="Times New Roman"/>
              </w:rPr>
              <w:t>"</w:t>
            </w:r>
            <w:r w:rsidRPr="007E38CF">
              <w:rPr>
                <w:rFonts w:eastAsiaTheme="minorEastAsia" w:cs="Times New Roman"/>
              </w:rPr>
              <w:t>silenceUpgradeSwitch</w:t>
            </w:r>
            <w:r w:rsidRPr="000A2602">
              <w:rPr>
                <w:rFonts w:eastAsiaTheme="minorEastAsia" w:cs="Times New Roman"/>
              </w:rPr>
              <w:t>": string,</w:t>
            </w:r>
          </w:p>
          <w:p w:rsidR="00593389" w:rsidRPr="000A2602" w:rsidRDefault="00593389" w:rsidP="00B053E5">
            <w:pPr>
              <w:ind w:left="0"/>
              <w:rPr>
                <w:rFonts w:eastAsiaTheme="minorEastAsia" w:cs="Times New Roman"/>
              </w:rPr>
            </w:pPr>
            <w:r w:rsidRPr="000A2602">
              <w:rPr>
                <w:rFonts w:eastAsiaTheme="minorEastAsia" w:cs="Times New Roman"/>
              </w:rPr>
              <w:t>"</w:t>
            </w:r>
            <w:r w:rsidRPr="0038187C">
              <w:rPr>
                <w:rFonts w:eastAsiaTheme="minorEastAsia" w:cs="Times New Roman"/>
              </w:rPr>
              <w:t>silenceUpgradeInterval</w:t>
            </w:r>
            <w:r w:rsidRPr="000A2602">
              <w:rPr>
                <w:rFonts w:eastAsiaTheme="minorEastAsia" w:cs="Times New Roman"/>
              </w:rPr>
              <w:t>": string,</w:t>
            </w:r>
          </w:p>
          <w:p w:rsidR="00593389" w:rsidRPr="000A2602" w:rsidRDefault="00593389" w:rsidP="00B053E5">
            <w:pPr>
              <w:ind w:left="0"/>
              <w:rPr>
                <w:rFonts w:eastAsiaTheme="minorEastAsia" w:cs="Times New Roman"/>
              </w:rPr>
            </w:pPr>
            <w:r w:rsidRPr="000A2602">
              <w:rPr>
                <w:rFonts w:eastAsiaTheme="minorEastAsia" w:cs="Times New Roman"/>
              </w:rPr>
              <w:t>}</w:t>
            </w:r>
          </w:p>
        </w:tc>
      </w:tr>
      <w:tr w:rsidR="00593389" w:rsidRPr="000A2602" w:rsidTr="008D01DE">
        <w:tc>
          <w:tcPr>
            <w:tcW w:w="95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响应样例</w:t>
            </w:r>
          </w:p>
        </w:tc>
        <w:tc>
          <w:tcPr>
            <w:tcW w:w="708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 xml:space="preserve">HTTP/1.1 200 OK </w:t>
            </w:r>
          </w:p>
          <w:p w:rsidR="00593389" w:rsidRPr="000A2602" w:rsidRDefault="00593389" w:rsidP="00B053E5">
            <w:pPr>
              <w:ind w:left="0"/>
              <w:rPr>
                <w:rFonts w:eastAsiaTheme="minorEastAsia" w:cs="Times New Roman"/>
              </w:rPr>
            </w:pPr>
            <w:r w:rsidRPr="000A2602">
              <w:rPr>
                <w:rFonts w:eastAsiaTheme="minorEastAsia" w:cs="Times New Roman"/>
              </w:rPr>
              <w:t>Date: Mon, 12 Nov 2007 15:55:01 GMT</w:t>
            </w:r>
          </w:p>
          <w:p w:rsidR="00593389" w:rsidRPr="000A2602" w:rsidRDefault="00593389" w:rsidP="00B053E5">
            <w:pPr>
              <w:ind w:left="0"/>
              <w:rPr>
                <w:rFonts w:eastAsiaTheme="minorEastAsia" w:cs="Times New Roman"/>
              </w:rPr>
            </w:pPr>
            <w:r w:rsidRPr="000A2602">
              <w:rPr>
                <w:rFonts w:eastAsiaTheme="minorEastAsia" w:cs="Times New Roman"/>
              </w:rPr>
              <w:t>Content-Length: xxx</w:t>
            </w:r>
          </w:p>
          <w:p w:rsidR="00593389" w:rsidRPr="000A2602" w:rsidRDefault="00593389" w:rsidP="00B053E5">
            <w:pPr>
              <w:ind w:left="0"/>
              <w:rPr>
                <w:rFonts w:eastAsiaTheme="minorEastAsia" w:cs="Times New Roman"/>
              </w:rPr>
            </w:pPr>
            <w:r w:rsidRPr="000A2602">
              <w:rPr>
                <w:rFonts w:eastAsiaTheme="minorEastAsia" w:cs="Times New Roman"/>
              </w:rPr>
              <w:t>Content-Type: application/json; charset=UTF-8</w:t>
            </w:r>
          </w:p>
          <w:p w:rsidR="00593389" w:rsidRPr="000A2602" w:rsidRDefault="00593389" w:rsidP="00B053E5">
            <w:pPr>
              <w:ind w:left="0"/>
              <w:rPr>
                <w:rFonts w:eastAsiaTheme="minorEastAsia" w:cs="Times New Roman"/>
              </w:rPr>
            </w:pPr>
          </w:p>
        </w:tc>
      </w:tr>
      <w:tr w:rsidR="00593389" w:rsidRPr="000A2602" w:rsidTr="008D01DE">
        <w:tc>
          <w:tcPr>
            <w:tcW w:w="958" w:type="dxa"/>
            <w:tcBorders>
              <w:top w:val="single" w:sz="4" w:space="0" w:color="000000"/>
              <w:left w:val="single" w:sz="4" w:space="0" w:color="000000"/>
              <w:bottom w:val="single" w:sz="4" w:space="0" w:color="000000"/>
              <w:right w:val="single" w:sz="4" w:space="0" w:color="000000"/>
            </w:tcBorders>
          </w:tcPr>
          <w:p w:rsidR="00593389" w:rsidRPr="000A2602" w:rsidRDefault="00593389" w:rsidP="00B053E5">
            <w:pPr>
              <w:ind w:left="0"/>
              <w:rPr>
                <w:rFonts w:eastAsiaTheme="minorEastAsia" w:cs="Times New Roman"/>
              </w:rPr>
            </w:pPr>
            <w:r w:rsidRPr="000A2602">
              <w:rPr>
                <w:rFonts w:eastAsiaTheme="minorEastAsia" w:cs="Times New Roman"/>
              </w:rPr>
              <w:t>错误码</w:t>
            </w:r>
          </w:p>
        </w:tc>
        <w:tc>
          <w:tcPr>
            <w:tcW w:w="708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2149"/>
            </w:tblGrid>
            <w:tr w:rsidR="00593389" w:rsidRPr="000A2602" w:rsidTr="00B053E5">
              <w:tc>
                <w:tcPr>
                  <w:tcW w:w="2151"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rPr>
                    <w:t>http</w:t>
                  </w:r>
                  <w:r w:rsidRPr="000A2602">
                    <w:rPr>
                      <w:rFonts w:eastAsiaTheme="minorEastAsia" w:cs="Times New Roman"/>
                    </w:rPr>
                    <w:t>错误码</w:t>
                  </w:r>
                </w:p>
              </w:tc>
              <w:tc>
                <w:tcPr>
                  <w:tcW w:w="2165"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rPr>
                    <w:t>errorcode</w:t>
                  </w:r>
                </w:p>
              </w:tc>
              <w:tc>
                <w:tcPr>
                  <w:tcW w:w="2149"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rPr>
                    <w:t>描述</w:t>
                  </w:r>
                </w:p>
              </w:tc>
            </w:tr>
            <w:tr w:rsidR="00593389" w:rsidRPr="000A2602" w:rsidTr="00B053E5">
              <w:tc>
                <w:tcPr>
                  <w:tcW w:w="2151"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hint="eastAsia"/>
                    </w:rPr>
                    <w:t>400</w:t>
                  </w:r>
                </w:p>
              </w:tc>
              <w:tc>
                <w:tcPr>
                  <w:tcW w:w="2165"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rPr>
                    <w:t>11040002</w:t>
                  </w:r>
                </w:p>
              </w:tc>
              <w:tc>
                <w:tcPr>
                  <w:tcW w:w="2149"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hint="eastAsia"/>
                    </w:rPr>
                    <w:t>内部通信失败。</w:t>
                  </w:r>
                </w:p>
              </w:tc>
            </w:tr>
            <w:tr w:rsidR="00593389" w:rsidRPr="000A2602" w:rsidTr="00B053E5">
              <w:tc>
                <w:tcPr>
                  <w:tcW w:w="2151"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hint="eastAsia"/>
                    </w:rPr>
                    <w:t>400</w:t>
                  </w:r>
                </w:p>
              </w:tc>
              <w:tc>
                <w:tcPr>
                  <w:tcW w:w="2165"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rPr>
                    <w:t>1104000</w:t>
                  </w:r>
                  <w:r w:rsidRPr="000A2602">
                    <w:rPr>
                      <w:rFonts w:eastAsiaTheme="minorEastAsia" w:cs="Times New Roman" w:hint="eastAsia"/>
                    </w:rPr>
                    <w:t>1</w:t>
                  </w:r>
                </w:p>
              </w:tc>
              <w:tc>
                <w:tcPr>
                  <w:tcW w:w="2149" w:type="dxa"/>
                </w:tcPr>
                <w:p w:rsidR="00593389" w:rsidRPr="000A2602" w:rsidRDefault="00593389" w:rsidP="00B053E5">
                  <w:pPr>
                    <w:tabs>
                      <w:tab w:val="left" w:pos="198"/>
                    </w:tabs>
                    <w:ind w:left="0"/>
                    <w:rPr>
                      <w:rFonts w:eastAsiaTheme="minorEastAsia" w:cs="Times New Roman"/>
                    </w:rPr>
                  </w:pPr>
                  <w:r w:rsidRPr="000A2602">
                    <w:rPr>
                      <w:rFonts w:eastAsiaTheme="minorEastAsia" w:cs="Times New Roman" w:hint="eastAsia"/>
                    </w:rPr>
                    <w:t>参数不合法。</w:t>
                  </w:r>
                </w:p>
              </w:tc>
            </w:tr>
          </w:tbl>
          <w:p w:rsidR="00593389" w:rsidRPr="000A2602" w:rsidRDefault="00593389" w:rsidP="00B053E5">
            <w:pPr>
              <w:tabs>
                <w:tab w:val="left" w:pos="198"/>
              </w:tabs>
              <w:ind w:left="0"/>
              <w:rPr>
                <w:rFonts w:eastAsiaTheme="minorEastAsia" w:cs="Times New Roman"/>
              </w:rPr>
            </w:pPr>
          </w:p>
        </w:tc>
      </w:tr>
    </w:tbl>
    <w:p w:rsidR="00AF6788" w:rsidRDefault="00AF6788" w:rsidP="00AF6788">
      <w:pPr>
        <w:pStyle w:val="21"/>
      </w:pPr>
      <w:bookmarkStart w:id="162" w:name="_Toc28629836"/>
      <w:r>
        <w:rPr>
          <w:rFonts w:hint="eastAsia"/>
        </w:rPr>
        <w:t>操作</w:t>
      </w:r>
      <w:r>
        <w:t>日志</w:t>
      </w:r>
      <w:bookmarkEnd w:id="162"/>
    </w:p>
    <w:p w:rsidR="00AF6788" w:rsidRPr="007F3323" w:rsidRDefault="00AF6788" w:rsidP="00AF6788">
      <w:pPr>
        <w:pStyle w:val="31"/>
      </w:pPr>
      <w:bookmarkStart w:id="163" w:name="_Toc28629837"/>
      <w:r>
        <w:rPr>
          <w:rFonts w:hint="eastAsia"/>
        </w:rPr>
        <w:t>查询</w:t>
      </w:r>
      <w:r>
        <w:t>操作日志</w:t>
      </w:r>
      <w:bookmarkEnd w:id="16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rPr>
                <w:sz w:val="24"/>
              </w:rPr>
            </w:pPr>
            <w:r>
              <w:rPr>
                <w:rFonts w:hint="eastAsia"/>
              </w:rPr>
              <w:t>操作</w:t>
            </w:r>
            <w:r>
              <w:t>日志</w:t>
            </w:r>
            <w:r w:rsidRPr="007F3323">
              <w:t>的查询功能</w:t>
            </w: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7"/>
              <w:gridCol w:w="992"/>
              <w:gridCol w:w="5556"/>
            </w:tblGrid>
            <w:tr w:rsidR="00AF6788" w:rsidRPr="007F3323" w:rsidTr="002B50C7">
              <w:tc>
                <w:tcPr>
                  <w:tcW w:w="935" w:type="pct"/>
                  <w:shd w:val="clear" w:color="auto" w:fill="D9D9D9"/>
                </w:tcPr>
                <w:p w:rsidR="00AF6788" w:rsidRPr="007F3323" w:rsidRDefault="00AF6788" w:rsidP="002B50C7">
                  <w:pPr>
                    <w:pStyle w:val="TableText"/>
                    <w:rPr>
                      <w:b/>
                    </w:rPr>
                  </w:pPr>
                  <w:r w:rsidRPr="007F3323">
                    <w:rPr>
                      <w:b/>
                    </w:rPr>
                    <w:t>Name</w:t>
                  </w:r>
                </w:p>
              </w:tc>
              <w:tc>
                <w:tcPr>
                  <w:tcW w:w="4065" w:type="pct"/>
                  <w:gridSpan w:val="2"/>
                  <w:shd w:val="clear" w:color="auto" w:fill="auto"/>
                </w:tcPr>
                <w:p w:rsidR="00AF6788" w:rsidRPr="007F3323" w:rsidRDefault="00AF6788" w:rsidP="002B50C7">
                  <w:pPr>
                    <w:pStyle w:val="TableText"/>
                  </w:pPr>
                  <w:r w:rsidRPr="007F3323">
                    <w:t>请求</w:t>
                  </w:r>
                  <w:r>
                    <w:rPr>
                      <w:rFonts w:hint="eastAsia"/>
                    </w:rPr>
                    <w:t>参数</w:t>
                  </w:r>
                  <w:r w:rsidRPr="007F3323">
                    <w:t>描述</w:t>
                  </w:r>
                </w:p>
              </w:tc>
            </w:tr>
            <w:tr w:rsidR="00AF6788" w:rsidRPr="007F3323" w:rsidTr="002B50C7">
              <w:tc>
                <w:tcPr>
                  <w:tcW w:w="935" w:type="pct"/>
                  <w:shd w:val="clear" w:color="auto" w:fill="D9D9D9"/>
                </w:tcPr>
                <w:p w:rsidR="00AF6788" w:rsidRPr="007F3323" w:rsidRDefault="00AF6788" w:rsidP="002B50C7">
                  <w:pPr>
                    <w:pStyle w:val="TableText"/>
                    <w:rPr>
                      <w:b/>
                    </w:rPr>
                  </w:pPr>
                  <w:r w:rsidRPr="007F3323">
                    <w:rPr>
                      <w:b/>
                    </w:rPr>
                    <w:t>A</w:t>
                  </w:r>
                  <w:r w:rsidRPr="007F3323">
                    <w:rPr>
                      <w:rFonts w:hint="eastAsia"/>
                      <w:b/>
                    </w:rPr>
                    <w:t>t</w:t>
                  </w:r>
                  <w:r w:rsidRPr="007F3323">
                    <w:rPr>
                      <w:b/>
                    </w:rPr>
                    <w:t>tribute</w:t>
                  </w:r>
                </w:p>
              </w:tc>
              <w:tc>
                <w:tcPr>
                  <w:tcW w:w="616" w:type="pct"/>
                  <w:shd w:val="clear" w:color="auto" w:fill="D9D9D9"/>
                </w:tcPr>
                <w:p w:rsidR="00AF6788" w:rsidRPr="007F3323" w:rsidRDefault="00AF6788" w:rsidP="002B50C7">
                  <w:pPr>
                    <w:pStyle w:val="TableText"/>
                    <w:rPr>
                      <w:b/>
                    </w:rPr>
                  </w:pPr>
                  <w:r w:rsidRPr="007F3323">
                    <w:rPr>
                      <w:b/>
                    </w:rPr>
                    <w:t>Type</w:t>
                  </w:r>
                </w:p>
              </w:tc>
              <w:tc>
                <w:tcPr>
                  <w:tcW w:w="3449" w:type="pct"/>
                  <w:shd w:val="clear" w:color="auto" w:fill="D9D9D9"/>
                </w:tcPr>
                <w:p w:rsidR="00AF6788" w:rsidRPr="007F3323" w:rsidRDefault="00AF6788" w:rsidP="002B50C7">
                  <w:pPr>
                    <w:pStyle w:val="TableText"/>
                    <w:rPr>
                      <w:b/>
                    </w:rPr>
                  </w:pPr>
                  <w:r w:rsidRPr="007F3323">
                    <w:rPr>
                      <w:b/>
                    </w:rPr>
                    <w:t>Description</w:t>
                  </w:r>
                </w:p>
              </w:tc>
            </w:tr>
            <w:tr w:rsidR="00AF6788" w:rsidRPr="007F3323" w:rsidTr="002B50C7">
              <w:tc>
                <w:tcPr>
                  <w:tcW w:w="935" w:type="pct"/>
                </w:tcPr>
                <w:p w:rsidR="00AF6788" w:rsidRPr="000A2602" w:rsidRDefault="00AF6788" w:rsidP="002B50C7">
                  <w:pPr>
                    <w:ind w:left="0"/>
                    <w:rPr>
                      <w:rFonts w:eastAsiaTheme="minorEastAsia" w:cs="Times New Roman"/>
                    </w:rPr>
                  </w:pPr>
                  <w:r w:rsidRPr="009A7D4F">
                    <w:rPr>
                      <w:rFonts w:eastAsiaTheme="minorEastAsia" w:cs="Times New Roman" w:hint="eastAsia"/>
                    </w:rPr>
                    <w:t>userIp</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用户</w:t>
                  </w:r>
                  <w:r>
                    <w:rPr>
                      <w:rFonts w:eastAsiaTheme="minorEastAsia" w:cs="Times New Roman"/>
                    </w:rPr>
                    <w:t>Ip</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0A2602" w:rsidRDefault="00AF6788" w:rsidP="002B50C7">
                  <w:pPr>
                    <w:ind w:left="0"/>
                    <w:rPr>
                      <w:rFonts w:eastAsiaTheme="minorEastAsia" w:cs="Times New Roman"/>
                    </w:rPr>
                  </w:pPr>
                  <w:r w:rsidRPr="009A7D4F">
                    <w:rPr>
                      <w:rFonts w:eastAsiaTheme="minorEastAsia" w:cs="Times New Roman"/>
                    </w:rPr>
                    <w:t>opStartTime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开始时间</w:t>
                  </w:r>
                  <w:r>
                    <w:rPr>
                      <w:rFonts w:eastAsiaTheme="minorEastAsia" w:cs="Times New Roman" w:hint="eastAsia"/>
                    </w:rPr>
                    <w:t>，</w:t>
                  </w:r>
                  <w:r>
                    <w:rPr>
                      <w:rFonts w:eastAsiaTheme="minorEastAsia" w:cs="Times New Roman"/>
                    </w:rPr>
                    <w:t>时间戳</w:t>
                  </w:r>
                  <w:r>
                    <w:rPr>
                      <w:rFonts w:eastAsiaTheme="minorEastAsia" w:cs="Times New Roman" w:hint="eastAsia"/>
                    </w:rPr>
                    <w:t>格式</w:t>
                  </w:r>
                  <w:r>
                    <w:rPr>
                      <w:rFonts w:eastAsiaTheme="minorEastAsia" w:cs="Times New Roman"/>
                    </w:rPr>
                    <w:t>“</w:t>
                  </w:r>
                  <w:r w:rsidRPr="003877B5">
                    <w:rPr>
                      <w:rFonts w:eastAsiaTheme="minorEastAsia" w:cs="Times New Roman"/>
                    </w:rPr>
                    <w:t>1533605166611</w:t>
                  </w:r>
                  <w:r>
                    <w:rPr>
                      <w:rFonts w:eastAsiaTheme="minorEastAsia" w:cs="Times New Roman"/>
                    </w:rPr>
                    <w:t>”</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9A7D4F" w:rsidRDefault="00AF6788" w:rsidP="002B50C7">
                  <w:pPr>
                    <w:ind w:left="0"/>
                    <w:rPr>
                      <w:rFonts w:eastAsiaTheme="minorEastAsia" w:cs="Times New Roman"/>
                    </w:rPr>
                  </w:pPr>
                  <w:r w:rsidRPr="00B06541">
                    <w:rPr>
                      <w:rFonts w:eastAsiaTheme="minorEastAsia" w:cs="Times New Roman"/>
                    </w:rPr>
                    <w:t>opStopTime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结束时间</w:t>
                  </w:r>
                  <w:r>
                    <w:rPr>
                      <w:rFonts w:eastAsiaTheme="minorEastAsia" w:cs="Times New Roman" w:hint="eastAsia"/>
                    </w:rPr>
                    <w:t>，</w:t>
                  </w:r>
                  <w:r>
                    <w:rPr>
                      <w:rFonts w:eastAsiaTheme="minorEastAsia" w:cs="Times New Roman"/>
                    </w:rPr>
                    <w:t>时间戳格式</w:t>
                  </w:r>
                  <w:r>
                    <w:rPr>
                      <w:rFonts w:eastAsiaTheme="minorEastAsia" w:cs="Times New Roman"/>
                    </w:rPr>
                    <w:t>“</w:t>
                  </w:r>
                  <w:r w:rsidRPr="003877B5">
                    <w:rPr>
                      <w:rFonts w:eastAsiaTheme="minorEastAsia" w:cs="Times New Roman"/>
                    </w:rPr>
                    <w:t>1533605166611</w:t>
                  </w:r>
                  <w:r>
                    <w:rPr>
                      <w:rFonts w:eastAsiaTheme="minorEastAsia" w:cs="Times New Roman"/>
                    </w:rPr>
                    <w:t>”</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9A7D4F" w:rsidRDefault="00AF6788" w:rsidP="002B50C7">
                  <w:pPr>
                    <w:ind w:left="0"/>
                    <w:rPr>
                      <w:rFonts w:eastAsiaTheme="minorEastAsia" w:cs="Times New Roman"/>
                    </w:rPr>
                  </w:pPr>
                  <w:r w:rsidRPr="00B06541">
                    <w:rPr>
                      <w:rFonts w:eastAsiaTheme="minorEastAsia" w:cs="Times New Roman"/>
                    </w:rPr>
                    <w:t>opFailReason</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失败原因</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opName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名称</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opLogLevel</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级别</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高危，</w:t>
                  </w:r>
                  <w:r>
                    <w:rPr>
                      <w:rFonts w:eastAsiaTheme="minorEastAsia" w:cs="Times New Roman" w:hint="eastAsia"/>
                    </w:rPr>
                    <w:t>1</w:t>
                  </w:r>
                  <w:r>
                    <w:rPr>
                      <w:rFonts w:eastAsiaTheme="minorEastAsia" w:cs="Times New Roman" w:hint="eastAsia"/>
                    </w:rPr>
                    <w:t>：危险</w:t>
                  </w:r>
                  <w:r>
                    <w:rPr>
                      <w:rFonts w:eastAsiaTheme="minorEastAsia" w:cs="Times New Roman"/>
                    </w:rPr>
                    <w:t>，</w:t>
                  </w:r>
                  <w:r>
                    <w:rPr>
                      <w:rFonts w:eastAsiaTheme="minorEastAsia" w:cs="Times New Roman" w:hint="eastAsia"/>
                    </w:rPr>
                    <w:t>2</w:t>
                  </w:r>
                  <w:r>
                    <w:rPr>
                      <w:rFonts w:eastAsiaTheme="minorEastAsia" w:cs="Times New Roman" w:hint="eastAsia"/>
                    </w:rPr>
                    <w:t>：</w:t>
                  </w:r>
                  <w:r>
                    <w:rPr>
                      <w:rFonts w:eastAsiaTheme="minorEastAsia" w:cs="Times New Roman"/>
                    </w:rPr>
                    <w:t>一般，</w:t>
                  </w:r>
                  <w:r>
                    <w:rPr>
                      <w:rFonts w:eastAsiaTheme="minorEastAsia" w:cs="Times New Roman" w:hint="eastAsia"/>
                    </w:rPr>
                    <w:t>3</w:t>
                  </w:r>
                  <w:r>
                    <w:rPr>
                      <w:rFonts w:eastAsiaTheme="minorEastAsia" w:cs="Times New Roman" w:hint="eastAsia"/>
                    </w:rPr>
                    <w:t>：</w:t>
                  </w:r>
                  <w:r>
                    <w:rPr>
                      <w:rFonts w:eastAsiaTheme="minorEastAsia" w:cs="Times New Roman"/>
                    </w:rPr>
                    <w:t>提示</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loginType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登陆</w:t>
                  </w:r>
                  <w:r>
                    <w:rPr>
                      <w:rFonts w:eastAsiaTheme="minorEastAsia" w:cs="Times New Roman"/>
                    </w:rPr>
                    <w:t>类型</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本地登录，</w:t>
                  </w:r>
                  <w:r>
                    <w:rPr>
                      <w:rFonts w:eastAsiaTheme="minorEastAsia" w:cs="Times New Roman" w:hint="eastAsia"/>
                    </w:rPr>
                    <w:t>2</w:t>
                  </w:r>
                  <w:r>
                    <w:rPr>
                      <w:rFonts w:eastAsiaTheme="minorEastAsia" w:cs="Times New Roman" w:hint="eastAsia"/>
                    </w:rPr>
                    <w:t>：</w:t>
                  </w:r>
                  <w:r>
                    <w:rPr>
                      <w:rFonts w:eastAsiaTheme="minorEastAsia" w:cs="Times New Roman"/>
                    </w:rPr>
                    <w:t>SSO</w:t>
                  </w:r>
                  <w:r>
                    <w:rPr>
                      <w:rFonts w:eastAsiaTheme="minorEastAsia" w:cs="Times New Roman"/>
                    </w:rPr>
                    <w:t>登录</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D02CB7">
                    <w:rPr>
                      <w:rFonts w:eastAsiaTheme="minorEastAsia" w:cs="Times New Roman"/>
                    </w:rPr>
                    <w:t>detailInfo</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日志</w:t>
                  </w:r>
                  <w:r>
                    <w:rPr>
                      <w:rFonts w:eastAsiaTheme="minorEastAsia" w:cs="Times New Roman" w:hint="eastAsia"/>
                    </w:rPr>
                    <w:t>详细</w:t>
                  </w:r>
                  <w:r>
                    <w:rPr>
                      <w:rFonts w:eastAsiaTheme="minorEastAsia" w:cs="Times New Roman"/>
                    </w:rPr>
                    <w:t>信息</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D02CB7" w:rsidRDefault="00AF6788" w:rsidP="002B50C7">
                  <w:pPr>
                    <w:ind w:left="0"/>
                    <w:rPr>
                      <w:rFonts w:eastAsiaTheme="minorEastAsia" w:cs="Times New Roman"/>
                    </w:rPr>
                  </w:pPr>
                  <w:r w:rsidRPr="00D02CB7">
                    <w:rPr>
                      <w:rFonts w:eastAsiaTheme="minorEastAsia" w:cs="Times New Roman"/>
                    </w:rPr>
                    <w:t>opUser</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用户</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D02CB7" w:rsidRDefault="00AF6788" w:rsidP="002B50C7">
                  <w:pPr>
                    <w:ind w:left="0"/>
                    <w:rPr>
                      <w:rFonts w:eastAsiaTheme="minorEastAsia" w:cs="Times New Roman"/>
                    </w:rPr>
                  </w:pPr>
                  <w:r w:rsidRPr="00D02CB7">
                    <w:rPr>
                      <w:rFonts w:eastAsiaTheme="minorEastAsia" w:cs="Times New Roman"/>
                    </w:rPr>
                    <w:t>opResult</w:t>
                  </w:r>
                </w:p>
              </w:tc>
              <w:tc>
                <w:tcPr>
                  <w:tcW w:w="616"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结果</w:t>
                  </w:r>
                  <w:r>
                    <w:rPr>
                      <w:rFonts w:eastAsiaTheme="minorEastAsia" w:cs="Times New Roman" w:hint="eastAsia"/>
                    </w:rPr>
                    <w:t>,0:</w:t>
                  </w:r>
                  <w:r>
                    <w:rPr>
                      <w:rFonts w:eastAsiaTheme="minorEastAsia" w:cs="Times New Roman" w:hint="eastAsia"/>
                    </w:rPr>
                    <w:t>成功</w:t>
                  </w:r>
                  <w:r>
                    <w:rPr>
                      <w:rFonts w:eastAsiaTheme="minorEastAsia" w:cs="Times New Roman"/>
                    </w:rPr>
                    <w:t>，</w:t>
                  </w:r>
                  <w:r>
                    <w:rPr>
                      <w:rFonts w:eastAsiaTheme="minorEastAsia" w:cs="Times New Roman" w:hint="eastAsia"/>
                    </w:rPr>
                    <w:t>1</w:t>
                  </w:r>
                  <w:r>
                    <w:rPr>
                      <w:rFonts w:eastAsiaTheme="minorEastAsia" w:cs="Times New Roman" w:hint="eastAsia"/>
                    </w:rPr>
                    <w:t>：</w:t>
                  </w:r>
                  <w:r>
                    <w:rPr>
                      <w:rFonts w:eastAsiaTheme="minorEastAsia" w:cs="Times New Roman"/>
                    </w:rPr>
                    <w:t>失败，</w:t>
                  </w:r>
                  <w:r>
                    <w:rPr>
                      <w:rFonts w:eastAsiaTheme="minorEastAsia" w:cs="Times New Roman" w:hint="eastAsia"/>
                    </w:rPr>
                    <w:t>2</w:t>
                  </w:r>
                  <w:r>
                    <w:rPr>
                      <w:rFonts w:eastAsiaTheme="minorEastAsia" w:cs="Times New Roman" w:hint="eastAsia"/>
                    </w:rPr>
                    <w:t>：</w:t>
                  </w:r>
                  <w:r>
                    <w:rPr>
                      <w:rFonts w:eastAsiaTheme="minorEastAsia" w:cs="Times New Roman"/>
                    </w:rPr>
                    <w:t>记录操作日志失败</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7F3323" w:rsidRDefault="00AF6788" w:rsidP="002B50C7">
                  <w:pPr>
                    <w:pStyle w:val="TableText"/>
                  </w:pPr>
                  <w:r w:rsidRPr="007F3323">
                    <w:t>offset</w:t>
                  </w:r>
                </w:p>
              </w:tc>
              <w:tc>
                <w:tcPr>
                  <w:tcW w:w="616" w:type="pct"/>
                  <w:shd w:val="clear" w:color="auto" w:fill="auto"/>
                </w:tcPr>
                <w:p w:rsidR="00AF6788" w:rsidRPr="007F3323" w:rsidRDefault="00AF6788" w:rsidP="002B50C7">
                  <w:pPr>
                    <w:pStyle w:val="TableText"/>
                  </w:pPr>
                  <w:r w:rsidRPr="007F3323">
                    <w:rPr>
                      <w:rFonts w:hint="eastAsia"/>
                    </w:rPr>
                    <w:t>s</w:t>
                  </w:r>
                  <w:r w:rsidRPr="007F3323">
                    <w:t>tring</w:t>
                  </w:r>
                </w:p>
              </w:tc>
              <w:tc>
                <w:tcPr>
                  <w:tcW w:w="3449" w:type="pct"/>
                  <w:shd w:val="clear" w:color="auto" w:fill="auto"/>
                </w:tcPr>
                <w:p w:rsidR="00AF6788" w:rsidRPr="007F3323" w:rsidRDefault="00AF6788" w:rsidP="002B50C7">
                  <w:pPr>
                    <w:pStyle w:val="TableText"/>
                  </w:pPr>
                  <w:r w:rsidRPr="007F3323">
                    <w:t>从多少条开始取数据</w:t>
                  </w:r>
                  <w:r>
                    <w:rPr>
                      <w:rFonts w:hint="eastAsia"/>
                    </w:rPr>
                    <w:t>，必选</w:t>
                  </w:r>
                  <w:r w:rsidRPr="007F3323">
                    <w:rPr>
                      <w:rFonts w:hint="eastAsia"/>
                    </w:rPr>
                    <w:t>。默认</w:t>
                  </w:r>
                  <w:r w:rsidRPr="007F3323">
                    <w:rPr>
                      <w:rFonts w:hint="eastAsia"/>
                    </w:rPr>
                    <w:t>0</w:t>
                  </w:r>
                  <w:r w:rsidRPr="007F3323">
                    <w:rPr>
                      <w:rFonts w:hint="eastAsia"/>
                    </w:rPr>
                    <w:t>。</w:t>
                  </w:r>
                </w:p>
              </w:tc>
            </w:tr>
            <w:tr w:rsidR="00AF6788" w:rsidRPr="007F3323" w:rsidTr="002B50C7">
              <w:tc>
                <w:tcPr>
                  <w:tcW w:w="935" w:type="pct"/>
                </w:tcPr>
                <w:p w:rsidR="00AF6788" w:rsidRPr="007F3323" w:rsidRDefault="00AF6788" w:rsidP="002B50C7">
                  <w:pPr>
                    <w:pStyle w:val="TableText"/>
                  </w:pPr>
                  <w:r w:rsidRPr="007F3323">
                    <w:t>limit</w:t>
                  </w:r>
                </w:p>
              </w:tc>
              <w:tc>
                <w:tcPr>
                  <w:tcW w:w="616" w:type="pct"/>
                  <w:shd w:val="clear" w:color="auto" w:fill="auto"/>
                </w:tcPr>
                <w:p w:rsidR="00AF6788" w:rsidRPr="007F3323" w:rsidRDefault="00AF6788" w:rsidP="002B50C7">
                  <w:pPr>
                    <w:pStyle w:val="TableText"/>
                  </w:pPr>
                  <w:r w:rsidRPr="007F3323">
                    <w:rPr>
                      <w:rFonts w:hint="eastAsia"/>
                    </w:rPr>
                    <w:t>s</w:t>
                  </w:r>
                  <w:r w:rsidRPr="007F3323">
                    <w:t>tring</w:t>
                  </w:r>
                </w:p>
              </w:tc>
              <w:tc>
                <w:tcPr>
                  <w:tcW w:w="3449" w:type="pct"/>
                  <w:shd w:val="clear" w:color="auto" w:fill="auto"/>
                </w:tcPr>
                <w:p w:rsidR="00AF6788" w:rsidRPr="007F3323" w:rsidRDefault="00AF6788" w:rsidP="002B50C7">
                  <w:pPr>
                    <w:pStyle w:val="TableText"/>
                  </w:pPr>
                  <w:r w:rsidRPr="007F3323">
                    <w:t>UI</w:t>
                  </w:r>
                  <w:r w:rsidRPr="007F3323">
                    <w:t>一页显示的记录数</w:t>
                  </w:r>
                  <w:r>
                    <w:rPr>
                      <w:rFonts w:hint="eastAsia"/>
                    </w:rPr>
                    <w:t>，必</w:t>
                  </w:r>
                  <w:r w:rsidRPr="007F3323">
                    <w:rPr>
                      <w:rFonts w:hint="eastAsia"/>
                    </w:rPr>
                    <w:t>选。单次查询上限默认不超过</w:t>
                  </w:r>
                  <w:r w:rsidRPr="007F3323">
                    <w:rPr>
                      <w:rFonts w:hint="eastAsia"/>
                    </w:rPr>
                    <w:t>100</w:t>
                  </w:r>
                  <w:r w:rsidRPr="007F3323">
                    <w:rPr>
                      <w:rFonts w:hint="eastAsia"/>
                    </w:rPr>
                    <w:t>。</w:t>
                  </w:r>
                </w:p>
              </w:tc>
            </w:tr>
            <w:tr w:rsidR="00AF6788" w:rsidRPr="007F3323" w:rsidTr="002B50C7">
              <w:tc>
                <w:tcPr>
                  <w:tcW w:w="935" w:type="pct"/>
                </w:tcPr>
                <w:p w:rsidR="00AF6788" w:rsidRPr="007F3323" w:rsidRDefault="00AF6788" w:rsidP="002B50C7">
                  <w:pPr>
                    <w:pStyle w:val="TableText"/>
                  </w:pPr>
                  <w:r w:rsidRPr="00D02CB7">
                    <w:rPr>
                      <w:rFonts w:eastAsiaTheme="minorEastAsia" w:cs="Times New Roman"/>
                      <w:kern w:val="2"/>
                    </w:rPr>
                    <w:t>order[]</w:t>
                  </w:r>
                </w:p>
              </w:tc>
              <w:tc>
                <w:tcPr>
                  <w:tcW w:w="616" w:type="pct"/>
                  <w:shd w:val="clear" w:color="auto" w:fill="auto"/>
                </w:tcPr>
                <w:p w:rsidR="00AF6788" w:rsidRPr="007F3323" w:rsidRDefault="00AF6788" w:rsidP="002B50C7">
                  <w:pPr>
                    <w:pStyle w:val="TableText"/>
                  </w:pPr>
                  <w:r w:rsidRPr="007F3323">
                    <w:rPr>
                      <w:rFonts w:hint="eastAsia"/>
                    </w:rPr>
                    <w:t>s</w:t>
                  </w:r>
                  <w:r w:rsidRPr="007F3323">
                    <w:t>tring</w:t>
                  </w:r>
                  <w:r w:rsidRPr="007F3323">
                    <w:rPr>
                      <w:rFonts w:hint="eastAsia"/>
                    </w:rPr>
                    <w:t>[]</w:t>
                  </w:r>
                </w:p>
              </w:tc>
              <w:tc>
                <w:tcPr>
                  <w:tcW w:w="3449" w:type="pct"/>
                  <w:shd w:val="clear" w:color="auto" w:fill="auto"/>
                </w:tcPr>
                <w:p w:rsidR="00AF6788" w:rsidRPr="007F3323" w:rsidRDefault="00AF6788" w:rsidP="002B50C7">
                  <w:pPr>
                    <w:pStyle w:val="TableText"/>
                  </w:pPr>
                  <w:r w:rsidRPr="007F3323">
                    <w:t>排序条件</w:t>
                  </w:r>
                  <w:r w:rsidRPr="007F3323">
                    <w:rPr>
                      <w:rFonts w:hint="eastAsia"/>
                    </w:rPr>
                    <w:t>。可选。</w:t>
                  </w:r>
                </w:p>
                <w:p w:rsidR="00AF6788" w:rsidRPr="007F3323" w:rsidRDefault="00AF6788" w:rsidP="002B50C7">
                  <w:pPr>
                    <w:pStyle w:val="TableText"/>
                  </w:pPr>
                  <w:r w:rsidRPr="007F3323">
                    <w:t>ASC</w:t>
                  </w:r>
                  <w:r w:rsidRPr="007F3323">
                    <w:rPr>
                      <w:rFonts w:hint="eastAsia"/>
                    </w:rPr>
                    <w:t>：升序；</w:t>
                  </w:r>
                  <w:r w:rsidRPr="007F3323">
                    <w:t>DESC</w:t>
                  </w:r>
                  <w:r w:rsidRPr="007F3323">
                    <w:rPr>
                      <w:rFonts w:hint="eastAsia"/>
                    </w:rPr>
                    <w:t>降序。</w:t>
                  </w:r>
                </w:p>
                <w:p w:rsidR="00AF6788" w:rsidRPr="007F3323" w:rsidRDefault="00AF6788" w:rsidP="002B50C7">
                  <w:pPr>
                    <w:pStyle w:val="TableText"/>
                  </w:pPr>
                  <w:r w:rsidRPr="007F3323">
                    <w:rPr>
                      <w:rFonts w:hint="eastAsia"/>
                    </w:rPr>
                    <w:t>支持的排序条件：</w:t>
                  </w:r>
                </w:p>
                <w:p w:rsidR="00AF6788" w:rsidRPr="007F3323" w:rsidRDefault="00AF6788" w:rsidP="002B50C7">
                  <w:pPr>
                    <w:pStyle w:val="TableText"/>
                  </w:pPr>
                  <w:r w:rsidRPr="00DC2C3E">
                    <w:t>opUser</w:t>
                  </w:r>
                  <w:r>
                    <w:rPr>
                      <w:rFonts w:hint="eastAsia"/>
                    </w:rPr>
                    <w:t>：操作</w:t>
                  </w:r>
                  <w:r>
                    <w:t>用户</w:t>
                  </w:r>
                </w:p>
                <w:p w:rsidR="00AF6788" w:rsidRPr="007F3323" w:rsidRDefault="00AF6788" w:rsidP="002B50C7">
                  <w:pPr>
                    <w:pStyle w:val="TableText"/>
                  </w:pPr>
                  <w:r w:rsidRPr="00DC2C3E">
                    <w:t>opResult</w:t>
                  </w:r>
                  <w:r>
                    <w:rPr>
                      <w:rFonts w:hint="eastAsia"/>
                    </w:rPr>
                    <w:t>：操作</w:t>
                  </w:r>
                  <w:r>
                    <w:t>结果</w:t>
                  </w:r>
                </w:p>
                <w:p w:rsidR="00AF6788" w:rsidRPr="007F3323" w:rsidRDefault="00AF6788" w:rsidP="002B50C7">
                  <w:pPr>
                    <w:pStyle w:val="TableText"/>
                  </w:pPr>
                  <w:r w:rsidRPr="00DC2C3E">
                    <w:t>opName</w:t>
                  </w:r>
                  <w:r>
                    <w:rPr>
                      <w:rFonts w:hint="eastAsia"/>
                    </w:rPr>
                    <w:t>：操作</w:t>
                  </w:r>
                  <w:r>
                    <w:t>名称</w:t>
                  </w:r>
                </w:p>
                <w:p w:rsidR="00AF6788" w:rsidRPr="007F3323" w:rsidRDefault="00AF6788" w:rsidP="002B50C7">
                  <w:pPr>
                    <w:pStyle w:val="TableText"/>
                  </w:pPr>
                  <w:r w:rsidRPr="00DC2C3E">
                    <w:t>loginType</w:t>
                  </w:r>
                  <w:r>
                    <w:rPr>
                      <w:rFonts w:hint="eastAsia"/>
                    </w:rPr>
                    <w:t>：登陆</w:t>
                  </w:r>
                  <w:r>
                    <w:t>类型</w:t>
                  </w:r>
                </w:p>
                <w:p w:rsidR="00AF6788" w:rsidRDefault="00AF6788" w:rsidP="002B50C7">
                  <w:pPr>
                    <w:pStyle w:val="TableText"/>
                  </w:pPr>
                  <w:r w:rsidRPr="00DC2C3E">
                    <w:t>opLogLevel</w:t>
                  </w:r>
                  <w:r>
                    <w:rPr>
                      <w:rFonts w:hint="eastAsia"/>
                    </w:rPr>
                    <w:t>：操作</w:t>
                  </w:r>
                  <w:r>
                    <w:t>级别</w:t>
                  </w:r>
                </w:p>
                <w:p w:rsidR="00AF6788" w:rsidRDefault="00AF6788" w:rsidP="002B50C7">
                  <w:pPr>
                    <w:pStyle w:val="TableText"/>
                  </w:pPr>
                  <w:r w:rsidRPr="00DC2C3E">
                    <w:t>opStopTime</w:t>
                  </w:r>
                  <w:r>
                    <w:rPr>
                      <w:rFonts w:hint="eastAsia"/>
                    </w:rPr>
                    <w:t>：操作</w:t>
                  </w:r>
                  <w:r>
                    <w:t>结束时间</w:t>
                  </w:r>
                </w:p>
                <w:p w:rsidR="00AF6788" w:rsidRDefault="00AF6788" w:rsidP="002B50C7">
                  <w:pPr>
                    <w:pStyle w:val="TableText"/>
                  </w:pPr>
                  <w:r w:rsidRPr="00DC2C3E">
                    <w:t>opStartTime</w:t>
                  </w:r>
                  <w:r>
                    <w:rPr>
                      <w:rFonts w:hint="eastAsia"/>
                    </w:rPr>
                    <w:t>：操作</w:t>
                  </w:r>
                  <w:r>
                    <w:t>开始</w:t>
                  </w:r>
                  <w:r>
                    <w:rPr>
                      <w:rFonts w:hint="eastAsia"/>
                    </w:rPr>
                    <w:t>时间</w:t>
                  </w:r>
                </w:p>
                <w:p w:rsidR="00AF6788" w:rsidRDefault="00AF6788" w:rsidP="002B50C7">
                  <w:pPr>
                    <w:pStyle w:val="TableText"/>
                  </w:pPr>
                  <w:r w:rsidRPr="00DC2C3E">
                    <w:t>detailInfo</w:t>
                  </w:r>
                  <w:r>
                    <w:rPr>
                      <w:rFonts w:hint="eastAsia"/>
                    </w:rPr>
                    <w:t>：</w:t>
                  </w:r>
                  <w:r>
                    <w:t>详细信息</w:t>
                  </w:r>
                </w:p>
                <w:p w:rsidR="00AF6788" w:rsidRDefault="00AF6788" w:rsidP="002B50C7">
                  <w:pPr>
                    <w:pStyle w:val="TableText"/>
                  </w:pPr>
                  <w:r w:rsidRPr="00DC2C3E">
                    <w:t>userIp</w:t>
                  </w:r>
                  <w:r>
                    <w:rPr>
                      <w:rFonts w:hint="eastAsia"/>
                    </w:rPr>
                    <w:t>：</w:t>
                  </w:r>
                  <w:r>
                    <w:t>用户</w:t>
                  </w:r>
                  <w:r>
                    <w:t>ip</w:t>
                  </w:r>
                </w:p>
                <w:p w:rsidR="00AF6788" w:rsidRPr="007F3323" w:rsidRDefault="00AF6788" w:rsidP="002B50C7">
                  <w:pPr>
                    <w:pStyle w:val="TableText"/>
                  </w:pPr>
                  <w:r w:rsidRPr="00D171AA">
                    <w:t>opFailReason</w:t>
                  </w:r>
                  <w:r>
                    <w:rPr>
                      <w:rFonts w:hint="eastAsia"/>
                    </w:rPr>
                    <w:t>：</w:t>
                  </w:r>
                  <w:r>
                    <w:t>失败原因</w:t>
                  </w:r>
                </w:p>
                <w:p w:rsidR="00AF6788" w:rsidRPr="007F3323" w:rsidRDefault="00AF6788" w:rsidP="002B50C7">
                  <w:pPr>
                    <w:pStyle w:val="TableText"/>
                  </w:pPr>
                  <w:r w:rsidRPr="007F3323">
                    <w:rPr>
                      <w:rFonts w:hint="eastAsia"/>
                    </w:rPr>
                    <w:t>例如：</w:t>
                  </w:r>
                  <w:r w:rsidRPr="007F3323">
                    <w:t>"order</w:t>
                  </w:r>
                  <w:r>
                    <w:rPr>
                      <w:rFonts w:hint="eastAsia"/>
                    </w:rPr>
                    <w:t>[]</w:t>
                  </w:r>
                  <w:r w:rsidRPr="007F3323">
                    <w:t>": [ "</w:t>
                  </w:r>
                  <w:r w:rsidRPr="00DC2C3E">
                    <w:t>opUser</w:t>
                  </w:r>
                  <w:r w:rsidRPr="007F3323">
                    <w:t xml:space="preserve"> ASC", "</w:t>
                  </w:r>
                  <w:r w:rsidRPr="00DC2C3E">
                    <w:t>opName</w:t>
                  </w:r>
                  <w:r w:rsidRPr="007F3323">
                    <w:t xml:space="preserve"> DESC" ]</w:t>
                  </w:r>
                  <w:r>
                    <w:rPr>
                      <w:rFonts w:hint="eastAsia"/>
                    </w:rPr>
                    <w:t>表示先按照操作</w:t>
                  </w:r>
                  <w:r>
                    <w:t>用户</w:t>
                  </w:r>
                  <w:r w:rsidRPr="007F3323">
                    <w:rPr>
                      <w:rFonts w:hint="eastAsia"/>
                    </w:rPr>
                    <w:t>为升序，再按照</w:t>
                  </w:r>
                  <w:r>
                    <w:rPr>
                      <w:rFonts w:hint="eastAsia"/>
                    </w:rPr>
                    <w:t>操作</w:t>
                  </w:r>
                  <w:r>
                    <w:t>名称</w:t>
                  </w:r>
                  <w:r w:rsidRPr="007F3323">
                    <w:rPr>
                      <w:rFonts w:hint="eastAsia"/>
                    </w:rPr>
                    <w:t>为降序进行排序。</w:t>
                  </w:r>
                </w:p>
              </w:tc>
            </w:tr>
          </w:tbl>
          <w:p w:rsidR="00AF6788" w:rsidRPr="007F3323" w:rsidRDefault="00AF6788" w:rsidP="002B50C7">
            <w:pPr>
              <w:pStyle w:val="TableText"/>
            </w:pPr>
          </w:p>
          <w:p w:rsidR="00AF6788" w:rsidRPr="007F3323" w:rsidRDefault="00AF6788"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1079"/>
              <w:gridCol w:w="5840"/>
            </w:tblGrid>
            <w:tr w:rsidR="00AF6788" w:rsidRPr="007F3323" w:rsidTr="002B50C7">
              <w:tc>
                <w:tcPr>
                  <w:tcW w:w="705" w:type="pct"/>
                  <w:shd w:val="clear" w:color="auto" w:fill="D9D9D9"/>
                </w:tcPr>
                <w:p w:rsidR="00AF6788" w:rsidRPr="007F3323" w:rsidRDefault="00AF6788" w:rsidP="002B50C7">
                  <w:pPr>
                    <w:pStyle w:val="TableText"/>
                    <w:rPr>
                      <w:b/>
                    </w:rPr>
                  </w:pPr>
                  <w:r w:rsidRPr="007F3323">
                    <w:rPr>
                      <w:b/>
                    </w:rPr>
                    <w:t>Name</w:t>
                  </w:r>
                </w:p>
              </w:tc>
              <w:tc>
                <w:tcPr>
                  <w:tcW w:w="4295" w:type="pct"/>
                  <w:gridSpan w:val="2"/>
                  <w:shd w:val="clear" w:color="auto" w:fill="auto"/>
                </w:tcPr>
                <w:p w:rsidR="00AF6788" w:rsidRPr="007F3323" w:rsidRDefault="00AF6788" w:rsidP="002B50C7">
                  <w:pPr>
                    <w:pStyle w:val="TableText"/>
                  </w:pPr>
                  <w:r w:rsidRPr="007F3323">
                    <w:t>响应正文描述</w:t>
                  </w:r>
                </w:p>
              </w:tc>
            </w:tr>
            <w:tr w:rsidR="00AF6788" w:rsidRPr="007F3323" w:rsidTr="002B50C7">
              <w:tc>
                <w:tcPr>
                  <w:tcW w:w="705" w:type="pct"/>
                  <w:shd w:val="clear" w:color="auto" w:fill="D9D9D9"/>
                </w:tcPr>
                <w:p w:rsidR="00AF6788" w:rsidRPr="007F3323" w:rsidRDefault="00AF6788" w:rsidP="002B50C7">
                  <w:pPr>
                    <w:pStyle w:val="TableText"/>
                    <w:rPr>
                      <w:b/>
                    </w:rPr>
                  </w:pPr>
                  <w:r w:rsidRPr="007F3323">
                    <w:rPr>
                      <w:b/>
                    </w:rPr>
                    <w:t>A</w:t>
                  </w:r>
                  <w:r w:rsidRPr="007F3323">
                    <w:rPr>
                      <w:rFonts w:hint="eastAsia"/>
                      <w:b/>
                    </w:rPr>
                    <w:t>t</w:t>
                  </w:r>
                  <w:r w:rsidRPr="007F3323">
                    <w:rPr>
                      <w:b/>
                    </w:rPr>
                    <w:t>tribute</w:t>
                  </w:r>
                </w:p>
              </w:tc>
              <w:tc>
                <w:tcPr>
                  <w:tcW w:w="670" w:type="pct"/>
                  <w:shd w:val="clear" w:color="auto" w:fill="D9D9D9"/>
                </w:tcPr>
                <w:p w:rsidR="00AF6788" w:rsidRPr="007F3323" w:rsidRDefault="00AF6788" w:rsidP="002B50C7">
                  <w:pPr>
                    <w:pStyle w:val="TableText"/>
                    <w:rPr>
                      <w:b/>
                    </w:rPr>
                  </w:pPr>
                  <w:r w:rsidRPr="007F3323">
                    <w:rPr>
                      <w:b/>
                    </w:rPr>
                    <w:t>Type</w:t>
                  </w:r>
                </w:p>
              </w:tc>
              <w:tc>
                <w:tcPr>
                  <w:tcW w:w="3625" w:type="pct"/>
                  <w:shd w:val="clear" w:color="auto" w:fill="D9D9D9"/>
                </w:tcPr>
                <w:p w:rsidR="00AF6788" w:rsidRPr="007F3323" w:rsidRDefault="00AF6788" w:rsidP="002B50C7">
                  <w:pPr>
                    <w:pStyle w:val="TableText"/>
                    <w:rPr>
                      <w:b/>
                    </w:rPr>
                  </w:pPr>
                  <w:r w:rsidRPr="007F3323">
                    <w:rPr>
                      <w:b/>
                    </w:rPr>
                    <w:t>Description</w:t>
                  </w:r>
                </w:p>
              </w:tc>
            </w:tr>
            <w:tr w:rsidR="00AF6788" w:rsidRPr="007F3323" w:rsidTr="002B50C7">
              <w:tc>
                <w:tcPr>
                  <w:tcW w:w="705" w:type="pct"/>
                </w:tcPr>
                <w:p w:rsidR="00AF6788" w:rsidRPr="007F3323" w:rsidRDefault="00AF6788" w:rsidP="002B50C7">
                  <w:pPr>
                    <w:pStyle w:val="TableText"/>
                  </w:pPr>
                  <w:r w:rsidRPr="007F3323">
                    <w:t>total</w:t>
                  </w:r>
                </w:p>
              </w:tc>
              <w:tc>
                <w:tcPr>
                  <w:tcW w:w="670" w:type="pct"/>
                  <w:shd w:val="clear" w:color="auto" w:fill="auto"/>
                </w:tcPr>
                <w:p w:rsidR="00AF6788" w:rsidRPr="007F3323" w:rsidRDefault="00AF6788" w:rsidP="002B50C7">
                  <w:pPr>
                    <w:pStyle w:val="TableText"/>
                  </w:pPr>
                  <w:r w:rsidRPr="007F3323">
                    <w:t>integer</w:t>
                  </w:r>
                </w:p>
              </w:tc>
              <w:tc>
                <w:tcPr>
                  <w:tcW w:w="3625" w:type="pct"/>
                  <w:shd w:val="clear" w:color="auto" w:fill="auto"/>
                </w:tcPr>
                <w:p w:rsidR="00AF6788" w:rsidRPr="007F3323" w:rsidRDefault="00AF6788" w:rsidP="002B50C7">
                  <w:pPr>
                    <w:pStyle w:val="TableText"/>
                  </w:pPr>
                  <w:r>
                    <w:rPr>
                      <w:rFonts w:hint="eastAsia"/>
                    </w:rPr>
                    <w:t>操作</w:t>
                  </w:r>
                  <w:r>
                    <w:t>日志</w:t>
                  </w:r>
                  <w:r w:rsidRPr="007F3323">
                    <w:t>总量</w:t>
                  </w:r>
                </w:p>
              </w:tc>
            </w:tr>
            <w:tr w:rsidR="00AF6788" w:rsidRPr="007F3323" w:rsidTr="002B50C7">
              <w:tc>
                <w:tcPr>
                  <w:tcW w:w="705" w:type="pct"/>
                </w:tcPr>
                <w:p w:rsidR="00AF6788" w:rsidRPr="007F3323" w:rsidRDefault="00AF6788" w:rsidP="002B50C7">
                  <w:pPr>
                    <w:pStyle w:val="TableText"/>
                  </w:pPr>
                  <w:r>
                    <w:rPr>
                      <w:rFonts w:hint="eastAsia"/>
                    </w:rPr>
                    <w:t>itemSize</w:t>
                  </w:r>
                </w:p>
              </w:tc>
              <w:tc>
                <w:tcPr>
                  <w:tcW w:w="670" w:type="pct"/>
                  <w:shd w:val="clear" w:color="auto" w:fill="auto"/>
                </w:tcPr>
                <w:p w:rsidR="00AF6788" w:rsidRPr="007F3323" w:rsidRDefault="00AF6788" w:rsidP="002B50C7">
                  <w:pPr>
                    <w:pStyle w:val="TableText"/>
                  </w:pPr>
                  <w:r>
                    <w:rPr>
                      <w:rFonts w:hint="eastAsia"/>
                    </w:rPr>
                    <w:t>integer</w:t>
                  </w:r>
                </w:p>
              </w:tc>
              <w:tc>
                <w:tcPr>
                  <w:tcW w:w="3625" w:type="pct"/>
                  <w:shd w:val="clear" w:color="auto" w:fill="auto"/>
                </w:tcPr>
                <w:p w:rsidR="00AF6788" w:rsidRPr="007F3323" w:rsidRDefault="00AF6788" w:rsidP="002B50C7">
                  <w:pPr>
                    <w:pStyle w:val="TableText"/>
                  </w:pPr>
                  <w:r>
                    <w:rPr>
                      <w:rFonts w:hint="eastAsia"/>
                    </w:rPr>
                    <w:t>页记录数</w:t>
                  </w:r>
                </w:p>
              </w:tc>
            </w:tr>
            <w:tr w:rsidR="00AF6788" w:rsidRPr="007F3323" w:rsidTr="002B50C7">
              <w:tc>
                <w:tcPr>
                  <w:tcW w:w="705" w:type="pct"/>
                </w:tcPr>
                <w:p w:rsidR="00AF6788" w:rsidRDefault="00AF6788" w:rsidP="002B50C7">
                  <w:pPr>
                    <w:pStyle w:val="TableText"/>
                  </w:pPr>
                  <w:r w:rsidRPr="003877B5">
                    <w:rPr>
                      <w:rFonts w:eastAsiaTheme="minorEastAsia" w:cs="Times New Roman"/>
                    </w:rPr>
                    <w:t>errorCode</w:t>
                  </w:r>
                </w:p>
              </w:tc>
              <w:tc>
                <w:tcPr>
                  <w:tcW w:w="670" w:type="pct"/>
                  <w:shd w:val="clear" w:color="auto" w:fill="auto"/>
                </w:tcPr>
                <w:p w:rsidR="00AF6788" w:rsidRDefault="00AF6788" w:rsidP="002B50C7">
                  <w:pPr>
                    <w:pStyle w:val="TableText"/>
                  </w:pPr>
                  <w:r w:rsidRPr="000A2602">
                    <w:rPr>
                      <w:rFonts w:eastAsiaTheme="minorEastAsia" w:cs="Times New Roman"/>
                    </w:rPr>
                    <w:t>string</w:t>
                  </w:r>
                </w:p>
              </w:tc>
              <w:tc>
                <w:tcPr>
                  <w:tcW w:w="3625" w:type="pct"/>
                  <w:shd w:val="clear" w:color="auto" w:fill="auto"/>
                </w:tcPr>
                <w:p w:rsidR="00AF6788" w:rsidRDefault="00AF6788" w:rsidP="002B50C7">
                  <w:pPr>
                    <w:pStyle w:val="TableText"/>
                  </w:pPr>
                  <w:r>
                    <w:rPr>
                      <w:rFonts w:hint="eastAsia"/>
                    </w:rPr>
                    <w:t>查询</w:t>
                  </w:r>
                  <w:r>
                    <w:t>错误码，</w:t>
                  </w:r>
                  <w:r>
                    <w:rPr>
                      <w:rFonts w:hint="eastAsia"/>
                    </w:rPr>
                    <w:t>0</w:t>
                  </w:r>
                  <w:r>
                    <w:rPr>
                      <w:rFonts w:hint="eastAsia"/>
                    </w:rPr>
                    <w:t>：</w:t>
                  </w:r>
                  <w:r>
                    <w:t>成功，其他参考错误</w:t>
                  </w:r>
                  <w:r>
                    <w:rPr>
                      <w:rFonts w:hint="eastAsia"/>
                    </w:rPr>
                    <w:t>码</w:t>
                  </w:r>
                </w:p>
              </w:tc>
            </w:tr>
            <w:tr w:rsidR="00AF6788" w:rsidRPr="007F3323" w:rsidTr="002B50C7">
              <w:tc>
                <w:tcPr>
                  <w:tcW w:w="705" w:type="pct"/>
                </w:tcPr>
                <w:p w:rsidR="00AF6788" w:rsidRPr="007F3323" w:rsidRDefault="00AF6788" w:rsidP="002B50C7">
                  <w:pPr>
                    <w:pStyle w:val="TableText"/>
                  </w:pPr>
                  <w:r w:rsidRPr="007F3323">
                    <w:rPr>
                      <w:rFonts w:hint="eastAsia"/>
                    </w:rPr>
                    <w:t>item</w:t>
                  </w:r>
                  <w:r w:rsidRPr="007F3323">
                    <w:t>s</w:t>
                  </w:r>
                </w:p>
              </w:tc>
              <w:tc>
                <w:tcPr>
                  <w:tcW w:w="670" w:type="pct"/>
                  <w:shd w:val="clear" w:color="auto" w:fill="auto"/>
                </w:tcPr>
                <w:p w:rsidR="00AF6788" w:rsidRPr="007F3323" w:rsidRDefault="00AF6788" w:rsidP="002B50C7">
                  <w:pPr>
                    <w:pStyle w:val="TableText"/>
                  </w:pPr>
                  <w:r w:rsidRPr="007F3323">
                    <w:t>Structure</w:t>
                  </w:r>
                  <w:r w:rsidRPr="007F3323">
                    <w:rPr>
                      <w:rFonts w:hint="eastAsia"/>
                    </w:rPr>
                    <w:t>[]</w:t>
                  </w:r>
                </w:p>
              </w:tc>
              <w:tc>
                <w:tcPr>
                  <w:tcW w:w="3625" w:type="pct"/>
                  <w:shd w:val="clear" w:color="auto" w:fill="auto"/>
                </w:tcPr>
                <w:p w:rsidR="00AF6788" w:rsidRPr="007F3323" w:rsidRDefault="00AF6788" w:rsidP="002B50C7">
                  <w:pPr>
                    <w:pStyle w:val="TableText"/>
                  </w:pPr>
                  <w:r w:rsidRPr="007F3323">
                    <w:t>返回对象</w:t>
                  </w:r>
                  <w:r w:rsidRPr="007F3323">
                    <w:t>:List&lt;Map&lt;string,</w:t>
                  </w:r>
                  <w:r>
                    <w:t>string</w:t>
                  </w:r>
                  <w:r w:rsidRPr="007F3323">
                    <w:t xml:space="preserve"> &gt;&gt;</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6"/>
                    <w:gridCol w:w="709"/>
                    <w:gridCol w:w="3686"/>
                  </w:tblGrid>
                  <w:tr w:rsidR="00AF6788" w:rsidRPr="007F3323" w:rsidTr="002B50C7">
                    <w:tc>
                      <w:tcPr>
                        <w:tcW w:w="1238" w:type="pct"/>
                        <w:shd w:val="clear" w:color="auto" w:fill="D9D9D9"/>
                      </w:tcPr>
                      <w:p w:rsidR="00AF6788" w:rsidRPr="007F3323" w:rsidRDefault="00AF6788" w:rsidP="002B50C7">
                        <w:pPr>
                          <w:pStyle w:val="TableText"/>
                          <w:rPr>
                            <w:b/>
                          </w:rPr>
                        </w:pPr>
                        <w:r w:rsidRPr="007F3323">
                          <w:rPr>
                            <w:b/>
                          </w:rPr>
                          <w:t>A</w:t>
                        </w:r>
                        <w:r w:rsidRPr="007F3323">
                          <w:rPr>
                            <w:rFonts w:hint="eastAsia"/>
                            <w:b/>
                          </w:rPr>
                          <w:t>t</w:t>
                        </w:r>
                        <w:r w:rsidRPr="007F3323">
                          <w:rPr>
                            <w:b/>
                          </w:rPr>
                          <w:t>tribute</w:t>
                        </w:r>
                      </w:p>
                    </w:tc>
                    <w:tc>
                      <w:tcPr>
                        <w:tcW w:w="607" w:type="pct"/>
                        <w:shd w:val="clear" w:color="auto" w:fill="D9D9D9"/>
                      </w:tcPr>
                      <w:p w:rsidR="00AF6788" w:rsidRPr="007F3323" w:rsidRDefault="00AF6788" w:rsidP="002B50C7">
                        <w:pPr>
                          <w:pStyle w:val="TableText"/>
                          <w:rPr>
                            <w:b/>
                          </w:rPr>
                        </w:pPr>
                        <w:r w:rsidRPr="007F3323">
                          <w:rPr>
                            <w:b/>
                          </w:rPr>
                          <w:t>Type</w:t>
                        </w:r>
                      </w:p>
                    </w:tc>
                    <w:tc>
                      <w:tcPr>
                        <w:tcW w:w="3155" w:type="pct"/>
                        <w:shd w:val="clear" w:color="auto" w:fill="D9D9D9"/>
                      </w:tcPr>
                      <w:p w:rsidR="00AF6788" w:rsidRPr="007F3323" w:rsidRDefault="00AF6788" w:rsidP="002B50C7">
                        <w:pPr>
                          <w:pStyle w:val="TableText"/>
                          <w:rPr>
                            <w:b/>
                          </w:rPr>
                        </w:pPr>
                        <w:r w:rsidRPr="007F3323">
                          <w:rPr>
                            <w:b/>
                          </w:rPr>
                          <w:t>Description</w:t>
                        </w:r>
                      </w:p>
                    </w:tc>
                  </w:tr>
                  <w:tr w:rsidR="00AF6788" w:rsidRPr="007F3323" w:rsidTr="002B50C7">
                    <w:tc>
                      <w:tcPr>
                        <w:tcW w:w="1238" w:type="pct"/>
                      </w:tcPr>
                      <w:p w:rsidR="00AF6788" w:rsidRPr="000A2602" w:rsidRDefault="00AF6788" w:rsidP="002B50C7">
                        <w:pPr>
                          <w:ind w:left="0"/>
                          <w:rPr>
                            <w:rFonts w:eastAsiaTheme="minorEastAsia" w:cs="Times New Roman"/>
                          </w:rPr>
                        </w:pPr>
                        <w:r w:rsidRPr="009A7D4F">
                          <w:rPr>
                            <w:rFonts w:eastAsiaTheme="minorEastAsia" w:cs="Times New Roman" w:hint="eastAsia"/>
                          </w:rPr>
                          <w:t>userIp</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用户</w:t>
                        </w:r>
                        <w:r>
                          <w:rPr>
                            <w:rFonts w:eastAsiaTheme="minorEastAsia" w:cs="Times New Roman"/>
                          </w:rPr>
                          <w:t>Ip</w:t>
                        </w:r>
                      </w:p>
                    </w:tc>
                  </w:tr>
                  <w:tr w:rsidR="00AF6788" w:rsidRPr="007F3323" w:rsidTr="002B50C7">
                    <w:tc>
                      <w:tcPr>
                        <w:tcW w:w="1238" w:type="pct"/>
                      </w:tcPr>
                      <w:p w:rsidR="00AF6788" w:rsidRPr="000A2602" w:rsidRDefault="00AF6788" w:rsidP="002B50C7">
                        <w:pPr>
                          <w:ind w:left="0"/>
                          <w:rPr>
                            <w:rFonts w:eastAsiaTheme="minorEastAsia" w:cs="Times New Roman"/>
                          </w:rPr>
                        </w:pPr>
                        <w:r w:rsidRPr="009A7D4F">
                          <w:rPr>
                            <w:rFonts w:eastAsiaTheme="minorEastAsia" w:cs="Times New Roman"/>
                          </w:rPr>
                          <w:t>opStartTime</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开始时间</w:t>
                        </w:r>
                        <w:r>
                          <w:rPr>
                            <w:rFonts w:eastAsiaTheme="minorEastAsia" w:cs="Times New Roman" w:hint="eastAsia"/>
                          </w:rPr>
                          <w:t>，</w:t>
                        </w:r>
                        <w:r>
                          <w:rPr>
                            <w:rFonts w:eastAsiaTheme="minorEastAsia" w:cs="Times New Roman"/>
                          </w:rPr>
                          <w:t>时间戳字符串</w:t>
                        </w:r>
                      </w:p>
                    </w:tc>
                  </w:tr>
                  <w:tr w:rsidR="00AF6788" w:rsidRPr="007F3323" w:rsidTr="002B50C7">
                    <w:tc>
                      <w:tcPr>
                        <w:tcW w:w="1238" w:type="pct"/>
                      </w:tcPr>
                      <w:p w:rsidR="00AF6788" w:rsidRPr="009A7D4F" w:rsidRDefault="00AF6788" w:rsidP="002B50C7">
                        <w:pPr>
                          <w:ind w:left="0"/>
                          <w:rPr>
                            <w:rFonts w:eastAsiaTheme="minorEastAsia" w:cs="Times New Roman"/>
                          </w:rPr>
                        </w:pPr>
                        <w:r w:rsidRPr="00B06541">
                          <w:rPr>
                            <w:rFonts w:eastAsiaTheme="minorEastAsia" w:cs="Times New Roman"/>
                          </w:rPr>
                          <w:t>opStopTime</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结束时间</w:t>
                        </w:r>
                        <w:r>
                          <w:rPr>
                            <w:rFonts w:eastAsiaTheme="minorEastAsia" w:cs="Times New Roman" w:hint="eastAsia"/>
                          </w:rPr>
                          <w:t>，</w:t>
                        </w:r>
                        <w:r>
                          <w:rPr>
                            <w:rFonts w:eastAsiaTheme="minorEastAsia" w:cs="Times New Roman"/>
                          </w:rPr>
                          <w:t>时间戳字符串</w:t>
                        </w:r>
                      </w:p>
                    </w:tc>
                  </w:tr>
                  <w:tr w:rsidR="00AF6788" w:rsidRPr="007F3323" w:rsidTr="002B50C7">
                    <w:tc>
                      <w:tcPr>
                        <w:tcW w:w="1238" w:type="pct"/>
                      </w:tcPr>
                      <w:p w:rsidR="00AF6788" w:rsidRPr="009A7D4F" w:rsidRDefault="00AF6788" w:rsidP="002B50C7">
                        <w:pPr>
                          <w:ind w:left="0"/>
                          <w:rPr>
                            <w:rFonts w:eastAsiaTheme="minorEastAsia" w:cs="Times New Roman"/>
                          </w:rPr>
                        </w:pPr>
                        <w:r w:rsidRPr="00B06541">
                          <w:rPr>
                            <w:rFonts w:eastAsiaTheme="minorEastAsia" w:cs="Times New Roman"/>
                          </w:rPr>
                          <w:t>opFailReason</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失败原因</w:t>
                        </w:r>
                      </w:p>
                    </w:tc>
                  </w:tr>
                  <w:tr w:rsidR="00AF6788" w:rsidRPr="007F3323" w:rsidTr="002B50C7">
                    <w:tc>
                      <w:tcPr>
                        <w:tcW w:w="1238" w:type="pct"/>
                      </w:tcPr>
                      <w:p w:rsidR="00AF6788" w:rsidRPr="00B06541" w:rsidRDefault="00AF6788" w:rsidP="002B50C7">
                        <w:pPr>
                          <w:ind w:left="0"/>
                          <w:rPr>
                            <w:rFonts w:eastAsiaTheme="minorEastAsia" w:cs="Times New Roman"/>
                          </w:rPr>
                        </w:pPr>
                        <w:r w:rsidRPr="00B06541">
                          <w:rPr>
                            <w:rFonts w:eastAsiaTheme="minorEastAsia" w:cs="Times New Roman"/>
                          </w:rPr>
                          <w:t>opName</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名称</w:t>
                        </w:r>
                      </w:p>
                    </w:tc>
                  </w:tr>
                  <w:tr w:rsidR="00AF6788" w:rsidRPr="007F3323" w:rsidTr="002B50C7">
                    <w:tc>
                      <w:tcPr>
                        <w:tcW w:w="1238" w:type="pct"/>
                      </w:tcPr>
                      <w:p w:rsidR="00AF6788" w:rsidRPr="00B06541" w:rsidRDefault="00AF6788" w:rsidP="002B50C7">
                        <w:pPr>
                          <w:ind w:left="0"/>
                          <w:rPr>
                            <w:rFonts w:eastAsiaTheme="minorEastAsia" w:cs="Times New Roman"/>
                          </w:rPr>
                        </w:pPr>
                        <w:r w:rsidRPr="00B06541">
                          <w:rPr>
                            <w:rFonts w:eastAsiaTheme="minorEastAsia" w:cs="Times New Roman"/>
                          </w:rPr>
                          <w:t>opLogLevel</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级别</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高危，</w:t>
                        </w:r>
                        <w:r>
                          <w:rPr>
                            <w:rFonts w:eastAsiaTheme="minorEastAsia" w:cs="Times New Roman" w:hint="eastAsia"/>
                          </w:rPr>
                          <w:t>1</w:t>
                        </w:r>
                        <w:r>
                          <w:rPr>
                            <w:rFonts w:eastAsiaTheme="minorEastAsia" w:cs="Times New Roman" w:hint="eastAsia"/>
                          </w:rPr>
                          <w:t>：危险</w:t>
                        </w:r>
                        <w:r>
                          <w:rPr>
                            <w:rFonts w:eastAsiaTheme="minorEastAsia" w:cs="Times New Roman"/>
                          </w:rPr>
                          <w:t>，</w:t>
                        </w:r>
                        <w:r>
                          <w:rPr>
                            <w:rFonts w:eastAsiaTheme="minorEastAsia" w:cs="Times New Roman" w:hint="eastAsia"/>
                          </w:rPr>
                          <w:t>2</w:t>
                        </w:r>
                        <w:r>
                          <w:rPr>
                            <w:rFonts w:eastAsiaTheme="minorEastAsia" w:cs="Times New Roman" w:hint="eastAsia"/>
                          </w:rPr>
                          <w:t>：</w:t>
                        </w:r>
                        <w:r>
                          <w:rPr>
                            <w:rFonts w:eastAsiaTheme="minorEastAsia" w:cs="Times New Roman"/>
                          </w:rPr>
                          <w:t>一般，</w:t>
                        </w:r>
                        <w:r>
                          <w:rPr>
                            <w:rFonts w:eastAsiaTheme="minorEastAsia" w:cs="Times New Roman" w:hint="eastAsia"/>
                          </w:rPr>
                          <w:t>3</w:t>
                        </w:r>
                        <w:r>
                          <w:rPr>
                            <w:rFonts w:eastAsiaTheme="minorEastAsia" w:cs="Times New Roman" w:hint="eastAsia"/>
                          </w:rPr>
                          <w:t>：</w:t>
                        </w:r>
                        <w:r>
                          <w:rPr>
                            <w:rFonts w:eastAsiaTheme="minorEastAsia" w:cs="Times New Roman"/>
                          </w:rPr>
                          <w:t>提示</w:t>
                        </w:r>
                      </w:p>
                    </w:tc>
                  </w:tr>
                  <w:tr w:rsidR="00AF6788" w:rsidRPr="007F3323" w:rsidTr="002B50C7">
                    <w:tc>
                      <w:tcPr>
                        <w:tcW w:w="1238" w:type="pct"/>
                      </w:tcPr>
                      <w:p w:rsidR="00AF6788" w:rsidRPr="00B06541" w:rsidRDefault="00AF6788" w:rsidP="002B50C7">
                        <w:pPr>
                          <w:ind w:left="0"/>
                          <w:rPr>
                            <w:rFonts w:eastAsiaTheme="minorEastAsia" w:cs="Times New Roman"/>
                          </w:rPr>
                        </w:pPr>
                        <w:r w:rsidRPr="00B06541">
                          <w:rPr>
                            <w:rFonts w:eastAsiaTheme="minorEastAsia" w:cs="Times New Roman"/>
                          </w:rPr>
                          <w:t>loginType</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登陆</w:t>
                        </w:r>
                        <w:r>
                          <w:rPr>
                            <w:rFonts w:eastAsiaTheme="minorEastAsia" w:cs="Times New Roman"/>
                          </w:rPr>
                          <w:t>类型</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本地登录，</w:t>
                        </w:r>
                        <w:r>
                          <w:rPr>
                            <w:rFonts w:eastAsiaTheme="minorEastAsia" w:cs="Times New Roman" w:hint="eastAsia"/>
                          </w:rPr>
                          <w:t>2</w:t>
                        </w:r>
                        <w:r>
                          <w:rPr>
                            <w:rFonts w:eastAsiaTheme="minorEastAsia" w:cs="Times New Roman" w:hint="eastAsia"/>
                          </w:rPr>
                          <w:t>：</w:t>
                        </w:r>
                        <w:r>
                          <w:rPr>
                            <w:rFonts w:eastAsiaTheme="minorEastAsia" w:cs="Times New Roman"/>
                          </w:rPr>
                          <w:t>SSO</w:t>
                        </w:r>
                        <w:r>
                          <w:rPr>
                            <w:rFonts w:eastAsiaTheme="minorEastAsia" w:cs="Times New Roman"/>
                          </w:rPr>
                          <w:t>登录</w:t>
                        </w:r>
                      </w:p>
                    </w:tc>
                  </w:tr>
                  <w:tr w:rsidR="00AF6788" w:rsidRPr="007F3323" w:rsidTr="002B50C7">
                    <w:tc>
                      <w:tcPr>
                        <w:tcW w:w="1238" w:type="pct"/>
                      </w:tcPr>
                      <w:p w:rsidR="00AF6788" w:rsidRPr="00B06541" w:rsidRDefault="00AF6788" w:rsidP="002B50C7">
                        <w:pPr>
                          <w:ind w:left="0"/>
                          <w:rPr>
                            <w:rFonts w:eastAsiaTheme="minorEastAsia" w:cs="Times New Roman"/>
                          </w:rPr>
                        </w:pPr>
                        <w:r w:rsidRPr="00D02CB7">
                          <w:rPr>
                            <w:rFonts w:eastAsiaTheme="minorEastAsia" w:cs="Times New Roman"/>
                          </w:rPr>
                          <w:t>detailInfo</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详细</w:t>
                        </w:r>
                        <w:r>
                          <w:rPr>
                            <w:rFonts w:eastAsiaTheme="minorEastAsia" w:cs="Times New Roman"/>
                          </w:rPr>
                          <w:t>信息</w:t>
                        </w:r>
                      </w:p>
                    </w:tc>
                  </w:tr>
                  <w:tr w:rsidR="00AF6788" w:rsidRPr="007F3323" w:rsidTr="002B50C7">
                    <w:tc>
                      <w:tcPr>
                        <w:tcW w:w="1238" w:type="pct"/>
                      </w:tcPr>
                      <w:p w:rsidR="00AF6788" w:rsidRPr="00D02CB7" w:rsidRDefault="00AF6788" w:rsidP="002B50C7">
                        <w:pPr>
                          <w:ind w:left="0"/>
                          <w:rPr>
                            <w:rFonts w:eastAsiaTheme="minorEastAsia" w:cs="Times New Roman"/>
                          </w:rPr>
                        </w:pPr>
                        <w:r w:rsidRPr="00D02CB7">
                          <w:rPr>
                            <w:rFonts w:eastAsiaTheme="minorEastAsia" w:cs="Times New Roman"/>
                          </w:rPr>
                          <w:t>opUser</w:t>
                        </w:r>
                      </w:p>
                    </w:tc>
                    <w:tc>
                      <w:tcPr>
                        <w:tcW w:w="607"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用户</w:t>
                        </w:r>
                      </w:p>
                    </w:tc>
                  </w:tr>
                  <w:tr w:rsidR="00AF6788" w:rsidRPr="007F3323" w:rsidTr="002B50C7">
                    <w:tc>
                      <w:tcPr>
                        <w:tcW w:w="1238" w:type="pct"/>
                      </w:tcPr>
                      <w:p w:rsidR="00AF6788" w:rsidRPr="00D02CB7" w:rsidRDefault="00AF6788" w:rsidP="002B50C7">
                        <w:pPr>
                          <w:ind w:left="0"/>
                          <w:rPr>
                            <w:rFonts w:eastAsiaTheme="minorEastAsia" w:cs="Times New Roman"/>
                          </w:rPr>
                        </w:pPr>
                        <w:r w:rsidRPr="00D02CB7">
                          <w:rPr>
                            <w:rFonts w:eastAsiaTheme="minorEastAsia" w:cs="Times New Roman"/>
                          </w:rPr>
                          <w:t>opResult</w:t>
                        </w:r>
                      </w:p>
                    </w:tc>
                    <w:tc>
                      <w:tcPr>
                        <w:tcW w:w="607"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string</w:t>
                        </w:r>
                      </w:p>
                    </w:tc>
                    <w:tc>
                      <w:tcPr>
                        <w:tcW w:w="3155"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结果</w:t>
                        </w:r>
                        <w:r>
                          <w:rPr>
                            <w:rFonts w:eastAsiaTheme="minorEastAsia" w:cs="Times New Roman" w:hint="eastAsia"/>
                          </w:rPr>
                          <w:t>,0:</w:t>
                        </w:r>
                        <w:r>
                          <w:rPr>
                            <w:rFonts w:eastAsiaTheme="minorEastAsia" w:cs="Times New Roman" w:hint="eastAsia"/>
                          </w:rPr>
                          <w:t>成功</w:t>
                        </w:r>
                        <w:r>
                          <w:rPr>
                            <w:rFonts w:eastAsiaTheme="minorEastAsia" w:cs="Times New Roman"/>
                          </w:rPr>
                          <w:t>，</w:t>
                        </w:r>
                        <w:r>
                          <w:rPr>
                            <w:rFonts w:eastAsiaTheme="minorEastAsia" w:cs="Times New Roman" w:hint="eastAsia"/>
                          </w:rPr>
                          <w:t>1</w:t>
                        </w:r>
                        <w:r>
                          <w:rPr>
                            <w:rFonts w:eastAsiaTheme="minorEastAsia" w:cs="Times New Roman" w:hint="eastAsia"/>
                          </w:rPr>
                          <w:t>：</w:t>
                        </w:r>
                        <w:r>
                          <w:rPr>
                            <w:rFonts w:eastAsiaTheme="minorEastAsia" w:cs="Times New Roman"/>
                          </w:rPr>
                          <w:t>失败，</w:t>
                        </w:r>
                        <w:r>
                          <w:rPr>
                            <w:rFonts w:eastAsiaTheme="minorEastAsia" w:cs="Times New Roman" w:hint="eastAsia"/>
                          </w:rPr>
                          <w:t>2</w:t>
                        </w:r>
                        <w:r>
                          <w:rPr>
                            <w:rFonts w:eastAsiaTheme="minorEastAsia" w:cs="Times New Roman" w:hint="eastAsia"/>
                          </w:rPr>
                          <w:t>：</w:t>
                        </w:r>
                        <w:r>
                          <w:rPr>
                            <w:rFonts w:eastAsiaTheme="minorEastAsia" w:cs="Times New Roman"/>
                          </w:rPr>
                          <w:t>记录操作日志失败</w:t>
                        </w:r>
                      </w:p>
                    </w:tc>
                  </w:tr>
                </w:tbl>
                <w:p w:rsidR="00AF6788" w:rsidRPr="007F3323" w:rsidRDefault="00AF6788" w:rsidP="002B50C7">
                  <w:pPr>
                    <w:pStyle w:val="TableText"/>
                  </w:pPr>
                </w:p>
              </w:tc>
            </w:tr>
          </w:tbl>
          <w:p w:rsidR="00AF6788" w:rsidRPr="007F3323" w:rsidRDefault="00AF6788" w:rsidP="002B50C7">
            <w:pPr>
              <w:pStyle w:val="TableText"/>
            </w:pP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AF6788" w:rsidRPr="000A2602" w:rsidRDefault="00AF6788" w:rsidP="002B50C7">
            <w:pPr>
              <w:ind w:left="0"/>
              <w:rPr>
                <w:rFonts w:eastAsiaTheme="minorEastAsia" w:cs="Times New Roman"/>
              </w:rPr>
            </w:pPr>
            <w:r w:rsidRPr="000A2602">
              <w:rPr>
                <w:rFonts w:eastAsiaTheme="minorEastAsia" w:cs="Times New Roman"/>
              </w:rPr>
              <w:t>GET &lt;</w:t>
            </w:r>
            <w:r w:rsidRPr="00AD11C0">
              <w:rPr>
                <w:rFonts w:eastAsiaTheme="minorEastAsia" w:cs="Times New Roman"/>
              </w:rPr>
              <w:t>operaterLog</w:t>
            </w:r>
            <w:r w:rsidRPr="000A2602">
              <w:rPr>
                <w:rFonts w:eastAsiaTheme="minorEastAsia" w:cs="Times New Roman"/>
              </w:rPr>
              <w:t xml:space="preserve"> _uri&gt;/</w:t>
            </w:r>
            <w:r>
              <w:rPr>
                <w:rFonts w:eastAsiaTheme="minorEastAsia" w:cs="Times New Roman"/>
              </w:rPr>
              <w:t>list?</w:t>
            </w:r>
            <w:r w:rsidR="000721EF">
              <w:rPr>
                <w:rFonts w:eastAsiaTheme="minorEastAsia" w:cs="Times New Roman"/>
              </w:rPr>
              <w:t>l</w:t>
            </w:r>
            <w:r w:rsidRPr="00D02CB7">
              <w:rPr>
                <w:rFonts w:eastAsiaTheme="minorEastAsia" w:cs="Times New Roman"/>
              </w:rPr>
              <w:t>imit</w:t>
            </w:r>
            <w:r>
              <w:rPr>
                <w:rFonts w:eastAsiaTheme="minorEastAsia" w:cs="Times New Roman"/>
              </w:rPr>
              <w:t>=15&amp;</w:t>
            </w:r>
            <w:r w:rsidRPr="00D02CB7">
              <w:rPr>
                <w:rFonts w:eastAsiaTheme="minorEastAsia" w:cs="Times New Roman"/>
              </w:rPr>
              <w:t>offset</w:t>
            </w:r>
            <w:r>
              <w:rPr>
                <w:rFonts w:eastAsiaTheme="minorEastAsia" w:cs="Times New Roman"/>
              </w:rPr>
              <w:t>=0&amp;</w:t>
            </w:r>
            <w:r w:rsidRPr="00D02CB7">
              <w:rPr>
                <w:rFonts w:eastAsiaTheme="minorEastAsia" w:cs="Times New Roman"/>
              </w:rPr>
              <w:t>opResult</w:t>
            </w:r>
            <w:r>
              <w:rPr>
                <w:rFonts w:eastAsiaTheme="minorEastAsia" w:cs="Times New Roman"/>
              </w:rPr>
              <w:t>=0&amp;order[]=opUser&amp;opUser=admin&amp;</w:t>
            </w:r>
            <w:r w:rsidRPr="00D02CB7">
              <w:rPr>
                <w:rFonts w:eastAsiaTheme="minorEastAsia" w:cs="Times New Roman"/>
              </w:rPr>
              <w:t>detailInfo</w:t>
            </w:r>
            <w:r>
              <w:rPr>
                <w:rFonts w:eastAsiaTheme="minorEastAsia" w:cs="Times New Roman"/>
              </w:rPr>
              <w:t>=vm&amp;</w:t>
            </w:r>
            <w:r w:rsidRPr="00B06541">
              <w:rPr>
                <w:rFonts w:eastAsiaTheme="minorEastAsia" w:cs="Times New Roman"/>
              </w:rPr>
              <w:t>loginType</w:t>
            </w:r>
            <w:r>
              <w:rPr>
                <w:rFonts w:eastAsiaTheme="minorEastAsia" w:cs="Times New Roman"/>
              </w:rPr>
              <w:t>=0&amp;</w:t>
            </w:r>
            <w:r w:rsidRPr="00B06541">
              <w:rPr>
                <w:rFonts w:eastAsiaTheme="minorEastAsia" w:cs="Times New Roman"/>
              </w:rPr>
              <w:t>opLogLevel</w:t>
            </w:r>
            <w:r>
              <w:rPr>
                <w:rFonts w:eastAsiaTheme="minorEastAsia" w:cs="Times New Roman"/>
              </w:rPr>
              <w:t>=0&amp;</w:t>
            </w:r>
            <w:r w:rsidRPr="00B06541">
              <w:rPr>
                <w:rFonts w:eastAsiaTheme="minorEastAsia" w:cs="Times New Roman"/>
              </w:rPr>
              <w:t>opName</w:t>
            </w:r>
            <w:r>
              <w:rPr>
                <w:rFonts w:eastAsiaTheme="minorEastAsia" w:cs="Times New Roman"/>
              </w:rPr>
              <w:t>=</w:t>
            </w:r>
            <w:r>
              <w:rPr>
                <w:rFonts w:eastAsiaTheme="minorEastAsia" w:cs="Times New Roman" w:hint="eastAsia"/>
              </w:rPr>
              <w:t>创建</w:t>
            </w:r>
            <w:r>
              <w:rPr>
                <w:rFonts w:eastAsiaTheme="minorEastAsia" w:cs="Times New Roman"/>
              </w:rPr>
              <w:t>虚拟机</w:t>
            </w:r>
            <w:r>
              <w:rPr>
                <w:rFonts w:eastAsiaTheme="minorEastAsia" w:cs="Times New Roman" w:hint="eastAsia"/>
              </w:rPr>
              <w:t>&amp;</w:t>
            </w:r>
            <w:r w:rsidRPr="00B06541">
              <w:rPr>
                <w:rFonts w:eastAsiaTheme="minorEastAsia" w:cs="Times New Roman"/>
              </w:rPr>
              <w:t xml:space="preserve"> opFailReason</w:t>
            </w:r>
            <w:r>
              <w:rPr>
                <w:rFonts w:eastAsiaTheme="minorEastAsia" w:cs="Times New Roman"/>
              </w:rPr>
              <w:t>=</w:t>
            </w:r>
            <w:r>
              <w:rPr>
                <w:rFonts w:eastAsiaTheme="minorEastAsia" w:cs="Times New Roman" w:hint="eastAsia"/>
              </w:rPr>
              <w:t>参数</w:t>
            </w:r>
            <w:r>
              <w:rPr>
                <w:rFonts w:eastAsiaTheme="minorEastAsia" w:cs="Times New Roman"/>
              </w:rPr>
              <w:t>错误</w:t>
            </w:r>
            <w:r>
              <w:rPr>
                <w:rFonts w:eastAsiaTheme="minorEastAsia" w:cs="Times New Roman" w:hint="eastAsia"/>
              </w:rPr>
              <w:t>&amp;</w:t>
            </w:r>
            <w:r w:rsidRPr="00346C5F">
              <w:rPr>
                <w:rFonts w:eastAsiaTheme="minorEastAsia" w:cs="Times New Roman"/>
              </w:rPr>
              <w:t>opStartTime=1533521479000&amp;opStopTime=1535508679000</w:t>
            </w:r>
            <w:r>
              <w:rPr>
                <w:rFonts w:eastAsiaTheme="minorEastAsia" w:cs="Times New Roman"/>
              </w:rPr>
              <w:t>&amp;</w:t>
            </w:r>
            <w:r w:rsidRPr="009A7D4F">
              <w:rPr>
                <w:rFonts w:eastAsiaTheme="minorEastAsia" w:cs="Times New Roman" w:hint="eastAsia"/>
              </w:rPr>
              <w:t>userIp</w:t>
            </w:r>
            <w:r>
              <w:rPr>
                <w:rFonts w:eastAsiaTheme="minorEastAsia" w:cs="Times New Roman"/>
              </w:rPr>
              <w:t>=127.0.0.1</w:t>
            </w:r>
            <w:r w:rsidRPr="000A2602">
              <w:rPr>
                <w:rFonts w:eastAsiaTheme="minorEastAsia" w:cs="Times New Roman"/>
              </w:rPr>
              <w:t xml:space="preserve"> HTTP/1.1 </w:t>
            </w:r>
          </w:p>
          <w:p w:rsidR="00AF6788" w:rsidRPr="000A2602" w:rsidRDefault="00AF6788" w:rsidP="002B50C7">
            <w:pPr>
              <w:ind w:left="0"/>
              <w:rPr>
                <w:rFonts w:eastAsiaTheme="minorEastAsia" w:cs="Times New Roman"/>
              </w:rPr>
            </w:pPr>
            <w:r w:rsidRPr="000A2602">
              <w:rPr>
                <w:rFonts w:eastAsiaTheme="minorEastAsia" w:cs="Times New Roman"/>
              </w:rPr>
              <w:t>Host: https://&lt;ip&gt;:&lt;port&gt;</w:t>
            </w:r>
          </w:p>
          <w:p w:rsidR="00AF6788" w:rsidRPr="000A2602" w:rsidRDefault="00AF6788" w:rsidP="002B50C7">
            <w:pPr>
              <w:ind w:left="0"/>
              <w:rPr>
                <w:rFonts w:eastAsiaTheme="minorEastAsia" w:cs="Times New Roman"/>
              </w:rPr>
            </w:pPr>
            <w:r w:rsidRPr="000A2602">
              <w:rPr>
                <w:rFonts w:eastAsiaTheme="minorEastAsia" w:cs="Times New Roman"/>
              </w:rPr>
              <w:t>Content-Type: application/json</w:t>
            </w:r>
          </w:p>
          <w:p w:rsidR="00AF6788" w:rsidRPr="000A2602" w:rsidRDefault="00AF6788" w:rsidP="002B50C7">
            <w:pPr>
              <w:ind w:left="0"/>
              <w:rPr>
                <w:rFonts w:eastAsiaTheme="minorEastAsia" w:cs="Times New Roman"/>
              </w:rPr>
            </w:pPr>
            <w:r w:rsidRPr="000A2602">
              <w:rPr>
                <w:rFonts w:eastAsiaTheme="minorEastAsia" w:cs="Times New Roman"/>
              </w:rPr>
              <w:t>Accept: application/json;version=&lt;version&gt;</w:t>
            </w:r>
          </w:p>
          <w:p w:rsidR="00AF6788" w:rsidRPr="007F3323" w:rsidRDefault="00AF6788" w:rsidP="002B50C7">
            <w:pPr>
              <w:pStyle w:val="TableText"/>
            </w:pPr>
            <w:r w:rsidRPr="000A2602">
              <w:rPr>
                <w:rFonts w:eastAsiaTheme="minorEastAsia" w:cs="Times New Roman"/>
              </w:rPr>
              <w:t>X-Auth-Token: &lt;Authen_TOKEN&gt;</w:t>
            </w: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HTTP/1.1 200 OKAY</w:t>
            </w:r>
          </w:p>
          <w:p w:rsidR="00AF6788" w:rsidRPr="007F3323" w:rsidRDefault="00AF6788" w:rsidP="002B50C7">
            <w:pPr>
              <w:pStyle w:val="TableText"/>
            </w:pPr>
            <w:r w:rsidRPr="007F3323">
              <w:t>Date: Mon, 12 Nov 2007 15:55:01 GMT</w:t>
            </w:r>
          </w:p>
          <w:p w:rsidR="00AF6788" w:rsidRPr="007F3323" w:rsidRDefault="00AF6788" w:rsidP="002B50C7">
            <w:pPr>
              <w:pStyle w:val="TableText"/>
            </w:pPr>
            <w:r w:rsidRPr="007F3323">
              <w:t>Host: Apache</w:t>
            </w:r>
          </w:p>
          <w:p w:rsidR="00AF6788" w:rsidRPr="007F3323" w:rsidRDefault="00AF6788" w:rsidP="002B50C7">
            <w:pPr>
              <w:pStyle w:val="TableText"/>
            </w:pPr>
            <w:r w:rsidRPr="007F3323">
              <w:t xml:space="preserve">Content-Length: </w:t>
            </w:r>
            <w:r w:rsidRPr="007F3323">
              <w:rPr>
                <w:b/>
              </w:rPr>
              <w:t>xxx</w:t>
            </w:r>
          </w:p>
          <w:p w:rsidR="00AF6788" w:rsidRPr="007F3323" w:rsidRDefault="00AF6788" w:rsidP="002B50C7">
            <w:pPr>
              <w:pStyle w:val="TableText"/>
            </w:pPr>
            <w:r w:rsidRPr="007F3323">
              <w:t>Content-Type: application/json; charset=UTF-8</w:t>
            </w:r>
          </w:p>
          <w:p w:rsidR="00AF6788" w:rsidRPr="003877B5" w:rsidRDefault="00AF6788" w:rsidP="002B50C7">
            <w:pPr>
              <w:ind w:left="0"/>
              <w:rPr>
                <w:rFonts w:eastAsiaTheme="minorEastAsia" w:cs="Times New Roman"/>
              </w:rPr>
            </w:pPr>
            <w:r w:rsidRPr="003877B5">
              <w:rPr>
                <w:rFonts w:eastAsiaTheme="minorEastAsia" w:cs="Times New Roman"/>
              </w:rPr>
              <w:t>{</w:t>
            </w:r>
          </w:p>
          <w:p w:rsidR="00AF6788" w:rsidRPr="003877B5" w:rsidRDefault="00AF6788" w:rsidP="002B50C7">
            <w:pPr>
              <w:ind w:left="0"/>
              <w:rPr>
                <w:rFonts w:eastAsiaTheme="minorEastAsia" w:cs="Times New Roman"/>
              </w:rPr>
            </w:pPr>
            <w:r w:rsidRPr="003877B5">
              <w:rPr>
                <w:rFonts w:eastAsiaTheme="minorEastAsia" w:cs="Times New Roman"/>
              </w:rPr>
              <w:tab/>
              <w:t>"total": 46,</w:t>
            </w:r>
          </w:p>
          <w:p w:rsidR="00AF6788" w:rsidRPr="003877B5" w:rsidRDefault="00AF6788" w:rsidP="002B50C7">
            <w:pPr>
              <w:ind w:left="0"/>
              <w:rPr>
                <w:rFonts w:eastAsiaTheme="minorEastAsia" w:cs="Times New Roman"/>
              </w:rPr>
            </w:pPr>
            <w:r w:rsidRPr="003877B5">
              <w:rPr>
                <w:rFonts w:eastAsiaTheme="minorEastAsia" w:cs="Times New Roman"/>
              </w:rPr>
              <w:tab/>
              <w:t>"errorCode": "0",</w:t>
            </w:r>
          </w:p>
          <w:p w:rsidR="00AF6788" w:rsidRPr="003877B5" w:rsidRDefault="00AF6788" w:rsidP="002B50C7">
            <w:pPr>
              <w:ind w:left="0"/>
              <w:rPr>
                <w:rFonts w:eastAsiaTheme="minorEastAsia" w:cs="Times New Roman"/>
              </w:rPr>
            </w:pPr>
            <w:r w:rsidRPr="003877B5">
              <w:rPr>
                <w:rFonts w:eastAsiaTheme="minorEastAsia" w:cs="Times New Roman"/>
              </w:rPr>
              <w:tab/>
              <w:t>"itemSize": 15,</w:t>
            </w:r>
          </w:p>
          <w:p w:rsidR="00AF6788" w:rsidRPr="003877B5" w:rsidRDefault="00AF6788" w:rsidP="002B50C7">
            <w:pPr>
              <w:ind w:left="0"/>
              <w:rPr>
                <w:rFonts w:eastAsiaTheme="minorEastAsia" w:cs="Times New Roman"/>
              </w:rPr>
            </w:pPr>
            <w:r w:rsidRPr="003877B5">
              <w:rPr>
                <w:rFonts w:eastAsiaTheme="minorEastAsia" w:cs="Times New Roman"/>
              </w:rPr>
              <w:tab/>
              <w:t>"items": [{</w:t>
            </w:r>
          </w:p>
          <w:p w:rsidR="00AF6788" w:rsidRPr="003877B5" w:rsidRDefault="00AF6788" w:rsidP="002B50C7">
            <w:pPr>
              <w:ind w:left="0"/>
              <w:rPr>
                <w:rFonts w:eastAsiaTheme="minorEastAsia" w:cs="Times New Roman"/>
              </w:rPr>
            </w:pPr>
            <w:r w:rsidRPr="003877B5">
              <w:rPr>
                <w:rFonts w:eastAsiaTheme="minorEastAsia" w:cs="Times New Roman"/>
              </w:rPr>
              <w:tab/>
            </w:r>
            <w:r w:rsidRPr="003877B5">
              <w:rPr>
                <w:rFonts w:eastAsiaTheme="minorEastAsia" w:cs="Times New Roman"/>
              </w:rPr>
              <w:tab/>
              <w:t>"opUser": "admin",</w:t>
            </w:r>
          </w:p>
          <w:p w:rsidR="00AF6788" w:rsidRPr="003877B5" w:rsidRDefault="00AF6788" w:rsidP="002B50C7">
            <w:pPr>
              <w:ind w:left="0"/>
              <w:rPr>
                <w:rFonts w:eastAsiaTheme="minorEastAsia" w:cs="Times New Roman"/>
              </w:rPr>
            </w:pPr>
            <w:r w:rsidRPr="003877B5">
              <w:rPr>
                <w:rFonts w:eastAsiaTheme="minorEastAsia" w:cs="Times New Roman" w:hint="eastAsia"/>
              </w:rPr>
              <w:tab/>
            </w:r>
            <w:r w:rsidRPr="003877B5">
              <w:rPr>
                <w:rFonts w:eastAsiaTheme="minorEastAsia" w:cs="Times New Roman" w:hint="eastAsia"/>
              </w:rPr>
              <w:tab/>
              <w:t>"opResult": "</w:t>
            </w:r>
            <w:r w:rsidRPr="003877B5">
              <w:rPr>
                <w:rFonts w:eastAsiaTheme="minorEastAsia" w:cs="Times New Roman" w:hint="eastAsia"/>
              </w:rPr>
              <w:t>成功</w:t>
            </w:r>
            <w:r w:rsidRPr="003877B5">
              <w:rPr>
                <w:rFonts w:eastAsiaTheme="minorEastAsia" w:cs="Times New Roman" w:hint="eastAsia"/>
              </w:rPr>
              <w:t>",</w:t>
            </w:r>
          </w:p>
          <w:p w:rsidR="00AF6788" w:rsidRPr="003877B5" w:rsidRDefault="00AF6788" w:rsidP="002B50C7">
            <w:pPr>
              <w:ind w:left="0"/>
              <w:rPr>
                <w:rFonts w:eastAsiaTheme="minorEastAsia" w:cs="Times New Roman"/>
              </w:rPr>
            </w:pPr>
            <w:r w:rsidRPr="003877B5">
              <w:rPr>
                <w:rFonts w:eastAsiaTheme="minorEastAsia" w:cs="Times New Roman" w:hint="eastAsia"/>
              </w:rPr>
              <w:tab/>
            </w:r>
            <w:r w:rsidRPr="003877B5">
              <w:rPr>
                <w:rFonts w:eastAsiaTheme="minorEastAsia" w:cs="Times New Roman" w:hint="eastAsia"/>
              </w:rPr>
              <w:tab/>
              <w:t>"opName": "</w:t>
            </w:r>
            <w:r w:rsidRPr="003877B5">
              <w:rPr>
                <w:rFonts w:eastAsiaTheme="minorEastAsia" w:cs="Times New Roman" w:hint="eastAsia"/>
              </w:rPr>
              <w:t>用户登录</w:t>
            </w:r>
            <w:r w:rsidRPr="003877B5">
              <w:rPr>
                <w:rFonts w:eastAsiaTheme="minorEastAsia" w:cs="Times New Roman" w:hint="eastAsia"/>
              </w:rPr>
              <w:t>",</w:t>
            </w:r>
          </w:p>
          <w:p w:rsidR="00AF6788" w:rsidRPr="003877B5" w:rsidRDefault="00AF6788" w:rsidP="002B50C7">
            <w:pPr>
              <w:ind w:left="0"/>
              <w:rPr>
                <w:rFonts w:eastAsiaTheme="minorEastAsia" w:cs="Times New Roman"/>
              </w:rPr>
            </w:pPr>
            <w:r w:rsidRPr="003877B5">
              <w:rPr>
                <w:rFonts w:eastAsiaTheme="minorEastAsia" w:cs="Times New Roman" w:hint="eastAsia"/>
              </w:rPr>
              <w:tab/>
            </w:r>
            <w:r w:rsidRPr="003877B5">
              <w:rPr>
                <w:rFonts w:eastAsiaTheme="minorEastAsia" w:cs="Times New Roman" w:hint="eastAsia"/>
              </w:rPr>
              <w:tab/>
              <w:t>"loginType": "</w:t>
            </w:r>
            <w:r w:rsidRPr="003877B5">
              <w:rPr>
                <w:rFonts w:eastAsiaTheme="minorEastAsia" w:cs="Times New Roman" w:hint="eastAsia"/>
              </w:rPr>
              <w:t>本地登录</w:t>
            </w:r>
            <w:r w:rsidRPr="003877B5">
              <w:rPr>
                <w:rFonts w:eastAsiaTheme="minorEastAsia" w:cs="Times New Roman" w:hint="eastAsia"/>
              </w:rPr>
              <w:t>",</w:t>
            </w:r>
          </w:p>
          <w:p w:rsidR="00AF6788" w:rsidRPr="003877B5" w:rsidRDefault="00AF6788" w:rsidP="002B50C7">
            <w:pPr>
              <w:ind w:left="0"/>
              <w:rPr>
                <w:rFonts w:eastAsiaTheme="minorEastAsia" w:cs="Times New Roman"/>
              </w:rPr>
            </w:pPr>
            <w:r w:rsidRPr="003877B5">
              <w:rPr>
                <w:rFonts w:eastAsiaTheme="minorEastAsia" w:cs="Times New Roman" w:hint="eastAsia"/>
              </w:rPr>
              <w:tab/>
            </w:r>
            <w:r w:rsidRPr="003877B5">
              <w:rPr>
                <w:rFonts w:eastAsiaTheme="minorEastAsia" w:cs="Times New Roman" w:hint="eastAsia"/>
              </w:rPr>
              <w:tab/>
              <w:t>"opLogLevel": "</w:t>
            </w:r>
            <w:r w:rsidRPr="003877B5">
              <w:rPr>
                <w:rFonts w:eastAsiaTheme="minorEastAsia" w:cs="Times New Roman" w:hint="eastAsia"/>
              </w:rPr>
              <w:t>提示</w:t>
            </w:r>
            <w:r w:rsidRPr="003877B5">
              <w:rPr>
                <w:rFonts w:eastAsiaTheme="minorEastAsia" w:cs="Times New Roman" w:hint="eastAsia"/>
              </w:rPr>
              <w:t>",</w:t>
            </w:r>
          </w:p>
          <w:p w:rsidR="00AF6788" w:rsidRPr="003877B5" w:rsidRDefault="00AF6788" w:rsidP="002B50C7">
            <w:pPr>
              <w:ind w:left="0"/>
              <w:rPr>
                <w:rFonts w:eastAsiaTheme="minorEastAsia" w:cs="Times New Roman"/>
              </w:rPr>
            </w:pPr>
            <w:r w:rsidRPr="003877B5">
              <w:rPr>
                <w:rFonts w:eastAsiaTheme="minorEastAsia" w:cs="Times New Roman"/>
              </w:rPr>
              <w:tab/>
            </w:r>
            <w:r w:rsidRPr="003877B5">
              <w:rPr>
                <w:rFonts w:eastAsiaTheme="minorEastAsia" w:cs="Times New Roman"/>
              </w:rPr>
              <w:tab/>
              <w:t>"opStopTime": "1533605166611",</w:t>
            </w:r>
          </w:p>
          <w:p w:rsidR="00AF6788" w:rsidRPr="003877B5" w:rsidRDefault="00AF6788" w:rsidP="002B50C7">
            <w:pPr>
              <w:ind w:left="0"/>
              <w:rPr>
                <w:rFonts w:eastAsiaTheme="minorEastAsia" w:cs="Times New Roman"/>
              </w:rPr>
            </w:pPr>
            <w:r w:rsidRPr="003877B5">
              <w:rPr>
                <w:rFonts w:eastAsiaTheme="minorEastAsia" w:cs="Times New Roman"/>
              </w:rPr>
              <w:tab/>
            </w:r>
            <w:r w:rsidRPr="003877B5">
              <w:rPr>
                <w:rFonts w:eastAsiaTheme="minorEastAsia" w:cs="Times New Roman"/>
              </w:rPr>
              <w:tab/>
              <w:t>"userIp": "127.0.0.1",</w:t>
            </w:r>
          </w:p>
          <w:p w:rsidR="00AF6788" w:rsidRPr="003877B5" w:rsidRDefault="00AF6788" w:rsidP="002B50C7">
            <w:pPr>
              <w:ind w:left="0"/>
              <w:rPr>
                <w:rFonts w:eastAsiaTheme="minorEastAsia" w:cs="Times New Roman"/>
              </w:rPr>
            </w:pPr>
            <w:r w:rsidRPr="003877B5">
              <w:rPr>
                <w:rFonts w:eastAsiaTheme="minorEastAsia" w:cs="Times New Roman" w:hint="eastAsia"/>
              </w:rPr>
              <w:tab/>
            </w:r>
            <w:r w:rsidRPr="003877B5">
              <w:rPr>
                <w:rFonts w:eastAsiaTheme="minorEastAsia" w:cs="Times New Roman" w:hint="eastAsia"/>
              </w:rPr>
              <w:tab/>
              <w:t>"detailInfo": "</w:t>
            </w:r>
            <w:r w:rsidRPr="003877B5">
              <w:rPr>
                <w:rFonts w:eastAsiaTheme="minorEastAsia" w:cs="Times New Roman" w:hint="eastAsia"/>
              </w:rPr>
              <w:t>用户登录</w:t>
            </w:r>
            <w:r w:rsidRPr="003877B5">
              <w:rPr>
                <w:rFonts w:eastAsiaTheme="minorEastAsia" w:cs="Times New Roman" w:hint="eastAsia"/>
              </w:rPr>
              <w:t>:",</w:t>
            </w:r>
          </w:p>
          <w:p w:rsidR="00AF6788" w:rsidRPr="003877B5" w:rsidRDefault="00AF6788" w:rsidP="002B50C7">
            <w:pPr>
              <w:ind w:left="0"/>
              <w:rPr>
                <w:rFonts w:eastAsiaTheme="minorEastAsia" w:cs="Times New Roman"/>
              </w:rPr>
            </w:pPr>
            <w:r w:rsidRPr="003877B5">
              <w:rPr>
                <w:rFonts w:eastAsiaTheme="minorEastAsia" w:cs="Times New Roman"/>
              </w:rPr>
              <w:tab/>
            </w:r>
            <w:r w:rsidRPr="003877B5">
              <w:rPr>
                <w:rFonts w:eastAsiaTheme="minorEastAsia" w:cs="Times New Roman"/>
              </w:rPr>
              <w:tab/>
              <w:t>"opStartTime": "1533605166381",</w:t>
            </w:r>
          </w:p>
          <w:p w:rsidR="00AF6788" w:rsidRPr="003877B5" w:rsidRDefault="00AF6788" w:rsidP="002B50C7">
            <w:pPr>
              <w:ind w:left="0"/>
              <w:rPr>
                <w:rFonts w:eastAsiaTheme="minorEastAsia" w:cs="Times New Roman"/>
              </w:rPr>
            </w:pPr>
            <w:r w:rsidRPr="003877B5">
              <w:rPr>
                <w:rFonts w:eastAsiaTheme="minorEastAsia" w:cs="Times New Roman"/>
              </w:rPr>
              <w:tab/>
            </w:r>
            <w:r w:rsidRPr="003877B5">
              <w:rPr>
                <w:rFonts w:eastAsiaTheme="minorEastAsia" w:cs="Times New Roman"/>
              </w:rPr>
              <w:tab/>
              <w:t>"opFailReason": ""</w:t>
            </w:r>
          </w:p>
          <w:p w:rsidR="00AF6788" w:rsidRPr="003877B5" w:rsidRDefault="00AF6788" w:rsidP="002B50C7">
            <w:pPr>
              <w:ind w:left="0"/>
              <w:rPr>
                <w:rFonts w:eastAsiaTheme="minorEastAsia" w:cs="Times New Roman"/>
              </w:rPr>
            </w:pPr>
            <w:r w:rsidRPr="003877B5">
              <w:rPr>
                <w:rFonts w:eastAsiaTheme="minorEastAsia" w:cs="Times New Roman"/>
              </w:rPr>
              <w:tab/>
              <w:t>}]</w:t>
            </w:r>
          </w:p>
          <w:p w:rsidR="00AF6788" w:rsidRPr="007F3323" w:rsidRDefault="00AF6788" w:rsidP="002B50C7">
            <w:pPr>
              <w:pStyle w:val="TableText"/>
              <w:rPr>
                <w:sz w:val="24"/>
                <w:szCs w:val="24"/>
              </w:rPr>
            </w:pPr>
            <w:r w:rsidRPr="003877B5">
              <w:rPr>
                <w:rFonts w:eastAsiaTheme="minorEastAsia" w:cs="Times New Roman"/>
              </w:rPr>
              <w:t>}</w:t>
            </w: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985"/>
              <w:gridCol w:w="3827"/>
            </w:tblGrid>
            <w:tr w:rsidR="00AF6788" w:rsidRPr="007F3323" w:rsidTr="002B50C7">
              <w:tc>
                <w:tcPr>
                  <w:tcW w:w="1818" w:type="dxa"/>
                </w:tcPr>
                <w:p w:rsidR="00AF6788" w:rsidRPr="007F3323" w:rsidRDefault="00AF6788" w:rsidP="002B50C7">
                  <w:pPr>
                    <w:pStyle w:val="TableText"/>
                  </w:pPr>
                  <w:r w:rsidRPr="007F3323">
                    <w:t>http</w:t>
                  </w:r>
                  <w:r w:rsidRPr="007F3323">
                    <w:t>错误码</w:t>
                  </w:r>
                </w:p>
              </w:tc>
              <w:tc>
                <w:tcPr>
                  <w:tcW w:w="1985" w:type="dxa"/>
                </w:tcPr>
                <w:p w:rsidR="00AF6788" w:rsidRPr="007F3323" w:rsidRDefault="00AF6788" w:rsidP="002B50C7">
                  <w:pPr>
                    <w:pStyle w:val="TableText"/>
                  </w:pPr>
                  <w:r w:rsidRPr="007F3323">
                    <w:t>errorcode</w:t>
                  </w:r>
                </w:p>
              </w:tc>
              <w:tc>
                <w:tcPr>
                  <w:tcW w:w="3827" w:type="dxa"/>
                </w:tcPr>
                <w:p w:rsidR="00AF6788" w:rsidRPr="007F3323" w:rsidRDefault="00AF6788" w:rsidP="002B50C7">
                  <w:pPr>
                    <w:pStyle w:val="TableText"/>
                  </w:pPr>
                  <w:r w:rsidRPr="007F3323">
                    <w:t>描述</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11016049</w:t>
                  </w:r>
                </w:p>
              </w:tc>
              <w:tc>
                <w:tcPr>
                  <w:tcW w:w="3827" w:type="dxa"/>
                </w:tcPr>
                <w:p w:rsidR="00AF6788" w:rsidRPr="000A2602" w:rsidRDefault="00AF6788" w:rsidP="002B50C7">
                  <w:pPr>
                    <w:tabs>
                      <w:tab w:val="left" w:pos="198"/>
                    </w:tabs>
                    <w:ind w:left="0"/>
                    <w:rPr>
                      <w:rFonts w:eastAsiaTheme="minorEastAsia" w:cs="Times New Roman"/>
                    </w:rPr>
                  </w:pPr>
                  <w:r w:rsidRPr="001F0F1F">
                    <w:rPr>
                      <w:rFonts w:eastAsiaTheme="minorEastAsia" w:cs="Times New Roman" w:hint="eastAsia"/>
                    </w:rPr>
                    <w:t>与后台通信异常</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0A2602" w:rsidRDefault="00AF6788" w:rsidP="002B50C7">
                  <w:pPr>
                    <w:tabs>
                      <w:tab w:val="left" w:pos="198"/>
                    </w:tabs>
                    <w:ind w:left="0"/>
                    <w:rPr>
                      <w:rFonts w:eastAsiaTheme="minorEastAsia" w:cs="Times New Roman"/>
                    </w:rPr>
                  </w:pPr>
                  <w:r w:rsidRPr="00DC4285">
                    <w:rPr>
                      <w:rFonts w:eastAsiaTheme="minorEastAsia" w:cs="Times New Roman"/>
                    </w:rPr>
                    <w:t>11012004</w:t>
                  </w:r>
                </w:p>
              </w:tc>
              <w:tc>
                <w:tcPr>
                  <w:tcW w:w="3827" w:type="dxa"/>
                </w:tcPr>
                <w:p w:rsidR="00AF6788" w:rsidRPr="000A2602" w:rsidRDefault="00AF6788" w:rsidP="002B50C7">
                  <w:pPr>
                    <w:tabs>
                      <w:tab w:val="left" w:pos="198"/>
                    </w:tabs>
                    <w:ind w:left="0"/>
                    <w:rPr>
                      <w:rFonts w:eastAsiaTheme="minorEastAsia" w:cs="Times New Roman"/>
                    </w:rPr>
                  </w:pPr>
                  <w:r w:rsidRPr="001F0F1F">
                    <w:rPr>
                      <w:rFonts w:eastAsiaTheme="minorEastAsia" w:cs="Times New Roman" w:hint="eastAsia"/>
                    </w:rPr>
                    <w:t>输入时间格式错误</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11012001</w:t>
                  </w:r>
                </w:p>
              </w:tc>
              <w:tc>
                <w:tcPr>
                  <w:tcW w:w="3827" w:type="dxa"/>
                </w:tcPr>
                <w:p w:rsidR="00AF6788" w:rsidRPr="000A2602" w:rsidRDefault="00AF6788" w:rsidP="002B50C7">
                  <w:pPr>
                    <w:tabs>
                      <w:tab w:val="left" w:pos="198"/>
                    </w:tabs>
                    <w:ind w:left="0"/>
                    <w:rPr>
                      <w:rFonts w:eastAsiaTheme="minorEastAsia" w:cs="Times New Roman"/>
                    </w:rPr>
                  </w:pPr>
                  <w:r w:rsidRPr="00F05408">
                    <w:rPr>
                      <w:rFonts w:eastAsiaTheme="minorEastAsia" w:cs="Times New Roman" w:hint="eastAsia"/>
                    </w:rPr>
                    <w:t>输入参数为空</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11011014</w:t>
                  </w:r>
                </w:p>
              </w:tc>
              <w:tc>
                <w:tcPr>
                  <w:tcW w:w="3827" w:type="dxa"/>
                </w:tcPr>
                <w:p w:rsidR="00AF6788" w:rsidRPr="000A2602" w:rsidRDefault="00AF6788" w:rsidP="002B50C7">
                  <w:pPr>
                    <w:tabs>
                      <w:tab w:val="left" w:pos="198"/>
                    </w:tabs>
                    <w:ind w:left="0"/>
                    <w:rPr>
                      <w:rFonts w:eastAsiaTheme="minorEastAsia" w:cs="Times New Roman"/>
                    </w:rPr>
                  </w:pPr>
                  <w:r w:rsidRPr="00F05408">
                    <w:rPr>
                      <w:rFonts w:eastAsiaTheme="minorEastAsia" w:cs="Times New Roman" w:hint="eastAsia"/>
                    </w:rPr>
                    <w:t>接口查询对象数超过上限</w:t>
                  </w:r>
                </w:p>
              </w:tc>
            </w:tr>
          </w:tbl>
          <w:p w:rsidR="00AF6788" w:rsidRPr="007F3323" w:rsidRDefault="00AF6788" w:rsidP="002B50C7">
            <w:pPr>
              <w:pStyle w:val="TableText"/>
            </w:pPr>
          </w:p>
        </w:tc>
      </w:tr>
    </w:tbl>
    <w:p w:rsidR="00AF6788" w:rsidRPr="003774FB" w:rsidRDefault="00AF6788" w:rsidP="00AF6788"/>
    <w:p w:rsidR="00AF6788" w:rsidRPr="007F3323" w:rsidRDefault="00AF6788" w:rsidP="00AF6788">
      <w:pPr>
        <w:pStyle w:val="31"/>
      </w:pPr>
      <w:bookmarkStart w:id="164" w:name="_Toc28629838"/>
      <w:r>
        <w:rPr>
          <w:rFonts w:hint="eastAsia"/>
        </w:rPr>
        <w:t>导出</w:t>
      </w:r>
      <w:r>
        <w:t>操作日志</w:t>
      </w:r>
      <w:bookmarkEnd w:id="16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rPr>
                <w:sz w:val="24"/>
              </w:rPr>
            </w:pPr>
            <w:r>
              <w:rPr>
                <w:rFonts w:hint="eastAsia"/>
              </w:rPr>
              <w:t>操作</w:t>
            </w:r>
            <w:r>
              <w:t>日志的</w:t>
            </w:r>
            <w:r>
              <w:rPr>
                <w:rFonts w:hint="eastAsia"/>
              </w:rPr>
              <w:t>导出</w:t>
            </w:r>
            <w:r w:rsidRPr="007F3323">
              <w:t>功能</w:t>
            </w: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7"/>
              <w:gridCol w:w="992"/>
              <w:gridCol w:w="5556"/>
            </w:tblGrid>
            <w:tr w:rsidR="00AF6788" w:rsidRPr="007F3323" w:rsidTr="002B50C7">
              <w:tc>
                <w:tcPr>
                  <w:tcW w:w="935" w:type="pct"/>
                  <w:shd w:val="clear" w:color="auto" w:fill="D9D9D9"/>
                </w:tcPr>
                <w:p w:rsidR="00AF6788" w:rsidRPr="007F3323" w:rsidRDefault="00AF6788" w:rsidP="002B50C7">
                  <w:pPr>
                    <w:pStyle w:val="TableText"/>
                    <w:rPr>
                      <w:b/>
                    </w:rPr>
                  </w:pPr>
                  <w:r w:rsidRPr="007F3323">
                    <w:rPr>
                      <w:b/>
                    </w:rPr>
                    <w:t>Name</w:t>
                  </w:r>
                </w:p>
              </w:tc>
              <w:tc>
                <w:tcPr>
                  <w:tcW w:w="4065" w:type="pct"/>
                  <w:gridSpan w:val="2"/>
                  <w:shd w:val="clear" w:color="auto" w:fill="auto"/>
                </w:tcPr>
                <w:p w:rsidR="00AF6788" w:rsidRPr="007F3323" w:rsidRDefault="00AF6788" w:rsidP="002B50C7">
                  <w:pPr>
                    <w:pStyle w:val="TableText"/>
                  </w:pPr>
                  <w:r w:rsidRPr="007F3323">
                    <w:t>请求</w:t>
                  </w:r>
                  <w:r>
                    <w:rPr>
                      <w:rFonts w:hint="eastAsia"/>
                    </w:rPr>
                    <w:t>正文</w:t>
                  </w:r>
                  <w:r w:rsidRPr="007F3323">
                    <w:t>描述</w:t>
                  </w:r>
                </w:p>
              </w:tc>
            </w:tr>
            <w:tr w:rsidR="00AF6788" w:rsidRPr="007F3323" w:rsidTr="002B50C7">
              <w:tc>
                <w:tcPr>
                  <w:tcW w:w="935" w:type="pct"/>
                  <w:shd w:val="clear" w:color="auto" w:fill="D9D9D9"/>
                </w:tcPr>
                <w:p w:rsidR="00AF6788" w:rsidRPr="007F3323" w:rsidRDefault="00AF6788" w:rsidP="002B50C7">
                  <w:pPr>
                    <w:pStyle w:val="TableText"/>
                    <w:rPr>
                      <w:b/>
                    </w:rPr>
                  </w:pPr>
                  <w:r w:rsidRPr="007F3323">
                    <w:rPr>
                      <w:b/>
                    </w:rPr>
                    <w:t>A</w:t>
                  </w:r>
                  <w:r w:rsidRPr="007F3323">
                    <w:rPr>
                      <w:rFonts w:hint="eastAsia"/>
                      <w:b/>
                    </w:rPr>
                    <w:t>t</w:t>
                  </w:r>
                  <w:r w:rsidRPr="007F3323">
                    <w:rPr>
                      <w:b/>
                    </w:rPr>
                    <w:t>tribute</w:t>
                  </w:r>
                </w:p>
              </w:tc>
              <w:tc>
                <w:tcPr>
                  <w:tcW w:w="616" w:type="pct"/>
                  <w:shd w:val="clear" w:color="auto" w:fill="D9D9D9"/>
                </w:tcPr>
                <w:p w:rsidR="00AF6788" w:rsidRPr="007F3323" w:rsidRDefault="00AF6788" w:rsidP="002B50C7">
                  <w:pPr>
                    <w:pStyle w:val="TableText"/>
                    <w:rPr>
                      <w:b/>
                    </w:rPr>
                  </w:pPr>
                  <w:r w:rsidRPr="007F3323">
                    <w:rPr>
                      <w:b/>
                    </w:rPr>
                    <w:t>Type</w:t>
                  </w:r>
                </w:p>
              </w:tc>
              <w:tc>
                <w:tcPr>
                  <w:tcW w:w="3449" w:type="pct"/>
                  <w:shd w:val="clear" w:color="auto" w:fill="D9D9D9"/>
                </w:tcPr>
                <w:p w:rsidR="00AF6788" w:rsidRPr="007F3323" w:rsidRDefault="00AF6788" w:rsidP="002B50C7">
                  <w:pPr>
                    <w:pStyle w:val="TableText"/>
                    <w:rPr>
                      <w:b/>
                    </w:rPr>
                  </w:pPr>
                  <w:r w:rsidRPr="007F3323">
                    <w:rPr>
                      <w:b/>
                    </w:rPr>
                    <w:t>Description</w:t>
                  </w:r>
                </w:p>
              </w:tc>
            </w:tr>
            <w:tr w:rsidR="00AF6788" w:rsidRPr="007F3323" w:rsidTr="002B50C7">
              <w:tc>
                <w:tcPr>
                  <w:tcW w:w="935" w:type="pct"/>
                </w:tcPr>
                <w:p w:rsidR="00AF6788" w:rsidRPr="009A7D4F" w:rsidRDefault="00AF6788" w:rsidP="002B50C7">
                  <w:pPr>
                    <w:ind w:left="0"/>
                    <w:rPr>
                      <w:rFonts w:eastAsiaTheme="minorEastAsia" w:cs="Times New Roman"/>
                    </w:rPr>
                  </w:pPr>
                  <w:r w:rsidRPr="00A67EF1">
                    <w:rPr>
                      <w:rFonts w:eastAsiaTheme="minorEastAsia" w:cs="Times New Roman"/>
                    </w:rPr>
                    <w:t>exportColumn</w:t>
                  </w:r>
                </w:p>
              </w:tc>
              <w:tc>
                <w:tcPr>
                  <w:tcW w:w="616" w:type="pct"/>
                  <w:shd w:val="clear" w:color="auto" w:fill="auto"/>
                </w:tcPr>
                <w:p w:rsidR="00AF6788" w:rsidRPr="000A2602" w:rsidRDefault="00AF6788" w:rsidP="002B50C7">
                  <w:pPr>
                    <w:ind w:left="0"/>
                    <w:rPr>
                      <w:rFonts w:eastAsiaTheme="minorEastAsia" w:cs="Times New Roman"/>
                    </w:rPr>
                  </w:pPr>
                  <w:r>
                    <w:rPr>
                      <w:rFonts w:eastAsiaTheme="minorEastAsia" w:cs="Times New Roman"/>
                    </w:rPr>
                    <w:t>string[]</w:t>
                  </w:r>
                </w:p>
              </w:tc>
              <w:tc>
                <w:tcPr>
                  <w:tcW w:w="3449" w:type="pct"/>
                  <w:shd w:val="clear" w:color="auto" w:fill="auto"/>
                </w:tcPr>
                <w:p w:rsidR="00AF6788" w:rsidRDefault="00AF6788" w:rsidP="002B50C7">
                  <w:pPr>
                    <w:pStyle w:val="TableText"/>
                    <w:rPr>
                      <w:rFonts w:eastAsiaTheme="minorEastAsia" w:cs="Times New Roman"/>
                    </w:rPr>
                  </w:pPr>
                  <w:r>
                    <w:rPr>
                      <w:rFonts w:eastAsiaTheme="minorEastAsia" w:cs="Times New Roman" w:hint="eastAsia"/>
                    </w:rPr>
                    <w:t>导出</w:t>
                  </w:r>
                  <w:r>
                    <w:rPr>
                      <w:rFonts w:eastAsiaTheme="minorEastAsia" w:cs="Times New Roman"/>
                    </w:rPr>
                    <w:t>列数</w:t>
                  </w:r>
                  <w:r>
                    <w:rPr>
                      <w:rFonts w:eastAsiaTheme="minorEastAsia" w:cs="Times New Roman" w:hint="eastAsia"/>
                    </w:rPr>
                    <w:t>组，支持字段</w:t>
                  </w:r>
                </w:p>
                <w:p w:rsidR="00AF6788" w:rsidRPr="007F3323" w:rsidRDefault="00AF6788" w:rsidP="002B50C7">
                  <w:pPr>
                    <w:pStyle w:val="TableText"/>
                  </w:pPr>
                  <w:r w:rsidRPr="00DC2C3E">
                    <w:t>opUser</w:t>
                  </w:r>
                  <w:r>
                    <w:rPr>
                      <w:rFonts w:hint="eastAsia"/>
                    </w:rPr>
                    <w:t>：操作</w:t>
                  </w:r>
                  <w:r>
                    <w:t>用户</w:t>
                  </w:r>
                </w:p>
                <w:p w:rsidR="00AF6788" w:rsidRPr="007F3323" w:rsidRDefault="00AF6788" w:rsidP="002B50C7">
                  <w:pPr>
                    <w:pStyle w:val="TableText"/>
                  </w:pPr>
                  <w:r w:rsidRPr="00DC2C3E">
                    <w:t>opResult</w:t>
                  </w:r>
                  <w:r>
                    <w:rPr>
                      <w:rFonts w:hint="eastAsia"/>
                    </w:rPr>
                    <w:t>：操作</w:t>
                  </w:r>
                  <w:r>
                    <w:t>结果</w:t>
                  </w:r>
                </w:p>
                <w:p w:rsidR="00AF6788" w:rsidRPr="007F3323" w:rsidRDefault="00AF6788" w:rsidP="002B50C7">
                  <w:pPr>
                    <w:pStyle w:val="TableText"/>
                  </w:pPr>
                  <w:r w:rsidRPr="00DC2C3E">
                    <w:t>opName</w:t>
                  </w:r>
                  <w:r>
                    <w:rPr>
                      <w:rFonts w:hint="eastAsia"/>
                    </w:rPr>
                    <w:t>：操作</w:t>
                  </w:r>
                  <w:r>
                    <w:t>名称</w:t>
                  </w:r>
                </w:p>
                <w:p w:rsidR="00AF6788" w:rsidRPr="007F3323" w:rsidRDefault="00AF6788" w:rsidP="002B50C7">
                  <w:pPr>
                    <w:pStyle w:val="TableText"/>
                  </w:pPr>
                  <w:r w:rsidRPr="00DC2C3E">
                    <w:t>loginType</w:t>
                  </w:r>
                  <w:r>
                    <w:rPr>
                      <w:rFonts w:hint="eastAsia"/>
                    </w:rPr>
                    <w:t>：登陆</w:t>
                  </w:r>
                  <w:r>
                    <w:t>类型</w:t>
                  </w:r>
                </w:p>
                <w:p w:rsidR="00AF6788" w:rsidRDefault="00AF6788" w:rsidP="002B50C7">
                  <w:pPr>
                    <w:pStyle w:val="TableText"/>
                  </w:pPr>
                  <w:r w:rsidRPr="00DC2C3E">
                    <w:t>opLogLevel</w:t>
                  </w:r>
                  <w:r>
                    <w:rPr>
                      <w:rFonts w:hint="eastAsia"/>
                    </w:rPr>
                    <w:t>：操作</w:t>
                  </w:r>
                  <w:r>
                    <w:t>级别</w:t>
                  </w:r>
                </w:p>
                <w:p w:rsidR="00AF6788" w:rsidRDefault="00AF6788" w:rsidP="002B50C7">
                  <w:pPr>
                    <w:pStyle w:val="TableText"/>
                  </w:pPr>
                  <w:r w:rsidRPr="00DC2C3E">
                    <w:t>opStopTime</w:t>
                  </w:r>
                  <w:r>
                    <w:rPr>
                      <w:rFonts w:hint="eastAsia"/>
                    </w:rPr>
                    <w:t>：操作</w:t>
                  </w:r>
                  <w:r>
                    <w:t>结束时间</w:t>
                  </w:r>
                </w:p>
                <w:p w:rsidR="00AF6788" w:rsidRDefault="00AF6788" w:rsidP="002B50C7">
                  <w:pPr>
                    <w:pStyle w:val="TableText"/>
                  </w:pPr>
                  <w:r w:rsidRPr="00DC2C3E">
                    <w:t>opStartTime</w:t>
                  </w:r>
                  <w:r>
                    <w:rPr>
                      <w:rFonts w:hint="eastAsia"/>
                    </w:rPr>
                    <w:t>：操作</w:t>
                  </w:r>
                  <w:r>
                    <w:t>开始</w:t>
                  </w:r>
                  <w:r>
                    <w:rPr>
                      <w:rFonts w:hint="eastAsia"/>
                    </w:rPr>
                    <w:t>时间</w:t>
                  </w:r>
                </w:p>
                <w:p w:rsidR="00AF6788" w:rsidRDefault="00AF6788" w:rsidP="002B50C7">
                  <w:pPr>
                    <w:pStyle w:val="TableText"/>
                  </w:pPr>
                  <w:r w:rsidRPr="00DC2C3E">
                    <w:t>detailInfo</w:t>
                  </w:r>
                  <w:r>
                    <w:rPr>
                      <w:rFonts w:hint="eastAsia"/>
                    </w:rPr>
                    <w:t>：</w:t>
                  </w:r>
                  <w:r>
                    <w:t>详细信息</w:t>
                  </w:r>
                </w:p>
                <w:p w:rsidR="00AF6788" w:rsidRDefault="00AF6788" w:rsidP="002B50C7">
                  <w:pPr>
                    <w:pStyle w:val="TableText"/>
                  </w:pPr>
                  <w:r w:rsidRPr="00DC2C3E">
                    <w:t>userIp</w:t>
                  </w:r>
                  <w:r>
                    <w:rPr>
                      <w:rFonts w:hint="eastAsia"/>
                    </w:rPr>
                    <w:t>：</w:t>
                  </w:r>
                  <w:r>
                    <w:t>用户</w:t>
                  </w:r>
                  <w:r>
                    <w:t>ip</w:t>
                  </w:r>
                </w:p>
                <w:p w:rsidR="00AF6788" w:rsidRPr="00937254" w:rsidRDefault="00AF6788" w:rsidP="002B50C7">
                  <w:pPr>
                    <w:pStyle w:val="TableText"/>
                  </w:pPr>
                  <w:r w:rsidRPr="00D171AA">
                    <w:t>opFailReason</w:t>
                  </w:r>
                  <w:r>
                    <w:rPr>
                      <w:rFonts w:hint="eastAsia"/>
                    </w:rPr>
                    <w:t>：</w:t>
                  </w:r>
                  <w:r>
                    <w:t>失败原因</w:t>
                  </w:r>
                </w:p>
              </w:tc>
            </w:tr>
            <w:tr w:rsidR="00AF6788" w:rsidRPr="007F3323" w:rsidTr="002B50C7">
              <w:tc>
                <w:tcPr>
                  <w:tcW w:w="935" w:type="pct"/>
                </w:tcPr>
                <w:p w:rsidR="00AF6788" w:rsidRPr="009A7D4F" w:rsidRDefault="00AF6788" w:rsidP="002B50C7">
                  <w:pPr>
                    <w:ind w:left="0"/>
                    <w:rPr>
                      <w:rFonts w:eastAsiaTheme="minorEastAsia" w:cs="Times New Roman"/>
                    </w:rPr>
                  </w:pPr>
                  <w:r w:rsidRPr="000F5DCA">
                    <w:rPr>
                      <w:rFonts w:eastAsiaTheme="minorEastAsia" w:cs="Times New Roman"/>
                    </w:rPr>
                    <w:t>exportFlag</w:t>
                  </w:r>
                </w:p>
              </w:tc>
              <w:tc>
                <w:tcPr>
                  <w:tcW w:w="616" w:type="pct"/>
                  <w:shd w:val="clear" w:color="auto" w:fill="auto"/>
                </w:tcPr>
                <w:p w:rsidR="00AF6788" w:rsidRPr="000A2602" w:rsidRDefault="00AF6788" w:rsidP="002B50C7">
                  <w:pPr>
                    <w:ind w:left="0"/>
                    <w:rPr>
                      <w:rFonts w:eastAsiaTheme="minorEastAsia" w:cs="Times New Roman"/>
                    </w:rPr>
                  </w:pPr>
                  <w:r>
                    <w:rPr>
                      <w:rFonts w:eastAsiaTheme="minorEastAsia" w:cs="Times New Roman"/>
                    </w:rPr>
                    <w:t>s</w:t>
                  </w:r>
                  <w:r>
                    <w:rPr>
                      <w:rFonts w:eastAsiaTheme="minorEastAsia" w:cs="Times New Roman" w:hint="eastAsia"/>
                    </w:rPr>
                    <w:t>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导出</w:t>
                  </w:r>
                  <w:r>
                    <w:rPr>
                      <w:rFonts w:eastAsiaTheme="minorEastAsia" w:cs="Times New Roman"/>
                    </w:rPr>
                    <w:t>确认</w:t>
                  </w:r>
                  <w:r>
                    <w:rPr>
                      <w:rFonts w:eastAsiaTheme="minorEastAsia" w:cs="Times New Roman" w:hint="eastAsia"/>
                    </w:rPr>
                    <w:t>标示</w:t>
                  </w:r>
                  <w:r>
                    <w:rPr>
                      <w:rFonts w:eastAsiaTheme="minorEastAsia" w:cs="Times New Roman"/>
                    </w:rPr>
                    <w:t>，</w:t>
                  </w:r>
                  <w:r>
                    <w:rPr>
                      <w:rFonts w:eastAsiaTheme="minorEastAsia" w:cs="Times New Roman" w:hint="eastAsia"/>
                    </w:rPr>
                    <w:t>0:</w:t>
                  </w:r>
                  <w:r>
                    <w:rPr>
                      <w:rFonts w:eastAsiaTheme="minorEastAsia" w:cs="Times New Roman" w:hint="eastAsia"/>
                    </w:rPr>
                    <w:t>导出</w:t>
                  </w:r>
                  <w:r>
                    <w:rPr>
                      <w:rFonts w:eastAsiaTheme="minorEastAsia" w:cs="Times New Roman"/>
                    </w:rPr>
                    <w:t>，</w:t>
                  </w:r>
                  <w:r>
                    <w:rPr>
                      <w:rFonts w:eastAsiaTheme="minorEastAsia" w:cs="Times New Roman" w:hint="eastAsia"/>
                    </w:rPr>
                    <w:t>1</w:t>
                  </w:r>
                  <w:r>
                    <w:rPr>
                      <w:rFonts w:eastAsiaTheme="minorEastAsia" w:cs="Times New Roman" w:hint="eastAsia"/>
                    </w:rPr>
                    <w:t>：</w:t>
                  </w:r>
                  <w:r>
                    <w:rPr>
                      <w:rFonts w:eastAsiaTheme="minorEastAsia" w:cs="Times New Roman"/>
                    </w:rPr>
                    <w:t>确认</w:t>
                  </w:r>
                  <w:r>
                    <w:rPr>
                      <w:rFonts w:eastAsiaTheme="minorEastAsia" w:cs="Times New Roman" w:hint="eastAsia"/>
                    </w:rPr>
                    <w:t>，</w:t>
                  </w:r>
                  <w:r>
                    <w:rPr>
                      <w:rFonts w:eastAsiaTheme="minorEastAsia" w:cs="Times New Roman"/>
                    </w:rPr>
                    <w:t>操作日志数量大于</w:t>
                  </w:r>
                  <w:r>
                    <w:rPr>
                      <w:rFonts w:eastAsiaTheme="minorEastAsia" w:cs="Times New Roman" w:hint="eastAsia"/>
                    </w:rPr>
                    <w:t>10000</w:t>
                  </w:r>
                  <w:r>
                    <w:rPr>
                      <w:rFonts w:eastAsiaTheme="minorEastAsia" w:cs="Times New Roman" w:hint="eastAsia"/>
                    </w:rPr>
                    <w:t>需要</w:t>
                  </w:r>
                  <w:r>
                    <w:rPr>
                      <w:rFonts w:eastAsiaTheme="minorEastAsia" w:cs="Times New Roman"/>
                    </w:rPr>
                    <w:t>确认，</w:t>
                  </w:r>
                  <w:r>
                    <w:rPr>
                      <w:rFonts w:eastAsiaTheme="minorEastAsia" w:cs="Times New Roman" w:hint="eastAsia"/>
                    </w:rPr>
                    <w:t>需要确实</w:t>
                  </w:r>
                  <w:r>
                    <w:rPr>
                      <w:rFonts w:eastAsiaTheme="minorEastAsia" w:cs="Times New Roman"/>
                    </w:rPr>
                    <w:t>时</w:t>
                  </w:r>
                  <w:r w:rsidRPr="000F5DCA">
                    <w:rPr>
                      <w:rFonts w:eastAsiaTheme="minorEastAsia" w:cs="Times New Roman"/>
                    </w:rPr>
                    <w:t>exportFlag</w:t>
                  </w:r>
                  <w:r>
                    <w:rPr>
                      <w:rFonts w:eastAsiaTheme="minorEastAsia" w:cs="Times New Roman" w:hint="eastAsia"/>
                    </w:rPr>
                    <w:t>字段</w:t>
                  </w:r>
                  <w:r>
                    <w:rPr>
                      <w:rFonts w:eastAsiaTheme="minorEastAsia" w:cs="Times New Roman"/>
                    </w:rPr>
                    <w:t>必</w:t>
                  </w:r>
                  <w:r>
                    <w:rPr>
                      <w:rFonts w:eastAsiaTheme="minorEastAsia" w:cs="Times New Roman" w:hint="eastAsia"/>
                    </w:rPr>
                    <w:t>选</w:t>
                  </w:r>
                </w:p>
              </w:tc>
            </w:tr>
            <w:tr w:rsidR="00AF6788" w:rsidRPr="007F3323" w:rsidTr="002B50C7">
              <w:tc>
                <w:tcPr>
                  <w:tcW w:w="935" w:type="pct"/>
                </w:tcPr>
                <w:p w:rsidR="00AF6788" w:rsidRPr="000A2602" w:rsidRDefault="00AF6788" w:rsidP="002B50C7">
                  <w:pPr>
                    <w:ind w:left="0"/>
                    <w:rPr>
                      <w:rFonts w:eastAsiaTheme="minorEastAsia" w:cs="Times New Roman"/>
                    </w:rPr>
                  </w:pPr>
                  <w:r w:rsidRPr="009A7D4F">
                    <w:rPr>
                      <w:rFonts w:eastAsiaTheme="minorEastAsia" w:cs="Times New Roman" w:hint="eastAsia"/>
                    </w:rPr>
                    <w:t>userIp</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用户</w:t>
                  </w:r>
                  <w:r>
                    <w:rPr>
                      <w:rFonts w:eastAsiaTheme="minorEastAsia" w:cs="Times New Roman"/>
                    </w:rPr>
                    <w:t>Ip</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0A2602" w:rsidRDefault="00AF6788" w:rsidP="002B50C7">
                  <w:pPr>
                    <w:ind w:left="0"/>
                    <w:rPr>
                      <w:rFonts w:eastAsiaTheme="minorEastAsia" w:cs="Times New Roman"/>
                    </w:rPr>
                  </w:pPr>
                  <w:r w:rsidRPr="009A7D4F">
                    <w:rPr>
                      <w:rFonts w:eastAsiaTheme="minorEastAsia" w:cs="Times New Roman"/>
                    </w:rPr>
                    <w:t>opStartTime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开始时间</w:t>
                  </w:r>
                  <w:r>
                    <w:rPr>
                      <w:rFonts w:eastAsiaTheme="minorEastAsia" w:cs="Times New Roman" w:hint="eastAsia"/>
                    </w:rPr>
                    <w:t>，</w:t>
                  </w:r>
                  <w:r>
                    <w:rPr>
                      <w:rFonts w:eastAsiaTheme="minorEastAsia" w:cs="Times New Roman"/>
                    </w:rPr>
                    <w:t>时间戳</w:t>
                  </w:r>
                  <w:r>
                    <w:rPr>
                      <w:rFonts w:eastAsiaTheme="minorEastAsia" w:cs="Times New Roman" w:hint="eastAsia"/>
                    </w:rPr>
                    <w:t>格式</w:t>
                  </w:r>
                  <w:r>
                    <w:rPr>
                      <w:rFonts w:eastAsiaTheme="minorEastAsia" w:cs="Times New Roman"/>
                    </w:rPr>
                    <w:t>“</w:t>
                  </w:r>
                  <w:r w:rsidRPr="003877B5">
                    <w:rPr>
                      <w:rFonts w:eastAsiaTheme="minorEastAsia" w:cs="Times New Roman"/>
                    </w:rPr>
                    <w:t>1533605166611</w:t>
                  </w:r>
                  <w:r>
                    <w:rPr>
                      <w:rFonts w:eastAsiaTheme="minorEastAsia" w:cs="Times New Roman"/>
                    </w:rPr>
                    <w:t>”</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9A7D4F" w:rsidRDefault="00AF6788" w:rsidP="002B50C7">
                  <w:pPr>
                    <w:ind w:left="0"/>
                    <w:rPr>
                      <w:rFonts w:eastAsiaTheme="minorEastAsia" w:cs="Times New Roman"/>
                    </w:rPr>
                  </w:pPr>
                  <w:r w:rsidRPr="00B06541">
                    <w:rPr>
                      <w:rFonts w:eastAsiaTheme="minorEastAsia" w:cs="Times New Roman"/>
                    </w:rPr>
                    <w:t>opStopTime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结束时间</w:t>
                  </w:r>
                  <w:r>
                    <w:rPr>
                      <w:rFonts w:eastAsiaTheme="minorEastAsia" w:cs="Times New Roman" w:hint="eastAsia"/>
                    </w:rPr>
                    <w:t>，</w:t>
                  </w:r>
                  <w:r>
                    <w:rPr>
                      <w:rFonts w:eastAsiaTheme="minorEastAsia" w:cs="Times New Roman"/>
                    </w:rPr>
                    <w:t>时间戳格式</w:t>
                  </w:r>
                  <w:r>
                    <w:rPr>
                      <w:rFonts w:eastAsiaTheme="minorEastAsia" w:cs="Times New Roman"/>
                    </w:rPr>
                    <w:t>“</w:t>
                  </w:r>
                  <w:r w:rsidRPr="003877B5">
                    <w:rPr>
                      <w:rFonts w:eastAsiaTheme="minorEastAsia" w:cs="Times New Roman"/>
                    </w:rPr>
                    <w:t>1533605166611</w:t>
                  </w:r>
                  <w:r>
                    <w:rPr>
                      <w:rFonts w:eastAsiaTheme="minorEastAsia" w:cs="Times New Roman"/>
                    </w:rPr>
                    <w:t>”</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9A7D4F" w:rsidRDefault="00AF6788" w:rsidP="002B50C7">
                  <w:pPr>
                    <w:ind w:left="0"/>
                    <w:rPr>
                      <w:rFonts w:eastAsiaTheme="minorEastAsia" w:cs="Times New Roman"/>
                    </w:rPr>
                  </w:pPr>
                  <w:r w:rsidRPr="00B06541">
                    <w:rPr>
                      <w:rFonts w:eastAsiaTheme="minorEastAsia" w:cs="Times New Roman"/>
                    </w:rPr>
                    <w:t>opFailReason</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失败原因</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opName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名称</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opLogLevel</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级别</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高危，</w:t>
                  </w:r>
                  <w:r>
                    <w:rPr>
                      <w:rFonts w:eastAsiaTheme="minorEastAsia" w:cs="Times New Roman" w:hint="eastAsia"/>
                    </w:rPr>
                    <w:t>1</w:t>
                  </w:r>
                  <w:r>
                    <w:rPr>
                      <w:rFonts w:eastAsiaTheme="minorEastAsia" w:cs="Times New Roman" w:hint="eastAsia"/>
                    </w:rPr>
                    <w:t>：危险</w:t>
                  </w:r>
                  <w:r>
                    <w:rPr>
                      <w:rFonts w:eastAsiaTheme="minorEastAsia" w:cs="Times New Roman"/>
                    </w:rPr>
                    <w:t>，</w:t>
                  </w:r>
                  <w:r>
                    <w:rPr>
                      <w:rFonts w:eastAsiaTheme="minorEastAsia" w:cs="Times New Roman" w:hint="eastAsia"/>
                    </w:rPr>
                    <w:t>2</w:t>
                  </w:r>
                  <w:r>
                    <w:rPr>
                      <w:rFonts w:eastAsiaTheme="minorEastAsia" w:cs="Times New Roman" w:hint="eastAsia"/>
                    </w:rPr>
                    <w:t>：</w:t>
                  </w:r>
                  <w:r>
                    <w:rPr>
                      <w:rFonts w:eastAsiaTheme="minorEastAsia" w:cs="Times New Roman"/>
                    </w:rPr>
                    <w:t>一般，</w:t>
                  </w:r>
                  <w:r>
                    <w:rPr>
                      <w:rFonts w:eastAsiaTheme="minorEastAsia" w:cs="Times New Roman" w:hint="eastAsia"/>
                    </w:rPr>
                    <w:t>3</w:t>
                  </w:r>
                  <w:r>
                    <w:rPr>
                      <w:rFonts w:eastAsiaTheme="minorEastAsia" w:cs="Times New Roman" w:hint="eastAsia"/>
                    </w:rPr>
                    <w:t>：</w:t>
                  </w:r>
                  <w:r>
                    <w:rPr>
                      <w:rFonts w:eastAsiaTheme="minorEastAsia" w:cs="Times New Roman"/>
                    </w:rPr>
                    <w:t>提示</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B06541">
                    <w:rPr>
                      <w:rFonts w:eastAsiaTheme="minorEastAsia" w:cs="Times New Roman"/>
                    </w:rPr>
                    <w:t>loginType</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登陆</w:t>
                  </w:r>
                  <w:r>
                    <w:rPr>
                      <w:rFonts w:eastAsiaTheme="minorEastAsia" w:cs="Times New Roman"/>
                    </w:rPr>
                    <w:t>类型</w:t>
                  </w:r>
                  <w:r>
                    <w:rPr>
                      <w:rFonts w:eastAsiaTheme="minorEastAsia" w:cs="Times New Roman" w:hint="eastAsia"/>
                    </w:rPr>
                    <w:t>，</w:t>
                  </w:r>
                  <w:r>
                    <w:rPr>
                      <w:rFonts w:eastAsiaTheme="minorEastAsia" w:cs="Times New Roman" w:hint="eastAsia"/>
                    </w:rPr>
                    <w:t>0</w:t>
                  </w:r>
                  <w:r>
                    <w:rPr>
                      <w:rFonts w:eastAsiaTheme="minorEastAsia" w:cs="Times New Roman" w:hint="eastAsia"/>
                    </w:rPr>
                    <w:t>：</w:t>
                  </w:r>
                  <w:r>
                    <w:rPr>
                      <w:rFonts w:eastAsiaTheme="minorEastAsia" w:cs="Times New Roman"/>
                    </w:rPr>
                    <w:t>本地登录，</w:t>
                  </w:r>
                  <w:r>
                    <w:rPr>
                      <w:rFonts w:eastAsiaTheme="minorEastAsia" w:cs="Times New Roman" w:hint="eastAsia"/>
                    </w:rPr>
                    <w:t>2</w:t>
                  </w:r>
                  <w:r>
                    <w:rPr>
                      <w:rFonts w:eastAsiaTheme="minorEastAsia" w:cs="Times New Roman" w:hint="eastAsia"/>
                    </w:rPr>
                    <w:t>：</w:t>
                  </w:r>
                  <w:r>
                    <w:rPr>
                      <w:rFonts w:eastAsiaTheme="minorEastAsia" w:cs="Times New Roman"/>
                    </w:rPr>
                    <w:t>SSO</w:t>
                  </w:r>
                  <w:r>
                    <w:rPr>
                      <w:rFonts w:eastAsiaTheme="minorEastAsia" w:cs="Times New Roman"/>
                    </w:rPr>
                    <w:t>登录</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B06541" w:rsidRDefault="00AF6788" w:rsidP="002B50C7">
                  <w:pPr>
                    <w:ind w:left="0"/>
                    <w:rPr>
                      <w:rFonts w:eastAsiaTheme="minorEastAsia" w:cs="Times New Roman"/>
                    </w:rPr>
                  </w:pPr>
                  <w:r w:rsidRPr="00D02CB7">
                    <w:rPr>
                      <w:rFonts w:eastAsiaTheme="minorEastAsia" w:cs="Times New Roman"/>
                    </w:rPr>
                    <w:t>detailInfo</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日志</w:t>
                  </w:r>
                  <w:r>
                    <w:rPr>
                      <w:rFonts w:eastAsiaTheme="minorEastAsia" w:cs="Times New Roman" w:hint="eastAsia"/>
                    </w:rPr>
                    <w:t>详细</w:t>
                  </w:r>
                  <w:r>
                    <w:rPr>
                      <w:rFonts w:eastAsiaTheme="minorEastAsia" w:cs="Times New Roman"/>
                    </w:rPr>
                    <w:t>信息</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D02CB7" w:rsidRDefault="00AF6788" w:rsidP="002B50C7">
                  <w:pPr>
                    <w:ind w:left="0"/>
                    <w:rPr>
                      <w:rFonts w:eastAsiaTheme="minorEastAsia" w:cs="Times New Roman"/>
                    </w:rPr>
                  </w:pPr>
                  <w:r w:rsidRPr="00D02CB7">
                    <w:rPr>
                      <w:rFonts w:eastAsiaTheme="minorEastAsia" w:cs="Times New Roman"/>
                    </w:rPr>
                    <w:t>opUser</w:t>
                  </w:r>
                </w:p>
              </w:tc>
              <w:tc>
                <w:tcPr>
                  <w:tcW w:w="616" w:type="pct"/>
                  <w:shd w:val="clear" w:color="auto" w:fill="auto"/>
                </w:tcPr>
                <w:p w:rsidR="00AF6788" w:rsidRPr="000A2602" w:rsidRDefault="00AF6788" w:rsidP="002B50C7">
                  <w:pPr>
                    <w:ind w:left="0"/>
                    <w:rPr>
                      <w:rFonts w:eastAsiaTheme="minorEastAsia" w:cs="Times New Roman"/>
                    </w:rPr>
                  </w:pPr>
                  <w:r w:rsidRPr="000A2602">
                    <w:rPr>
                      <w:rFonts w:eastAsiaTheme="minorEastAsia" w:cs="Times New Roman"/>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用户</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D02CB7" w:rsidRDefault="00AF6788" w:rsidP="002B50C7">
                  <w:pPr>
                    <w:ind w:left="0"/>
                    <w:rPr>
                      <w:rFonts w:eastAsiaTheme="minorEastAsia" w:cs="Times New Roman"/>
                    </w:rPr>
                  </w:pPr>
                  <w:r w:rsidRPr="00D02CB7">
                    <w:rPr>
                      <w:rFonts w:eastAsiaTheme="minorEastAsia" w:cs="Times New Roman"/>
                    </w:rPr>
                    <w:t>opResult</w:t>
                  </w:r>
                </w:p>
              </w:tc>
              <w:tc>
                <w:tcPr>
                  <w:tcW w:w="616" w:type="pct"/>
                  <w:shd w:val="clear" w:color="auto" w:fill="auto"/>
                </w:tcPr>
                <w:p w:rsidR="00AF6788" w:rsidRPr="000A2602" w:rsidRDefault="00AF6788" w:rsidP="002B50C7">
                  <w:pPr>
                    <w:ind w:left="0"/>
                    <w:rPr>
                      <w:rFonts w:eastAsiaTheme="minorEastAsia" w:cs="Times New Roman"/>
                    </w:rPr>
                  </w:pPr>
                  <w:r>
                    <w:rPr>
                      <w:rFonts w:eastAsiaTheme="minorEastAsia" w:cs="Times New Roman" w:hint="eastAsia"/>
                    </w:rPr>
                    <w:t>string</w:t>
                  </w:r>
                </w:p>
              </w:tc>
              <w:tc>
                <w:tcPr>
                  <w:tcW w:w="3449" w:type="pct"/>
                  <w:shd w:val="clear" w:color="auto" w:fill="auto"/>
                </w:tcPr>
                <w:p w:rsidR="00AF6788" w:rsidRDefault="00AF6788" w:rsidP="002B50C7">
                  <w:pPr>
                    <w:ind w:left="0"/>
                    <w:rPr>
                      <w:rFonts w:eastAsiaTheme="minorEastAsia" w:cs="Times New Roman"/>
                    </w:rPr>
                  </w:pPr>
                  <w:r>
                    <w:rPr>
                      <w:rFonts w:eastAsiaTheme="minorEastAsia" w:cs="Times New Roman" w:hint="eastAsia"/>
                    </w:rPr>
                    <w:t>操作</w:t>
                  </w:r>
                  <w:r>
                    <w:rPr>
                      <w:rFonts w:eastAsiaTheme="minorEastAsia" w:cs="Times New Roman"/>
                    </w:rPr>
                    <w:t>结果</w:t>
                  </w:r>
                  <w:r>
                    <w:rPr>
                      <w:rFonts w:eastAsiaTheme="minorEastAsia" w:cs="Times New Roman" w:hint="eastAsia"/>
                    </w:rPr>
                    <w:t>,0:</w:t>
                  </w:r>
                  <w:r>
                    <w:rPr>
                      <w:rFonts w:eastAsiaTheme="minorEastAsia" w:cs="Times New Roman" w:hint="eastAsia"/>
                    </w:rPr>
                    <w:t>成功</w:t>
                  </w:r>
                  <w:r>
                    <w:rPr>
                      <w:rFonts w:eastAsiaTheme="minorEastAsia" w:cs="Times New Roman"/>
                    </w:rPr>
                    <w:t>，</w:t>
                  </w:r>
                  <w:r>
                    <w:rPr>
                      <w:rFonts w:eastAsiaTheme="minorEastAsia" w:cs="Times New Roman" w:hint="eastAsia"/>
                    </w:rPr>
                    <w:t>1</w:t>
                  </w:r>
                  <w:r>
                    <w:rPr>
                      <w:rFonts w:eastAsiaTheme="minorEastAsia" w:cs="Times New Roman" w:hint="eastAsia"/>
                    </w:rPr>
                    <w:t>：</w:t>
                  </w:r>
                  <w:r>
                    <w:rPr>
                      <w:rFonts w:eastAsiaTheme="minorEastAsia" w:cs="Times New Roman"/>
                    </w:rPr>
                    <w:t>失败，</w:t>
                  </w:r>
                  <w:r>
                    <w:rPr>
                      <w:rFonts w:eastAsiaTheme="minorEastAsia" w:cs="Times New Roman" w:hint="eastAsia"/>
                    </w:rPr>
                    <w:t>2</w:t>
                  </w:r>
                  <w:r>
                    <w:rPr>
                      <w:rFonts w:eastAsiaTheme="minorEastAsia" w:cs="Times New Roman" w:hint="eastAsia"/>
                    </w:rPr>
                    <w:t>：</w:t>
                  </w:r>
                  <w:r>
                    <w:rPr>
                      <w:rFonts w:eastAsiaTheme="minorEastAsia" w:cs="Times New Roman"/>
                    </w:rPr>
                    <w:t>记录操作日志失败</w:t>
                  </w:r>
                  <w:r>
                    <w:rPr>
                      <w:rFonts w:eastAsiaTheme="minorEastAsia" w:cs="Times New Roman" w:hint="eastAsia"/>
                    </w:rPr>
                    <w:t>，</w:t>
                  </w:r>
                  <w:r>
                    <w:rPr>
                      <w:rFonts w:eastAsiaTheme="minorEastAsia" w:cs="Times New Roman"/>
                    </w:rPr>
                    <w:t>可选</w:t>
                  </w:r>
                </w:p>
              </w:tc>
            </w:tr>
            <w:tr w:rsidR="00AF6788" w:rsidRPr="007F3323" w:rsidTr="002B50C7">
              <w:tc>
                <w:tcPr>
                  <w:tcW w:w="935" w:type="pct"/>
                </w:tcPr>
                <w:p w:rsidR="00AF6788" w:rsidRPr="007F3323" w:rsidRDefault="00AF6788" w:rsidP="002B50C7">
                  <w:pPr>
                    <w:pStyle w:val="TableText"/>
                  </w:pPr>
                  <w:r w:rsidRPr="00D02CB7">
                    <w:rPr>
                      <w:rFonts w:eastAsiaTheme="minorEastAsia" w:cs="Times New Roman"/>
                      <w:kern w:val="2"/>
                    </w:rPr>
                    <w:t>order</w:t>
                  </w:r>
                </w:p>
              </w:tc>
              <w:tc>
                <w:tcPr>
                  <w:tcW w:w="616" w:type="pct"/>
                  <w:shd w:val="clear" w:color="auto" w:fill="auto"/>
                </w:tcPr>
                <w:p w:rsidR="00AF6788" w:rsidRPr="007F3323" w:rsidRDefault="00AF6788" w:rsidP="002B50C7">
                  <w:pPr>
                    <w:pStyle w:val="TableText"/>
                  </w:pPr>
                  <w:r w:rsidRPr="007F3323">
                    <w:rPr>
                      <w:rFonts w:hint="eastAsia"/>
                    </w:rPr>
                    <w:t>s</w:t>
                  </w:r>
                  <w:r w:rsidRPr="007F3323">
                    <w:t>tring</w:t>
                  </w:r>
                  <w:r w:rsidRPr="007F3323">
                    <w:rPr>
                      <w:rFonts w:hint="eastAsia"/>
                    </w:rPr>
                    <w:t>[]</w:t>
                  </w:r>
                </w:p>
              </w:tc>
              <w:tc>
                <w:tcPr>
                  <w:tcW w:w="3449" w:type="pct"/>
                  <w:shd w:val="clear" w:color="auto" w:fill="auto"/>
                </w:tcPr>
                <w:p w:rsidR="00AF6788" w:rsidRPr="007F3323" w:rsidRDefault="00AF6788" w:rsidP="002B50C7">
                  <w:pPr>
                    <w:pStyle w:val="TableText"/>
                  </w:pPr>
                  <w:r w:rsidRPr="007F3323">
                    <w:t>排序条件</w:t>
                  </w:r>
                  <w:r w:rsidRPr="007F3323">
                    <w:rPr>
                      <w:rFonts w:hint="eastAsia"/>
                    </w:rPr>
                    <w:t>。可选。</w:t>
                  </w:r>
                </w:p>
                <w:p w:rsidR="00AF6788" w:rsidRPr="007F3323" w:rsidRDefault="00AF6788" w:rsidP="002B50C7">
                  <w:pPr>
                    <w:pStyle w:val="TableText"/>
                  </w:pPr>
                  <w:r w:rsidRPr="007F3323">
                    <w:t>ASC</w:t>
                  </w:r>
                  <w:r w:rsidRPr="007F3323">
                    <w:rPr>
                      <w:rFonts w:hint="eastAsia"/>
                    </w:rPr>
                    <w:t>：升序；</w:t>
                  </w:r>
                  <w:r w:rsidRPr="007F3323">
                    <w:t>DESC</w:t>
                  </w:r>
                  <w:r w:rsidRPr="007F3323">
                    <w:rPr>
                      <w:rFonts w:hint="eastAsia"/>
                    </w:rPr>
                    <w:t>降序。</w:t>
                  </w:r>
                </w:p>
                <w:p w:rsidR="00AF6788" w:rsidRPr="007F3323" w:rsidRDefault="00AF6788" w:rsidP="002B50C7">
                  <w:pPr>
                    <w:pStyle w:val="TableText"/>
                  </w:pPr>
                  <w:r w:rsidRPr="007F3323">
                    <w:rPr>
                      <w:rFonts w:hint="eastAsia"/>
                    </w:rPr>
                    <w:t>支持的排序条件：</w:t>
                  </w:r>
                </w:p>
                <w:p w:rsidR="00AF6788" w:rsidRPr="007F3323" w:rsidRDefault="00AF6788" w:rsidP="002B50C7">
                  <w:pPr>
                    <w:pStyle w:val="TableText"/>
                  </w:pPr>
                  <w:r w:rsidRPr="00DC2C3E">
                    <w:t>opUser</w:t>
                  </w:r>
                  <w:r>
                    <w:rPr>
                      <w:rFonts w:hint="eastAsia"/>
                    </w:rPr>
                    <w:t>：操作</w:t>
                  </w:r>
                  <w:r>
                    <w:t>用户</w:t>
                  </w:r>
                </w:p>
                <w:p w:rsidR="00AF6788" w:rsidRPr="007F3323" w:rsidRDefault="00AF6788" w:rsidP="002B50C7">
                  <w:pPr>
                    <w:pStyle w:val="TableText"/>
                  </w:pPr>
                  <w:r w:rsidRPr="00DC2C3E">
                    <w:t>opResult</w:t>
                  </w:r>
                  <w:r>
                    <w:rPr>
                      <w:rFonts w:hint="eastAsia"/>
                    </w:rPr>
                    <w:t>：操作</w:t>
                  </w:r>
                  <w:r>
                    <w:t>结果</w:t>
                  </w:r>
                </w:p>
                <w:p w:rsidR="00AF6788" w:rsidRPr="007F3323" w:rsidRDefault="00AF6788" w:rsidP="002B50C7">
                  <w:pPr>
                    <w:pStyle w:val="TableText"/>
                  </w:pPr>
                  <w:r w:rsidRPr="00DC2C3E">
                    <w:t>opName</w:t>
                  </w:r>
                  <w:r>
                    <w:rPr>
                      <w:rFonts w:hint="eastAsia"/>
                    </w:rPr>
                    <w:t>：操作</w:t>
                  </w:r>
                  <w:r>
                    <w:t>名称</w:t>
                  </w:r>
                </w:p>
                <w:p w:rsidR="00AF6788" w:rsidRPr="007F3323" w:rsidRDefault="00AF6788" w:rsidP="002B50C7">
                  <w:pPr>
                    <w:pStyle w:val="TableText"/>
                  </w:pPr>
                  <w:r w:rsidRPr="00DC2C3E">
                    <w:t>loginType</w:t>
                  </w:r>
                  <w:r>
                    <w:rPr>
                      <w:rFonts w:hint="eastAsia"/>
                    </w:rPr>
                    <w:t>：登陆</w:t>
                  </w:r>
                  <w:r>
                    <w:t>类型</w:t>
                  </w:r>
                </w:p>
                <w:p w:rsidR="00AF6788" w:rsidRDefault="00AF6788" w:rsidP="002B50C7">
                  <w:pPr>
                    <w:pStyle w:val="TableText"/>
                  </w:pPr>
                  <w:r w:rsidRPr="00DC2C3E">
                    <w:t>opLogLevel</w:t>
                  </w:r>
                  <w:r>
                    <w:rPr>
                      <w:rFonts w:hint="eastAsia"/>
                    </w:rPr>
                    <w:t>：操作</w:t>
                  </w:r>
                  <w:r>
                    <w:t>级别</w:t>
                  </w:r>
                </w:p>
                <w:p w:rsidR="00AF6788" w:rsidRDefault="00AF6788" w:rsidP="002B50C7">
                  <w:pPr>
                    <w:pStyle w:val="TableText"/>
                  </w:pPr>
                  <w:r w:rsidRPr="00DC2C3E">
                    <w:t>opStopTime</w:t>
                  </w:r>
                  <w:r>
                    <w:rPr>
                      <w:rFonts w:hint="eastAsia"/>
                    </w:rPr>
                    <w:t>：操作</w:t>
                  </w:r>
                  <w:r>
                    <w:t>结束时间</w:t>
                  </w:r>
                </w:p>
                <w:p w:rsidR="00AF6788" w:rsidRDefault="00AF6788" w:rsidP="002B50C7">
                  <w:pPr>
                    <w:pStyle w:val="TableText"/>
                  </w:pPr>
                  <w:r w:rsidRPr="00DC2C3E">
                    <w:t>opStartTime</w:t>
                  </w:r>
                  <w:r>
                    <w:rPr>
                      <w:rFonts w:hint="eastAsia"/>
                    </w:rPr>
                    <w:t>：操作</w:t>
                  </w:r>
                  <w:r>
                    <w:t>开始</w:t>
                  </w:r>
                  <w:r>
                    <w:rPr>
                      <w:rFonts w:hint="eastAsia"/>
                    </w:rPr>
                    <w:t>时间</w:t>
                  </w:r>
                </w:p>
                <w:p w:rsidR="00AF6788" w:rsidRDefault="00AF6788" w:rsidP="002B50C7">
                  <w:pPr>
                    <w:pStyle w:val="TableText"/>
                  </w:pPr>
                  <w:r w:rsidRPr="00DC2C3E">
                    <w:t>detailInfo</w:t>
                  </w:r>
                  <w:r>
                    <w:rPr>
                      <w:rFonts w:hint="eastAsia"/>
                    </w:rPr>
                    <w:t>：</w:t>
                  </w:r>
                  <w:r>
                    <w:t>详细信息</w:t>
                  </w:r>
                </w:p>
                <w:p w:rsidR="00AF6788" w:rsidRPr="007F3323" w:rsidRDefault="00AF6788" w:rsidP="002B50C7">
                  <w:pPr>
                    <w:pStyle w:val="TableText"/>
                  </w:pPr>
                  <w:r w:rsidRPr="00DC2C3E">
                    <w:t>userIp</w:t>
                  </w:r>
                  <w:r>
                    <w:rPr>
                      <w:rFonts w:hint="eastAsia"/>
                    </w:rPr>
                    <w:t>：</w:t>
                  </w:r>
                  <w:r>
                    <w:t>用户</w:t>
                  </w:r>
                  <w:r>
                    <w:t>ip</w:t>
                  </w:r>
                </w:p>
                <w:p w:rsidR="00AF6788" w:rsidRPr="007F3323" w:rsidRDefault="00AF6788" w:rsidP="002B50C7">
                  <w:pPr>
                    <w:pStyle w:val="TableText"/>
                  </w:pPr>
                  <w:r w:rsidRPr="007F3323">
                    <w:rPr>
                      <w:rFonts w:hint="eastAsia"/>
                    </w:rPr>
                    <w:t>例如：</w:t>
                  </w:r>
                  <w:r w:rsidRPr="007F3323">
                    <w:t>"order": [ "</w:t>
                  </w:r>
                  <w:r w:rsidRPr="00DC2C3E">
                    <w:t>opUser</w:t>
                  </w:r>
                  <w:r w:rsidRPr="007F3323">
                    <w:t xml:space="preserve"> ASC", "</w:t>
                  </w:r>
                  <w:r w:rsidRPr="00DC2C3E">
                    <w:t>opName</w:t>
                  </w:r>
                  <w:r w:rsidRPr="007F3323">
                    <w:t xml:space="preserve"> DESC" ]</w:t>
                  </w:r>
                  <w:r>
                    <w:rPr>
                      <w:rFonts w:hint="eastAsia"/>
                    </w:rPr>
                    <w:t>表示先按照操作</w:t>
                  </w:r>
                  <w:r>
                    <w:t>用户</w:t>
                  </w:r>
                  <w:r w:rsidRPr="007F3323">
                    <w:rPr>
                      <w:rFonts w:hint="eastAsia"/>
                    </w:rPr>
                    <w:t>为升序，再按照</w:t>
                  </w:r>
                  <w:r>
                    <w:rPr>
                      <w:rFonts w:hint="eastAsia"/>
                    </w:rPr>
                    <w:t>操作</w:t>
                  </w:r>
                  <w:r>
                    <w:t>名称</w:t>
                  </w:r>
                  <w:r w:rsidRPr="007F3323">
                    <w:rPr>
                      <w:rFonts w:hint="eastAsia"/>
                    </w:rPr>
                    <w:t>为降序进行排序。</w:t>
                  </w:r>
                </w:p>
              </w:tc>
            </w:tr>
          </w:tbl>
          <w:p w:rsidR="00AF6788" w:rsidRPr="007F3323" w:rsidRDefault="00AF6788" w:rsidP="002B50C7">
            <w:pPr>
              <w:pStyle w:val="TableText"/>
            </w:pPr>
          </w:p>
          <w:p w:rsidR="00AF6788" w:rsidRPr="007F3323" w:rsidRDefault="00AF6788" w:rsidP="002B50C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1079"/>
              <w:gridCol w:w="5840"/>
            </w:tblGrid>
            <w:tr w:rsidR="00AF6788" w:rsidRPr="007F3323" w:rsidTr="002B50C7">
              <w:tc>
                <w:tcPr>
                  <w:tcW w:w="705" w:type="pct"/>
                  <w:shd w:val="clear" w:color="auto" w:fill="D9D9D9"/>
                </w:tcPr>
                <w:p w:rsidR="00AF6788" w:rsidRPr="007F3323" w:rsidRDefault="00AF6788" w:rsidP="002B50C7">
                  <w:pPr>
                    <w:pStyle w:val="TableText"/>
                    <w:rPr>
                      <w:b/>
                    </w:rPr>
                  </w:pPr>
                  <w:r w:rsidRPr="007F3323">
                    <w:rPr>
                      <w:b/>
                    </w:rPr>
                    <w:t>Name</w:t>
                  </w:r>
                </w:p>
              </w:tc>
              <w:tc>
                <w:tcPr>
                  <w:tcW w:w="4295" w:type="pct"/>
                  <w:gridSpan w:val="2"/>
                  <w:shd w:val="clear" w:color="auto" w:fill="auto"/>
                </w:tcPr>
                <w:p w:rsidR="00AF6788" w:rsidRPr="007F3323" w:rsidRDefault="00AF6788" w:rsidP="002B50C7">
                  <w:pPr>
                    <w:pStyle w:val="TableText"/>
                  </w:pPr>
                  <w:r w:rsidRPr="007F3323">
                    <w:t>响应正文描述</w:t>
                  </w:r>
                </w:p>
              </w:tc>
            </w:tr>
            <w:tr w:rsidR="00AF6788" w:rsidRPr="007F3323" w:rsidTr="002B50C7">
              <w:tc>
                <w:tcPr>
                  <w:tcW w:w="705" w:type="pct"/>
                  <w:shd w:val="clear" w:color="auto" w:fill="D9D9D9"/>
                </w:tcPr>
                <w:p w:rsidR="00AF6788" w:rsidRPr="007F3323" w:rsidRDefault="00AF6788" w:rsidP="002B50C7">
                  <w:pPr>
                    <w:pStyle w:val="TableText"/>
                    <w:rPr>
                      <w:b/>
                    </w:rPr>
                  </w:pPr>
                  <w:r w:rsidRPr="007F3323">
                    <w:rPr>
                      <w:b/>
                    </w:rPr>
                    <w:t>A</w:t>
                  </w:r>
                  <w:r w:rsidRPr="007F3323">
                    <w:rPr>
                      <w:rFonts w:hint="eastAsia"/>
                      <w:b/>
                    </w:rPr>
                    <w:t>t</w:t>
                  </w:r>
                  <w:r w:rsidRPr="007F3323">
                    <w:rPr>
                      <w:b/>
                    </w:rPr>
                    <w:t>tribute</w:t>
                  </w:r>
                </w:p>
              </w:tc>
              <w:tc>
                <w:tcPr>
                  <w:tcW w:w="670" w:type="pct"/>
                  <w:shd w:val="clear" w:color="auto" w:fill="D9D9D9"/>
                </w:tcPr>
                <w:p w:rsidR="00AF6788" w:rsidRPr="007F3323" w:rsidRDefault="00AF6788" w:rsidP="002B50C7">
                  <w:pPr>
                    <w:pStyle w:val="TableText"/>
                    <w:rPr>
                      <w:b/>
                    </w:rPr>
                  </w:pPr>
                  <w:r w:rsidRPr="007F3323">
                    <w:rPr>
                      <w:b/>
                    </w:rPr>
                    <w:t>Type</w:t>
                  </w:r>
                </w:p>
              </w:tc>
              <w:tc>
                <w:tcPr>
                  <w:tcW w:w="3625" w:type="pct"/>
                  <w:shd w:val="clear" w:color="auto" w:fill="D9D9D9"/>
                </w:tcPr>
                <w:p w:rsidR="00AF6788" w:rsidRPr="007F3323" w:rsidRDefault="00AF6788" w:rsidP="002B50C7">
                  <w:pPr>
                    <w:pStyle w:val="TableText"/>
                    <w:rPr>
                      <w:b/>
                    </w:rPr>
                  </w:pPr>
                  <w:r w:rsidRPr="007F3323">
                    <w:rPr>
                      <w:b/>
                    </w:rPr>
                    <w:t>Description</w:t>
                  </w:r>
                </w:p>
              </w:tc>
            </w:tr>
            <w:tr w:rsidR="00AF6788" w:rsidRPr="007F3323" w:rsidTr="002B50C7">
              <w:tc>
                <w:tcPr>
                  <w:tcW w:w="705" w:type="pct"/>
                </w:tcPr>
                <w:p w:rsidR="00AF6788" w:rsidRPr="007F3323" w:rsidRDefault="00AF6788" w:rsidP="002B50C7">
                  <w:pPr>
                    <w:pStyle w:val="TableText"/>
                  </w:pPr>
                  <w:r w:rsidRPr="00937254">
                    <w:t>zipName</w:t>
                  </w:r>
                </w:p>
              </w:tc>
              <w:tc>
                <w:tcPr>
                  <w:tcW w:w="670" w:type="pct"/>
                  <w:shd w:val="clear" w:color="auto" w:fill="auto"/>
                </w:tcPr>
                <w:p w:rsidR="00AF6788" w:rsidRPr="007F3323" w:rsidRDefault="00AF6788" w:rsidP="002B50C7">
                  <w:pPr>
                    <w:pStyle w:val="TableText"/>
                  </w:pPr>
                  <w:r w:rsidRPr="000A2602">
                    <w:rPr>
                      <w:rFonts w:eastAsiaTheme="minorEastAsia" w:cs="Times New Roman"/>
                    </w:rPr>
                    <w:t>string</w:t>
                  </w:r>
                </w:p>
              </w:tc>
              <w:tc>
                <w:tcPr>
                  <w:tcW w:w="3625" w:type="pct"/>
                  <w:shd w:val="clear" w:color="auto" w:fill="auto"/>
                </w:tcPr>
                <w:p w:rsidR="00AF6788" w:rsidRPr="007F3323" w:rsidRDefault="00AF6788" w:rsidP="002B50C7">
                  <w:pPr>
                    <w:pStyle w:val="TableText"/>
                  </w:pPr>
                  <w:r>
                    <w:rPr>
                      <w:rFonts w:hint="eastAsia"/>
                    </w:rPr>
                    <w:t>导出</w:t>
                  </w:r>
                  <w:r>
                    <w:t>文件名称</w:t>
                  </w:r>
                </w:p>
              </w:tc>
            </w:tr>
            <w:tr w:rsidR="00AF6788" w:rsidRPr="007F3323" w:rsidTr="002B50C7">
              <w:tc>
                <w:tcPr>
                  <w:tcW w:w="705" w:type="pct"/>
                </w:tcPr>
                <w:p w:rsidR="00AF6788" w:rsidRPr="007F3323" w:rsidRDefault="00AF6788" w:rsidP="002B50C7">
                  <w:pPr>
                    <w:pStyle w:val="TableText"/>
                  </w:pPr>
                  <w:r w:rsidRPr="00937254">
                    <w:t>filePath</w:t>
                  </w:r>
                </w:p>
              </w:tc>
              <w:tc>
                <w:tcPr>
                  <w:tcW w:w="670" w:type="pct"/>
                  <w:shd w:val="clear" w:color="auto" w:fill="auto"/>
                </w:tcPr>
                <w:p w:rsidR="00AF6788" w:rsidRPr="007F3323" w:rsidRDefault="00AF6788" w:rsidP="002B50C7">
                  <w:pPr>
                    <w:pStyle w:val="TableText"/>
                  </w:pPr>
                  <w:r w:rsidRPr="000A2602">
                    <w:rPr>
                      <w:rFonts w:eastAsiaTheme="minorEastAsia" w:cs="Times New Roman"/>
                    </w:rPr>
                    <w:t>string</w:t>
                  </w:r>
                </w:p>
              </w:tc>
              <w:tc>
                <w:tcPr>
                  <w:tcW w:w="3625" w:type="pct"/>
                  <w:shd w:val="clear" w:color="auto" w:fill="auto"/>
                </w:tcPr>
                <w:p w:rsidR="00AF6788" w:rsidRPr="007F3323" w:rsidRDefault="00AF6788" w:rsidP="002B50C7">
                  <w:pPr>
                    <w:pStyle w:val="TableText"/>
                  </w:pPr>
                  <w:r>
                    <w:rPr>
                      <w:rFonts w:hint="eastAsia"/>
                    </w:rPr>
                    <w:t>导出</w:t>
                  </w:r>
                  <w:r>
                    <w:t>目录</w:t>
                  </w:r>
                </w:p>
              </w:tc>
            </w:tr>
            <w:tr w:rsidR="00AF6788" w:rsidRPr="007F3323" w:rsidTr="002B50C7">
              <w:tc>
                <w:tcPr>
                  <w:tcW w:w="705" w:type="pct"/>
                </w:tcPr>
                <w:p w:rsidR="00AF6788" w:rsidRDefault="00AF6788" w:rsidP="002B50C7">
                  <w:pPr>
                    <w:pStyle w:val="TableText"/>
                  </w:pPr>
                  <w:r w:rsidRPr="003877B5">
                    <w:rPr>
                      <w:rFonts w:eastAsiaTheme="minorEastAsia" w:cs="Times New Roman"/>
                    </w:rPr>
                    <w:t>errorCode</w:t>
                  </w:r>
                </w:p>
              </w:tc>
              <w:tc>
                <w:tcPr>
                  <w:tcW w:w="670" w:type="pct"/>
                  <w:shd w:val="clear" w:color="auto" w:fill="auto"/>
                </w:tcPr>
                <w:p w:rsidR="00AF6788" w:rsidRDefault="00AF6788" w:rsidP="002B50C7">
                  <w:pPr>
                    <w:pStyle w:val="TableText"/>
                  </w:pPr>
                  <w:r w:rsidRPr="000A2602">
                    <w:rPr>
                      <w:rFonts w:eastAsiaTheme="minorEastAsia" w:cs="Times New Roman"/>
                    </w:rPr>
                    <w:t>string</w:t>
                  </w:r>
                </w:p>
              </w:tc>
              <w:tc>
                <w:tcPr>
                  <w:tcW w:w="3625" w:type="pct"/>
                  <w:shd w:val="clear" w:color="auto" w:fill="auto"/>
                </w:tcPr>
                <w:p w:rsidR="00AF6788" w:rsidRDefault="00AF6788" w:rsidP="002B50C7">
                  <w:pPr>
                    <w:pStyle w:val="TableText"/>
                  </w:pPr>
                  <w:r>
                    <w:t>错误码，</w:t>
                  </w:r>
                  <w:r>
                    <w:rPr>
                      <w:rFonts w:hint="eastAsia"/>
                    </w:rPr>
                    <w:t>0</w:t>
                  </w:r>
                  <w:r>
                    <w:rPr>
                      <w:rFonts w:hint="eastAsia"/>
                    </w:rPr>
                    <w:t>：</w:t>
                  </w:r>
                  <w:r>
                    <w:t>成功，其他参考错误</w:t>
                  </w:r>
                  <w:r>
                    <w:rPr>
                      <w:rFonts w:hint="eastAsia"/>
                    </w:rPr>
                    <w:t>码</w:t>
                  </w:r>
                </w:p>
              </w:tc>
            </w:tr>
          </w:tbl>
          <w:p w:rsidR="00AF6788" w:rsidRPr="007F3323" w:rsidRDefault="00AF6788" w:rsidP="002B50C7">
            <w:pPr>
              <w:pStyle w:val="TableText"/>
            </w:pP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AF6788" w:rsidRPr="008049EB" w:rsidRDefault="00AF6788" w:rsidP="002B50C7">
            <w:pPr>
              <w:pStyle w:val="TableText"/>
              <w:rPr>
                <w:rFonts w:eastAsiaTheme="minorEastAsia" w:cs="Times New Roman"/>
              </w:rPr>
            </w:pPr>
            <w:r w:rsidRPr="000A2602">
              <w:t xml:space="preserve">Post &lt; </w:t>
            </w:r>
            <w:r w:rsidRPr="00AD11C0">
              <w:rPr>
                <w:rFonts w:eastAsiaTheme="minorEastAsia" w:cs="Times New Roman"/>
              </w:rPr>
              <w:t>operaterLog</w:t>
            </w:r>
            <w:r w:rsidRPr="000A2602">
              <w:rPr>
                <w:rFonts w:eastAsiaTheme="minorEastAsia" w:cs="Times New Roman"/>
              </w:rPr>
              <w:t xml:space="preserve"> </w:t>
            </w:r>
            <w:r w:rsidRPr="000A2602">
              <w:t>_ur</w:t>
            </w:r>
            <w:r w:rsidRPr="008049EB">
              <w:rPr>
                <w:rFonts w:eastAsiaTheme="minorEastAsia" w:cs="Times New Roman"/>
              </w:rPr>
              <w:t>i&gt;/export HTTP/1.1</w:t>
            </w:r>
          </w:p>
          <w:p w:rsidR="00AF6788" w:rsidRPr="008049EB" w:rsidRDefault="00AF6788" w:rsidP="002B50C7">
            <w:pPr>
              <w:pStyle w:val="TableText"/>
              <w:rPr>
                <w:rFonts w:eastAsiaTheme="minorEastAsia" w:cs="Times New Roman"/>
              </w:rPr>
            </w:pPr>
            <w:r w:rsidRPr="008049EB">
              <w:rPr>
                <w:rFonts w:eastAsiaTheme="minorEastAsia" w:cs="Times New Roman"/>
              </w:rPr>
              <w:t>Host: https://&lt;ip&gt;:&lt;port&gt;</w:t>
            </w:r>
          </w:p>
          <w:p w:rsidR="00AF6788" w:rsidRPr="000A2602" w:rsidRDefault="00AF6788" w:rsidP="002B50C7">
            <w:pPr>
              <w:pStyle w:val="TableText"/>
            </w:pPr>
            <w:r w:rsidRPr="000A2602">
              <w:t>Content-Type: application/json; charset=UTF-8</w:t>
            </w:r>
          </w:p>
          <w:p w:rsidR="00AF6788" w:rsidRPr="000A2602" w:rsidRDefault="00AF6788" w:rsidP="002B50C7">
            <w:pPr>
              <w:pStyle w:val="TableText"/>
            </w:pPr>
            <w:r w:rsidRPr="000A2602">
              <w:t>Accept: application/json;version=&lt;version&gt;; charset=UTF-8</w:t>
            </w:r>
          </w:p>
          <w:p w:rsidR="00AF6788" w:rsidRPr="000A2602" w:rsidRDefault="00AF6788" w:rsidP="002B50C7">
            <w:pPr>
              <w:pStyle w:val="TableText"/>
            </w:pPr>
            <w:r w:rsidRPr="000A2602">
              <w:t xml:space="preserve">X-Auth-Token: </w:t>
            </w:r>
            <w:r w:rsidRPr="000A2602">
              <w:rPr>
                <w:b/>
              </w:rPr>
              <w:t>&lt;Authen_TOKEN&gt;</w:t>
            </w:r>
            <w:r w:rsidRPr="000A2602">
              <w:t xml:space="preserve"> </w:t>
            </w:r>
          </w:p>
          <w:p w:rsidR="00AF6788" w:rsidRPr="000A2602" w:rsidRDefault="00AF6788" w:rsidP="002B50C7">
            <w:pPr>
              <w:pStyle w:val="TableText"/>
            </w:pPr>
            <w:r w:rsidRPr="000A2602">
              <w:t>{</w:t>
            </w:r>
          </w:p>
          <w:p w:rsidR="00AF6788" w:rsidRDefault="00AF6788" w:rsidP="002B50C7">
            <w:pPr>
              <w:pStyle w:val="TableText"/>
            </w:pPr>
            <w:r>
              <w:tab/>
              <w:t>"exportColumn": ["opName",</w:t>
            </w:r>
            <w:r>
              <w:tab/>
              <w:t>"opUser",</w:t>
            </w:r>
            <w:r>
              <w:tab/>
              <w:t>"loginType"]</w:t>
            </w:r>
            <w:r w:rsidR="00B43E09">
              <w:rPr>
                <w:rFonts w:hint="eastAsia"/>
              </w:rPr>
              <w:t>,</w:t>
            </w:r>
          </w:p>
          <w:p w:rsidR="00AF6788" w:rsidRDefault="00AF6788" w:rsidP="002B50C7">
            <w:pPr>
              <w:pStyle w:val="TableText"/>
              <w:ind w:firstLineChars="200" w:firstLine="420"/>
            </w:pPr>
            <w:r>
              <w:t>"</w:t>
            </w:r>
            <w:r w:rsidRPr="00CE152F">
              <w:t>exportFlag</w:t>
            </w:r>
            <w:r>
              <w:t>"</w:t>
            </w:r>
            <w:r w:rsidRPr="00CE152F">
              <w:t>:"0"</w:t>
            </w:r>
          </w:p>
          <w:p w:rsidR="00AF6788" w:rsidRPr="007F3323" w:rsidRDefault="00AF6788" w:rsidP="002B50C7">
            <w:pPr>
              <w:ind w:left="0"/>
            </w:pPr>
            <w:r w:rsidRPr="000A2602">
              <w:t>}</w:t>
            </w:r>
          </w:p>
          <w:p w:rsidR="00AF6788" w:rsidRPr="007F3323" w:rsidRDefault="00AF6788" w:rsidP="002B50C7">
            <w:pPr>
              <w:pStyle w:val="TableText"/>
            </w:pP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HTTP/1.1 200 OKAY</w:t>
            </w:r>
          </w:p>
          <w:p w:rsidR="00AF6788" w:rsidRPr="007F3323" w:rsidRDefault="00AF6788" w:rsidP="002B50C7">
            <w:pPr>
              <w:pStyle w:val="TableText"/>
            </w:pPr>
            <w:r w:rsidRPr="007F3323">
              <w:t>Date: Mon, 12 Nov 2007 15:55:01 GMT</w:t>
            </w:r>
          </w:p>
          <w:p w:rsidR="00AF6788" w:rsidRPr="007F3323" w:rsidRDefault="00AF6788" w:rsidP="002B50C7">
            <w:pPr>
              <w:pStyle w:val="TableText"/>
            </w:pPr>
            <w:r w:rsidRPr="007F3323">
              <w:t>Host: Apache</w:t>
            </w:r>
          </w:p>
          <w:p w:rsidR="00AF6788" w:rsidRPr="007F3323" w:rsidRDefault="00AF6788" w:rsidP="002B50C7">
            <w:pPr>
              <w:pStyle w:val="TableText"/>
            </w:pPr>
            <w:r w:rsidRPr="007F3323">
              <w:t xml:space="preserve">Content-Length: </w:t>
            </w:r>
            <w:r w:rsidRPr="007F3323">
              <w:rPr>
                <w:b/>
              </w:rPr>
              <w:t>xxx</w:t>
            </w:r>
          </w:p>
          <w:p w:rsidR="00AF6788" w:rsidRPr="007F3323" w:rsidRDefault="00AF6788" w:rsidP="002B50C7">
            <w:pPr>
              <w:pStyle w:val="TableText"/>
            </w:pPr>
            <w:r w:rsidRPr="007F3323">
              <w:t>Content-Type: application/json; charset=UTF-8</w:t>
            </w:r>
          </w:p>
          <w:p w:rsidR="00AF6788" w:rsidRPr="00937254" w:rsidRDefault="00AF6788" w:rsidP="002B50C7">
            <w:pPr>
              <w:ind w:left="0"/>
              <w:rPr>
                <w:rFonts w:eastAsiaTheme="minorEastAsia" w:cs="Times New Roman"/>
              </w:rPr>
            </w:pPr>
            <w:r w:rsidRPr="00937254">
              <w:rPr>
                <w:rFonts w:eastAsiaTheme="minorEastAsia" w:cs="Times New Roman"/>
              </w:rPr>
              <w:t>{</w:t>
            </w:r>
          </w:p>
          <w:p w:rsidR="00AF6788" w:rsidRPr="00937254" w:rsidRDefault="00AF6788" w:rsidP="002B50C7">
            <w:pPr>
              <w:ind w:left="0"/>
              <w:rPr>
                <w:rFonts w:eastAsiaTheme="minorEastAsia" w:cs="Times New Roman"/>
              </w:rPr>
            </w:pPr>
            <w:r w:rsidRPr="00937254">
              <w:rPr>
                <w:rFonts w:eastAsiaTheme="minorEastAsia" w:cs="Times New Roman"/>
              </w:rPr>
              <w:tab/>
              <w:t>"filePath": "/temp/olm/",</w:t>
            </w:r>
          </w:p>
          <w:p w:rsidR="00AF6788" w:rsidRPr="00937254" w:rsidRDefault="00AF6788" w:rsidP="002B50C7">
            <w:pPr>
              <w:ind w:left="0"/>
              <w:rPr>
                <w:rFonts w:eastAsiaTheme="minorEastAsia" w:cs="Times New Roman"/>
              </w:rPr>
            </w:pPr>
            <w:r w:rsidRPr="00937254">
              <w:rPr>
                <w:rFonts w:eastAsiaTheme="minorEastAsia" w:cs="Times New Roman"/>
              </w:rPr>
              <w:tab/>
              <w:t>"zipName": "OperateLogExport-20180807145915.zip",</w:t>
            </w:r>
          </w:p>
          <w:p w:rsidR="00AF6788" w:rsidRPr="00937254" w:rsidRDefault="00AF6788" w:rsidP="002B50C7">
            <w:pPr>
              <w:ind w:left="0"/>
              <w:rPr>
                <w:rFonts w:eastAsiaTheme="minorEastAsia" w:cs="Times New Roman"/>
              </w:rPr>
            </w:pPr>
            <w:r w:rsidRPr="00937254">
              <w:rPr>
                <w:rFonts w:eastAsiaTheme="minorEastAsia" w:cs="Times New Roman"/>
              </w:rPr>
              <w:tab/>
              <w:t>"errorCode": "0"</w:t>
            </w:r>
          </w:p>
          <w:p w:rsidR="00AF6788" w:rsidRPr="007F3323" w:rsidRDefault="00AF6788" w:rsidP="002B50C7">
            <w:pPr>
              <w:pStyle w:val="TableText"/>
              <w:rPr>
                <w:sz w:val="24"/>
                <w:szCs w:val="24"/>
              </w:rPr>
            </w:pPr>
            <w:r w:rsidRPr="00937254">
              <w:rPr>
                <w:rFonts w:eastAsiaTheme="minorEastAsia" w:cs="Times New Roman"/>
              </w:rPr>
              <w:t>}</w:t>
            </w:r>
          </w:p>
        </w:tc>
      </w:tr>
      <w:tr w:rsidR="00AF6788" w:rsidRPr="007F3323" w:rsidTr="002B50C7">
        <w:tc>
          <w:tcPr>
            <w:tcW w:w="1384" w:type="dxa"/>
            <w:tcBorders>
              <w:top w:val="single" w:sz="4" w:space="0" w:color="000000"/>
              <w:left w:val="single" w:sz="4" w:space="0" w:color="000000"/>
              <w:bottom w:val="single" w:sz="4" w:space="0" w:color="000000"/>
              <w:right w:val="single" w:sz="4" w:space="0" w:color="000000"/>
            </w:tcBorders>
          </w:tcPr>
          <w:p w:rsidR="00AF6788" w:rsidRPr="007F3323" w:rsidRDefault="00AF6788" w:rsidP="002B50C7">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985"/>
              <w:gridCol w:w="3827"/>
            </w:tblGrid>
            <w:tr w:rsidR="00AF6788" w:rsidRPr="007F3323" w:rsidTr="002B50C7">
              <w:tc>
                <w:tcPr>
                  <w:tcW w:w="1818" w:type="dxa"/>
                </w:tcPr>
                <w:p w:rsidR="00AF6788" w:rsidRPr="007F3323" w:rsidRDefault="00AF6788" w:rsidP="002B50C7">
                  <w:pPr>
                    <w:pStyle w:val="TableText"/>
                  </w:pPr>
                  <w:r w:rsidRPr="007F3323">
                    <w:t>http</w:t>
                  </w:r>
                  <w:r w:rsidRPr="007F3323">
                    <w:t>错误码</w:t>
                  </w:r>
                </w:p>
              </w:tc>
              <w:tc>
                <w:tcPr>
                  <w:tcW w:w="1985" w:type="dxa"/>
                </w:tcPr>
                <w:p w:rsidR="00AF6788" w:rsidRPr="007F3323" w:rsidRDefault="00AF6788" w:rsidP="002B50C7">
                  <w:pPr>
                    <w:pStyle w:val="TableText"/>
                  </w:pPr>
                  <w:r w:rsidRPr="007F3323">
                    <w:t>errorcode</w:t>
                  </w:r>
                </w:p>
              </w:tc>
              <w:tc>
                <w:tcPr>
                  <w:tcW w:w="3827" w:type="dxa"/>
                </w:tcPr>
                <w:p w:rsidR="00AF6788" w:rsidRPr="007F3323" w:rsidRDefault="00AF6788" w:rsidP="002B50C7">
                  <w:pPr>
                    <w:pStyle w:val="TableText"/>
                  </w:pPr>
                  <w:r w:rsidRPr="007F3323">
                    <w:t>描述</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11016049</w:t>
                  </w:r>
                </w:p>
              </w:tc>
              <w:tc>
                <w:tcPr>
                  <w:tcW w:w="3827" w:type="dxa"/>
                </w:tcPr>
                <w:p w:rsidR="00AF6788" w:rsidRPr="000A2602" w:rsidRDefault="00AF6788" w:rsidP="002B50C7">
                  <w:pPr>
                    <w:tabs>
                      <w:tab w:val="left" w:pos="198"/>
                    </w:tabs>
                    <w:ind w:left="0"/>
                    <w:rPr>
                      <w:rFonts w:eastAsiaTheme="minorEastAsia" w:cs="Times New Roman"/>
                    </w:rPr>
                  </w:pPr>
                  <w:r w:rsidRPr="001F0F1F">
                    <w:rPr>
                      <w:rFonts w:eastAsiaTheme="minorEastAsia" w:cs="Times New Roman" w:hint="eastAsia"/>
                    </w:rPr>
                    <w:t>与后台通信异常</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0A2602" w:rsidRDefault="00AF6788" w:rsidP="002B50C7">
                  <w:pPr>
                    <w:tabs>
                      <w:tab w:val="left" w:pos="198"/>
                    </w:tabs>
                    <w:ind w:left="0"/>
                    <w:rPr>
                      <w:rFonts w:eastAsiaTheme="minorEastAsia" w:cs="Times New Roman"/>
                    </w:rPr>
                  </w:pPr>
                  <w:r w:rsidRPr="00DC4285">
                    <w:rPr>
                      <w:rFonts w:eastAsiaTheme="minorEastAsia" w:cs="Times New Roman"/>
                    </w:rPr>
                    <w:t>11012004</w:t>
                  </w:r>
                </w:p>
              </w:tc>
              <w:tc>
                <w:tcPr>
                  <w:tcW w:w="3827" w:type="dxa"/>
                </w:tcPr>
                <w:p w:rsidR="00AF6788" w:rsidRPr="000A2602" w:rsidRDefault="00AF6788" w:rsidP="002B50C7">
                  <w:pPr>
                    <w:tabs>
                      <w:tab w:val="left" w:pos="198"/>
                    </w:tabs>
                    <w:ind w:left="0"/>
                    <w:rPr>
                      <w:rFonts w:eastAsiaTheme="minorEastAsia" w:cs="Times New Roman"/>
                    </w:rPr>
                  </w:pPr>
                  <w:r w:rsidRPr="001F0F1F">
                    <w:rPr>
                      <w:rFonts w:eastAsiaTheme="minorEastAsia" w:cs="Times New Roman" w:hint="eastAsia"/>
                    </w:rPr>
                    <w:t>输入时间格式错误</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11012001</w:t>
                  </w:r>
                </w:p>
              </w:tc>
              <w:tc>
                <w:tcPr>
                  <w:tcW w:w="3827" w:type="dxa"/>
                </w:tcPr>
                <w:p w:rsidR="00AF6788" w:rsidRPr="000A2602" w:rsidRDefault="00AF6788" w:rsidP="002B50C7">
                  <w:pPr>
                    <w:tabs>
                      <w:tab w:val="left" w:pos="198"/>
                    </w:tabs>
                    <w:ind w:left="0"/>
                    <w:rPr>
                      <w:rFonts w:eastAsiaTheme="minorEastAsia" w:cs="Times New Roman"/>
                    </w:rPr>
                  </w:pPr>
                  <w:r w:rsidRPr="00F05408">
                    <w:rPr>
                      <w:rFonts w:eastAsiaTheme="minorEastAsia" w:cs="Times New Roman" w:hint="eastAsia"/>
                    </w:rPr>
                    <w:t>输入参数为空</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DC4285" w:rsidRDefault="00AF6788" w:rsidP="002B50C7">
                  <w:pPr>
                    <w:tabs>
                      <w:tab w:val="left" w:pos="198"/>
                    </w:tabs>
                    <w:ind w:left="0"/>
                    <w:rPr>
                      <w:rFonts w:eastAsiaTheme="minorEastAsia" w:cs="Times New Roman"/>
                    </w:rPr>
                  </w:pPr>
                  <w:r w:rsidRPr="00E72FEB">
                    <w:rPr>
                      <w:rFonts w:eastAsiaTheme="minorEastAsia" w:cs="Times New Roman" w:hint="eastAsia"/>
                    </w:rPr>
                    <w:t>11011014</w:t>
                  </w:r>
                </w:p>
              </w:tc>
              <w:tc>
                <w:tcPr>
                  <w:tcW w:w="3827" w:type="dxa"/>
                </w:tcPr>
                <w:p w:rsidR="00AF6788" w:rsidRPr="000A2602" w:rsidRDefault="00AF6788" w:rsidP="002B50C7">
                  <w:pPr>
                    <w:tabs>
                      <w:tab w:val="left" w:pos="198"/>
                    </w:tabs>
                    <w:ind w:left="0"/>
                    <w:rPr>
                      <w:rFonts w:eastAsiaTheme="minorEastAsia" w:cs="Times New Roman"/>
                    </w:rPr>
                  </w:pPr>
                  <w:r w:rsidRPr="00F05408">
                    <w:rPr>
                      <w:rFonts w:eastAsiaTheme="minorEastAsia" w:cs="Times New Roman" w:hint="eastAsia"/>
                    </w:rPr>
                    <w:t>接口查询对象数超过上限</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E72FEB" w:rsidRDefault="00AF6788" w:rsidP="002B50C7">
                  <w:pPr>
                    <w:tabs>
                      <w:tab w:val="left" w:pos="198"/>
                    </w:tabs>
                    <w:ind w:left="0"/>
                    <w:rPr>
                      <w:rFonts w:eastAsiaTheme="minorEastAsia" w:cs="Times New Roman"/>
                    </w:rPr>
                  </w:pPr>
                  <w:r w:rsidRPr="0000102A">
                    <w:rPr>
                      <w:rFonts w:eastAsiaTheme="minorEastAsia" w:cs="Times New Roman" w:hint="eastAsia"/>
                    </w:rPr>
                    <w:t>11011009</w:t>
                  </w:r>
                </w:p>
              </w:tc>
              <w:tc>
                <w:tcPr>
                  <w:tcW w:w="3827" w:type="dxa"/>
                </w:tcPr>
                <w:p w:rsidR="00AF6788" w:rsidRPr="00F05408" w:rsidRDefault="00AF6788" w:rsidP="002B50C7">
                  <w:pPr>
                    <w:tabs>
                      <w:tab w:val="left" w:pos="198"/>
                    </w:tabs>
                    <w:ind w:left="0"/>
                    <w:rPr>
                      <w:rFonts w:eastAsiaTheme="minorEastAsia" w:cs="Times New Roman"/>
                    </w:rPr>
                  </w:pPr>
                  <w:r w:rsidRPr="00F02E05">
                    <w:rPr>
                      <w:rFonts w:eastAsiaTheme="minorEastAsia" w:cs="Times New Roman" w:hint="eastAsia"/>
                    </w:rPr>
                    <w:t>将要导出的操作日志数量超过</w:t>
                  </w:r>
                  <w:r w:rsidRPr="00F02E05">
                    <w:rPr>
                      <w:rFonts w:eastAsiaTheme="minorEastAsia" w:cs="Times New Roman" w:hint="eastAsia"/>
                    </w:rPr>
                    <w:t>10000</w:t>
                  </w:r>
                  <w:r w:rsidRPr="00F02E05">
                    <w:rPr>
                      <w:rFonts w:eastAsiaTheme="minorEastAsia" w:cs="Times New Roman" w:hint="eastAsia"/>
                    </w:rPr>
                    <w:t>条，建议重新设置查询条件以减少导出的操作日志数量</w:t>
                  </w:r>
                </w:p>
              </w:tc>
            </w:tr>
            <w:tr w:rsidR="00AF6788" w:rsidRPr="007F3323" w:rsidTr="002B50C7">
              <w:tc>
                <w:tcPr>
                  <w:tcW w:w="1818" w:type="dxa"/>
                </w:tcPr>
                <w:p w:rsidR="00AF6788" w:rsidRPr="000A2602" w:rsidRDefault="00AF6788" w:rsidP="002B50C7">
                  <w:pPr>
                    <w:tabs>
                      <w:tab w:val="left" w:pos="198"/>
                    </w:tabs>
                    <w:ind w:left="0"/>
                    <w:rPr>
                      <w:rFonts w:eastAsiaTheme="minorEastAsia" w:cs="Times New Roman"/>
                    </w:rPr>
                  </w:pPr>
                  <w:r w:rsidRPr="000A2602">
                    <w:rPr>
                      <w:rFonts w:eastAsiaTheme="minorEastAsia" w:cs="Times New Roman" w:hint="eastAsia"/>
                    </w:rPr>
                    <w:t>400</w:t>
                  </w:r>
                </w:p>
              </w:tc>
              <w:tc>
                <w:tcPr>
                  <w:tcW w:w="1985" w:type="dxa"/>
                </w:tcPr>
                <w:p w:rsidR="00AF6788" w:rsidRPr="00E72FEB" w:rsidRDefault="00AF6788" w:rsidP="002B50C7">
                  <w:pPr>
                    <w:tabs>
                      <w:tab w:val="left" w:pos="198"/>
                    </w:tabs>
                    <w:ind w:left="0"/>
                    <w:rPr>
                      <w:rFonts w:eastAsiaTheme="minorEastAsia" w:cs="Times New Roman"/>
                    </w:rPr>
                  </w:pPr>
                  <w:r w:rsidRPr="0000102A">
                    <w:rPr>
                      <w:rFonts w:eastAsiaTheme="minorEastAsia" w:cs="Times New Roman" w:hint="eastAsia"/>
                    </w:rPr>
                    <w:t>11011011</w:t>
                  </w:r>
                </w:p>
              </w:tc>
              <w:tc>
                <w:tcPr>
                  <w:tcW w:w="3827" w:type="dxa"/>
                </w:tcPr>
                <w:p w:rsidR="00AF6788" w:rsidRPr="00F05408" w:rsidRDefault="00AF6788" w:rsidP="002B50C7">
                  <w:pPr>
                    <w:tabs>
                      <w:tab w:val="left" w:pos="198"/>
                    </w:tabs>
                    <w:ind w:left="0"/>
                    <w:rPr>
                      <w:rFonts w:eastAsiaTheme="minorEastAsia" w:cs="Times New Roman"/>
                    </w:rPr>
                  </w:pPr>
                  <w:r w:rsidRPr="00F02E05">
                    <w:rPr>
                      <w:rFonts w:eastAsiaTheme="minorEastAsia" w:cs="Times New Roman" w:hint="eastAsia"/>
                    </w:rPr>
                    <w:t>导出操作日志失败。</w:t>
                  </w:r>
                </w:p>
              </w:tc>
            </w:tr>
          </w:tbl>
          <w:p w:rsidR="00AF6788" w:rsidRPr="007F3323" w:rsidRDefault="00AF6788" w:rsidP="002B50C7">
            <w:pPr>
              <w:pStyle w:val="TableText"/>
            </w:pPr>
          </w:p>
        </w:tc>
      </w:tr>
    </w:tbl>
    <w:p w:rsidR="00033243" w:rsidRPr="00606353" w:rsidRDefault="00033243" w:rsidP="008D01DE"/>
    <w:sectPr w:rsidR="00033243" w:rsidRPr="00606353" w:rsidSect="00AB4467">
      <w:headerReference w:type="even" r:id="rId11"/>
      <w:headerReference w:type="default" r:id="rId1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5E" w:rsidRDefault="00CC5D5E">
      <w:r>
        <w:separator/>
      </w:r>
    </w:p>
  </w:endnote>
  <w:endnote w:type="continuationSeparator" w:id="0">
    <w:p w:rsidR="00CC5D5E" w:rsidRDefault="00CC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B50C7" w:rsidRPr="009E39F4" w:rsidTr="002B50C7">
      <w:trPr>
        <w:trHeight w:val="468"/>
      </w:trPr>
      <w:tc>
        <w:tcPr>
          <w:tcW w:w="3224" w:type="dxa"/>
        </w:tcPr>
        <w:p w:rsidR="002B50C7" w:rsidRPr="00404D2E" w:rsidRDefault="002B50C7" w:rsidP="008D01DE">
          <w:pPr>
            <w:pStyle w:val="HeadingLeft"/>
            <w:jc w:val="both"/>
          </w:pPr>
          <w:r>
            <w:rPr>
              <w:rFonts w:hint="eastAsia"/>
            </w:rPr>
            <w:t>文档</w:t>
          </w:r>
          <w:r>
            <w:t>版本</w:t>
          </w:r>
          <w:r w:rsidR="00B71A00">
            <w:fldChar w:fldCharType="begin"/>
          </w:r>
          <w:r w:rsidR="00B71A00">
            <w:instrText xml:space="preserve"> DOCPROPERTY  DocumentVersion  \* MERGEFORMAT </w:instrText>
          </w:r>
          <w:r w:rsidR="00B71A00">
            <w:fldChar w:fldCharType="separate"/>
          </w:r>
          <w:r w:rsidR="00B71A00">
            <w:t>01</w:t>
          </w:r>
          <w:r w:rsidR="00B71A00">
            <w:fldChar w:fldCharType="end"/>
          </w:r>
          <w:r>
            <w:rPr>
              <w:rFonts w:hint="eastAsia"/>
            </w:rPr>
            <w:t xml:space="preserve"> (</w:t>
          </w:r>
          <w:r w:rsidR="00B71A00">
            <w:fldChar w:fldCharType="begin"/>
          </w:r>
          <w:r w:rsidR="00B71A00">
            <w:instrText xml:space="preserve"> DOCPROPERTY  ReleaseDate </w:instrText>
          </w:r>
          <w:r w:rsidR="00B71A00">
            <w:fldChar w:fldCharType="separate"/>
          </w:r>
          <w:r w:rsidR="00B71A00">
            <w:t>2020-03-30</w:t>
          </w:r>
          <w:r w:rsidR="00B71A00">
            <w:fldChar w:fldCharType="end"/>
          </w:r>
          <w:r>
            <w:rPr>
              <w:rFonts w:hint="eastAsia"/>
            </w:rPr>
            <w:t>)</w:t>
          </w:r>
        </w:p>
      </w:tc>
      <w:tc>
        <w:tcPr>
          <w:tcW w:w="3224" w:type="dxa"/>
        </w:tcPr>
        <w:p w:rsidR="002B50C7" w:rsidRPr="00404D2E" w:rsidRDefault="00B71A00" w:rsidP="008D01DE">
          <w:pPr>
            <w:pStyle w:val="HeadingMiddle"/>
          </w:pPr>
          <w:r>
            <w:fldChar w:fldCharType="begin"/>
          </w:r>
          <w:r>
            <w:instrText xml:space="preserve"> DOCPROPERTY  ProprietaryDeclaration  \* MERGEFORMAT </w:instrText>
          </w:r>
          <w:r>
            <w:fldChar w:fldCharType="separate"/>
          </w:r>
          <w:r>
            <w:rPr>
              <w:rFonts w:hint="eastAsia"/>
            </w:rPr>
            <w:t>华为专有和保密信息</w:t>
          </w:r>
          <w:r>
            <w:rPr>
              <w:rFonts w:hint="eastAsia"/>
            </w:rPr>
            <w:t xml:space="preserve">           </w:t>
          </w:r>
          <w:r>
            <w:rPr>
              <w:rFonts w:hint="eastAsia"/>
            </w:rPr>
            <w:t>版权所有</w:t>
          </w:r>
          <w:r>
            <w:rPr>
              <w:rFonts w:hint="eastAsia"/>
            </w:rPr>
            <w:t xml:space="preserve"> © </w:t>
          </w:r>
          <w:r>
            <w:rPr>
              <w:rFonts w:hint="eastAsia"/>
            </w:rPr>
            <w:t>华为技术有限公司</w:t>
          </w:r>
          <w:r>
            <w:fldChar w:fldCharType="end"/>
          </w:r>
        </w:p>
      </w:tc>
      <w:tc>
        <w:tcPr>
          <w:tcW w:w="3225" w:type="dxa"/>
        </w:tcPr>
        <w:p w:rsidR="002B50C7" w:rsidRPr="00404D2E" w:rsidRDefault="002B50C7" w:rsidP="008D01DE">
          <w:pPr>
            <w:pStyle w:val="HeadingRight"/>
          </w:pPr>
          <w:r>
            <w:fldChar w:fldCharType="begin"/>
          </w:r>
          <w:r>
            <w:instrText xml:space="preserve"> PAGE </w:instrText>
          </w:r>
          <w:r>
            <w:fldChar w:fldCharType="separate"/>
          </w:r>
          <w:r w:rsidR="00B71A00">
            <w:rPr>
              <w:noProof/>
            </w:rPr>
            <w:t>i</w:t>
          </w:r>
          <w:r>
            <w:rPr>
              <w:noProof/>
            </w:rPr>
            <w:fldChar w:fldCharType="end"/>
          </w:r>
        </w:p>
      </w:tc>
    </w:tr>
  </w:tbl>
  <w:p w:rsidR="002B50C7" w:rsidRDefault="002B50C7" w:rsidP="008D01DE">
    <w:pPr>
      <w:pStyle w:val="HeadingRight"/>
    </w:pPr>
  </w:p>
  <w:p w:rsidR="002B50C7" w:rsidRDefault="002B50C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5E" w:rsidRDefault="00CC5D5E">
      <w:r>
        <w:separator/>
      </w:r>
    </w:p>
  </w:footnote>
  <w:footnote w:type="continuationSeparator" w:id="0">
    <w:p w:rsidR="00CC5D5E" w:rsidRDefault="00CC5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2B50C7" w:rsidRPr="00B75E83">
      <w:trPr>
        <w:trHeight w:val="851"/>
      </w:trPr>
      <w:tc>
        <w:tcPr>
          <w:tcW w:w="4820" w:type="dxa"/>
          <w:vAlign w:val="bottom"/>
        </w:tcPr>
        <w:p w:rsidR="002B50C7" w:rsidRPr="00E031EC" w:rsidRDefault="007F4324" w:rsidP="00790CE5">
          <w:pPr>
            <w:pStyle w:val="HeadingLeft"/>
            <w:rPr>
              <w:rFonts w:cs="Times New Roman"/>
            </w:rPr>
          </w:pPr>
          <w:r>
            <w:rPr>
              <w:noProof/>
            </w:rPr>
            <w:fldChar w:fldCharType="begin"/>
          </w:r>
          <w:r>
            <w:rPr>
              <w:noProof/>
            </w:rPr>
            <w:instrText xml:space="preserve"> STYLEREF  Contents </w:instrText>
          </w:r>
          <w:r>
            <w:rPr>
              <w:noProof/>
            </w:rPr>
            <w:fldChar w:fldCharType="separate"/>
          </w:r>
          <w:r w:rsidR="00B71A00">
            <w:rPr>
              <w:rFonts w:hint="eastAsia"/>
              <w:noProof/>
            </w:rPr>
            <w:t>目</w:t>
          </w:r>
          <w:r w:rsidR="00B71A00">
            <w:rPr>
              <w:rFonts w:hint="eastAsia"/>
              <w:noProof/>
            </w:rPr>
            <w:t xml:space="preserve">  </w:t>
          </w:r>
          <w:r w:rsidR="00B71A00">
            <w:rPr>
              <w:rFonts w:hint="eastAsia"/>
              <w:noProof/>
            </w:rPr>
            <w:t>录</w:t>
          </w:r>
          <w:r>
            <w:rPr>
              <w:noProof/>
            </w:rPr>
            <w:fldChar w:fldCharType="end"/>
          </w:r>
        </w:p>
      </w:tc>
      <w:tc>
        <w:tcPr>
          <w:tcW w:w="4840" w:type="dxa"/>
          <w:vAlign w:val="bottom"/>
        </w:tcPr>
        <w:p w:rsidR="002B50C7" w:rsidRDefault="002B50C7">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2B50C7" w:rsidRDefault="002B50C7"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2B50C7" w:rsidRPr="00B75E83" w:rsidTr="002B50C7">
      <w:trPr>
        <w:trHeight w:val="851"/>
      </w:trPr>
      <w:tc>
        <w:tcPr>
          <w:tcW w:w="4820" w:type="dxa"/>
          <w:vAlign w:val="bottom"/>
        </w:tcPr>
        <w:p w:rsidR="002B50C7" w:rsidRDefault="00B71A00" w:rsidP="008D01DE">
          <w:pPr>
            <w:pStyle w:val="HeadingRight"/>
            <w:jc w:val="both"/>
          </w:pPr>
          <w:r>
            <w:fldChar w:fldCharType="begin"/>
          </w:r>
          <w:r>
            <w:instrText xml:space="preserve"> DOCPROPERTY  "Product Project Name" </w:instrText>
          </w:r>
          <w:r>
            <w:fldChar w:fldCharType="separate"/>
          </w:r>
          <w:r>
            <w:t>FusionCompute</w:t>
          </w:r>
          <w:r>
            <w:fldChar w:fldCharType="end"/>
          </w:r>
        </w:p>
        <w:p w:rsidR="002B50C7" w:rsidRPr="00E031EC" w:rsidRDefault="00B71A00" w:rsidP="008D01DE">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2B50C7" w:rsidRDefault="002B50C7" w:rsidP="008D01DE">
          <w:pPr>
            <w:jc w:val="center"/>
            <w:textAlignment w:val="baseline"/>
          </w:pPr>
          <w:r>
            <w:rPr>
              <w:rFonts w:hint="eastAsia"/>
            </w:rPr>
            <w:t xml:space="preserve">                     </w:t>
          </w:r>
          <w:r w:rsidR="007F4324">
            <w:rPr>
              <w:noProof/>
            </w:rPr>
            <w:fldChar w:fldCharType="begin"/>
          </w:r>
          <w:r w:rsidR="007F4324">
            <w:rPr>
              <w:noProof/>
            </w:rPr>
            <w:instrText xml:space="preserve"> STYLEREF  Contents </w:instrText>
          </w:r>
          <w:r w:rsidR="007F4324">
            <w:rPr>
              <w:noProof/>
            </w:rPr>
            <w:fldChar w:fldCharType="separate"/>
          </w:r>
          <w:r w:rsidR="00B71A00">
            <w:rPr>
              <w:rFonts w:hint="eastAsia"/>
              <w:noProof/>
            </w:rPr>
            <w:t>目</w:t>
          </w:r>
          <w:r w:rsidR="00B71A00">
            <w:rPr>
              <w:rFonts w:hint="eastAsia"/>
              <w:noProof/>
            </w:rPr>
            <w:t xml:space="preserve">  </w:t>
          </w:r>
          <w:r w:rsidR="00B71A00">
            <w:rPr>
              <w:rFonts w:hint="eastAsia"/>
              <w:noProof/>
            </w:rPr>
            <w:t>录</w:t>
          </w:r>
          <w:r w:rsidR="007F4324">
            <w:rPr>
              <w:noProof/>
            </w:rPr>
            <w:fldChar w:fldCharType="end"/>
          </w:r>
        </w:p>
      </w:tc>
    </w:tr>
  </w:tbl>
  <w:p w:rsidR="002B50C7" w:rsidRDefault="002B50C7" w:rsidP="008D01DE">
    <w:pPr>
      <w:pStyle w:val="HeadingRight"/>
    </w:pPr>
  </w:p>
  <w:p w:rsidR="002B50C7" w:rsidRPr="008D01DE" w:rsidRDefault="002B50C7" w:rsidP="008D01DE">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2B50C7" w:rsidRPr="00B75E83">
      <w:trPr>
        <w:trHeight w:val="851"/>
      </w:trPr>
      <w:tc>
        <w:tcPr>
          <w:tcW w:w="4725" w:type="dxa"/>
          <w:vAlign w:val="bottom"/>
        </w:tcPr>
        <w:p w:rsidR="002B50C7" w:rsidRPr="00E031EC" w:rsidRDefault="002B50C7"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B71A00">
            <w:rPr>
              <w:rFonts w:hint="eastAsia"/>
              <w:noProof/>
            </w:rPr>
            <w:t>错误</w:t>
          </w:r>
          <w:r w:rsidR="00B71A00">
            <w:rPr>
              <w:rFonts w:hint="eastAsia"/>
              <w:noProof/>
            </w:rPr>
            <w:t>!</w:t>
          </w:r>
          <w:r w:rsidR="00B71A00">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B71A00">
            <w:rPr>
              <w:rFonts w:hint="eastAsia"/>
              <w:b/>
              <w:bCs/>
              <w:noProof/>
            </w:rPr>
            <w:t>错误</w:t>
          </w:r>
          <w:r w:rsidR="00B71A00">
            <w:rPr>
              <w:rFonts w:hint="eastAsia"/>
              <w:b/>
              <w:bCs/>
              <w:noProof/>
            </w:rPr>
            <w:t>!</w:t>
          </w:r>
          <w:r w:rsidR="00B71A00">
            <w:rPr>
              <w:rFonts w:hint="eastAsia"/>
              <w:b/>
              <w:bCs/>
              <w:noProof/>
            </w:rPr>
            <w:t>文档中没有指定样式的文字。</w:t>
          </w:r>
          <w:r w:rsidRPr="00C801C6">
            <w:fldChar w:fldCharType="end"/>
          </w:r>
        </w:p>
      </w:tc>
      <w:tc>
        <w:tcPr>
          <w:tcW w:w="4935" w:type="dxa"/>
          <w:vAlign w:val="bottom"/>
        </w:tcPr>
        <w:p w:rsidR="002B50C7" w:rsidRDefault="002B50C7">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2B50C7" w:rsidRDefault="002B50C7" w:rsidP="005348A4">
    <w:pPr>
      <w:pStyle w:val="HeadingRight"/>
    </w:pPr>
  </w:p>
  <w:p w:rsidR="002B50C7" w:rsidRDefault="002B50C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2B50C7" w:rsidRPr="00B75E83" w:rsidTr="002B50C7">
      <w:trPr>
        <w:trHeight w:val="851"/>
      </w:trPr>
      <w:tc>
        <w:tcPr>
          <w:tcW w:w="4820" w:type="dxa"/>
          <w:vAlign w:val="bottom"/>
        </w:tcPr>
        <w:p w:rsidR="002B50C7" w:rsidRDefault="00B71A00" w:rsidP="008D01DE">
          <w:pPr>
            <w:pStyle w:val="HeadingRight"/>
            <w:jc w:val="both"/>
          </w:pPr>
          <w:r>
            <w:fldChar w:fldCharType="begin"/>
          </w:r>
          <w:r>
            <w:instrText xml:space="preserve"> DOCPROPERTY  "Product Project Name" </w:instrText>
          </w:r>
          <w:r>
            <w:fldChar w:fldCharType="separate"/>
          </w:r>
          <w:r>
            <w:t>FusionCompute</w:t>
          </w:r>
          <w:r>
            <w:fldChar w:fldCharType="end"/>
          </w:r>
        </w:p>
        <w:p w:rsidR="002B50C7" w:rsidRPr="00E031EC" w:rsidRDefault="00B71A00" w:rsidP="008D01DE">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2B50C7" w:rsidRDefault="002B50C7" w:rsidP="008D01DE">
          <w:pPr>
            <w:jc w:val="right"/>
            <w:textAlignment w:val="baseline"/>
          </w:pPr>
          <w:r>
            <w:rPr>
              <w:noProof/>
            </w:rPr>
            <w:fldChar w:fldCharType="begin"/>
          </w:r>
          <w:r>
            <w:rPr>
              <w:noProof/>
            </w:rPr>
            <w:instrText xml:space="preserve"> STYLEREF  "1" \n  \* MERGEFORMAT </w:instrText>
          </w:r>
          <w:r>
            <w:rPr>
              <w:noProof/>
            </w:rPr>
            <w:fldChar w:fldCharType="separate"/>
          </w:r>
          <w:r w:rsidR="00B71A00">
            <w:rPr>
              <w:noProof/>
            </w:rPr>
            <w:t xml:space="preserve">6 </w:t>
          </w:r>
          <w:r>
            <w:rPr>
              <w:noProof/>
            </w:rPr>
            <w:fldChar w:fldCharType="end"/>
          </w:r>
          <w:r w:rsidR="007F4324">
            <w:rPr>
              <w:noProof/>
            </w:rPr>
            <w:fldChar w:fldCharType="begin"/>
          </w:r>
          <w:r w:rsidR="007F4324">
            <w:rPr>
              <w:noProof/>
            </w:rPr>
            <w:instrText xml:space="preserve"> STYLEREF  "1"  </w:instrText>
          </w:r>
          <w:r w:rsidR="007F4324">
            <w:rPr>
              <w:noProof/>
            </w:rPr>
            <w:fldChar w:fldCharType="separate"/>
          </w:r>
          <w:r w:rsidR="00B71A00">
            <w:rPr>
              <w:rFonts w:hint="eastAsia"/>
              <w:noProof/>
            </w:rPr>
            <w:t>OM API</w:t>
          </w:r>
          <w:r w:rsidR="00B71A00">
            <w:rPr>
              <w:rFonts w:hint="eastAsia"/>
              <w:noProof/>
            </w:rPr>
            <w:t>接口</w:t>
          </w:r>
          <w:r w:rsidR="007F4324">
            <w:rPr>
              <w:noProof/>
            </w:rPr>
            <w:fldChar w:fldCharType="end"/>
          </w:r>
        </w:p>
      </w:tc>
    </w:tr>
  </w:tbl>
  <w:p w:rsidR="002B50C7" w:rsidRDefault="002B50C7" w:rsidP="008D01DE">
    <w:pPr>
      <w:pStyle w:val="HeadingRight"/>
    </w:pPr>
  </w:p>
  <w:p w:rsidR="002B50C7" w:rsidRPr="001E6D26" w:rsidRDefault="002B50C7" w:rsidP="008D01DE">
    <w:pPr>
      <w:pStyle w:val="af1"/>
    </w:pPr>
  </w:p>
  <w:p w:rsidR="002B50C7" w:rsidRPr="008D01DE" w:rsidRDefault="002B50C7" w:rsidP="008D01DE">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3"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7" w15:restartNumberingAfterBreak="0">
    <w:nsid w:val="171657A1"/>
    <w:multiLevelType w:val="multilevel"/>
    <w:tmpl w:val="F38A881C"/>
    <w:lvl w:ilvl="0">
      <w:start w:val="6"/>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8"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0" w15:restartNumberingAfterBreak="0">
    <w:nsid w:val="2376109C"/>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4"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5"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6"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28"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2"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3" w15:restartNumberingAfterBreak="0">
    <w:nsid w:val="61856D98"/>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15:restartNumberingAfterBreak="0">
    <w:nsid w:val="649C064F"/>
    <w:multiLevelType w:val="hybridMultilevel"/>
    <w:tmpl w:val="8506DC88"/>
    <w:lvl w:ilvl="0" w:tplc="19CAB9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7"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39" w15:restartNumberingAfterBreak="0">
    <w:nsid w:val="7882727E"/>
    <w:multiLevelType w:val="hybridMultilevel"/>
    <w:tmpl w:val="2152BF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1"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2"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14"/>
  </w:num>
  <w:num w:numId="4">
    <w:abstractNumId w:val="18"/>
  </w:num>
  <w:num w:numId="5">
    <w:abstractNumId w:val="42"/>
  </w:num>
  <w:num w:numId="6">
    <w:abstractNumId w:val="28"/>
  </w:num>
  <w:num w:numId="7">
    <w:abstractNumId w:val="35"/>
  </w:num>
  <w:num w:numId="8">
    <w:abstractNumId w:val="21"/>
  </w:num>
  <w:num w:numId="9">
    <w:abstractNumId w:val="15"/>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31"/>
  </w:num>
  <w:num w:numId="23">
    <w:abstractNumId w:val="41"/>
  </w:num>
  <w:num w:numId="24">
    <w:abstractNumId w:val="2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num>
  <w:num w:numId="28">
    <w:abstractNumId w:val="12"/>
  </w:num>
  <w:num w:numId="29">
    <w:abstractNumId w:val="11"/>
  </w:num>
  <w:num w:numId="30">
    <w:abstractNumId w:val="40"/>
  </w:num>
  <w:num w:numId="31">
    <w:abstractNumId w:val="23"/>
  </w:num>
  <w:num w:numId="32">
    <w:abstractNumId w:val="13"/>
  </w:num>
  <w:num w:numId="33">
    <w:abstractNumId w:val="16"/>
  </w:num>
  <w:num w:numId="34">
    <w:abstractNumId w:val="38"/>
  </w:num>
  <w:num w:numId="35">
    <w:abstractNumId w:val="36"/>
  </w:num>
  <w:num w:numId="36">
    <w:abstractNumId w:val="32"/>
  </w:num>
  <w:num w:numId="37">
    <w:abstractNumId w:val="19"/>
  </w:num>
  <w:num w:numId="38">
    <w:abstractNumId w:val="24"/>
  </w:num>
  <w:num w:numId="39">
    <w:abstractNumId w:val="10"/>
  </w:num>
  <w:num w:numId="40">
    <w:abstractNumId w:val="39"/>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3"/>
    </w:lvlOverride>
    <w:lvlOverride w:ilvl="1">
      <w:startOverride w:val="8"/>
    </w:lvlOverride>
    <w:lvlOverride w:ilvl="2">
      <w:startOverride w:val="7"/>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20"/>
  </w:num>
  <w:num w:numId="46">
    <w:abstractNumId w:val="17"/>
  </w:num>
  <w:num w:numId="47">
    <w:abstractNumId w:val="17"/>
  </w:num>
  <w:num w:numId="48">
    <w:abstractNumId w:val="17"/>
  </w:num>
  <w:num w:numId="49">
    <w:abstractNumId w:val="17"/>
  </w:num>
  <w:num w:numId="50">
    <w:abstractNumId w:val="17"/>
  </w:num>
  <w:num w:numId="51">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7"/>
    <w:rsid w:val="00000724"/>
    <w:rsid w:val="0000120B"/>
    <w:rsid w:val="00001608"/>
    <w:rsid w:val="0000220F"/>
    <w:rsid w:val="000027CC"/>
    <w:rsid w:val="00005EBD"/>
    <w:rsid w:val="00006C18"/>
    <w:rsid w:val="00006D94"/>
    <w:rsid w:val="00007570"/>
    <w:rsid w:val="000075A5"/>
    <w:rsid w:val="00007C7D"/>
    <w:rsid w:val="00011630"/>
    <w:rsid w:val="000123D7"/>
    <w:rsid w:val="000126E9"/>
    <w:rsid w:val="00012C00"/>
    <w:rsid w:val="00012DEF"/>
    <w:rsid w:val="0001335F"/>
    <w:rsid w:val="00013A42"/>
    <w:rsid w:val="00013CF9"/>
    <w:rsid w:val="0001467E"/>
    <w:rsid w:val="00014C0D"/>
    <w:rsid w:val="00015093"/>
    <w:rsid w:val="00015582"/>
    <w:rsid w:val="00016746"/>
    <w:rsid w:val="00016929"/>
    <w:rsid w:val="00016FBC"/>
    <w:rsid w:val="000171EC"/>
    <w:rsid w:val="00017C40"/>
    <w:rsid w:val="00017EAC"/>
    <w:rsid w:val="000210D2"/>
    <w:rsid w:val="000215AE"/>
    <w:rsid w:val="00021EFC"/>
    <w:rsid w:val="000223A0"/>
    <w:rsid w:val="0002276F"/>
    <w:rsid w:val="0002382E"/>
    <w:rsid w:val="000244EB"/>
    <w:rsid w:val="0002558E"/>
    <w:rsid w:val="00025BEA"/>
    <w:rsid w:val="000269F1"/>
    <w:rsid w:val="00026E43"/>
    <w:rsid w:val="00027810"/>
    <w:rsid w:val="00030293"/>
    <w:rsid w:val="000303F2"/>
    <w:rsid w:val="00030722"/>
    <w:rsid w:val="000321CB"/>
    <w:rsid w:val="00032503"/>
    <w:rsid w:val="00032EEF"/>
    <w:rsid w:val="00033243"/>
    <w:rsid w:val="00033740"/>
    <w:rsid w:val="00033F84"/>
    <w:rsid w:val="000351B2"/>
    <w:rsid w:val="00035644"/>
    <w:rsid w:val="000369D8"/>
    <w:rsid w:val="00037141"/>
    <w:rsid w:val="000375E9"/>
    <w:rsid w:val="00037E80"/>
    <w:rsid w:val="0004013C"/>
    <w:rsid w:val="000410B7"/>
    <w:rsid w:val="00041907"/>
    <w:rsid w:val="00041AA9"/>
    <w:rsid w:val="00042900"/>
    <w:rsid w:val="0004314D"/>
    <w:rsid w:val="00043279"/>
    <w:rsid w:val="0004361C"/>
    <w:rsid w:val="00043B1A"/>
    <w:rsid w:val="00044F14"/>
    <w:rsid w:val="00045F97"/>
    <w:rsid w:val="000466B9"/>
    <w:rsid w:val="000504DB"/>
    <w:rsid w:val="00051A7C"/>
    <w:rsid w:val="00051CA2"/>
    <w:rsid w:val="000535E5"/>
    <w:rsid w:val="00054DE4"/>
    <w:rsid w:val="00056699"/>
    <w:rsid w:val="00056994"/>
    <w:rsid w:val="00056D4D"/>
    <w:rsid w:val="00057800"/>
    <w:rsid w:val="0005782B"/>
    <w:rsid w:val="00057A4E"/>
    <w:rsid w:val="000608E8"/>
    <w:rsid w:val="000612D1"/>
    <w:rsid w:val="0006246A"/>
    <w:rsid w:val="000638DB"/>
    <w:rsid w:val="00064F80"/>
    <w:rsid w:val="00066189"/>
    <w:rsid w:val="0006678D"/>
    <w:rsid w:val="00066F4D"/>
    <w:rsid w:val="00067025"/>
    <w:rsid w:val="000671F3"/>
    <w:rsid w:val="0006728D"/>
    <w:rsid w:val="000707B5"/>
    <w:rsid w:val="00070957"/>
    <w:rsid w:val="00070B37"/>
    <w:rsid w:val="00070E68"/>
    <w:rsid w:val="0007135A"/>
    <w:rsid w:val="00071389"/>
    <w:rsid w:val="000721EF"/>
    <w:rsid w:val="00073C35"/>
    <w:rsid w:val="0007435E"/>
    <w:rsid w:val="00074B6E"/>
    <w:rsid w:val="0008000D"/>
    <w:rsid w:val="0008037B"/>
    <w:rsid w:val="0008048D"/>
    <w:rsid w:val="00080838"/>
    <w:rsid w:val="00081365"/>
    <w:rsid w:val="000814C8"/>
    <w:rsid w:val="000826BC"/>
    <w:rsid w:val="00082C9D"/>
    <w:rsid w:val="000834DE"/>
    <w:rsid w:val="00084202"/>
    <w:rsid w:val="00084BE0"/>
    <w:rsid w:val="00085179"/>
    <w:rsid w:val="000854EA"/>
    <w:rsid w:val="0008587C"/>
    <w:rsid w:val="00085C92"/>
    <w:rsid w:val="00087B38"/>
    <w:rsid w:val="00090BAA"/>
    <w:rsid w:val="0009129A"/>
    <w:rsid w:val="00091B19"/>
    <w:rsid w:val="0009360A"/>
    <w:rsid w:val="00093C8A"/>
    <w:rsid w:val="00093D82"/>
    <w:rsid w:val="0009621C"/>
    <w:rsid w:val="00096488"/>
    <w:rsid w:val="000965E0"/>
    <w:rsid w:val="00096A63"/>
    <w:rsid w:val="000972E8"/>
    <w:rsid w:val="00097DE7"/>
    <w:rsid w:val="000A0063"/>
    <w:rsid w:val="000A063A"/>
    <w:rsid w:val="000A08FC"/>
    <w:rsid w:val="000A150C"/>
    <w:rsid w:val="000A15F7"/>
    <w:rsid w:val="000A2674"/>
    <w:rsid w:val="000A320A"/>
    <w:rsid w:val="000A585E"/>
    <w:rsid w:val="000A668A"/>
    <w:rsid w:val="000A7EC0"/>
    <w:rsid w:val="000B1441"/>
    <w:rsid w:val="000B1E79"/>
    <w:rsid w:val="000B245B"/>
    <w:rsid w:val="000B279C"/>
    <w:rsid w:val="000B3884"/>
    <w:rsid w:val="000B3F64"/>
    <w:rsid w:val="000B4B2A"/>
    <w:rsid w:val="000B4EA5"/>
    <w:rsid w:val="000B587F"/>
    <w:rsid w:val="000B5EE1"/>
    <w:rsid w:val="000B6FD3"/>
    <w:rsid w:val="000B7EFF"/>
    <w:rsid w:val="000C06CE"/>
    <w:rsid w:val="000C0963"/>
    <w:rsid w:val="000C12D9"/>
    <w:rsid w:val="000C1473"/>
    <w:rsid w:val="000C185F"/>
    <w:rsid w:val="000C1CAF"/>
    <w:rsid w:val="000C245B"/>
    <w:rsid w:val="000C25A0"/>
    <w:rsid w:val="000C3241"/>
    <w:rsid w:val="000C3F98"/>
    <w:rsid w:val="000C4A58"/>
    <w:rsid w:val="000C4B86"/>
    <w:rsid w:val="000C62CD"/>
    <w:rsid w:val="000C6B1F"/>
    <w:rsid w:val="000C6E37"/>
    <w:rsid w:val="000C717B"/>
    <w:rsid w:val="000D20B9"/>
    <w:rsid w:val="000D28EC"/>
    <w:rsid w:val="000D3FB9"/>
    <w:rsid w:val="000D41DD"/>
    <w:rsid w:val="000D4A0F"/>
    <w:rsid w:val="000D4DCF"/>
    <w:rsid w:val="000D7947"/>
    <w:rsid w:val="000D79DE"/>
    <w:rsid w:val="000D7F1D"/>
    <w:rsid w:val="000E04B5"/>
    <w:rsid w:val="000E0E95"/>
    <w:rsid w:val="000E1303"/>
    <w:rsid w:val="000E16AA"/>
    <w:rsid w:val="000E1ACE"/>
    <w:rsid w:val="000E1F94"/>
    <w:rsid w:val="000E2D20"/>
    <w:rsid w:val="000E30E5"/>
    <w:rsid w:val="000E3396"/>
    <w:rsid w:val="000E3470"/>
    <w:rsid w:val="000E3EF6"/>
    <w:rsid w:val="000E3FA8"/>
    <w:rsid w:val="000E5B3B"/>
    <w:rsid w:val="000E5DC3"/>
    <w:rsid w:val="000E7E7D"/>
    <w:rsid w:val="000E7F5E"/>
    <w:rsid w:val="000F01A4"/>
    <w:rsid w:val="000F04F9"/>
    <w:rsid w:val="000F0CC4"/>
    <w:rsid w:val="000F13B8"/>
    <w:rsid w:val="000F21A1"/>
    <w:rsid w:val="000F2724"/>
    <w:rsid w:val="000F29EF"/>
    <w:rsid w:val="000F32D9"/>
    <w:rsid w:val="000F443B"/>
    <w:rsid w:val="000F523A"/>
    <w:rsid w:val="000F536E"/>
    <w:rsid w:val="000F5A5B"/>
    <w:rsid w:val="000F6AA5"/>
    <w:rsid w:val="000F6AD1"/>
    <w:rsid w:val="000F73A2"/>
    <w:rsid w:val="000F73EA"/>
    <w:rsid w:val="000F7A2E"/>
    <w:rsid w:val="00100A13"/>
    <w:rsid w:val="001017DC"/>
    <w:rsid w:val="00101986"/>
    <w:rsid w:val="00102445"/>
    <w:rsid w:val="00102652"/>
    <w:rsid w:val="0010294C"/>
    <w:rsid w:val="00102E0B"/>
    <w:rsid w:val="001047E7"/>
    <w:rsid w:val="00105ED7"/>
    <w:rsid w:val="00106273"/>
    <w:rsid w:val="00106460"/>
    <w:rsid w:val="00106AC4"/>
    <w:rsid w:val="00106F51"/>
    <w:rsid w:val="00107956"/>
    <w:rsid w:val="00110232"/>
    <w:rsid w:val="001105FD"/>
    <w:rsid w:val="00110F4C"/>
    <w:rsid w:val="001113ED"/>
    <w:rsid w:val="0011199D"/>
    <w:rsid w:val="00111CFE"/>
    <w:rsid w:val="00112143"/>
    <w:rsid w:val="00113907"/>
    <w:rsid w:val="00113956"/>
    <w:rsid w:val="00113AD1"/>
    <w:rsid w:val="00113CE8"/>
    <w:rsid w:val="00113D79"/>
    <w:rsid w:val="0011423D"/>
    <w:rsid w:val="00114A3D"/>
    <w:rsid w:val="0011636E"/>
    <w:rsid w:val="00116BF3"/>
    <w:rsid w:val="00116D87"/>
    <w:rsid w:val="00116DBF"/>
    <w:rsid w:val="001171FC"/>
    <w:rsid w:val="0011785A"/>
    <w:rsid w:val="00117C30"/>
    <w:rsid w:val="001203DA"/>
    <w:rsid w:val="00120C0B"/>
    <w:rsid w:val="001215FE"/>
    <w:rsid w:val="00121B3A"/>
    <w:rsid w:val="00122A8A"/>
    <w:rsid w:val="00122DF9"/>
    <w:rsid w:val="00123DFC"/>
    <w:rsid w:val="0012451B"/>
    <w:rsid w:val="00124D5C"/>
    <w:rsid w:val="00125657"/>
    <w:rsid w:val="001259AC"/>
    <w:rsid w:val="00130A93"/>
    <w:rsid w:val="00131CAC"/>
    <w:rsid w:val="00132464"/>
    <w:rsid w:val="0013303B"/>
    <w:rsid w:val="0013351B"/>
    <w:rsid w:val="00133B37"/>
    <w:rsid w:val="00134805"/>
    <w:rsid w:val="00134A23"/>
    <w:rsid w:val="00135768"/>
    <w:rsid w:val="00137904"/>
    <w:rsid w:val="0014006A"/>
    <w:rsid w:val="0014080A"/>
    <w:rsid w:val="00141351"/>
    <w:rsid w:val="0014145E"/>
    <w:rsid w:val="00141EF7"/>
    <w:rsid w:val="0014332B"/>
    <w:rsid w:val="00143569"/>
    <w:rsid w:val="0014372C"/>
    <w:rsid w:val="0014385B"/>
    <w:rsid w:val="00143C23"/>
    <w:rsid w:val="00143C61"/>
    <w:rsid w:val="00143E87"/>
    <w:rsid w:val="0014466F"/>
    <w:rsid w:val="0014498F"/>
    <w:rsid w:val="00145A38"/>
    <w:rsid w:val="0015049F"/>
    <w:rsid w:val="00150A99"/>
    <w:rsid w:val="00151B0D"/>
    <w:rsid w:val="00152C74"/>
    <w:rsid w:val="00152EA3"/>
    <w:rsid w:val="00154ACF"/>
    <w:rsid w:val="001579E9"/>
    <w:rsid w:val="00157CCC"/>
    <w:rsid w:val="0016069C"/>
    <w:rsid w:val="0016153D"/>
    <w:rsid w:val="00161C8E"/>
    <w:rsid w:val="0016226F"/>
    <w:rsid w:val="0016231C"/>
    <w:rsid w:val="001633EE"/>
    <w:rsid w:val="001649BC"/>
    <w:rsid w:val="00164E7A"/>
    <w:rsid w:val="0016577C"/>
    <w:rsid w:val="0016637E"/>
    <w:rsid w:val="00166557"/>
    <w:rsid w:val="00166640"/>
    <w:rsid w:val="00166852"/>
    <w:rsid w:val="001670E2"/>
    <w:rsid w:val="001670EA"/>
    <w:rsid w:val="00167148"/>
    <w:rsid w:val="001675F7"/>
    <w:rsid w:val="00167E21"/>
    <w:rsid w:val="00167F8A"/>
    <w:rsid w:val="001705E9"/>
    <w:rsid w:val="00171C41"/>
    <w:rsid w:val="00172BD5"/>
    <w:rsid w:val="00172E55"/>
    <w:rsid w:val="001739DB"/>
    <w:rsid w:val="00174320"/>
    <w:rsid w:val="0017451A"/>
    <w:rsid w:val="0017633A"/>
    <w:rsid w:val="00176B45"/>
    <w:rsid w:val="00176B57"/>
    <w:rsid w:val="00177441"/>
    <w:rsid w:val="00180259"/>
    <w:rsid w:val="00180B17"/>
    <w:rsid w:val="00180E3E"/>
    <w:rsid w:val="00181088"/>
    <w:rsid w:val="00181143"/>
    <w:rsid w:val="00181289"/>
    <w:rsid w:val="00181B83"/>
    <w:rsid w:val="001824F2"/>
    <w:rsid w:val="00182C5F"/>
    <w:rsid w:val="00185231"/>
    <w:rsid w:val="00185EEE"/>
    <w:rsid w:val="001874D1"/>
    <w:rsid w:val="00187508"/>
    <w:rsid w:val="00187C5F"/>
    <w:rsid w:val="00190A41"/>
    <w:rsid w:val="00190AF5"/>
    <w:rsid w:val="00190C4B"/>
    <w:rsid w:val="00191323"/>
    <w:rsid w:val="00191435"/>
    <w:rsid w:val="001921A9"/>
    <w:rsid w:val="001925CA"/>
    <w:rsid w:val="00192DD1"/>
    <w:rsid w:val="001936FA"/>
    <w:rsid w:val="00196C9F"/>
    <w:rsid w:val="00196F53"/>
    <w:rsid w:val="00197385"/>
    <w:rsid w:val="001A08FD"/>
    <w:rsid w:val="001A09FC"/>
    <w:rsid w:val="001A0DE0"/>
    <w:rsid w:val="001A14C4"/>
    <w:rsid w:val="001A15EA"/>
    <w:rsid w:val="001A2543"/>
    <w:rsid w:val="001A3456"/>
    <w:rsid w:val="001A42A4"/>
    <w:rsid w:val="001A68E6"/>
    <w:rsid w:val="001A6A33"/>
    <w:rsid w:val="001A7817"/>
    <w:rsid w:val="001A7EFB"/>
    <w:rsid w:val="001B0BDC"/>
    <w:rsid w:val="001B0DE3"/>
    <w:rsid w:val="001B15DD"/>
    <w:rsid w:val="001B1E1D"/>
    <w:rsid w:val="001B2896"/>
    <w:rsid w:val="001B2E78"/>
    <w:rsid w:val="001B38FF"/>
    <w:rsid w:val="001B3B2E"/>
    <w:rsid w:val="001B4079"/>
    <w:rsid w:val="001B4737"/>
    <w:rsid w:val="001B5D02"/>
    <w:rsid w:val="001B6FAC"/>
    <w:rsid w:val="001B70B6"/>
    <w:rsid w:val="001B7814"/>
    <w:rsid w:val="001C0E12"/>
    <w:rsid w:val="001C0F7A"/>
    <w:rsid w:val="001C1040"/>
    <w:rsid w:val="001C1D92"/>
    <w:rsid w:val="001C200F"/>
    <w:rsid w:val="001C2512"/>
    <w:rsid w:val="001C2890"/>
    <w:rsid w:val="001C4630"/>
    <w:rsid w:val="001C5FBF"/>
    <w:rsid w:val="001C648C"/>
    <w:rsid w:val="001C683D"/>
    <w:rsid w:val="001C690E"/>
    <w:rsid w:val="001D0FA4"/>
    <w:rsid w:val="001D18FB"/>
    <w:rsid w:val="001D23D0"/>
    <w:rsid w:val="001D2842"/>
    <w:rsid w:val="001D2BB9"/>
    <w:rsid w:val="001D41D9"/>
    <w:rsid w:val="001D468B"/>
    <w:rsid w:val="001D5EF3"/>
    <w:rsid w:val="001D5F04"/>
    <w:rsid w:val="001D6006"/>
    <w:rsid w:val="001D6614"/>
    <w:rsid w:val="001D669F"/>
    <w:rsid w:val="001D6842"/>
    <w:rsid w:val="001D6A3A"/>
    <w:rsid w:val="001D6F63"/>
    <w:rsid w:val="001D703F"/>
    <w:rsid w:val="001D7743"/>
    <w:rsid w:val="001D7DDA"/>
    <w:rsid w:val="001E12A7"/>
    <w:rsid w:val="001E14A5"/>
    <w:rsid w:val="001E2335"/>
    <w:rsid w:val="001E2622"/>
    <w:rsid w:val="001E30B9"/>
    <w:rsid w:val="001E4A79"/>
    <w:rsid w:val="001E4B05"/>
    <w:rsid w:val="001E5B72"/>
    <w:rsid w:val="001E6436"/>
    <w:rsid w:val="001E71BD"/>
    <w:rsid w:val="001E76D9"/>
    <w:rsid w:val="001E774B"/>
    <w:rsid w:val="001E77EE"/>
    <w:rsid w:val="001F016B"/>
    <w:rsid w:val="001F0EF6"/>
    <w:rsid w:val="001F2595"/>
    <w:rsid w:val="001F3158"/>
    <w:rsid w:val="001F3661"/>
    <w:rsid w:val="001F4302"/>
    <w:rsid w:val="001F54BE"/>
    <w:rsid w:val="001F5B80"/>
    <w:rsid w:val="001F7C84"/>
    <w:rsid w:val="002013EA"/>
    <w:rsid w:val="00201BB4"/>
    <w:rsid w:val="00201FE4"/>
    <w:rsid w:val="0020331D"/>
    <w:rsid w:val="00203E5E"/>
    <w:rsid w:val="002040E3"/>
    <w:rsid w:val="0020619B"/>
    <w:rsid w:val="00206CA0"/>
    <w:rsid w:val="00206D57"/>
    <w:rsid w:val="00207FBA"/>
    <w:rsid w:val="002112C9"/>
    <w:rsid w:val="002116A0"/>
    <w:rsid w:val="00211A2E"/>
    <w:rsid w:val="00211EE2"/>
    <w:rsid w:val="0021235C"/>
    <w:rsid w:val="00212A03"/>
    <w:rsid w:val="00212B79"/>
    <w:rsid w:val="002134C0"/>
    <w:rsid w:val="00213BF6"/>
    <w:rsid w:val="002151D3"/>
    <w:rsid w:val="00215C1D"/>
    <w:rsid w:val="00216D88"/>
    <w:rsid w:val="0021724E"/>
    <w:rsid w:val="002179B4"/>
    <w:rsid w:val="002207EF"/>
    <w:rsid w:val="002210A7"/>
    <w:rsid w:val="002226E2"/>
    <w:rsid w:val="00222CF9"/>
    <w:rsid w:val="002231E3"/>
    <w:rsid w:val="00224475"/>
    <w:rsid w:val="002245F2"/>
    <w:rsid w:val="00225662"/>
    <w:rsid w:val="00225DA0"/>
    <w:rsid w:val="00226219"/>
    <w:rsid w:val="002265BA"/>
    <w:rsid w:val="00226D75"/>
    <w:rsid w:val="00227E02"/>
    <w:rsid w:val="00227E55"/>
    <w:rsid w:val="00230BF1"/>
    <w:rsid w:val="002315E3"/>
    <w:rsid w:val="00231C38"/>
    <w:rsid w:val="00232756"/>
    <w:rsid w:val="00233854"/>
    <w:rsid w:val="00233967"/>
    <w:rsid w:val="00234CC4"/>
    <w:rsid w:val="00234E9F"/>
    <w:rsid w:val="002352DE"/>
    <w:rsid w:val="00235D51"/>
    <w:rsid w:val="00236CDE"/>
    <w:rsid w:val="00237308"/>
    <w:rsid w:val="00237A52"/>
    <w:rsid w:val="002409E6"/>
    <w:rsid w:val="0024163B"/>
    <w:rsid w:val="0024190C"/>
    <w:rsid w:val="00241D8E"/>
    <w:rsid w:val="00242D9E"/>
    <w:rsid w:val="00243797"/>
    <w:rsid w:val="00243EC4"/>
    <w:rsid w:val="00244EA6"/>
    <w:rsid w:val="00245900"/>
    <w:rsid w:val="00245C7D"/>
    <w:rsid w:val="00245DE9"/>
    <w:rsid w:val="002461C9"/>
    <w:rsid w:val="0024624A"/>
    <w:rsid w:val="00246B1B"/>
    <w:rsid w:val="00246D1B"/>
    <w:rsid w:val="00246E3D"/>
    <w:rsid w:val="002470B0"/>
    <w:rsid w:val="00247115"/>
    <w:rsid w:val="00247558"/>
    <w:rsid w:val="002503B7"/>
    <w:rsid w:val="00250B65"/>
    <w:rsid w:val="0025118D"/>
    <w:rsid w:val="002512A2"/>
    <w:rsid w:val="00251EDD"/>
    <w:rsid w:val="00251FCE"/>
    <w:rsid w:val="00252B10"/>
    <w:rsid w:val="00253107"/>
    <w:rsid w:val="002541B3"/>
    <w:rsid w:val="00254EE8"/>
    <w:rsid w:val="00256AB7"/>
    <w:rsid w:val="00256F3A"/>
    <w:rsid w:val="00257C87"/>
    <w:rsid w:val="002616A0"/>
    <w:rsid w:val="00262636"/>
    <w:rsid w:val="00262F54"/>
    <w:rsid w:val="002652D5"/>
    <w:rsid w:val="002655C5"/>
    <w:rsid w:val="00265654"/>
    <w:rsid w:val="0026568B"/>
    <w:rsid w:val="00265A38"/>
    <w:rsid w:val="002665F8"/>
    <w:rsid w:val="00270583"/>
    <w:rsid w:val="00270976"/>
    <w:rsid w:val="002711F9"/>
    <w:rsid w:val="002728B5"/>
    <w:rsid w:val="00272C93"/>
    <w:rsid w:val="002734E0"/>
    <w:rsid w:val="00273DF1"/>
    <w:rsid w:val="0027413A"/>
    <w:rsid w:val="0027499F"/>
    <w:rsid w:val="00274DC5"/>
    <w:rsid w:val="00275734"/>
    <w:rsid w:val="00275C31"/>
    <w:rsid w:val="00275E71"/>
    <w:rsid w:val="00276BD2"/>
    <w:rsid w:val="002772F7"/>
    <w:rsid w:val="00277DBE"/>
    <w:rsid w:val="002819BC"/>
    <w:rsid w:val="00282046"/>
    <w:rsid w:val="002820AD"/>
    <w:rsid w:val="00283CF9"/>
    <w:rsid w:val="00283FD1"/>
    <w:rsid w:val="00284422"/>
    <w:rsid w:val="00284CBB"/>
    <w:rsid w:val="002867B5"/>
    <w:rsid w:val="002867C1"/>
    <w:rsid w:val="00286C91"/>
    <w:rsid w:val="00286F25"/>
    <w:rsid w:val="002904A6"/>
    <w:rsid w:val="0029076F"/>
    <w:rsid w:val="002907EC"/>
    <w:rsid w:val="0029088C"/>
    <w:rsid w:val="00290D86"/>
    <w:rsid w:val="00291BD7"/>
    <w:rsid w:val="002924CB"/>
    <w:rsid w:val="002927A5"/>
    <w:rsid w:val="002935E0"/>
    <w:rsid w:val="00293690"/>
    <w:rsid w:val="0029396D"/>
    <w:rsid w:val="00294C23"/>
    <w:rsid w:val="00294D62"/>
    <w:rsid w:val="00296E4D"/>
    <w:rsid w:val="002978F8"/>
    <w:rsid w:val="00297AEF"/>
    <w:rsid w:val="002A1294"/>
    <w:rsid w:val="002A1E4D"/>
    <w:rsid w:val="002A2995"/>
    <w:rsid w:val="002A2C54"/>
    <w:rsid w:val="002A2E79"/>
    <w:rsid w:val="002A33AF"/>
    <w:rsid w:val="002A39A2"/>
    <w:rsid w:val="002A3B03"/>
    <w:rsid w:val="002A4517"/>
    <w:rsid w:val="002A67F8"/>
    <w:rsid w:val="002A6AA6"/>
    <w:rsid w:val="002A7E08"/>
    <w:rsid w:val="002B0B01"/>
    <w:rsid w:val="002B10A4"/>
    <w:rsid w:val="002B13FF"/>
    <w:rsid w:val="002B19B6"/>
    <w:rsid w:val="002B2390"/>
    <w:rsid w:val="002B2C34"/>
    <w:rsid w:val="002B3B0A"/>
    <w:rsid w:val="002B41CF"/>
    <w:rsid w:val="002B491D"/>
    <w:rsid w:val="002B4CCA"/>
    <w:rsid w:val="002B50C7"/>
    <w:rsid w:val="002B5115"/>
    <w:rsid w:val="002B5643"/>
    <w:rsid w:val="002B57DB"/>
    <w:rsid w:val="002B5A02"/>
    <w:rsid w:val="002B7A86"/>
    <w:rsid w:val="002C172E"/>
    <w:rsid w:val="002C189D"/>
    <w:rsid w:val="002C1DB5"/>
    <w:rsid w:val="002C22D4"/>
    <w:rsid w:val="002C2318"/>
    <w:rsid w:val="002C3105"/>
    <w:rsid w:val="002C3278"/>
    <w:rsid w:val="002C3365"/>
    <w:rsid w:val="002C4395"/>
    <w:rsid w:val="002C44F3"/>
    <w:rsid w:val="002C48D7"/>
    <w:rsid w:val="002C4FBB"/>
    <w:rsid w:val="002C5B44"/>
    <w:rsid w:val="002C5BEE"/>
    <w:rsid w:val="002C5EE9"/>
    <w:rsid w:val="002C6505"/>
    <w:rsid w:val="002C7CC9"/>
    <w:rsid w:val="002C7CD4"/>
    <w:rsid w:val="002D02EE"/>
    <w:rsid w:val="002D0DF9"/>
    <w:rsid w:val="002D17C1"/>
    <w:rsid w:val="002D1821"/>
    <w:rsid w:val="002D3116"/>
    <w:rsid w:val="002D39DA"/>
    <w:rsid w:val="002D463B"/>
    <w:rsid w:val="002D481E"/>
    <w:rsid w:val="002D489E"/>
    <w:rsid w:val="002D50C5"/>
    <w:rsid w:val="002D593B"/>
    <w:rsid w:val="002D5F22"/>
    <w:rsid w:val="002D669E"/>
    <w:rsid w:val="002D7B6A"/>
    <w:rsid w:val="002E0191"/>
    <w:rsid w:val="002E2994"/>
    <w:rsid w:val="002E2E0F"/>
    <w:rsid w:val="002E30D6"/>
    <w:rsid w:val="002E48D0"/>
    <w:rsid w:val="002E4A61"/>
    <w:rsid w:val="002E4FF8"/>
    <w:rsid w:val="002E5399"/>
    <w:rsid w:val="002E53E2"/>
    <w:rsid w:val="002E55BD"/>
    <w:rsid w:val="002E58B4"/>
    <w:rsid w:val="002E6B8C"/>
    <w:rsid w:val="002E7BEE"/>
    <w:rsid w:val="002F14AB"/>
    <w:rsid w:val="002F16D9"/>
    <w:rsid w:val="002F276C"/>
    <w:rsid w:val="002F41B8"/>
    <w:rsid w:val="002F4BFC"/>
    <w:rsid w:val="002F4F76"/>
    <w:rsid w:val="002F6142"/>
    <w:rsid w:val="002F64F1"/>
    <w:rsid w:val="002F6533"/>
    <w:rsid w:val="002F7007"/>
    <w:rsid w:val="002F72F9"/>
    <w:rsid w:val="002F745A"/>
    <w:rsid w:val="002F7B08"/>
    <w:rsid w:val="0030147F"/>
    <w:rsid w:val="00302245"/>
    <w:rsid w:val="00302DED"/>
    <w:rsid w:val="00303D9D"/>
    <w:rsid w:val="00303ECD"/>
    <w:rsid w:val="00304860"/>
    <w:rsid w:val="003066EC"/>
    <w:rsid w:val="00307518"/>
    <w:rsid w:val="003075B4"/>
    <w:rsid w:val="00307D31"/>
    <w:rsid w:val="00307DBA"/>
    <w:rsid w:val="00311ED3"/>
    <w:rsid w:val="00312DF1"/>
    <w:rsid w:val="003139BB"/>
    <w:rsid w:val="00314574"/>
    <w:rsid w:val="003161DF"/>
    <w:rsid w:val="0031672F"/>
    <w:rsid w:val="0031692E"/>
    <w:rsid w:val="00316C8E"/>
    <w:rsid w:val="00321154"/>
    <w:rsid w:val="00321535"/>
    <w:rsid w:val="00321F0E"/>
    <w:rsid w:val="00322063"/>
    <w:rsid w:val="00322353"/>
    <w:rsid w:val="00322D5F"/>
    <w:rsid w:val="00323E65"/>
    <w:rsid w:val="0032405A"/>
    <w:rsid w:val="00325699"/>
    <w:rsid w:val="0032617C"/>
    <w:rsid w:val="00327BCF"/>
    <w:rsid w:val="00330CCB"/>
    <w:rsid w:val="00332C79"/>
    <w:rsid w:val="003344D9"/>
    <w:rsid w:val="00334CA7"/>
    <w:rsid w:val="003365CE"/>
    <w:rsid w:val="0033715D"/>
    <w:rsid w:val="003372E3"/>
    <w:rsid w:val="003372EA"/>
    <w:rsid w:val="003379B8"/>
    <w:rsid w:val="00337A16"/>
    <w:rsid w:val="00340CE7"/>
    <w:rsid w:val="0034150F"/>
    <w:rsid w:val="00341FA3"/>
    <w:rsid w:val="00342507"/>
    <w:rsid w:val="00343FC0"/>
    <w:rsid w:val="0034468D"/>
    <w:rsid w:val="00344BF1"/>
    <w:rsid w:val="00345CA8"/>
    <w:rsid w:val="003461B0"/>
    <w:rsid w:val="00346D1B"/>
    <w:rsid w:val="00347674"/>
    <w:rsid w:val="0034774C"/>
    <w:rsid w:val="0034793A"/>
    <w:rsid w:val="003479C6"/>
    <w:rsid w:val="00347C5A"/>
    <w:rsid w:val="0035035B"/>
    <w:rsid w:val="00350893"/>
    <w:rsid w:val="00352F23"/>
    <w:rsid w:val="00354303"/>
    <w:rsid w:val="00354EF9"/>
    <w:rsid w:val="00354F26"/>
    <w:rsid w:val="00355C0F"/>
    <w:rsid w:val="00355EE0"/>
    <w:rsid w:val="003564CA"/>
    <w:rsid w:val="00356E3B"/>
    <w:rsid w:val="003579F6"/>
    <w:rsid w:val="003601EF"/>
    <w:rsid w:val="00360713"/>
    <w:rsid w:val="0036076D"/>
    <w:rsid w:val="00360D4B"/>
    <w:rsid w:val="003610EF"/>
    <w:rsid w:val="00361616"/>
    <w:rsid w:val="003626B3"/>
    <w:rsid w:val="003629CB"/>
    <w:rsid w:val="00362B98"/>
    <w:rsid w:val="00363432"/>
    <w:rsid w:val="00363A2F"/>
    <w:rsid w:val="00364567"/>
    <w:rsid w:val="0036631D"/>
    <w:rsid w:val="003665D0"/>
    <w:rsid w:val="00366E4B"/>
    <w:rsid w:val="00366FEC"/>
    <w:rsid w:val="00370D49"/>
    <w:rsid w:val="00370DC3"/>
    <w:rsid w:val="00371F33"/>
    <w:rsid w:val="00372DBE"/>
    <w:rsid w:val="00372E85"/>
    <w:rsid w:val="00373B2C"/>
    <w:rsid w:val="003740C6"/>
    <w:rsid w:val="003749D9"/>
    <w:rsid w:val="00375313"/>
    <w:rsid w:val="00375649"/>
    <w:rsid w:val="00375FA7"/>
    <w:rsid w:val="00376435"/>
    <w:rsid w:val="00377F4B"/>
    <w:rsid w:val="003801F1"/>
    <w:rsid w:val="0038179A"/>
    <w:rsid w:val="00381B0C"/>
    <w:rsid w:val="00382427"/>
    <w:rsid w:val="00383C4F"/>
    <w:rsid w:val="00384220"/>
    <w:rsid w:val="00384E01"/>
    <w:rsid w:val="00385F64"/>
    <w:rsid w:val="003860AA"/>
    <w:rsid w:val="0038612C"/>
    <w:rsid w:val="00386230"/>
    <w:rsid w:val="0038624B"/>
    <w:rsid w:val="0038698B"/>
    <w:rsid w:val="00386BBA"/>
    <w:rsid w:val="00387249"/>
    <w:rsid w:val="00387B8C"/>
    <w:rsid w:val="003903ED"/>
    <w:rsid w:val="00390D3B"/>
    <w:rsid w:val="00390F62"/>
    <w:rsid w:val="00391CCE"/>
    <w:rsid w:val="0039229D"/>
    <w:rsid w:val="00392560"/>
    <w:rsid w:val="00392834"/>
    <w:rsid w:val="00392D01"/>
    <w:rsid w:val="003938C4"/>
    <w:rsid w:val="003944FC"/>
    <w:rsid w:val="00394A69"/>
    <w:rsid w:val="00394F47"/>
    <w:rsid w:val="0039711D"/>
    <w:rsid w:val="00397945"/>
    <w:rsid w:val="00397984"/>
    <w:rsid w:val="00397C81"/>
    <w:rsid w:val="003A266F"/>
    <w:rsid w:val="003A271C"/>
    <w:rsid w:val="003A27F5"/>
    <w:rsid w:val="003A39CE"/>
    <w:rsid w:val="003A3E26"/>
    <w:rsid w:val="003A3E7D"/>
    <w:rsid w:val="003A3F0E"/>
    <w:rsid w:val="003A4403"/>
    <w:rsid w:val="003A49B8"/>
    <w:rsid w:val="003A539B"/>
    <w:rsid w:val="003A5BE8"/>
    <w:rsid w:val="003A7260"/>
    <w:rsid w:val="003A7C9C"/>
    <w:rsid w:val="003A7EC3"/>
    <w:rsid w:val="003B08DF"/>
    <w:rsid w:val="003B0C21"/>
    <w:rsid w:val="003B0CB8"/>
    <w:rsid w:val="003B10B6"/>
    <w:rsid w:val="003B22E9"/>
    <w:rsid w:val="003B2308"/>
    <w:rsid w:val="003B2817"/>
    <w:rsid w:val="003B2CEF"/>
    <w:rsid w:val="003B42DF"/>
    <w:rsid w:val="003B4963"/>
    <w:rsid w:val="003B49A7"/>
    <w:rsid w:val="003B533F"/>
    <w:rsid w:val="003B5ABC"/>
    <w:rsid w:val="003B5C31"/>
    <w:rsid w:val="003B6EC5"/>
    <w:rsid w:val="003B78D1"/>
    <w:rsid w:val="003C07ED"/>
    <w:rsid w:val="003C08B9"/>
    <w:rsid w:val="003C0ADC"/>
    <w:rsid w:val="003C1978"/>
    <w:rsid w:val="003C2E2D"/>
    <w:rsid w:val="003C31DF"/>
    <w:rsid w:val="003C39E6"/>
    <w:rsid w:val="003C3CAB"/>
    <w:rsid w:val="003C4A1C"/>
    <w:rsid w:val="003C5341"/>
    <w:rsid w:val="003C5729"/>
    <w:rsid w:val="003C5BE1"/>
    <w:rsid w:val="003C7978"/>
    <w:rsid w:val="003C7CFD"/>
    <w:rsid w:val="003D1AF8"/>
    <w:rsid w:val="003D22DF"/>
    <w:rsid w:val="003D2786"/>
    <w:rsid w:val="003D3119"/>
    <w:rsid w:val="003D4351"/>
    <w:rsid w:val="003D7054"/>
    <w:rsid w:val="003D7251"/>
    <w:rsid w:val="003E0203"/>
    <w:rsid w:val="003E0933"/>
    <w:rsid w:val="003E1C07"/>
    <w:rsid w:val="003E1F44"/>
    <w:rsid w:val="003E211E"/>
    <w:rsid w:val="003E3A83"/>
    <w:rsid w:val="003E4490"/>
    <w:rsid w:val="003E4A7E"/>
    <w:rsid w:val="003E4CB8"/>
    <w:rsid w:val="003E5313"/>
    <w:rsid w:val="003E60CB"/>
    <w:rsid w:val="003E76D6"/>
    <w:rsid w:val="003E7724"/>
    <w:rsid w:val="003E7FEC"/>
    <w:rsid w:val="003F0B45"/>
    <w:rsid w:val="003F1253"/>
    <w:rsid w:val="003F13E8"/>
    <w:rsid w:val="003F1A0C"/>
    <w:rsid w:val="003F1EC7"/>
    <w:rsid w:val="003F3876"/>
    <w:rsid w:val="003F3B61"/>
    <w:rsid w:val="003F43CE"/>
    <w:rsid w:val="003F529F"/>
    <w:rsid w:val="0040054D"/>
    <w:rsid w:val="00400653"/>
    <w:rsid w:val="004010C6"/>
    <w:rsid w:val="00401EF8"/>
    <w:rsid w:val="00403032"/>
    <w:rsid w:val="004034CB"/>
    <w:rsid w:val="004039CE"/>
    <w:rsid w:val="004040EF"/>
    <w:rsid w:val="00404B22"/>
    <w:rsid w:val="00404C77"/>
    <w:rsid w:val="0040538A"/>
    <w:rsid w:val="004053CB"/>
    <w:rsid w:val="00405752"/>
    <w:rsid w:val="0040647E"/>
    <w:rsid w:val="00406A53"/>
    <w:rsid w:val="00407752"/>
    <w:rsid w:val="0040797F"/>
    <w:rsid w:val="0041039A"/>
    <w:rsid w:val="004114EB"/>
    <w:rsid w:val="00411D04"/>
    <w:rsid w:val="00413400"/>
    <w:rsid w:val="00413930"/>
    <w:rsid w:val="0041409F"/>
    <w:rsid w:val="00414244"/>
    <w:rsid w:val="00414820"/>
    <w:rsid w:val="00414B6E"/>
    <w:rsid w:val="00416B7D"/>
    <w:rsid w:val="00416C62"/>
    <w:rsid w:val="00416EB0"/>
    <w:rsid w:val="004177D5"/>
    <w:rsid w:val="00417DA0"/>
    <w:rsid w:val="004202FE"/>
    <w:rsid w:val="00420AD2"/>
    <w:rsid w:val="00420AF4"/>
    <w:rsid w:val="00421EE4"/>
    <w:rsid w:val="00422748"/>
    <w:rsid w:val="00423DDB"/>
    <w:rsid w:val="004247D9"/>
    <w:rsid w:val="00425720"/>
    <w:rsid w:val="00425DF6"/>
    <w:rsid w:val="004271B4"/>
    <w:rsid w:val="00427212"/>
    <w:rsid w:val="004278B5"/>
    <w:rsid w:val="0043124B"/>
    <w:rsid w:val="004314CE"/>
    <w:rsid w:val="00431B56"/>
    <w:rsid w:val="00432029"/>
    <w:rsid w:val="00432C78"/>
    <w:rsid w:val="00434AD3"/>
    <w:rsid w:val="00435CA4"/>
    <w:rsid w:val="00435FAE"/>
    <w:rsid w:val="00436335"/>
    <w:rsid w:val="0043675F"/>
    <w:rsid w:val="00436804"/>
    <w:rsid w:val="00436B92"/>
    <w:rsid w:val="00440668"/>
    <w:rsid w:val="00440D9A"/>
    <w:rsid w:val="00441DC8"/>
    <w:rsid w:val="004430AF"/>
    <w:rsid w:val="0044439D"/>
    <w:rsid w:val="00445356"/>
    <w:rsid w:val="00445856"/>
    <w:rsid w:val="00447116"/>
    <w:rsid w:val="00447365"/>
    <w:rsid w:val="004473F7"/>
    <w:rsid w:val="00450CE9"/>
    <w:rsid w:val="00450E12"/>
    <w:rsid w:val="00450E63"/>
    <w:rsid w:val="00450F2E"/>
    <w:rsid w:val="00451CF6"/>
    <w:rsid w:val="0045366D"/>
    <w:rsid w:val="004538CF"/>
    <w:rsid w:val="004547B4"/>
    <w:rsid w:val="004555BB"/>
    <w:rsid w:val="0045585B"/>
    <w:rsid w:val="00456623"/>
    <w:rsid w:val="004569ED"/>
    <w:rsid w:val="00456D6B"/>
    <w:rsid w:val="004577D1"/>
    <w:rsid w:val="00460170"/>
    <w:rsid w:val="00460AED"/>
    <w:rsid w:val="00460D80"/>
    <w:rsid w:val="00461B5B"/>
    <w:rsid w:val="00461FFA"/>
    <w:rsid w:val="00462097"/>
    <w:rsid w:val="0046275A"/>
    <w:rsid w:val="00462D8E"/>
    <w:rsid w:val="004634A7"/>
    <w:rsid w:val="00463820"/>
    <w:rsid w:val="00464A91"/>
    <w:rsid w:val="00464B41"/>
    <w:rsid w:val="0046550E"/>
    <w:rsid w:val="00466677"/>
    <w:rsid w:val="0046676C"/>
    <w:rsid w:val="00466E8E"/>
    <w:rsid w:val="00470E4B"/>
    <w:rsid w:val="004718D0"/>
    <w:rsid w:val="004720F2"/>
    <w:rsid w:val="004722EF"/>
    <w:rsid w:val="00472912"/>
    <w:rsid w:val="00473CB0"/>
    <w:rsid w:val="00473FEF"/>
    <w:rsid w:val="0047510C"/>
    <w:rsid w:val="00475889"/>
    <w:rsid w:val="00475EB9"/>
    <w:rsid w:val="004768D1"/>
    <w:rsid w:val="00476B62"/>
    <w:rsid w:val="00477E3D"/>
    <w:rsid w:val="004809F8"/>
    <w:rsid w:val="00480ACC"/>
    <w:rsid w:val="00481E84"/>
    <w:rsid w:val="004821F6"/>
    <w:rsid w:val="00483F9A"/>
    <w:rsid w:val="004848F4"/>
    <w:rsid w:val="004869EE"/>
    <w:rsid w:val="00486B29"/>
    <w:rsid w:val="00486E75"/>
    <w:rsid w:val="00487417"/>
    <w:rsid w:val="0049153D"/>
    <w:rsid w:val="0049175B"/>
    <w:rsid w:val="00492159"/>
    <w:rsid w:val="00492D60"/>
    <w:rsid w:val="00492F53"/>
    <w:rsid w:val="004933CE"/>
    <w:rsid w:val="00493681"/>
    <w:rsid w:val="00493C6E"/>
    <w:rsid w:val="00494CEE"/>
    <w:rsid w:val="00494D7F"/>
    <w:rsid w:val="004957AB"/>
    <w:rsid w:val="004968EE"/>
    <w:rsid w:val="00496AC0"/>
    <w:rsid w:val="004A080F"/>
    <w:rsid w:val="004A1482"/>
    <w:rsid w:val="004A1F58"/>
    <w:rsid w:val="004A2642"/>
    <w:rsid w:val="004A2673"/>
    <w:rsid w:val="004A28F4"/>
    <w:rsid w:val="004A3189"/>
    <w:rsid w:val="004A3715"/>
    <w:rsid w:val="004A3992"/>
    <w:rsid w:val="004A3A1A"/>
    <w:rsid w:val="004A424D"/>
    <w:rsid w:val="004A42BA"/>
    <w:rsid w:val="004A4C65"/>
    <w:rsid w:val="004A5D6B"/>
    <w:rsid w:val="004A72BB"/>
    <w:rsid w:val="004A7A31"/>
    <w:rsid w:val="004A7DFA"/>
    <w:rsid w:val="004A7EAF"/>
    <w:rsid w:val="004B0B64"/>
    <w:rsid w:val="004B0D41"/>
    <w:rsid w:val="004B0E4C"/>
    <w:rsid w:val="004B1880"/>
    <w:rsid w:val="004B29CD"/>
    <w:rsid w:val="004B2A07"/>
    <w:rsid w:val="004B2D82"/>
    <w:rsid w:val="004B38F1"/>
    <w:rsid w:val="004B3BAF"/>
    <w:rsid w:val="004B3D5C"/>
    <w:rsid w:val="004B55A1"/>
    <w:rsid w:val="004B5E66"/>
    <w:rsid w:val="004B5F48"/>
    <w:rsid w:val="004B6E1B"/>
    <w:rsid w:val="004B78C0"/>
    <w:rsid w:val="004B7908"/>
    <w:rsid w:val="004B7A61"/>
    <w:rsid w:val="004C0775"/>
    <w:rsid w:val="004C1C71"/>
    <w:rsid w:val="004C41B3"/>
    <w:rsid w:val="004C4E5B"/>
    <w:rsid w:val="004C4ECF"/>
    <w:rsid w:val="004C71FE"/>
    <w:rsid w:val="004C7563"/>
    <w:rsid w:val="004C7E90"/>
    <w:rsid w:val="004D034D"/>
    <w:rsid w:val="004D0A94"/>
    <w:rsid w:val="004D0FCC"/>
    <w:rsid w:val="004D2145"/>
    <w:rsid w:val="004D2953"/>
    <w:rsid w:val="004D2AC9"/>
    <w:rsid w:val="004D2AF0"/>
    <w:rsid w:val="004D2B86"/>
    <w:rsid w:val="004D2C13"/>
    <w:rsid w:val="004D56ED"/>
    <w:rsid w:val="004D57A6"/>
    <w:rsid w:val="004D5CF1"/>
    <w:rsid w:val="004D5DC8"/>
    <w:rsid w:val="004D6F29"/>
    <w:rsid w:val="004D77B2"/>
    <w:rsid w:val="004E0672"/>
    <w:rsid w:val="004E1362"/>
    <w:rsid w:val="004E1620"/>
    <w:rsid w:val="004E1AA7"/>
    <w:rsid w:val="004E1B86"/>
    <w:rsid w:val="004E2FEA"/>
    <w:rsid w:val="004E33F7"/>
    <w:rsid w:val="004E5137"/>
    <w:rsid w:val="004E5738"/>
    <w:rsid w:val="004E57DA"/>
    <w:rsid w:val="004E57E1"/>
    <w:rsid w:val="004E61BB"/>
    <w:rsid w:val="004E678E"/>
    <w:rsid w:val="004E78C0"/>
    <w:rsid w:val="004F0816"/>
    <w:rsid w:val="004F0EF0"/>
    <w:rsid w:val="004F18FE"/>
    <w:rsid w:val="004F2019"/>
    <w:rsid w:val="004F3597"/>
    <w:rsid w:val="004F38AE"/>
    <w:rsid w:val="004F3E1C"/>
    <w:rsid w:val="004F47D5"/>
    <w:rsid w:val="004F4A72"/>
    <w:rsid w:val="004F4BBF"/>
    <w:rsid w:val="004F5908"/>
    <w:rsid w:val="004F5952"/>
    <w:rsid w:val="004F6280"/>
    <w:rsid w:val="004F697C"/>
    <w:rsid w:val="004F6CED"/>
    <w:rsid w:val="004F76C9"/>
    <w:rsid w:val="005002BE"/>
    <w:rsid w:val="005016A8"/>
    <w:rsid w:val="00501BCE"/>
    <w:rsid w:val="00501EA8"/>
    <w:rsid w:val="00502DCC"/>
    <w:rsid w:val="00502EE5"/>
    <w:rsid w:val="00503122"/>
    <w:rsid w:val="00503848"/>
    <w:rsid w:val="00503D14"/>
    <w:rsid w:val="00503E2C"/>
    <w:rsid w:val="00503E4F"/>
    <w:rsid w:val="0050559D"/>
    <w:rsid w:val="005055D2"/>
    <w:rsid w:val="00505C5C"/>
    <w:rsid w:val="0050614A"/>
    <w:rsid w:val="00506400"/>
    <w:rsid w:val="005078D0"/>
    <w:rsid w:val="00510F95"/>
    <w:rsid w:val="005115C7"/>
    <w:rsid w:val="00512429"/>
    <w:rsid w:val="005135D9"/>
    <w:rsid w:val="005135F7"/>
    <w:rsid w:val="00513C2B"/>
    <w:rsid w:val="0051417C"/>
    <w:rsid w:val="00514673"/>
    <w:rsid w:val="0051535A"/>
    <w:rsid w:val="00516940"/>
    <w:rsid w:val="00520C2D"/>
    <w:rsid w:val="00520E64"/>
    <w:rsid w:val="005214A7"/>
    <w:rsid w:val="00522580"/>
    <w:rsid w:val="005232EB"/>
    <w:rsid w:val="00523C28"/>
    <w:rsid w:val="0052474E"/>
    <w:rsid w:val="0052570B"/>
    <w:rsid w:val="00526952"/>
    <w:rsid w:val="00526BBC"/>
    <w:rsid w:val="00526E0E"/>
    <w:rsid w:val="005301B7"/>
    <w:rsid w:val="00530302"/>
    <w:rsid w:val="00530D24"/>
    <w:rsid w:val="00530D6C"/>
    <w:rsid w:val="0053322B"/>
    <w:rsid w:val="00533788"/>
    <w:rsid w:val="00533E2C"/>
    <w:rsid w:val="00533E75"/>
    <w:rsid w:val="00533EAB"/>
    <w:rsid w:val="0053460B"/>
    <w:rsid w:val="005348A4"/>
    <w:rsid w:val="00537472"/>
    <w:rsid w:val="00537C56"/>
    <w:rsid w:val="00540B00"/>
    <w:rsid w:val="00543128"/>
    <w:rsid w:val="005432F3"/>
    <w:rsid w:val="005433DF"/>
    <w:rsid w:val="00543A76"/>
    <w:rsid w:val="00543F6B"/>
    <w:rsid w:val="00543FDE"/>
    <w:rsid w:val="00545A3D"/>
    <w:rsid w:val="00545BFF"/>
    <w:rsid w:val="005476F7"/>
    <w:rsid w:val="00547873"/>
    <w:rsid w:val="00547909"/>
    <w:rsid w:val="00547C0E"/>
    <w:rsid w:val="00547CC2"/>
    <w:rsid w:val="00555268"/>
    <w:rsid w:val="0055595D"/>
    <w:rsid w:val="0055621A"/>
    <w:rsid w:val="005564A9"/>
    <w:rsid w:val="00556A03"/>
    <w:rsid w:val="00556DB2"/>
    <w:rsid w:val="00557758"/>
    <w:rsid w:val="00557985"/>
    <w:rsid w:val="0056138C"/>
    <w:rsid w:val="00561394"/>
    <w:rsid w:val="005615BD"/>
    <w:rsid w:val="00562E3E"/>
    <w:rsid w:val="00563999"/>
    <w:rsid w:val="00563DAB"/>
    <w:rsid w:val="00564A43"/>
    <w:rsid w:val="0056502A"/>
    <w:rsid w:val="00567D68"/>
    <w:rsid w:val="00567DA3"/>
    <w:rsid w:val="0057001D"/>
    <w:rsid w:val="00571510"/>
    <w:rsid w:val="00571B40"/>
    <w:rsid w:val="00572FB6"/>
    <w:rsid w:val="00573B5E"/>
    <w:rsid w:val="00573E6F"/>
    <w:rsid w:val="00574620"/>
    <w:rsid w:val="0057502B"/>
    <w:rsid w:val="0057634A"/>
    <w:rsid w:val="00577A5F"/>
    <w:rsid w:val="00577A8B"/>
    <w:rsid w:val="00577CDF"/>
    <w:rsid w:val="005807D9"/>
    <w:rsid w:val="00580DCB"/>
    <w:rsid w:val="00581962"/>
    <w:rsid w:val="00581DB3"/>
    <w:rsid w:val="00581F76"/>
    <w:rsid w:val="00582B17"/>
    <w:rsid w:val="00584BEF"/>
    <w:rsid w:val="00584DBA"/>
    <w:rsid w:val="00587296"/>
    <w:rsid w:val="00591271"/>
    <w:rsid w:val="0059160A"/>
    <w:rsid w:val="00591C3D"/>
    <w:rsid w:val="00591D22"/>
    <w:rsid w:val="005930A6"/>
    <w:rsid w:val="00593389"/>
    <w:rsid w:val="00593D8E"/>
    <w:rsid w:val="00593F86"/>
    <w:rsid w:val="005944C9"/>
    <w:rsid w:val="0059723A"/>
    <w:rsid w:val="00597584"/>
    <w:rsid w:val="005A0AAD"/>
    <w:rsid w:val="005A15F6"/>
    <w:rsid w:val="005A1A80"/>
    <w:rsid w:val="005A26C3"/>
    <w:rsid w:val="005A2D55"/>
    <w:rsid w:val="005A3148"/>
    <w:rsid w:val="005A3977"/>
    <w:rsid w:val="005A39BC"/>
    <w:rsid w:val="005A435C"/>
    <w:rsid w:val="005A44A9"/>
    <w:rsid w:val="005A4679"/>
    <w:rsid w:val="005A4E58"/>
    <w:rsid w:val="005A53D7"/>
    <w:rsid w:val="005A60B3"/>
    <w:rsid w:val="005A6B9F"/>
    <w:rsid w:val="005A72B0"/>
    <w:rsid w:val="005A751D"/>
    <w:rsid w:val="005B0949"/>
    <w:rsid w:val="005B1878"/>
    <w:rsid w:val="005B2518"/>
    <w:rsid w:val="005B381F"/>
    <w:rsid w:val="005B3EFB"/>
    <w:rsid w:val="005B4281"/>
    <w:rsid w:val="005B44E0"/>
    <w:rsid w:val="005B4883"/>
    <w:rsid w:val="005B5054"/>
    <w:rsid w:val="005B5B80"/>
    <w:rsid w:val="005B77BA"/>
    <w:rsid w:val="005C0498"/>
    <w:rsid w:val="005C074F"/>
    <w:rsid w:val="005C43FA"/>
    <w:rsid w:val="005C4B55"/>
    <w:rsid w:val="005C4E64"/>
    <w:rsid w:val="005C53A5"/>
    <w:rsid w:val="005C5492"/>
    <w:rsid w:val="005C5BFB"/>
    <w:rsid w:val="005C5CBA"/>
    <w:rsid w:val="005C6602"/>
    <w:rsid w:val="005C6E0B"/>
    <w:rsid w:val="005C79E3"/>
    <w:rsid w:val="005C7FAB"/>
    <w:rsid w:val="005D086E"/>
    <w:rsid w:val="005D1957"/>
    <w:rsid w:val="005D203C"/>
    <w:rsid w:val="005D2DB6"/>
    <w:rsid w:val="005D356C"/>
    <w:rsid w:val="005D4160"/>
    <w:rsid w:val="005D419D"/>
    <w:rsid w:val="005D43ED"/>
    <w:rsid w:val="005D4B94"/>
    <w:rsid w:val="005D4C6C"/>
    <w:rsid w:val="005D59FC"/>
    <w:rsid w:val="005D6096"/>
    <w:rsid w:val="005D6473"/>
    <w:rsid w:val="005D74A3"/>
    <w:rsid w:val="005D7F2D"/>
    <w:rsid w:val="005E004F"/>
    <w:rsid w:val="005E0257"/>
    <w:rsid w:val="005E06F2"/>
    <w:rsid w:val="005E1870"/>
    <w:rsid w:val="005E2C84"/>
    <w:rsid w:val="005E3FDE"/>
    <w:rsid w:val="005E44E8"/>
    <w:rsid w:val="005E4B56"/>
    <w:rsid w:val="005E5310"/>
    <w:rsid w:val="005E5801"/>
    <w:rsid w:val="005E6AE1"/>
    <w:rsid w:val="005F0B06"/>
    <w:rsid w:val="005F0C48"/>
    <w:rsid w:val="005F10B1"/>
    <w:rsid w:val="005F1478"/>
    <w:rsid w:val="005F26D0"/>
    <w:rsid w:val="005F2A85"/>
    <w:rsid w:val="005F2BE3"/>
    <w:rsid w:val="005F2EBF"/>
    <w:rsid w:val="005F5536"/>
    <w:rsid w:val="005F5C34"/>
    <w:rsid w:val="005F71DA"/>
    <w:rsid w:val="005F76D3"/>
    <w:rsid w:val="005F7DE2"/>
    <w:rsid w:val="0060063A"/>
    <w:rsid w:val="0060106F"/>
    <w:rsid w:val="00601CED"/>
    <w:rsid w:val="006032AD"/>
    <w:rsid w:val="006042F1"/>
    <w:rsid w:val="006044FB"/>
    <w:rsid w:val="00604748"/>
    <w:rsid w:val="00604DCC"/>
    <w:rsid w:val="00605115"/>
    <w:rsid w:val="006057B6"/>
    <w:rsid w:val="006060AD"/>
    <w:rsid w:val="00606353"/>
    <w:rsid w:val="00606666"/>
    <w:rsid w:val="00606A99"/>
    <w:rsid w:val="006072A9"/>
    <w:rsid w:val="00610C3F"/>
    <w:rsid w:val="00611649"/>
    <w:rsid w:val="00611FDA"/>
    <w:rsid w:val="006120E1"/>
    <w:rsid w:val="00612262"/>
    <w:rsid w:val="0061235F"/>
    <w:rsid w:val="00612493"/>
    <w:rsid w:val="006137CA"/>
    <w:rsid w:val="00614715"/>
    <w:rsid w:val="00614D7B"/>
    <w:rsid w:val="00614E01"/>
    <w:rsid w:val="00615ABA"/>
    <w:rsid w:val="006168A2"/>
    <w:rsid w:val="00616C28"/>
    <w:rsid w:val="006174FF"/>
    <w:rsid w:val="0061787C"/>
    <w:rsid w:val="00617DC5"/>
    <w:rsid w:val="006203F6"/>
    <w:rsid w:val="00620B42"/>
    <w:rsid w:val="00620B4A"/>
    <w:rsid w:val="00620CB4"/>
    <w:rsid w:val="00620CE1"/>
    <w:rsid w:val="00621080"/>
    <w:rsid w:val="006213B1"/>
    <w:rsid w:val="00621B0C"/>
    <w:rsid w:val="00622AD7"/>
    <w:rsid w:val="006233FB"/>
    <w:rsid w:val="00624393"/>
    <w:rsid w:val="00624626"/>
    <w:rsid w:val="00624887"/>
    <w:rsid w:val="00624F2F"/>
    <w:rsid w:val="00624F47"/>
    <w:rsid w:val="0062638F"/>
    <w:rsid w:val="006263BC"/>
    <w:rsid w:val="00626455"/>
    <w:rsid w:val="006267CA"/>
    <w:rsid w:val="00627321"/>
    <w:rsid w:val="00627B98"/>
    <w:rsid w:val="00627C72"/>
    <w:rsid w:val="00630AE1"/>
    <w:rsid w:val="00631C0F"/>
    <w:rsid w:val="006320F1"/>
    <w:rsid w:val="0063271D"/>
    <w:rsid w:val="00632A2C"/>
    <w:rsid w:val="00633087"/>
    <w:rsid w:val="0063351F"/>
    <w:rsid w:val="006339F0"/>
    <w:rsid w:val="00633F2E"/>
    <w:rsid w:val="00634469"/>
    <w:rsid w:val="00634DF4"/>
    <w:rsid w:val="006351F5"/>
    <w:rsid w:val="00635F5D"/>
    <w:rsid w:val="00636666"/>
    <w:rsid w:val="006400A7"/>
    <w:rsid w:val="0064047F"/>
    <w:rsid w:val="00640658"/>
    <w:rsid w:val="00640920"/>
    <w:rsid w:val="00640FAB"/>
    <w:rsid w:val="0064127B"/>
    <w:rsid w:val="006420EA"/>
    <w:rsid w:val="00642B04"/>
    <w:rsid w:val="0064382D"/>
    <w:rsid w:val="00643C78"/>
    <w:rsid w:val="0065095D"/>
    <w:rsid w:val="00651B36"/>
    <w:rsid w:val="00652A23"/>
    <w:rsid w:val="00652BB3"/>
    <w:rsid w:val="00652FDB"/>
    <w:rsid w:val="00653564"/>
    <w:rsid w:val="0065394F"/>
    <w:rsid w:val="0065444F"/>
    <w:rsid w:val="00655365"/>
    <w:rsid w:val="0065587B"/>
    <w:rsid w:val="00656B40"/>
    <w:rsid w:val="00656D35"/>
    <w:rsid w:val="00656DFB"/>
    <w:rsid w:val="006605D9"/>
    <w:rsid w:val="00660D86"/>
    <w:rsid w:val="00661235"/>
    <w:rsid w:val="006613CB"/>
    <w:rsid w:val="00661E76"/>
    <w:rsid w:val="00662266"/>
    <w:rsid w:val="00662412"/>
    <w:rsid w:val="00662946"/>
    <w:rsid w:val="00662E2B"/>
    <w:rsid w:val="0066354C"/>
    <w:rsid w:val="0066435F"/>
    <w:rsid w:val="006646A8"/>
    <w:rsid w:val="00664FED"/>
    <w:rsid w:val="00665786"/>
    <w:rsid w:val="00665B0E"/>
    <w:rsid w:val="0066627A"/>
    <w:rsid w:val="0066718D"/>
    <w:rsid w:val="006713B2"/>
    <w:rsid w:val="00672951"/>
    <w:rsid w:val="006740CE"/>
    <w:rsid w:val="006741DA"/>
    <w:rsid w:val="00674481"/>
    <w:rsid w:val="00674A4C"/>
    <w:rsid w:val="00674B8A"/>
    <w:rsid w:val="00674FB1"/>
    <w:rsid w:val="00675AA4"/>
    <w:rsid w:val="0067631D"/>
    <w:rsid w:val="00676B95"/>
    <w:rsid w:val="00676C2A"/>
    <w:rsid w:val="00677305"/>
    <w:rsid w:val="00677A2F"/>
    <w:rsid w:val="00677B72"/>
    <w:rsid w:val="00680585"/>
    <w:rsid w:val="00680BA0"/>
    <w:rsid w:val="006814ED"/>
    <w:rsid w:val="00681F89"/>
    <w:rsid w:val="006821D4"/>
    <w:rsid w:val="006821E0"/>
    <w:rsid w:val="00682818"/>
    <w:rsid w:val="0068282E"/>
    <w:rsid w:val="00682B61"/>
    <w:rsid w:val="00683953"/>
    <w:rsid w:val="00683CB9"/>
    <w:rsid w:val="00683F5B"/>
    <w:rsid w:val="0068422F"/>
    <w:rsid w:val="006848B2"/>
    <w:rsid w:val="0068614E"/>
    <w:rsid w:val="006861FF"/>
    <w:rsid w:val="00686EB0"/>
    <w:rsid w:val="0068743C"/>
    <w:rsid w:val="00691C48"/>
    <w:rsid w:val="00691CA6"/>
    <w:rsid w:val="00692CE1"/>
    <w:rsid w:val="00693E69"/>
    <w:rsid w:val="00694729"/>
    <w:rsid w:val="006954E0"/>
    <w:rsid w:val="0069554C"/>
    <w:rsid w:val="00695D19"/>
    <w:rsid w:val="00696A5B"/>
    <w:rsid w:val="00696C5C"/>
    <w:rsid w:val="00696EC8"/>
    <w:rsid w:val="006A12B2"/>
    <w:rsid w:val="006A13E0"/>
    <w:rsid w:val="006A144A"/>
    <w:rsid w:val="006A1B68"/>
    <w:rsid w:val="006A22A1"/>
    <w:rsid w:val="006A2A85"/>
    <w:rsid w:val="006A2E9D"/>
    <w:rsid w:val="006A3006"/>
    <w:rsid w:val="006A4DB8"/>
    <w:rsid w:val="006A556A"/>
    <w:rsid w:val="006A6CE4"/>
    <w:rsid w:val="006A6E5F"/>
    <w:rsid w:val="006A752F"/>
    <w:rsid w:val="006A7720"/>
    <w:rsid w:val="006A7AB4"/>
    <w:rsid w:val="006B0695"/>
    <w:rsid w:val="006B0A0D"/>
    <w:rsid w:val="006B12B9"/>
    <w:rsid w:val="006B2F6A"/>
    <w:rsid w:val="006B31A7"/>
    <w:rsid w:val="006B3FB2"/>
    <w:rsid w:val="006B438A"/>
    <w:rsid w:val="006B4ECF"/>
    <w:rsid w:val="006B55D9"/>
    <w:rsid w:val="006B58EE"/>
    <w:rsid w:val="006B5E98"/>
    <w:rsid w:val="006B7887"/>
    <w:rsid w:val="006C0BF1"/>
    <w:rsid w:val="006C1E0B"/>
    <w:rsid w:val="006C3207"/>
    <w:rsid w:val="006C347E"/>
    <w:rsid w:val="006C35A8"/>
    <w:rsid w:val="006C3A6E"/>
    <w:rsid w:val="006C5328"/>
    <w:rsid w:val="006C559F"/>
    <w:rsid w:val="006C60A3"/>
    <w:rsid w:val="006C65AA"/>
    <w:rsid w:val="006C6D43"/>
    <w:rsid w:val="006C7484"/>
    <w:rsid w:val="006C75A7"/>
    <w:rsid w:val="006C76E0"/>
    <w:rsid w:val="006D0B05"/>
    <w:rsid w:val="006D0B38"/>
    <w:rsid w:val="006D0BF7"/>
    <w:rsid w:val="006D1AB4"/>
    <w:rsid w:val="006D1B62"/>
    <w:rsid w:val="006D4994"/>
    <w:rsid w:val="006D555F"/>
    <w:rsid w:val="006D5DB5"/>
    <w:rsid w:val="006D622A"/>
    <w:rsid w:val="006D63B7"/>
    <w:rsid w:val="006E0C5E"/>
    <w:rsid w:val="006E0D05"/>
    <w:rsid w:val="006E0FA3"/>
    <w:rsid w:val="006E12CD"/>
    <w:rsid w:val="006E138A"/>
    <w:rsid w:val="006E17E3"/>
    <w:rsid w:val="006E291F"/>
    <w:rsid w:val="006E2F9F"/>
    <w:rsid w:val="006E50B3"/>
    <w:rsid w:val="006E511B"/>
    <w:rsid w:val="006E7493"/>
    <w:rsid w:val="006E771F"/>
    <w:rsid w:val="006F0EFF"/>
    <w:rsid w:val="006F11E1"/>
    <w:rsid w:val="006F18EB"/>
    <w:rsid w:val="006F1D8D"/>
    <w:rsid w:val="006F206B"/>
    <w:rsid w:val="006F23AF"/>
    <w:rsid w:val="006F2483"/>
    <w:rsid w:val="006F2A6C"/>
    <w:rsid w:val="006F2FE0"/>
    <w:rsid w:val="006F3081"/>
    <w:rsid w:val="006F3362"/>
    <w:rsid w:val="006F58F0"/>
    <w:rsid w:val="006F6BC2"/>
    <w:rsid w:val="006F73A8"/>
    <w:rsid w:val="006F7EAB"/>
    <w:rsid w:val="006F7EE8"/>
    <w:rsid w:val="007001F5"/>
    <w:rsid w:val="00700726"/>
    <w:rsid w:val="007015EC"/>
    <w:rsid w:val="007020CD"/>
    <w:rsid w:val="007029D0"/>
    <w:rsid w:val="00702C30"/>
    <w:rsid w:val="007035D1"/>
    <w:rsid w:val="0070376F"/>
    <w:rsid w:val="00703B37"/>
    <w:rsid w:val="007042AA"/>
    <w:rsid w:val="0070462A"/>
    <w:rsid w:val="00704A10"/>
    <w:rsid w:val="00705269"/>
    <w:rsid w:val="00706C92"/>
    <w:rsid w:val="007073CA"/>
    <w:rsid w:val="007076C3"/>
    <w:rsid w:val="007109CD"/>
    <w:rsid w:val="00710BA7"/>
    <w:rsid w:val="00710CD3"/>
    <w:rsid w:val="007110CD"/>
    <w:rsid w:val="00711285"/>
    <w:rsid w:val="0071187D"/>
    <w:rsid w:val="007153FB"/>
    <w:rsid w:val="00716916"/>
    <w:rsid w:val="00717820"/>
    <w:rsid w:val="00717D7C"/>
    <w:rsid w:val="007208B9"/>
    <w:rsid w:val="007209D9"/>
    <w:rsid w:val="00720C2B"/>
    <w:rsid w:val="00720D42"/>
    <w:rsid w:val="007222F7"/>
    <w:rsid w:val="0072238F"/>
    <w:rsid w:val="00722684"/>
    <w:rsid w:val="007237E2"/>
    <w:rsid w:val="007249DD"/>
    <w:rsid w:val="00726FAC"/>
    <w:rsid w:val="00726FB7"/>
    <w:rsid w:val="00726FE4"/>
    <w:rsid w:val="0072753B"/>
    <w:rsid w:val="00730C2D"/>
    <w:rsid w:val="007317BB"/>
    <w:rsid w:val="00731863"/>
    <w:rsid w:val="00731ADC"/>
    <w:rsid w:val="00732235"/>
    <w:rsid w:val="007325A8"/>
    <w:rsid w:val="0073330F"/>
    <w:rsid w:val="00733628"/>
    <w:rsid w:val="00733BDB"/>
    <w:rsid w:val="00733D03"/>
    <w:rsid w:val="007345DD"/>
    <w:rsid w:val="00734707"/>
    <w:rsid w:val="0073530A"/>
    <w:rsid w:val="00735872"/>
    <w:rsid w:val="00736487"/>
    <w:rsid w:val="00737176"/>
    <w:rsid w:val="00737784"/>
    <w:rsid w:val="00737E11"/>
    <w:rsid w:val="00737EF0"/>
    <w:rsid w:val="00740ABF"/>
    <w:rsid w:val="00741676"/>
    <w:rsid w:val="0074299F"/>
    <w:rsid w:val="00743186"/>
    <w:rsid w:val="0074367A"/>
    <w:rsid w:val="00743D23"/>
    <w:rsid w:val="00744ECF"/>
    <w:rsid w:val="0074507F"/>
    <w:rsid w:val="00745345"/>
    <w:rsid w:val="0074549C"/>
    <w:rsid w:val="00745B7C"/>
    <w:rsid w:val="00745E5F"/>
    <w:rsid w:val="00746B5C"/>
    <w:rsid w:val="00746F6E"/>
    <w:rsid w:val="00747BA7"/>
    <w:rsid w:val="007503B8"/>
    <w:rsid w:val="00751DAC"/>
    <w:rsid w:val="00752767"/>
    <w:rsid w:val="00752F70"/>
    <w:rsid w:val="007533C6"/>
    <w:rsid w:val="00754000"/>
    <w:rsid w:val="0075407F"/>
    <w:rsid w:val="00754734"/>
    <w:rsid w:val="00755397"/>
    <w:rsid w:val="0075561F"/>
    <w:rsid w:val="00757266"/>
    <w:rsid w:val="00757800"/>
    <w:rsid w:val="007578B1"/>
    <w:rsid w:val="00760D7E"/>
    <w:rsid w:val="00762127"/>
    <w:rsid w:val="007623EA"/>
    <w:rsid w:val="007625E6"/>
    <w:rsid w:val="00762AF8"/>
    <w:rsid w:val="00763168"/>
    <w:rsid w:val="00765DA9"/>
    <w:rsid w:val="00766612"/>
    <w:rsid w:val="00766BA0"/>
    <w:rsid w:val="0076735B"/>
    <w:rsid w:val="007673B1"/>
    <w:rsid w:val="00767F6C"/>
    <w:rsid w:val="00771F53"/>
    <w:rsid w:val="00773507"/>
    <w:rsid w:val="007743F1"/>
    <w:rsid w:val="00774DDB"/>
    <w:rsid w:val="007750B2"/>
    <w:rsid w:val="00775422"/>
    <w:rsid w:val="007762F8"/>
    <w:rsid w:val="00776B78"/>
    <w:rsid w:val="00777339"/>
    <w:rsid w:val="00777D52"/>
    <w:rsid w:val="00781939"/>
    <w:rsid w:val="00781A29"/>
    <w:rsid w:val="0078266A"/>
    <w:rsid w:val="00782B55"/>
    <w:rsid w:val="00782D3C"/>
    <w:rsid w:val="00783278"/>
    <w:rsid w:val="00783691"/>
    <w:rsid w:val="0078422C"/>
    <w:rsid w:val="00784F77"/>
    <w:rsid w:val="00784F8A"/>
    <w:rsid w:val="0078526B"/>
    <w:rsid w:val="0078548E"/>
    <w:rsid w:val="00785BD5"/>
    <w:rsid w:val="00786342"/>
    <w:rsid w:val="00790328"/>
    <w:rsid w:val="00790CE5"/>
    <w:rsid w:val="00791807"/>
    <w:rsid w:val="007920B1"/>
    <w:rsid w:val="00792F48"/>
    <w:rsid w:val="00793262"/>
    <w:rsid w:val="00793D54"/>
    <w:rsid w:val="00794045"/>
    <w:rsid w:val="00794C36"/>
    <w:rsid w:val="00795AED"/>
    <w:rsid w:val="00795EC8"/>
    <w:rsid w:val="0079747B"/>
    <w:rsid w:val="007A0830"/>
    <w:rsid w:val="007A1864"/>
    <w:rsid w:val="007A2ACD"/>
    <w:rsid w:val="007A2E34"/>
    <w:rsid w:val="007A2FA8"/>
    <w:rsid w:val="007A3CA6"/>
    <w:rsid w:val="007A3D23"/>
    <w:rsid w:val="007A4494"/>
    <w:rsid w:val="007A6162"/>
    <w:rsid w:val="007A7CCF"/>
    <w:rsid w:val="007B00ED"/>
    <w:rsid w:val="007B06FE"/>
    <w:rsid w:val="007B0DCE"/>
    <w:rsid w:val="007B1662"/>
    <w:rsid w:val="007B1EBE"/>
    <w:rsid w:val="007B25F6"/>
    <w:rsid w:val="007B2963"/>
    <w:rsid w:val="007B348C"/>
    <w:rsid w:val="007B3561"/>
    <w:rsid w:val="007B3C8B"/>
    <w:rsid w:val="007B3EDF"/>
    <w:rsid w:val="007B4D7C"/>
    <w:rsid w:val="007B5769"/>
    <w:rsid w:val="007C030F"/>
    <w:rsid w:val="007C0C8B"/>
    <w:rsid w:val="007C12D0"/>
    <w:rsid w:val="007C1E1A"/>
    <w:rsid w:val="007C2999"/>
    <w:rsid w:val="007C3C17"/>
    <w:rsid w:val="007C3E3A"/>
    <w:rsid w:val="007C42DF"/>
    <w:rsid w:val="007C473F"/>
    <w:rsid w:val="007C48A4"/>
    <w:rsid w:val="007C58EA"/>
    <w:rsid w:val="007C7BB9"/>
    <w:rsid w:val="007D0F25"/>
    <w:rsid w:val="007D1013"/>
    <w:rsid w:val="007D1AD5"/>
    <w:rsid w:val="007D1BFB"/>
    <w:rsid w:val="007D1DFD"/>
    <w:rsid w:val="007D2A02"/>
    <w:rsid w:val="007D408E"/>
    <w:rsid w:val="007D410C"/>
    <w:rsid w:val="007D6670"/>
    <w:rsid w:val="007D7555"/>
    <w:rsid w:val="007E0157"/>
    <w:rsid w:val="007E0278"/>
    <w:rsid w:val="007E0715"/>
    <w:rsid w:val="007E1945"/>
    <w:rsid w:val="007E2D3C"/>
    <w:rsid w:val="007E2DC4"/>
    <w:rsid w:val="007E30DF"/>
    <w:rsid w:val="007E484D"/>
    <w:rsid w:val="007E4889"/>
    <w:rsid w:val="007E4F4A"/>
    <w:rsid w:val="007E5643"/>
    <w:rsid w:val="007E592E"/>
    <w:rsid w:val="007E5E20"/>
    <w:rsid w:val="007E7731"/>
    <w:rsid w:val="007E7F87"/>
    <w:rsid w:val="007F0B8F"/>
    <w:rsid w:val="007F11F2"/>
    <w:rsid w:val="007F3323"/>
    <w:rsid w:val="007F3BCC"/>
    <w:rsid w:val="007F4324"/>
    <w:rsid w:val="007F5A96"/>
    <w:rsid w:val="007F5FB8"/>
    <w:rsid w:val="007F7F4C"/>
    <w:rsid w:val="008013FC"/>
    <w:rsid w:val="00801A84"/>
    <w:rsid w:val="0080233F"/>
    <w:rsid w:val="0080358C"/>
    <w:rsid w:val="008054F9"/>
    <w:rsid w:val="00806486"/>
    <w:rsid w:val="008077A0"/>
    <w:rsid w:val="00810E74"/>
    <w:rsid w:val="00811280"/>
    <w:rsid w:val="00811EA4"/>
    <w:rsid w:val="0081257B"/>
    <w:rsid w:val="008125BB"/>
    <w:rsid w:val="0081288F"/>
    <w:rsid w:val="00813B3E"/>
    <w:rsid w:val="008149ED"/>
    <w:rsid w:val="00814DA5"/>
    <w:rsid w:val="00815E00"/>
    <w:rsid w:val="00816056"/>
    <w:rsid w:val="008164FB"/>
    <w:rsid w:val="00816C5E"/>
    <w:rsid w:val="00817623"/>
    <w:rsid w:val="008178E2"/>
    <w:rsid w:val="00817AAB"/>
    <w:rsid w:val="0082028F"/>
    <w:rsid w:val="00820D56"/>
    <w:rsid w:val="0082209E"/>
    <w:rsid w:val="008225E0"/>
    <w:rsid w:val="008226AF"/>
    <w:rsid w:val="0082270D"/>
    <w:rsid w:val="00822BFC"/>
    <w:rsid w:val="00823835"/>
    <w:rsid w:val="008247CA"/>
    <w:rsid w:val="00824BD5"/>
    <w:rsid w:val="008251CB"/>
    <w:rsid w:val="00825364"/>
    <w:rsid w:val="008267FD"/>
    <w:rsid w:val="00826AC1"/>
    <w:rsid w:val="008312BA"/>
    <w:rsid w:val="00832E54"/>
    <w:rsid w:val="008345F5"/>
    <w:rsid w:val="008348DF"/>
    <w:rsid w:val="00834D95"/>
    <w:rsid w:val="00836677"/>
    <w:rsid w:val="00836E8A"/>
    <w:rsid w:val="00836FF6"/>
    <w:rsid w:val="008405CD"/>
    <w:rsid w:val="0084066A"/>
    <w:rsid w:val="00840D99"/>
    <w:rsid w:val="00841556"/>
    <w:rsid w:val="00843274"/>
    <w:rsid w:val="00843817"/>
    <w:rsid w:val="00844146"/>
    <w:rsid w:val="0084475E"/>
    <w:rsid w:val="008448C2"/>
    <w:rsid w:val="00844C2C"/>
    <w:rsid w:val="00844C5F"/>
    <w:rsid w:val="00845EB7"/>
    <w:rsid w:val="008465C9"/>
    <w:rsid w:val="0084667A"/>
    <w:rsid w:val="008467DD"/>
    <w:rsid w:val="00847471"/>
    <w:rsid w:val="008504AC"/>
    <w:rsid w:val="00850975"/>
    <w:rsid w:val="00850B14"/>
    <w:rsid w:val="00851563"/>
    <w:rsid w:val="00852EDF"/>
    <w:rsid w:val="008558AA"/>
    <w:rsid w:val="00855E2D"/>
    <w:rsid w:val="008567FA"/>
    <w:rsid w:val="00857B65"/>
    <w:rsid w:val="008611BE"/>
    <w:rsid w:val="0086134D"/>
    <w:rsid w:val="0086422B"/>
    <w:rsid w:val="00864A51"/>
    <w:rsid w:val="008653F0"/>
    <w:rsid w:val="00865AD2"/>
    <w:rsid w:val="00865C51"/>
    <w:rsid w:val="00867654"/>
    <w:rsid w:val="00867A56"/>
    <w:rsid w:val="008702A0"/>
    <w:rsid w:val="00870620"/>
    <w:rsid w:val="0087075C"/>
    <w:rsid w:val="00871CFF"/>
    <w:rsid w:val="00873634"/>
    <w:rsid w:val="0087430B"/>
    <w:rsid w:val="00874B19"/>
    <w:rsid w:val="008754C5"/>
    <w:rsid w:val="0087575D"/>
    <w:rsid w:val="0087589E"/>
    <w:rsid w:val="008763C5"/>
    <w:rsid w:val="00876FDC"/>
    <w:rsid w:val="00880D99"/>
    <w:rsid w:val="008815FE"/>
    <w:rsid w:val="0088224C"/>
    <w:rsid w:val="00882D98"/>
    <w:rsid w:val="00883375"/>
    <w:rsid w:val="00883E98"/>
    <w:rsid w:val="00884B45"/>
    <w:rsid w:val="00884E59"/>
    <w:rsid w:val="00886C7B"/>
    <w:rsid w:val="00887F79"/>
    <w:rsid w:val="00890C00"/>
    <w:rsid w:val="00890E6E"/>
    <w:rsid w:val="0089106F"/>
    <w:rsid w:val="00891DB7"/>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28DF"/>
    <w:rsid w:val="008A2DF8"/>
    <w:rsid w:val="008A2E07"/>
    <w:rsid w:val="008A3FE6"/>
    <w:rsid w:val="008A46A4"/>
    <w:rsid w:val="008A46F1"/>
    <w:rsid w:val="008A5F53"/>
    <w:rsid w:val="008A6058"/>
    <w:rsid w:val="008A6F99"/>
    <w:rsid w:val="008A75FB"/>
    <w:rsid w:val="008B00F8"/>
    <w:rsid w:val="008B01D7"/>
    <w:rsid w:val="008B168A"/>
    <w:rsid w:val="008B1741"/>
    <w:rsid w:val="008B17EE"/>
    <w:rsid w:val="008B252C"/>
    <w:rsid w:val="008B2DD8"/>
    <w:rsid w:val="008B34F2"/>
    <w:rsid w:val="008B3A7C"/>
    <w:rsid w:val="008B4496"/>
    <w:rsid w:val="008B4D70"/>
    <w:rsid w:val="008B565C"/>
    <w:rsid w:val="008B5835"/>
    <w:rsid w:val="008B61FC"/>
    <w:rsid w:val="008B6465"/>
    <w:rsid w:val="008B6C0B"/>
    <w:rsid w:val="008B6F12"/>
    <w:rsid w:val="008C0438"/>
    <w:rsid w:val="008C15C0"/>
    <w:rsid w:val="008C17CA"/>
    <w:rsid w:val="008C30F4"/>
    <w:rsid w:val="008C4F34"/>
    <w:rsid w:val="008C500C"/>
    <w:rsid w:val="008C5037"/>
    <w:rsid w:val="008C5407"/>
    <w:rsid w:val="008C578D"/>
    <w:rsid w:val="008C603F"/>
    <w:rsid w:val="008C7974"/>
    <w:rsid w:val="008C7F85"/>
    <w:rsid w:val="008D01DE"/>
    <w:rsid w:val="008D241B"/>
    <w:rsid w:val="008D2B2C"/>
    <w:rsid w:val="008D2C4D"/>
    <w:rsid w:val="008D5C0E"/>
    <w:rsid w:val="008D5CE5"/>
    <w:rsid w:val="008D5E84"/>
    <w:rsid w:val="008D709E"/>
    <w:rsid w:val="008D76B5"/>
    <w:rsid w:val="008D7C46"/>
    <w:rsid w:val="008D7D22"/>
    <w:rsid w:val="008E0285"/>
    <w:rsid w:val="008E1081"/>
    <w:rsid w:val="008E18C6"/>
    <w:rsid w:val="008E1EAB"/>
    <w:rsid w:val="008E2F64"/>
    <w:rsid w:val="008E322E"/>
    <w:rsid w:val="008E34C5"/>
    <w:rsid w:val="008E486C"/>
    <w:rsid w:val="008E49FB"/>
    <w:rsid w:val="008E4BCE"/>
    <w:rsid w:val="008E6235"/>
    <w:rsid w:val="008E72B4"/>
    <w:rsid w:val="008E7627"/>
    <w:rsid w:val="008F0674"/>
    <w:rsid w:val="008F081B"/>
    <w:rsid w:val="008F35F6"/>
    <w:rsid w:val="008F6241"/>
    <w:rsid w:val="008F62BD"/>
    <w:rsid w:val="008F696C"/>
    <w:rsid w:val="008F69CE"/>
    <w:rsid w:val="008F7A7F"/>
    <w:rsid w:val="008F7FF9"/>
    <w:rsid w:val="00900634"/>
    <w:rsid w:val="009024FF"/>
    <w:rsid w:val="00902555"/>
    <w:rsid w:val="00903192"/>
    <w:rsid w:val="00903AE6"/>
    <w:rsid w:val="00903F93"/>
    <w:rsid w:val="00904321"/>
    <w:rsid w:val="0090441C"/>
    <w:rsid w:val="00904F23"/>
    <w:rsid w:val="009055A0"/>
    <w:rsid w:val="009058A8"/>
    <w:rsid w:val="00906E34"/>
    <w:rsid w:val="00907E95"/>
    <w:rsid w:val="00907F52"/>
    <w:rsid w:val="009111B9"/>
    <w:rsid w:val="009117D4"/>
    <w:rsid w:val="00911AA4"/>
    <w:rsid w:val="0091294D"/>
    <w:rsid w:val="00913009"/>
    <w:rsid w:val="00914932"/>
    <w:rsid w:val="00915982"/>
    <w:rsid w:val="0091656B"/>
    <w:rsid w:val="0092083F"/>
    <w:rsid w:val="009214D6"/>
    <w:rsid w:val="00924091"/>
    <w:rsid w:val="00925318"/>
    <w:rsid w:val="00926026"/>
    <w:rsid w:val="009263E7"/>
    <w:rsid w:val="009276ED"/>
    <w:rsid w:val="009301F6"/>
    <w:rsid w:val="009307C1"/>
    <w:rsid w:val="00931412"/>
    <w:rsid w:val="00931487"/>
    <w:rsid w:val="009320B6"/>
    <w:rsid w:val="00932192"/>
    <w:rsid w:val="009344D6"/>
    <w:rsid w:val="00935F6C"/>
    <w:rsid w:val="009363C1"/>
    <w:rsid w:val="009371D6"/>
    <w:rsid w:val="00937A63"/>
    <w:rsid w:val="009400B1"/>
    <w:rsid w:val="00942FBB"/>
    <w:rsid w:val="00944100"/>
    <w:rsid w:val="0094581F"/>
    <w:rsid w:val="00946C0A"/>
    <w:rsid w:val="00947A35"/>
    <w:rsid w:val="00947CCE"/>
    <w:rsid w:val="00950A31"/>
    <w:rsid w:val="009518BD"/>
    <w:rsid w:val="0095275B"/>
    <w:rsid w:val="009529D4"/>
    <w:rsid w:val="00953949"/>
    <w:rsid w:val="00953E15"/>
    <w:rsid w:val="00953EBC"/>
    <w:rsid w:val="0095599B"/>
    <w:rsid w:val="009562D6"/>
    <w:rsid w:val="009574FE"/>
    <w:rsid w:val="00960C7D"/>
    <w:rsid w:val="00961B6E"/>
    <w:rsid w:val="00963565"/>
    <w:rsid w:val="009647E8"/>
    <w:rsid w:val="0096499A"/>
    <w:rsid w:val="00964E90"/>
    <w:rsid w:val="00967337"/>
    <w:rsid w:val="00967BCD"/>
    <w:rsid w:val="00970896"/>
    <w:rsid w:val="00971EC9"/>
    <w:rsid w:val="0097211B"/>
    <w:rsid w:val="009721FF"/>
    <w:rsid w:val="009722BE"/>
    <w:rsid w:val="00972A2D"/>
    <w:rsid w:val="00972DDC"/>
    <w:rsid w:val="00975C84"/>
    <w:rsid w:val="0097664E"/>
    <w:rsid w:val="00977886"/>
    <w:rsid w:val="00980028"/>
    <w:rsid w:val="009826ED"/>
    <w:rsid w:val="009828C6"/>
    <w:rsid w:val="0098290F"/>
    <w:rsid w:val="00982BE1"/>
    <w:rsid w:val="00983660"/>
    <w:rsid w:val="009842AC"/>
    <w:rsid w:val="00984525"/>
    <w:rsid w:val="00984F4D"/>
    <w:rsid w:val="00985438"/>
    <w:rsid w:val="009855C8"/>
    <w:rsid w:val="00986485"/>
    <w:rsid w:val="00986954"/>
    <w:rsid w:val="0098700B"/>
    <w:rsid w:val="00987139"/>
    <w:rsid w:val="009872DB"/>
    <w:rsid w:val="00987F76"/>
    <w:rsid w:val="00990188"/>
    <w:rsid w:val="0099108D"/>
    <w:rsid w:val="0099110D"/>
    <w:rsid w:val="0099118D"/>
    <w:rsid w:val="00991782"/>
    <w:rsid w:val="0099246A"/>
    <w:rsid w:val="00992919"/>
    <w:rsid w:val="00993624"/>
    <w:rsid w:val="00993B58"/>
    <w:rsid w:val="00994C3A"/>
    <w:rsid w:val="00994D3A"/>
    <w:rsid w:val="00994D67"/>
    <w:rsid w:val="0099614E"/>
    <w:rsid w:val="009969AF"/>
    <w:rsid w:val="00996C29"/>
    <w:rsid w:val="009978A1"/>
    <w:rsid w:val="00997B21"/>
    <w:rsid w:val="00997EF2"/>
    <w:rsid w:val="009A00CC"/>
    <w:rsid w:val="009A00F3"/>
    <w:rsid w:val="009A0423"/>
    <w:rsid w:val="009A2185"/>
    <w:rsid w:val="009A2B74"/>
    <w:rsid w:val="009A3436"/>
    <w:rsid w:val="009A4733"/>
    <w:rsid w:val="009A5202"/>
    <w:rsid w:val="009A5341"/>
    <w:rsid w:val="009A65E8"/>
    <w:rsid w:val="009A660E"/>
    <w:rsid w:val="009A6B73"/>
    <w:rsid w:val="009A7644"/>
    <w:rsid w:val="009A7B81"/>
    <w:rsid w:val="009B0F71"/>
    <w:rsid w:val="009B100E"/>
    <w:rsid w:val="009B1776"/>
    <w:rsid w:val="009B1B4E"/>
    <w:rsid w:val="009B3117"/>
    <w:rsid w:val="009B499C"/>
    <w:rsid w:val="009B49B0"/>
    <w:rsid w:val="009B4BEE"/>
    <w:rsid w:val="009B5CC9"/>
    <w:rsid w:val="009B6815"/>
    <w:rsid w:val="009B6D68"/>
    <w:rsid w:val="009B7234"/>
    <w:rsid w:val="009C0D8F"/>
    <w:rsid w:val="009C1D2F"/>
    <w:rsid w:val="009C28B1"/>
    <w:rsid w:val="009C29E0"/>
    <w:rsid w:val="009C32F1"/>
    <w:rsid w:val="009C3C68"/>
    <w:rsid w:val="009C3DB8"/>
    <w:rsid w:val="009C4527"/>
    <w:rsid w:val="009C4561"/>
    <w:rsid w:val="009C4A12"/>
    <w:rsid w:val="009C5592"/>
    <w:rsid w:val="009C7618"/>
    <w:rsid w:val="009D0212"/>
    <w:rsid w:val="009D0FD9"/>
    <w:rsid w:val="009D16C9"/>
    <w:rsid w:val="009D19D5"/>
    <w:rsid w:val="009D1D4F"/>
    <w:rsid w:val="009D2C7C"/>
    <w:rsid w:val="009D36A0"/>
    <w:rsid w:val="009D41B9"/>
    <w:rsid w:val="009D448A"/>
    <w:rsid w:val="009D586E"/>
    <w:rsid w:val="009D744F"/>
    <w:rsid w:val="009D7E9A"/>
    <w:rsid w:val="009E1191"/>
    <w:rsid w:val="009E1B18"/>
    <w:rsid w:val="009E1F10"/>
    <w:rsid w:val="009E258B"/>
    <w:rsid w:val="009E3757"/>
    <w:rsid w:val="009E3A8D"/>
    <w:rsid w:val="009E3E1F"/>
    <w:rsid w:val="009E3ED2"/>
    <w:rsid w:val="009E5E70"/>
    <w:rsid w:val="009E6D66"/>
    <w:rsid w:val="009E7268"/>
    <w:rsid w:val="009E773A"/>
    <w:rsid w:val="009F178E"/>
    <w:rsid w:val="009F1D2A"/>
    <w:rsid w:val="009F21F5"/>
    <w:rsid w:val="009F2623"/>
    <w:rsid w:val="009F2DBA"/>
    <w:rsid w:val="009F4029"/>
    <w:rsid w:val="009F47B9"/>
    <w:rsid w:val="009F4AF8"/>
    <w:rsid w:val="009F4FFD"/>
    <w:rsid w:val="009F5055"/>
    <w:rsid w:val="009F59C3"/>
    <w:rsid w:val="009F5D6B"/>
    <w:rsid w:val="009F6730"/>
    <w:rsid w:val="009F6B69"/>
    <w:rsid w:val="009F73DA"/>
    <w:rsid w:val="00A002BA"/>
    <w:rsid w:val="00A01367"/>
    <w:rsid w:val="00A01EBD"/>
    <w:rsid w:val="00A022DA"/>
    <w:rsid w:val="00A02EF3"/>
    <w:rsid w:val="00A03174"/>
    <w:rsid w:val="00A0339D"/>
    <w:rsid w:val="00A03BF9"/>
    <w:rsid w:val="00A03F1A"/>
    <w:rsid w:val="00A0544A"/>
    <w:rsid w:val="00A05582"/>
    <w:rsid w:val="00A0676C"/>
    <w:rsid w:val="00A06900"/>
    <w:rsid w:val="00A07F8C"/>
    <w:rsid w:val="00A10C23"/>
    <w:rsid w:val="00A113AE"/>
    <w:rsid w:val="00A120A7"/>
    <w:rsid w:val="00A127ED"/>
    <w:rsid w:val="00A13D67"/>
    <w:rsid w:val="00A14105"/>
    <w:rsid w:val="00A15DD4"/>
    <w:rsid w:val="00A164DE"/>
    <w:rsid w:val="00A179E9"/>
    <w:rsid w:val="00A17BF7"/>
    <w:rsid w:val="00A20093"/>
    <w:rsid w:val="00A206D7"/>
    <w:rsid w:val="00A20DAD"/>
    <w:rsid w:val="00A21233"/>
    <w:rsid w:val="00A21A18"/>
    <w:rsid w:val="00A22743"/>
    <w:rsid w:val="00A22BAD"/>
    <w:rsid w:val="00A22D9C"/>
    <w:rsid w:val="00A23339"/>
    <w:rsid w:val="00A238FF"/>
    <w:rsid w:val="00A23A35"/>
    <w:rsid w:val="00A24D9C"/>
    <w:rsid w:val="00A2765C"/>
    <w:rsid w:val="00A27C92"/>
    <w:rsid w:val="00A318CF"/>
    <w:rsid w:val="00A32195"/>
    <w:rsid w:val="00A33D88"/>
    <w:rsid w:val="00A34DDB"/>
    <w:rsid w:val="00A35BE0"/>
    <w:rsid w:val="00A36D22"/>
    <w:rsid w:val="00A407EA"/>
    <w:rsid w:val="00A4093C"/>
    <w:rsid w:val="00A40B3C"/>
    <w:rsid w:val="00A4102D"/>
    <w:rsid w:val="00A42333"/>
    <w:rsid w:val="00A4360A"/>
    <w:rsid w:val="00A4415B"/>
    <w:rsid w:val="00A44903"/>
    <w:rsid w:val="00A47302"/>
    <w:rsid w:val="00A47728"/>
    <w:rsid w:val="00A47FA9"/>
    <w:rsid w:val="00A50D2C"/>
    <w:rsid w:val="00A50EEE"/>
    <w:rsid w:val="00A51A89"/>
    <w:rsid w:val="00A5245A"/>
    <w:rsid w:val="00A52CC8"/>
    <w:rsid w:val="00A52FD6"/>
    <w:rsid w:val="00A531D2"/>
    <w:rsid w:val="00A53288"/>
    <w:rsid w:val="00A5377C"/>
    <w:rsid w:val="00A539FD"/>
    <w:rsid w:val="00A54D87"/>
    <w:rsid w:val="00A5523D"/>
    <w:rsid w:val="00A55BB5"/>
    <w:rsid w:val="00A560B0"/>
    <w:rsid w:val="00A56B15"/>
    <w:rsid w:val="00A613B2"/>
    <w:rsid w:val="00A61F42"/>
    <w:rsid w:val="00A62167"/>
    <w:rsid w:val="00A621E5"/>
    <w:rsid w:val="00A63CC6"/>
    <w:rsid w:val="00A64032"/>
    <w:rsid w:val="00A647F8"/>
    <w:rsid w:val="00A65E23"/>
    <w:rsid w:val="00A6626D"/>
    <w:rsid w:val="00A6718E"/>
    <w:rsid w:val="00A6744F"/>
    <w:rsid w:val="00A674CF"/>
    <w:rsid w:val="00A675FD"/>
    <w:rsid w:val="00A67D17"/>
    <w:rsid w:val="00A716F1"/>
    <w:rsid w:val="00A72B4F"/>
    <w:rsid w:val="00A741EF"/>
    <w:rsid w:val="00A74C81"/>
    <w:rsid w:val="00A74CFD"/>
    <w:rsid w:val="00A764DB"/>
    <w:rsid w:val="00A76DED"/>
    <w:rsid w:val="00A76E5D"/>
    <w:rsid w:val="00A80933"/>
    <w:rsid w:val="00A82744"/>
    <w:rsid w:val="00A8453C"/>
    <w:rsid w:val="00A862EC"/>
    <w:rsid w:val="00A8727B"/>
    <w:rsid w:val="00A9030B"/>
    <w:rsid w:val="00A91CB7"/>
    <w:rsid w:val="00A92A1B"/>
    <w:rsid w:val="00A92BCD"/>
    <w:rsid w:val="00A932DB"/>
    <w:rsid w:val="00A93D58"/>
    <w:rsid w:val="00A93FAC"/>
    <w:rsid w:val="00A945C3"/>
    <w:rsid w:val="00A94D99"/>
    <w:rsid w:val="00A955D9"/>
    <w:rsid w:val="00A965B7"/>
    <w:rsid w:val="00A96A26"/>
    <w:rsid w:val="00A96B1A"/>
    <w:rsid w:val="00A97E4A"/>
    <w:rsid w:val="00AA0054"/>
    <w:rsid w:val="00AA0B89"/>
    <w:rsid w:val="00AA0FB0"/>
    <w:rsid w:val="00AA10D4"/>
    <w:rsid w:val="00AA1C68"/>
    <w:rsid w:val="00AA31C3"/>
    <w:rsid w:val="00AA5CD8"/>
    <w:rsid w:val="00AA612F"/>
    <w:rsid w:val="00AA66AA"/>
    <w:rsid w:val="00AA76F9"/>
    <w:rsid w:val="00AA78A4"/>
    <w:rsid w:val="00AA7BD3"/>
    <w:rsid w:val="00AB1BF2"/>
    <w:rsid w:val="00AB28D6"/>
    <w:rsid w:val="00AB2F3F"/>
    <w:rsid w:val="00AB364D"/>
    <w:rsid w:val="00AB3709"/>
    <w:rsid w:val="00AB3795"/>
    <w:rsid w:val="00AB3B4E"/>
    <w:rsid w:val="00AB4467"/>
    <w:rsid w:val="00AB4692"/>
    <w:rsid w:val="00AB49FE"/>
    <w:rsid w:val="00AB4E49"/>
    <w:rsid w:val="00AB5A87"/>
    <w:rsid w:val="00AB6776"/>
    <w:rsid w:val="00AB6AAB"/>
    <w:rsid w:val="00AB7AEF"/>
    <w:rsid w:val="00AB7E32"/>
    <w:rsid w:val="00AC0AB9"/>
    <w:rsid w:val="00AC0FE4"/>
    <w:rsid w:val="00AC263C"/>
    <w:rsid w:val="00AC33AE"/>
    <w:rsid w:val="00AC3672"/>
    <w:rsid w:val="00AC3B01"/>
    <w:rsid w:val="00AC3F87"/>
    <w:rsid w:val="00AC40C5"/>
    <w:rsid w:val="00AC4746"/>
    <w:rsid w:val="00AC4F88"/>
    <w:rsid w:val="00AC50D9"/>
    <w:rsid w:val="00AC56D0"/>
    <w:rsid w:val="00AC572D"/>
    <w:rsid w:val="00AC5CB5"/>
    <w:rsid w:val="00AC7162"/>
    <w:rsid w:val="00AC71E8"/>
    <w:rsid w:val="00AC74B5"/>
    <w:rsid w:val="00AC7A1B"/>
    <w:rsid w:val="00AC7F0E"/>
    <w:rsid w:val="00AD0914"/>
    <w:rsid w:val="00AD093F"/>
    <w:rsid w:val="00AD0A8C"/>
    <w:rsid w:val="00AD0B13"/>
    <w:rsid w:val="00AD17EB"/>
    <w:rsid w:val="00AD1C1B"/>
    <w:rsid w:val="00AD1EE1"/>
    <w:rsid w:val="00AD1EFC"/>
    <w:rsid w:val="00AD2B79"/>
    <w:rsid w:val="00AD2F6C"/>
    <w:rsid w:val="00AD442D"/>
    <w:rsid w:val="00AD482A"/>
    <w:rsid w:val="00AD57F1"/>
    <w:rsid w:val="00AD6D29"/>
    <w:rsid w:val="00AD7292"/>
    <w:rsid w:val="00AD7A12"/>
    <w:rsid w:val="00AD7D83"/>
    <w:rsid w:val="00AE03FF"/>
    <w:rsid w:val="00AE09C1"/>
    <w:rsid w:val="00AE1B5C"/>
    <w:rsid w:val="00AE1EED"/>
    <w:rsid w:val="00AE36DF"/>
    <w:rsid w:val="00AE38EC"/>
    <w:rsid w:val="00AE534B"/>
    <w:rsid w:val="00AE6172"/>
    <w:rsid w:val="00AE6906"/>
    <w:rsid w:val="00AE7034"/>
    <w:rsid w:val="00AE709A"/>
    <w:rsid w:val="00AE70D1"/>
    <w:rsid w:val="00AF03C4"/>
    <w:rsid w:val="00AF1273"/>
    <w:rsid w:val="00AF18DD"/>
    <w:rsid w:val="00AF2150"/>
    <w:rsid w:val="00AF260D"/>
    <w:rsid w:val="00AF2E9B"/>
    <w:rsid w:val="00AF3D49"/>
    <w:rsid w:val="00AF4244"/>
    <w:rsid w:val="00AF494C"/>
    <w:rsid w:val="00AF512E"/>
    <w:rsid w:val="00AF529C"/>
    <w:rsid w:val="00AF6417"/>
    <w:rsid w:val="00AF64AE"/>
    <w:rsid w:val="00AF65FE"/>
    <w:rsid w:val="00AF6788"/>
    <w:rsid w:val="00AF6935"/>
    <w:rsid w:val="00AF6F8D"/>
    <w:rsid w:val="00AF71FA"/>
    <w:rsid w:val="00B000B7"/>
    <w:rsid w:val="00B005E1"/>
    <w:rsid w:val="00B01E42"/>
    <w:rsid w:val="00B023AD"/>
    <w:rsid w:val="00B02ED4"/>
    <w:rsid w:val="00B039AF"/>
    <w:rsid w:val="00B03F48"/>
    <w:rsid w:val="00B04A7C"/>
    <w:rsid w:val="00B0531F"/>
    <w:rsid w:val="00B053E5"/>
    <w:rsid w:val="00B05AEA"/>
    <w:rsid w:val="00B05D0E"/>
    <w:rsid w:val="00B0626D"/>
    <w:rsid w:val="00B062AB"/>
    <w:rsid w:val="00B064F0"/>
    <w:rsid w:val="00B10990"/>
    <w:rsid w:val="00B10A94"/>
    <w:rsid w:val="00B10FF9"/>
    <w:rsid w:val="00B121F3"/>
    <w:rsid w:val="00B122B9"/>
    <w:rsid w:val="00B1346D"/>
    <w:rsid w:val="00B1356A"/>
    <w:rsid w:val="00B146F6"/>
    <w:rsid w:val="00B14BB1"/>
    <w:rsid w:val="00B1517D"/>
    <w:rsid w:val="00B15A7B"/>
    <w:rsid w:val="00B1652D"/>
    <w:rsid w:val="00B173FC"/>
    <w:rsid w:val="00B20349"/>
    <w:rsid w:val="00B2040C"/>
    <w:rsid w:val="00B20B99"/>
    <w:rsid w:val="00B213E2"/>
    <w:rsid w:val="00B219DA"/>
    <w:rsid w:val="00B22966"/>
    <w:rsid w:val="00B23A0F"/>
    <w:rsid w:val="00B23FC6"/>
    <w:rsid w:val="00B23FF2"/>
    <w:rsid w:val="00B242C7"/>
    <w:rsid w:val="00B25786"/>
    <w:rsid w:val="00B277D6"/>
    <w:rsid w:val="00B30EF3"/>
    <w:rsid w:val="00B30FF4"/>
    <w:rsid w:val="00B31EAF"/>
    <w:rsid w:val="00B32A31"/>
    <w:rsid w:val="00B32B98"/>
    <w:rsid w:val="00B33302"/>
    <w:rsid w:val="00B3489B"/>
    <w:rsid w:val="00B35BC3"/>
    <w:rsid w:val="00B36EC0"/>
    <w:rsid w:val="00B37147"/>
    <w:rsid w:val="00B3717B"/>
    <w:rsid w:val="00B37DFB"/>
    <w:rsid w:val="00B37E55"/>
    <w:rsid w:val="00B402FE"/>
    <w:rsid w:val="00B40569"/>
    <w:rsid w:val="00B407A0"/>
    <w:rsid w:val="00B415CE"/>
    <w:rsid w:val="00B4225D"/>
    <w:rsid w:val="00B42DCF"/>
    <w:rsid w:val="00B436D9"/>
    <w:rsid w:val="00B43E09"/>
    <w:rsid w:val="00B43FB1"/>
    <w:rsid w:val="00B43FE8"/>
    <w:rsid w:val="00B46EB0"/>
    <w:rsid w:val="00B471C6"/>
    <w:rsid w:val="00B47E1C"/>
    <w:rsid w:val="00B51FE4"/>
    <w:rsid w:val="00B533EB"/>
    <w:rsid w:val="00B5403C"/>
    <w:rsid w:val="00B546C4"/>
    <w:rsid w:val="00B5475D"/>
    <w:rsid w:val="00B55728"/>
    <w:rsid w:val="00B55CA1"/>
    <w:rsid w:val="00B55F9B"/>
    <w:rsid w:val="00B56EBF"/>
    <w:rsid w:val="00B570CE"/>
    <w:rsid w:val="00B57C8A"/>
    <w:rsid w:val="00B6005B"/>
    <w:rsid w:val="00B60CC3"/>
    <w:rsid w:val="00B60EC4"/>
    <w:rsid w:val="00B61487"/>
    <w:rsid w:val="00B61ED2"/>
    <w:rsid w:val="00B61ED8"/>
    <w:rsid w:val="00B637AA"/>
    <w:rsid w:val="00B63BE2"/>
    <w:rsid w:val="00B6735C"/>
    <w:rsid w:val="00B673EB"/>
    <w:rsid w:val="00B67F42"/>
    <w:rsid w:val="00B703B4"/>
    <w:rsid w:val="00B71A00"/>
    <w:rsid w:val="00B71C09"/>
    <w:rsid w:val="00B73864"/>
    <w:rsid w:val="00B74804"/>
    <w:rsid w:val="00B74FFC"/>
    <w:rsid w:val="00B75943"/>
    <w:rsid w:val="00B77BC5"/>
    <w:rsid w:val="00B77D0E"/>
    <w:rsid w:val="00B80150"/>
    <w:rsid w:val="00B80DC1"/>
    <w:rsid w:val="00B81064"/>
    <w:rsid w:val="00B81EF7"/>
    <w:rsid w:val="00B82387"/>
    <w:rsid w:val="00B82798"/>
    <w:rsid w:val="00B82F1B"/>
    <w:rsid w:val="00B836A8"/>
    <w:rsid w:val="00B83916"/>
    <w:rsid w:val="00B83DFF"/>
    <w:rsid w:val="00B85253"/>
    <w:rsid w:val="00B86DAE"/>
    <w:rsid w:val="00B872FA"/>
    <w:rsid w:val="00B87FD7"/>
    <w:rsid w:val="00B90496"/>
    <w:rsid w:val="00B90C54"/>
    <w:rsid w:val="00B91BAB"/>
    <w:rsid w:val="00B94FB4"/>
    <w:rsid w:val="00B95E78"/>
    <w:rsid w:val="00B9624E"/>
    <w:rsid w:val="00B971DC"/>
    <w:rsid w:val="00B9726A"/>
    <w:rsid w:val="00B97C22"/>
    <w:rsid w:val="00BA02D4"/>
    <w:rsid w:val="00BA1001"/>
    <w:rsid w:val="00BA33D5"/>
    <w:rsid w:val="00BA3E53"/>
    <w:rsid w:val="00BA402F"/>
    <w:rsid w:val="00BA4E7C"/>
    <w:rsid w:val="00BA528E"/>
    <w:rsid w:val="00BA662C"/>
    <w:rsid w:val="00BA67CE"/>
    <w:rsid w:val="00BA6A02"/>
    <w:rsid w:val="00BA7505"/>
    <w:rsid w:val="00BA777D"/>
    <w:rsid w:val="00BA7A02"/>
    <w:rsid w:val="00BB03B6"/>
    <w:rsid w:val="00BB1121"/>
    <w:rsid w:val="00BB13B1"/>
    <w:rsid w:val="00BB1B45"/>
    <w:rsid w:val="00BB2E3E"/>
    <w:rsid w:val="00BB44EA"/>
    <w:rsid w:val="00BB5611"/>
    <w:rsid w:val="00BB6D39"/>
    <w:rsid w:val="00BC0076"/>
    <w:rsid w:val="00BC047C"/>
    <w:rsid w:val="00BC09A6"/>
    <w:rsid w:val="00BC09F4"/>
    <w:rsid w:val="00BC1171"/>
    <w:rsid w:val="00BC3DAB"/>
    <w:rsid w:val="00BC3F12"/>
    <w:rsid w:val="00BC489E"/>
    <w:rsid w:val="00BC50B6"/>
    <w:rsid w:val="00BC552A"/>
    <w:rsid w:val="00BC5B2D"/>
    <w:rsid w:val="00BC6653"/>
    <w:rsid w:val="00BC67AD"/>
    <w:rsid w:val="00BC6ADA"/>
    <w:rsid w:val="00BD0135"/>
    <w:rsid w:val="00BD0D78"/>
    <w:rsid w:val="00BD38BD"/>
    <w:rsid w:val="00BD7445"/>
    <w:rsid w:val="00BE0D4F"/>
    <w:rsid w:val="00BE174A"/>
    <w:rsid w:val="00BE1DA9"/>
    <w:rsid w:val="00BE3862"/>
    <w:rsid w:val="00BE5444"/>
    <w:rsid w:val="00BE59C8"/>
    <w:rsid w:val="00BE5A13"/>
    <w:rsid w:val="00BE67D6"/>
    <w:rsid w:val="00BE6A13"/>
    <w:rsid w:val="00BE770F"/>
    <w:rsid w:val="00BF06EF"/>
    <w:rsid w:val="00BF06F1"/>
    <w:rsid w:val="00BF19C4"/>
    <w:rsid w:val="00BF1B54"/>
    <w:rsid w:val="00BF1BDF"/>
    <w:rsid w:val="00BF266A"/>
    <w:rsid w:val="00BF3954"/>
    <w:rsid w:val="00BF3D6B"/>
    <w:rsid w:val="00BF6169"/>
    <w:rsid w:val="00BF64F4"/>
    <w:rsid w:val="00BF6D0B"/>
    <w:rsid w:val="00BF7540"/>
    <w:rsid w:val="00C00152"/>
    <w:rsid w:val="00C01A06"/>
    <w:rsid w:val="00C01CD5"/>
    <w:rsid w:val="00C01E30"/>
    <w:rsid w:val="00C024A3"/>
    <w:rsid w:val="00C037C6"/>
    <w:rsid w:val="00C043A0"/>
    <w:rsid w:val="00C04CE2"/>
    <w:rsid w:val="00C05A61"/>
    <w:rsid w:val="00C066BC"/>
    <w:rsid w:val="00C067A2"/>
    <w:rsid w:val="00C07C21"/>
    <w:rsid w:val="00C07E78"/>
    <w:rsid w:val="00C12710"/>
    <w:rsid w:val="00C12BBC"/>
    <w:rsid w:val="00C13770"/>
    <w:rsid w:val="00C14EC3"/>
    <w:rsid w:val="00C1566C"/>
    <w:rsid w:val="00C1569C"/>
    <w:rsid w:val="00C165A1"/>
    <w:rsid w:val="00C1742D"/>
    <w:rsid w:val="00C205EA"/>
    <w:rsid w:val="00C2177C"/>
    <w:rsid w:val="00C22871"/>
    <w:rsid w:val="00C2355F"/>
    <w:rsid w:val="00C23CF1"/>
    <w:rsid w:val="00C243D2"/>
    <w:rsid w:val="00C266F5"/>
    <w:rsid w:val="00C26AC1"/>
    <w:rsid w:val="00C30E4C"/>
    <w:rsid w:val="00C30FBC"/>
    <w:rsid w:val="00C31DF0"/>
    <w:rsid w:val="00C32A6A"/>
    <w:rsid w:val="00C32E0F"/>
    <w:rsid w:val="00C344E0"/>
    <w:rsid w:val="00C36064"/>
    <w:rsid w:val="00C360BD"/>
    <w:rsid w:val="00C36DA2"/>
    <w:rsid w:val="00C372C7"/>
    <w:rsid w:val="00C379C3"/>
    <w:rsid w:val="00C37AB0"/>
    <w:rsid w:val="00C37BBA"/>
    <w:rsid w:val="00C40614"/>
    <w:rsid w:val="00C40B57"/>
    <w:rsid w:val="00C41706"/>
    <w:rsid w:val="00C41742"/>
    <w:rsid w:val="00C41766"/>
    <w:rsid w:val="00C41B58"/>
    <w:rsid w:val="00C41F19"/>
    <w:rsid w:val="00C42030"/>
    <w:rsid w:val="00C42F13"/>
    <w:rsid w:val="00C433F1"/>
    <w:rsid w:val="00C43F4B"/>
    <w:rsid w:val="00C441CC"/>
    <w:rsid w:val="00C45BE3"/>
    <w:rsid w:val="00C45E81"/>
    <w:rsid w:val="00C460DE"/>
    <w:rsid w:val="00C462D9"/>
    <w:rsid w:val="00C46510"/>
    <w:rsid w:val="00C47FF5"/>
    <w:rsid w:val="00C50668"/>
    <w:rsid w:val="00C50D08"/>
    <w:rsid w:val="00C50D19"/>
    <w:rsid w:val="00C5363D"/>
    <w:rsid w:val="00C540B0"/>
    <w:rsid w:val="00C54293"/>
    <w:rsid w:val="00C54559"/>
    <w:rsid w:val="00C55418"/>
    <w:rsid w:val="00C5558D"/>
    <w:rsid w:val="00C563D2"/>
    <w:rsid w:val="00C57281"/>
    <w:rsid w:val="00C57360"/>
    <w:rsid w:val="00C57BC6"/>
    <w:rsid w:val="00C602AF"/>
    <w:rsid w:val="00C6082D"/>
    <w:rsid w:val="00C615E3"/>
    <w:rsid w:val="00C61893"/>
    <w:rsid w:val="00C61A58"/>
    <w:rsid w:val="00C6265F"/>
    <w:rsid w:val="00C63397"/>
    <w:rsid w:val="00C63627"/>
    <w:rsid w:val="00C64816"/>
    <w:rsid w:val="00C64C7F"/>
    <w:rsid w:val="00C651A6"/>
    <w:rsid w:val="00C667D2"/>
    <w:rsid w:val="00C67061"/>
    <w:rsid w:val="00C672C6"/>
    <w:rsid w:val="00C67672"/>
    <w:rsid w:val="00C6767A"/>
    <w:rsid w:val="00C710CA"/>
    <w:rsid w:val="00C73018"/>
    <w:rsid w:val="00C73839"/>
    <w:rsid w:val="00C748EE"/>
    <w:rsid w:val="00C74A18"/>
    <w:rsid w:val="00C74B6D"/>
    <w:rsid w:val="00C75C3B"/>
    <w:rsid w:val="00C76F2C"/>
    <w:rsid w:val="00C77249"/>
    <w:rsid w:val="00C801D7"/>
    <w:rsid w:val="00C80D97"/>
    <w:rsid w:val="00C82BCB"/>
    <w:rsid w:val="00C84519"/>
    <w:rsid w:val="00C84622"/>
    <w:rsid w:val="00C8580E"/>
    <w:rsid w:val="00C85D78"/>
    <w:rsid w:val="00C866EA"/>
    <w:rsid w:val="00C87587"/>
    <w:rsid w:val="00C87781"/>
    <w:rsid w:val="00C90054"/>
    <w:rsid w:val="00C9043E"/>
    <w:rsid w:val="00C90BFF"/>
    <w:rsid w:val="00C919E6"/>
    <w:rsid w:val="00C91D8E"/>
    <w:rsid w:val="00C92589"/>
    <w:rsid w:val="00C926F8"/>
    <w:rsid w:val="00C92826"/>
    <w:rsid w:val="00C92948"/>
    <w:rsid w:val="00C92BC4"/>
    <w:rsid w:val="00C92D0B"/>
    <w:rsid w:val="00C93197"/>
    <w:rsid w:val="00C94A2E"/>
    <w:rsid w:val="00C95961"/>
    <w:rsid w:val="00C95E62"/>
    <w:rsid w:val="00C96F67"/>
    <w:rsid w:val="00C970BA"/>
    <w:rsid w:val="00C97214"/>
    <w:rsid w:val="00C9763F"/>
    <w:rsid w:val="00CA060E"/>
    <w:rsid w:val="00CA0779"/>
    <w:rsid w:val="00CA106C"/>
    <w:rsid w:val="00CA1256"/>
    <w:rsid w:val="00CA1EBD"/>
    <w:rsid w:val="00CA2540"/>
    <w:rsid w:val="00CA29F8"/>
    <w:rsid w:val="00CA34B3"/>
    <w:rsid w:val="00CA39F8"/>
    <w:rsid w:val="00CA46C1"/>
    <w:rsid w:val="00CA563B"/>
    <w:rsid w:val="00CA5B38"/>
    <w:rsid w:val="00CA6E8F"/>
    <w:rsid w:val="00CA6EFD"/>
    <w:rsid w:val="00CA6F20"/>
    <w:rsid w:val="00CA799E"/>
    <w:rsid w:val="00CB043F"/>
    <w:rsid w:val="00CB0F72"/>
    <w:rsid w:val="00CB0F88"/>
    <w:rsid w:val="00CB12B5"/>
    <w:rsid w:val="00CB1604"/>
    <w:rsid w:val="00CB26F6"/>
    <w:rsid w:val="00CB29DF"/>
    <w:rsid w:val="00CB2D5D"/>
    <w:rsid w:val="00CB2EDE"/>
    <w:rsid w:val="00CB32ED"/>
    <w:rsid w:val="00CB472C"/>
    <w:rsid w:val="00CB5B7F"/>
    <w:rsid w:val="00CB5E89"/>
    <w:rsid w:val="00CB674D"/>
    <w:rsid w:val="00CB69AA"/>
    <w:rsid w:val="00CB76A4"/>
    <w:rsid w:val="00CB7AA8"/>
    <w:rsid w:val="00CC0E64"/>
    <w:rsid w:val="00CC0F1C"/>
    <w:rsid w:val="00CC0FB5"/>
    <w:rsid w:val="00CC1BBF"/>
    <w:rsid w:val="00CC2EC3"/>
    <w:rsid w:val="00CC38F0"/>
    <w:rsid w:val="00CC3E8B"/>
    <w:rsid w:val="00CC4316"/>
    <w:rsid w:val="00CC4BA8"/>
    <w:rsid w:val="00CC51A9"/>
    <w:rsid w:val="00CC5335"/>
    <w:rsid w:val="00CC58A4"/>
    <w:rsid w:val="00CC5A94"/>
    <w:rsid w:val="00CC5D5E"/>
    <w:rsid w:val="00CC70BF"/>
    <w:rsid w:val="00CC7F17"/>
    <w:rsid w:val="00CD0672"/>
    <w:rsid w:val="00CD1B0C"/>
    <w:rsid w:val="00CD1CB5"/>
    <w:rsid w:val="00CD1F3E"/>
    <w:rsid w:val="00CD4CBA"/>
    <w:rsid w:val="00CD510E"/>
    <w:rsid w:val="00CD52EF"/>
    <w:rsid w:val="00CD6732"/>
    <w:rsid w:val="00CD6767"/>
    <w:rsid w:val="00CD6770"/>
    <w:rsid w:val="00CD79F5"/>
    <w:rsid w:val="00CD7DE7"/>
    <w:rsid w:val="00CE06E4"/>
    <w:rsid w:val="00CE0800"/>
    <w:rsid w:val="00CE3B4B"/>
    <w:rsid w:val="00CE3F3F"/>
    <w:rsid w:val="00CE46F8"/>
    <w:rsid w:val="00CE4805"/>
    <w:rsid w:val="00CE49A8"/>
    <w:rsid w:val="00CE5575"/>
    <w:rsid w:val="00CE7B4B"/>
    <w:rsid w:val="00CE7CCC"/>
    <w:rsid w:val="00CF12BE"/>
    <w:rsid w:val="00CF1D76"/>
    <w:rsid w:val="00CF29BC"/>
    <w:rsid w:val="00CF2B79"/>
    <w:rsid w:val="00CF30B4"/>
    <w:rsid w:val="00CF30CD"/>
    <w:rsid w:val="00CF3642"/>
    <w:rsid w:val="00CF3CAD"/>
    <w:rsid w:val="00CF4398"/>
    <w:rsid w:val="00CF4962"/>
    <w:rsid w:val="00CF53F8"/>
    <w:rsid w:val="00CF663D"/>
    <w:rsid w:val="00CF77F3"/>
    <w:rsid w:val="00CF7B61"/>
    <w:rsid w:val="00D01154"/>
    <w:rsid w:val="00D0117F"/>
    <w:rsid w:val="00D02047"/>
    <w:rsid w:val="00D025FE"/>
    <w:rsid w:val="00D029D1"/>
    <w:rsid w:val="00D02C3A"/>
    <w:rsid w:val="00D02FE8"/>
    <w:rsid w:val="00D04511"/>
    <w:rsid w:val="00D05C11"/>
    <w:rsid w:val="00D05DA1"/>
    <w:rsid w:val="00D069B3"/>
    <w:rsid w:val="00D07758"/>
    <w:rsid w:val="00D07D24"/>
    <w:rsid w:val="00D1045F"/>
    <w:rsid w:val="00D1065B"/>
    <w:rsid w:val="00D106D9"/>
    <w:rsid w:val="00D11095"/>
    <w:rsid w:val="00D111C0"/>
    <w:rsid w:val="00D122C1"/>
    <w:rsid w:val="00D12960"/>
    <w:rsid w:val="00D12A88"/>
    <w:rsid w:val="00D12D6B"/>
    <w:rsid w:val="00D132A4"/>
    <w:rsid w:val="00D13586"/>
    <w:rsid w:val="00D13AE3"/>
    <w:rsid w:val="00D13B92"/>
    <w:rsid w:val="00D14049"/>
    <w:rsid w:val="00D14B03"/>
    <w:rsid w:val="00D15362"/>
    <w:rsid w:val="00D157DD"/>
    <w:rsid w:val="00D15961"/>
    <w:rsid w:val="00D15B17"/>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59D"/>
    <w:rsid w:val="00D26DAA"/>
    <w:rsid w:val="00D26F24"/>
    <w:rsid w:val="00D2701D"/>
    <w:rsid w:val="00D277C9"/>
    <w:rsid w:val="00D30646"/>
    <w:rsid w:val="00D3091C"/>
    <w:rsid w:val="00D30E2C"/>
    <w:rsid w:val="00D31358"/>
    <w:rsid w:val="00D3203C"/>
    <w:rsid w:val="00D334C0"/>
    <w:rsid w:val="00D342A7"/>
    <w:rsid w:val="00D3439E"/>
    <w:rsid w:val="00D34CCA"/>
    <w:rsid w:val="00D34D9C"/>
    <w:rsid w:val="00D3574A"/>
    <w:rsid w:val="00D357B9"/>
    <w:rsid w:val="00D36741"/>
    <w:rsid w:val="00D36AE0"/>
    <w:rsid w:val="00D403E8"/>
    <w:rsid w:val="00D41398"/>
    <w:rsid w:val="00D42DB3"/>
    <w:rsid w:val="00D43508"/>
    <w:rsid w:val="00D43D30"/>
    <w:rsid w:val="00D46064"/>
    <w:rsid w:val="00D4643B"/>
    <w:rsid w:val="00D46A74"/>
    <w:rsid w:val="00D46CE1"/>
    <w:rsid w:val="00D46DC7"/>
    <w:rsid w:val="00D4711A"/>
    <w:rsid w:val="00D517AD"/>
    <w:rsid w:val="00D51F6A"/>
    <w:rsid w:val="00D5362E"/>
    <w:rsid w:val="00D53DD0"/>
    <w:rsid w:val="00D546F0"/>
    <w:rsid w:val="00D54ABB"/>
    <w:rsid w:val="00D54DA0"/>
    <w:rsid w:val="00D55340"/>
    <w:rsid w:val="00D5597A"/>
    <w:rsid w:val="00D55D55"/>
    <w:rsid w:val="00D56A0D"/>
    <w:rsid w:val="00D56ABF"/>
    <w:rsid w:val="00D570F3"/>
    <w:rsid w:val="00D576E4"/>
    <w:rsid w:val="00D62D33"/>
    <w:rsid w:val="00D63BA5"/>
    <w:rsid w:val="00D6406F"/>
    <w:rsid w:val="00D6426C"/>
    <w:rsid w:val="00D64705"/>
    <w:rsid w:val="00D64C96"/>
    <w:rsid w:val="00D65183"/>
    <w:rsid w:val="00D65CB1"/>
    <w:rsid w:val="00D661A8"/>
    <w:rsid w:val="00D66826"/>
    <w:rsid w:val="00D6736B"/>
    <w:rsid w:val="00D67D46"/>
    <w:rsid w:val="00D70EB3"/>
    <w:rsid w:val="00D72410"/>
    <w:rsid w:val="00D72DB1"/>
    <w:rsid w:val="00D7393C"/>
    <w:rsid w:val="00D7434C"/>
    <w:rsid w:val="00D747A4"/>
    <w:rsid w:val="00D74A75"/>
    <w:rsid w:val="00D7594B"/>
    <w:rsid w:val="00D761DC"/>
    <w:rsid w:val="00D76A65"/>
    <w:rsid w:val="00D806D0"/>
    <w:rsid w:val="00D8100A"/>
    <w:rsid w:val="00D811F8"/>
    <w:rsid w:val="00D82F64"/>
    <w:rsid w:val="00D831FC"/>
    <w:rsid w:val="00D83237"/>
    <w:rsid w:val="00D838BE"/>
    <w:rsid w:val="00D84170"/>
    <w:rsid w:val="00D844BA"/>
    <w:rsid w:val="00D8581C"/>
    <w:rsid w:val="00D8584C"/>
    <w:rsid w:val="00D865BB"/>
    <w:rsid w:val="00D86AD2"/>
    <w:rsid w:val="00D86E04"/>
    <w:rsid w:val="00D86E73"/>
    <w:rsid w:val="00D87268"/>
    <w:rsid w:val="00D8750E"/>
    <w:rsid w:val="00D87F8D"/>
    <w:rsid w:val="00D90198"/>
    <w:rsid w:val="00D916B4"/>
    <w:rsid w:val="00D91CEE"/>
    <w:rsid w:val="00D93007"/>
    <w:rsid w:val="00D93C95"/>
    <w:rsid w:val="00D94588"/>
    <w:rsid w:val="00D95AFE"/>
    <w:rsid w:val="00DA193C"/>
    <w:rsid w:val="00DA249E"/>
    <w:rsid w:val="00DA2E23"/>
    <w:rsid w:val="00DA3CE9"/>
    <w:rsid w:val="00DA4844"/>
    <w:rsid w:val="00DA49CC"/>
    <w:rsid w:val="00DA521E"/>
    <w:rsid w:val="00DA5AF1"/>
    <w:rsid w:val="00DA649B"/>
    <w:rsid w:val="00DA6FEE"/>
    <w:rsid w:val="00DA765F"/>
    <w:rsid w:val="00DA7CE2"/>
    <w:rsid w:val="00DB0FAA"/>
    <w:rsid w:val="00DB120D"/>
    <w:rsid w:val="00DB1CCD"/>
    <w:rsid w:val="00DB29FF"/>
    <w:rsid w:val="00DB3E18"/>
    <w:rsid w:val="00DB5098"/>
    <w:rsid w:val="00DB5833"/>
    <w:rsid w:val="00DB5B9A"/>
    <w:rsid w:val="00DB60D3"/>
    <w:rsid w:val="00DB70DD"/>
    <w:rsid w:val="00DB7EAE"/>
    <w:rsid w:val="00DC0244"/>
    <w:rsid w:val="00DC0D7B"/>
    <w:rsid w:val="00DC289B"/>
    <w:rsid w:val="00DC29E8"/>
    <w:rsid w:val="00DC2A75"/>
    <w:rsid w:val="00DC33B4"/>
    <w:rsid w:val="00DC374A"/>
    <w:rsid w:val="00DC4661"/>
    <w:rsid w:val="00DC5AA8"/>
    <w:rsid w:val="00DC5D5F"/>
    <w:rsid w:val="00DC6DD9"/>
    <w:rsid w:val="00DC74D7"/>
    <w:rsid w:val="00DC792B"/>
    <w:rsid w:val="00DD0015"/>
    <w:rsid w:val="00DD18D9"/>
    <w:rsid w:val="00DD2892"/>
    <w:rsid w:val="00DD2DE8"/>
    <w:rsid w:val="00DD3ABB"/>
    <w:rsid w:val="00DD3F20"/>
    <w:rsid w:val="00DD5B11"/>
    <w:rsid w:val="00DD6116"/>
    <w:rsid w:val="00DD6DB1"/>
    <w:rsid w:val="00DD7EA6"/>
    <w:rsid w:val="00DD7EFB"/>
    <w:rsid w:val="00DE0306"/>
    <w:rsid w:val="00DE1008"/>
    <w:rsid w:val="00DE10B5"/>
    <w:rsid w:val="00DE1318"/>
    <w:rsid w:val="00DE1808"/>
    <w:rsid w:val="00DE206C"/>
    <w:rsid w:val="00DE2D12"/>
    <w:rsid w:val="00DE432B"/>
    <w:rsid w:val="00DE4541"/>
    <w:rsid w:val="00DE46FF"/>
    <w:rsid w:val="00DE505A"/>
    <w:rsid w:val="00DE64DD"/>
    <w:rsid w:val="00DE6816"/>
    <w:rsid w:val="00DE68A1"/>
    <w:rsid w:val="00DE6ACA"/>
    <w:rsid w:val="00DE6E3D"/>
    <w:rsid w:val="00DE75C6"/>
    <w:rsid w:val="00DE75FE"/>
    <w:rsid w:val="00DF0619"/>
    <w:rsid w:val="00DF0B2F"/>
    <w:rsid w:val="00DF0B5F"/>
    <w:rsid w:val="00DF1F11"/>
    <w:rsid w:val="00DF1F82"/>
    <w:rsid w:val="00DF36E5"/>
    <w:rsid w:val="00DF3F8E"/>
    <w:rsid w:val="00DF588F"/>
    <w:rsid w:val="00DF691A"/>
    <w:rsid w:val="00E00406"/>
    <w:rsid w:val="00E01534"/>
    <w:rsid w:val="00E01780"/>
    <w:rsid w:val="00E027CD"/>
    <w:rsid w:val="00E02836"/>
    <w:rsid w:val="00E02950"/>
    <w:rsid w:val="00E0346F"/>
    <w:rsid w:val="00E035A0"/>
    <w:rsid w:val="00E03CE5"/>
    <w:rsid w:val="00E054C7"/>
    <w:rsid w:val="00E059F3"/>
    <w:rsid w:val="00E05F59"/>
    <w:rsid w:val="00E062E8"/>
    <w:rsid w:val="00E0680F"/>
    <w:rsid w:val="00E072E9"/>
    <w:rsid w:val="00E079F0"/>
    <w:rsid w:val="00E1004F"/>
    <w:rsid w:val="00E107EC"/>
    <w:rsid w:val="00E1189D"/>
    <w:rsid w:val="00E11A65"/>
    <w:rsid w:val="00E1260B"/>
    <w:rsid w:val="00E129DA"/>
    <w:rsid w:val="00E132AD"/>
    <w:rsid w:val="00E134B9"/>
    <w:rsid w:val="00E13785"/>
    <w:rsid w:val="00E13F7D"/>
    <w:rsid w:val="00E142E3"/>
    <w:rsid w:val="00E1718A"/>
    <w:rsid w:val="00E1726C"/>
    <w:rsid w:val="00E20287"/>
    <w:rsid w:val="00E20BD6"/>
    <w:rsid w:val="00E2119C"/>
    <w:rsid w:val="00E21799"/>
    <w:rsid w:val="00E218DD"/>
    <w:rsid w:val="00E219D5"/>
    <w:rsid w:val="00E224D9"/>
    <w:rsid w:val="00E2309E"/>
    <w:rsid w:val="00E23633"/>
    <w:rsid w:val="00E23F62"/>
    <w:rsid w:val="00E23FBF"/>
    <w:rsid w:val="00E2496B"/>
    <w:rsid w:val="00E267AF"/>
    <w:rsid w:val="00E2711A"/>
    <w:rsid w:val="00E278DC"/>
    <w:rsid w:val="00E3083B"/>
    <w:rsid w:val="00E30B8A"/>
    <w:rsid w:val="00E3287A"/>
    <w:rsid w:val="00E328CB"/>
    <w:rsid w:val="00E32FAB"/>
    <w:rsid w:val="00E330A8"/>
    <w:rsid w:val="00E3384B"/>
    <w:rsid w:val="00E36635"/>
    <w:rsid w:val="00E37335"/>
    <w:rsid w:val="00E3739D"/>
    <w:rsid w:val="00E37736"/>
    <w:rsid w:val="00E37DBA"/>
    <w:rsid w:val="00E40111"/>
    <w:rsid w:val="00E405AC"/>
    <w:rsid w:val="00E40671"/>
    <w:rsid w:val="00E406E5"/>
    <w:rsid w:val="00E40E3B"/>
    <w:rsid w:val="00E414A3"/>
    <w:rsid w:val="00E432E4"/>
    <w:rsid w:val="00E43303"/>
    <w:rsid w:val="00E4422B"/>
    <w:rsid w:val="00E44B38"/>
    <w:rsid w:val="00E44F57"/>
    <w:rsid w:val="00E47B41"/>
    <w:rsid w:val="00E505DA"/>
    <w:rsid w:val="00E5107E"/>
    <w:rsid w:val="00E51F1D"/>
    <w:rsid w:val="00E53059"/>
    <w:rsid w:val="00E5328A"/>
    <w:rsid w:val="00E53688"/>
    <w:rsid w:val="00E536EB"/>
    <w:rsid w:val="00E53D67"/>
    <w:rsid w:val="00E53FDB"/>
    <w:rsid w:val="00E56D33"/>
    <w:rsid w:val="00E57339"/>
    <w:rsid w:val="00E5756F"/>
    <w:rsid w:val="00E578BA"/>
    <w:rsid w:val="00E63113"/>
    <w:rsid w:val="00E632E7"/>
    <w:rsid w:val="00E63B05"/>
    <w:rsid w:val="00E647AB"/>
    <w:rsid w:val="00E65587"/>
    <w:rsid w:val="00E65C68"/>
    <w:rsid w:val="00E66289"/>
    <w:rsid w:val="00E66A56"/>
    <w:rsid w:val="00E66B55"/>
    <w:rsid w:val="00E670C2"/>
    <w:rsid w:val="00E67FBE"/>
    <w:rsid w:val="00E70131"/>
    <w:rsid w:val="00E70255"/>
    <w:rsid w:val="00E71A4C"/>
    <w:rsid w:val="00E72577"/>
    <w:rsid w:val="00E73A6B"/>
    <w:rsid w:val="00E73E86"/>
    <w:rsid w:val="00E74316"/>
    <w:rsid w:val="00E7444B"/>
    <w:rsid w:val="00E74998"/>
    <w:rsid w:val="00E74E10"/>
    <w:rsid w:val="00E75E3D"/>
    <w:rsid w:val="00E8074C"/>
    <w:rsid w:val="00E83A67"/>
    <w:rsid w:val="00E83D54"/>
    <w:rsid w:val="00E8412D"/>
    <w:rsid w:val="00E84541"/>
    <w:rsid w:val="00E85235"/>
    <w:rsid w:val="00E85A93"/>
    <w:rsid w:val="00E85C15"/>
    <w:rsid w:val="00E90718"/>
    <w:rsid w:val="00E90FE8"/>
    <w:rsid w:val="00E9111D"/>
    <w:rsid w:val="00E91CFC"/>
    <w:rsid w:val="00E92721"/>
    <w:rsid w:val="00E92825"/>
    <w:rsid w:val="00E933ED"/>
    <w:rsid w:val="00E93596"/>
    <w:rsid w:val="00E93620"/>
    <w:rsid w:val="00E937DC"/>
    <w:rsid w:val="00E94164"/>
    <w:rsid w:val="00E9429F"/>
    <w:rsid w:val="00E96CB4"/>
    <w:rsid w:val="00E97254"/>
    <w:rsid w:val="00E974D5"/>
    <w:rsid w:val="00E976B1"/>
    <w:rsid w:val="00E9783C"/>
    <w:rsid w:val="00EA08B7"/>
    <w:rsid w:val="00EA0AF8"/>
    <w:rsid w:val="00EA18DB"/>
    <w:rsid w:val="00EA2B3B"/>
    <w:rsid w:val="00EA3F09"/>
    <w:rsid w:val="00EA585B"/>
    <w:rsid w:val="00EA6654"/>
    <w:rsid w:val="00EA708D"/>
    <w:rsid w:val="00EB072F"/>
    <w:rsid w:val="00EB0877"/>
    <w:rsid w:val="00EB1120"/>
    <w:rsid w:val="00EB12DC"/>
    <w:rsid w:val="00EB2173"/>
    <w:rsid w:val="00EB2613"/>
    <w:rsid w:val="00EB41D4"/>
    <w:rsid w:val="00EB5405"/>
    <w:rsid w:val="00EB602D"/>
    <w:rsid w:val="00EC0144"/>
    <w:rsid w:val="00EC077F"/>
    <w:rsid w:val="00EC0A73"/>
    <w:rsid w:val="00EC0C7E"/>
    <w:rsid w:val="00EC1CE9"/>
    <w:rsid w:val="00EC1E7D"/>
    <w:rsid w:val="00EC2943"/>
    <w:rsid w:val="00EC2C02"/>
    <w:rsid w:val="00EC3FBD"/>
    <w:rsid w:val="00EC4B32"/>
    <w:rsid w:val="00EC50FE"/>
    <w:rsid w:val="00EC5291"/>
    <w:rsid w:val="00EC53D8"/>
    <w:rsid w:val="00EC5527"/>
    <w:rsid w:val="00EC5EF0"/>
    <w:rsid w:val="00EC666A"/>
    <w:rsid w:val="00EC7151"/>
    <w:rsid w:val="00ED08F8"/>
    <w:rsid w:val="00ED0DB8"/>
    <w:rsid w:val="00ED132F"/>
    <w:rsid w:val="00ED1E6D"/>
    <w:rsid w:val="00ED23AD"/>
    <w:rsid w:val="00ED330C"/>
    <w:rsid w:val="00ED335D"/>
    <w:rsid w:val="00ED379F"/>
    <w:rsid w:val="00ED38FD"/>
    <w:rsid w:val="00ED3B5F"/>
    <w:rsid w:val="00ED3D40"/>
    <w:rsid w:val="00ED58AD"/>
    <w:rsid w:val="00ED5A32"/>
    <w:rsid w:val="00ED657F"/>
    <w:rsid w:val="00ED6857"/>
    <w:rsid w:val="00ED68EE"/>
    <w:rsid w:val="00ED7EF7"/>
    <w:rsid w:val="00EE0B91"/>
    <w:rsid w:val="00EE0E8B"/>
    <w:rsid w:val="00EE1905"/>
    <w:rsid w:val="00EE1EA4"/>
    <w:rsid w:val="00EE1FB1"/>
    <w:rsid w:val="00EE2404"/>
    <w:rsid w:val="00EE2DF2"/>
    <w:rsid w:val="00EE2EC6"/>
    <w:rsid w:val="00EE38D5"/>
    <w:rsid w:val="00EE41B5"/>
    <w:rsid w:val="00EE4822"/>
    <w:rsid w:val="00EE6982"/>
    <w:rsid w:val="00EE73E9"/>
    <w:rsid w:val="00EE7AB7"/>
    <w:rsid w:val="00EF18F6"/>
    <w:rsid w:val="00EF36B3"/>
    <w:rsid w:val="00EF5C74"/>
    <w:rsid w:val="00EF6554"/>
    <w:rsid w:val="00EF6982"/>
    <w:rsid w:val="00EF77A1"/>
    <w:rsid w:val="00F00F82"/>
    <w:rsid w:val="00F02211"/>
    <w:rsid w:val="00F02AD1"/>
    <w:rsid w:val="00F04521"/>
    <w:rsid w:val="00F04A3F"/>
    <w:rsid w:val="00F0536B"/>
    <w:rsid w:val="00F05CF2"/>
    <w:rsid w:val="00F05FC8"/>
    <w:rsid w:val="00F06349"/>
    <w:rsid w:val="00F064EA"/>
    <w:rsid w:val="00F073BE"/>
    <w:rsid w:val="00F0767A"/>
    <w:rsid w:val="00F1087F"/>
    <w:rsid w:val="00F10D97"/>
    <w:rsid w:val="00F11A16"/>
    <w:rsid w:val="00F120CC"/>
    <w:rsid w:val="00F121A0"/>
    <w:rsid w:val="00F1237A"/>
    <w:rsid w:val="00F1289A"/>
    <w:rsid w:val="00F12F22"/>
    <w:rsid w:val="00F12F54"/>
    <w:rsid w:val="00F139A6"/>
    <w:rsid w:val="00F145E3"/>
    <w:rsid w:val="00F149CC"/>
    <w:rsid w:val="00F14DC0"/>
    <w:rsid w:val="00F159DA"/>
    <w:rsid w:val="00F20933"/>
    <w:rsid w:val="00F21CC6"/>
    <w:rsid w:val="00F22DAE"/>
    <w:rsid w:val="00F22E0F"/>
    <w:rsid w:val="00F2310F"/>
    <w:rsid w:val="00F233B6"/>
    <w:rsid w:val="00F239B6"/>
    <w:rsid w:val="00F2641A"/>
    <w:rsid w:val="00F2679B"/>
    <w:rsid w:val="00F26DEA"/>
    <w:rsid w:val="00F275A1"/>
    <w:rsid w:val="00F2784B"/>
    <w:rsid w:val="00F27BF1"/>
    <w:rsid w:val="00F30A7E"/>
    <w:rsid w:val="00F30E90"/>
    <w:rsid w:val="00F325F9"/>
    <w:rsid w:val="00F32D81"/>
    <w:rsid w:val="00F32F53"/>
    <w:rsid w:val="00F33BE8"/>
    <w:rsid w:val="00F33F84"/>
    <w:rsid w:val="00F33FC3"/>
    <w:rsid w:val="00F3420A"/>
    <w:rsid w:val="00F34733"/>
    <w:rsid w:val="00F34B89"/>
    <w:rsid w:val="00F34D8C"/>
    <w:rsid w:val="00F35791"/>
    <w:rsid w:val="00F361AA"/>
    <w:rsid w:val="00F36543"/>
    <w:rsid w:val="00F37BB8"/>
    <w:rsid w:val="00F404FE"/>
    <w:rsid w:val="00F41950"/>
    <w:rsid w:val="00F43A00"/>
    <w:rsid w:val="00F43CE9"/>
    <w:rsid w:val="00F43E0A"/>
    <w:rsid w:val="00F45242"/>
    <w:rsid w:val="00F4545B"/>
    <w:rsid w:val="00F457F3"/>
    <w:rsid w:val="00F45ABA"/>
    <w:rsid w:val="00F46D70"/>
    <w:rsid w:val="00F5170C"/>
    <w:rsid w:val="00F51991"/>
    <w:rsid w:val="00F519C5"/>
    <w:rsid w:val="00F51CB6"/>
    <w:rsid w:val="00F51F41"/>
    <w:rsid w:val="00F5236D"/>
    <w:rsid w:val="00F5382E"/>
    <w:rsid w:val="00F53A66"/>
    <w:rsid w:val="00F54412"/>
    <w:rsid w:val="00F550B9"/>
    <w:rsid w:val="00F55A6F"/>
    <w:rsid w:val="00F5682A"/>
    <w:rsid w:val="00F60D1E"/>
    <w:rsid w:val="00F60D3E"/>
    <w:rsid w:val="00F60D67"/>
    <w:rsid w:val="00F62169"/>
    <w:rsid w:val="00F6318F"/>
    <w:rsid w:val="00F63AAD"/>
    <w:rsid w:val="00F63B16"/>
    <w:rsid w:val="00F63C7A"/>
    <w:rsid w:val="00F64E13"/>
    <w:rsid w:val="00F65914"/>
    <w:rsid w:val="00F65A2B"/>
    <w:rsid w:val="00F66078"/>
    <w:rsid w:val="00F7068D"/>
    <w:rsid w:val="00F706E1"/>
    <w:rsid w:val="00F716C5"/>
    <w:rsid w:val="00F719DD"/>
    <w:rsid w:val="00F72678"/>
    <w:rsid w:val="00F72926"/>
    <w:rsid w:val="00F7294F"/>
    <w:rsid w:val="00F73215"/>
    <w:rsid w:val="00F738F5"/>
    <w:rsid w:val="00F749B0"/>
    <w:rsid w:val="00F75204"/>
    <w:rsid w:val="00F75C29"/>
    <w:rsid w:val="00F760BC"/>
    <w:rsid w:val="00F761DD"/>
    <w:rsid w:val="00F7750C"/>
    <w:rsid w:val="00F807F3"/>
    <w:rsid w:val="00F80C15"/>
    <w:rsid w:val="00F80C92"/>
    <w:rsid w:val="00F8121B"/>
    <w:rsid w:val="00F81D2D"/>
    <w:rsid w:val="00F82B0D"/>
    <w:rsid w:val="00F8338E"/>
    <w:rsid w:val="00F83822"/>
    <w:rsid w:val="00F85AF1"/>
    <w:rsid w:val="00F877FD"/>
    <w:rsid w:val="00F90372"/>
    <w:rsid w:val="00F9085D"/>
    <w:rsid w:val="00F91FAA"/>
    <w:rsid w:val="00F935D5"/>
    <w:rsid w:val="00F936A3"/>
    <w:rsid w:val="00F939DD"/>
    <w:rsid w:val="00F93CAE"/>
    <w:rsid w:val="00F943FC"/>
    <w:rsid w:val="00F94EF4"/>
    <w:rsid w:val="00F96BA0"/>
    <w:rsid w:val="00F970AA"/>
    <w:rsid w:val="00F97B6B"/>
    <w:rsid w:val="00FA04DF"/>
    <w:rsid w:val="00FA05F9"/>
    <w:rsid w:val="00FA0A2A"/>
    <w:rsid w:val="00FA1991"/>
    <w:rsid w:val="00FA1AF2"/>
    <w:rsid w:val="00FA2201"/>
    <w:rsid w:val="00FA2407"/>
    <w:rsid w:val="00FA264A"/>
    <w:rsid w:val="00FA3974"/>
    <w:rsid w:val="00FA3AD9"/>
    <w:rsid w:val="00FA4481"/>
    <w:rsid w:val="00FA6365"/>
    <w:rsid w:val="00FA645E"/>
    <w:rsid w:val="00FA6C69"/>
    <w:rsid w:val="00FA7295"/>
    <w:rsid w:val="00FA7317"/>
    <w:rsid w:val="00FA7B44"/>
    <w:rsid w:val="00FA7CC1"/>
    <w:rsid w:val="00FB0CE9"/>
    <w:rsid w:val="00FB1848"/>
    <w:rsid w:val="00FB20F4"/>
    <w:rsid w:val="00FB2F21"/>
    <w:rsid w:val="00FB372B"/>
    <w:rsid w:val="00FB3834"/>
    <w:rsid w:val="00FB3AC3"/>
    <w:rsid w:val="00FB4062"/>
    <w:rsid w:val="00FB439A"/>
    <w:rsid w:val="00FB4951"/>
    <w:rsid w:val="00FB5073"/>
    <w:rsid w:val="00FB522E"/>
    <w:rsid w:val="00FB6223"/>
    <w:rsid w:val="00FB6234"/>
    <w:rsid w:val="00FB7321"/>
    <w:rsid w:val="00FC0022"/>
    <w:rsid w:val="00FC188E"/>
    <w:rsid w:val="00FC2526"/>
    <w:rsid w:val="00FC2E70"/>
    <w:rsid w:val="00FC3438"/>
    <w:rsid w:val="00FC3AAC"/>
    <w:rsid w:val="00FC3F3B"/>
    <w:rsid w:val="00FC458A"/>
    <w:rsid w:val="00FC4AB5"/>
    <w:rsid w:val="00FC5A02"/>
    <w:rsid w:val="00FC6A75"/>
    <w:rsid w:val="00FC6BC7"/>
    <w:rsid w:val="00FC6DC7"/>
    <w:rsid w:val="00FC77D7"/>
    <w:rsid w:val="00FD0930"/>
    <w:rsid w:val="00FD0ED5"/>
    <w:rsid w:val="00FD15DD"/>
    <w:rsid w:val="00FD1B78"/>
    <w:rsid w:val="00FD1E7C"/>
    <w:rsid w:val="00FD2792"/>
    <w:rsid w:val="00FD33B7"/>
    <w:rsid w:val="00FD3677"/>
    <w:rsid w:val="00FD377C"/>
    <w:rsid w:val="00FD39A1"/>
    <w:rsid w:val="00FD408C"/>
    <w:rsid w:val="00FD485F"/>
    <w:rsid w:val="00FD4D67"/>
    <w:rsid w:val="00FD62C0"/>
    <w:rsid w:val="00FD6E71"/>
    <w:rsid w:val="00FD725D"/>
    <w:rsid w:val="00FD73EA"/>
    <w:rsid w:val="00FD7A39"/>
    <w:rsid w:val="00FE0097"/>
    <w:rsid w:val="00FE044B"/>
    <w:rsid w:val="00FE078B"/>
    <w:rsid w:val="00FE167E"/>
    <w:rsid w:val="00FE17CD"/>
    <w:rsid w:val="00FE2430"/>
    <w:rsid w:val="00FE250C"/>
    <w:rsid w:val="00FE3448"/>
    <w:rsid w:val="00FE3654"/>
    <w:rsid w:val="00FE4172"/>
    <w:rsid w:val="00FE533A"/>
    <w:rsid w:val="00FE5E39"/>
    <w:rsid w:val="00FE5E44"/>
    <w:rsid w:val="00FE71DC"/>
    <w:rsid w:val="00FE74C3"/>
    <w:rsid w:val="00FE768C"/>
    <w:rsid w:val="00FE76D4"/>
    <w:rsid w:val="00FE76F3"/>
    <w:rsid w:val="00FF08F9"/>
    <w:rsid w:val="00FF0AB6"/>
    <w:rsid w:val="00FF2F9E"/>
    <w:rsid w:val="00FF3B74"/>
    <w:rsid w:val="00FF47B8"/>
    <w:rsid w:val="00FF722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3FC1387-0B21-4BEC-B818-9CE67B8B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5C6E0B"/>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1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qFormat/>
    <w:rsid w:val="00A74C81"/>
    <w:pPr>
      <w:keepNext/>
      <w:keepLines/>
      <w:numPr>
        <w:ilvl w:val="1"/>
        <w:numId w:val="10"/>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CT,HeadC,Heading 3"/>
    <w:basedOn w:val="a7"/>
    <w:next w:val="a7"/>
    <w:link w:val="3Char"/>
    <w:qFormat/>
    <w:rsid w:val="008D01DE"/>
    <w:pPr>
      <w:keepNext/>
      <w:keepLines/>
      <w:numPr>
        <w:ilvl w:val="2"/>
        <w:numId w:val="10"/>
      </w:numPr>
      <w:spacing w:before="200"/>
      <w:outlineLvl w:val="2"/>
    </w:pPr>
    <w:rPr>
      <w:rFonts w:ascii="Book Antiqua" w:eastAsia="黑体"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10"/>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8D01DE"/>
    <w:pPr>
      <w:keepNext/>
      <w:keepLines/>
      <w:numPr>
        <w:ilvl w:val="3"/>
        <w:numId w:val="10"/>
      </w:numPr>
      <w:spacing w:before="300" w:after="80"/>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semiHidden/>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1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semiHidden/>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semiHidden/>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10"/>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10"/>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rsid w:val="00A74C81"/>
    <w:pPr>
      <w:keepNext/>
      <w:numPr>
        <w:ilvl w:val="8"/>
        <w:numId w:val="10"/>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1">
    <w:name w:val="index 1"/>
    <w:basedOn w:val="a7"/>
    <w:next w:val="a7"/>
    <w:autoRedefine/>
    <w:semiHidden/>
    <w:rsid w:val="00A74C81"/>
    <w:rPr>
      <w:sz w:val="24"/>
    </w:rPr>
  </w:style>
  <w:style w:type="paragraph" w:styleId="23">
    <w:name w:val="index 2"/>
    <w:basedOn w:val="a7"/>
    <w:next w:val="a7"/>
    <w:autoRedefine/>
    <w:semiHidden/>
    <w:rsid w:val="00A74C81"/>
    <w:pPr>
      <w:ind w:leftChars="200" w:left="200"/>
    </w:pPr>
    <w:rPr>
      <w:sz w:val="24"/>
    </w:rPr>
  </w:style>
  <w:style w:type="paragraph" w:styleId="33">
    <w:name w:val="index 3"/>
    <w:basedOn w:val="a7"/>
    <w:next w:val="a7"/>
    <w:autoRedefine/>
    <w:semiHidden/>
    <w:rsid w:val="00A74C81"/>
    <w:pPr>
      <w:ind w:leftChars="400" w:left="400"/>
    </w:pPr>
    <w:rPr>
      <w:sz w:val="24"/>
    </w:rPr>
  </w:style>
  <w:style w:type="paragraph" w:styleId="53">
    <w:name w:val="index 5"/>
    <w:basedOn w:val="a7"/>
    <w:next w:val="a7"/>
    <w:autoRedefine/>
    <w:semiHidden/>
    <w:rsid w:val="00A74C81"/>
    <w:pPr>
      <w:ind w:left="1050" w:hanging="210"/>
    </w:pPr>
    <w:rPr>
      <w:sz w:val="20"/>
      <w:szCs w:val="20"/>
    </w:rPr>
  </w:style>
  <w:style w:type="paragraph" w:styleId="61">
    <w:name w:val="index 6"/>
    <w:basedOn w:val="a7"/>
    <w:next w:val="a7"/>
    <w:autoRedefine/>
    <w:semiHidden/>
    <w:rsid w:val="00A74C81"/>
    <w:pPr>
      <w:ind w:left="1260" w:hanging="210"/>
    </w:pPr>
    <w:rPr>
      <w:sz w:val="20"/>
      <w:szCs w:val="20"/>
    </w:rPr>
  </w:style>
  <w:style w:type="paragraph" w:styleId="71">
    <w:name w:val="index 7"/>
    <w:basedOn w:val="a7"/>
    <w:next w:val="a7"/>
    <w:autoRedefine/>
    <w:semiHidden/>
    <w:rsid w:val="00A74C81"/>
    <w:pPr>
      <w:ind w:left="1470" w:hanging="210"/>
    </w:pPr>
    <w:rPr>
      <w:sz w:val="20"/>
      <w:szCs w:val="20"/>
    </w:rPr>
  </w:style>
  <w:style w:type="paragraph" w:styleId="81">
    <w:name w:val="index 8"/>
    <w:basedOn w:val="a7"/>
    <w:next w:val="a7"/>
    <w:autoRedefine/>
    <w:semiHidden/>
    <w:rsid w:val="00A74C81"/>
    <w:pPr>
      <w:ind w:left="1680" w:hanging="210"/>
    </w:pPr>
    <w:rPr>
      <w:sz w:val="20"/>
      <w:szCs w:val="20"/>
    </w:rPr>
  </w:style>
  <w:style w:type="paragraph" w:styleId="91">
    <w:name w:val="index 9"/>
    <w:basedOn w:val="a7"/>
    <w:next w:val="a7"/>
    <w:autoRedefine/>
    <w:semiHidden/>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semiHidden/>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semiHidden/>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semiHidden/>
    <w:rsid w:val="00A74C81"/>
    <w:rPr>
      <w:vertAlign w:val="superscript"/>
    </w:rPr>
  </w:style>
  <w:style w:type="paragraph" w:styleId="af6">
    <w:name w:val="Balloon Text"/>
    <w:basedOn w:val="a7"/>
    <w:link w:val="Char6"/>
    <w:rsid w:val="00A74C81"/>
    <w:rPr>
      <w:sz w:val="18"/>
      <w:szCs w:val="18"/>
    </w:rPr>
  </w:style>
  <w:style w:type="paragraph" w:styleId="af7">
    <w:name w:val="annotation text"/>
    <w:basedOn w:val="a7"/>
    <w:link w:val="Char7"/>
    <w:rsid w:val="00A74C81"/>
  </w:style>
  <w:style w:type="character" w:styleId="af8">
    <w:name w:val="annotation reference"/>
    <w:basedOn w:val="a8"/>
    <w:rsid w:val="00A74C81"/>
    <w:rPr>
      <w:sz w:val="21"/>
      <w:szCs w:val="21"/>
    </w:rPr>
  </w:style>
  <w:style w:type="paragraph" w:styleId="af9">
    <w:name w:val="annotation subject"/>
    <w:basedOn w:val="af7"/>
    <w:next w:val="af7"/>
    <w:link w:val="Char8"/>
    <w:rsid w:val="00A74C81"/>
    <w:rPr>
      <w:b/>
      <w:bCs/>
    </w:rPr>
  </w:style>
  <w:style w:type="paragraph" w:styleId="43">
    <w:name w:val="index 4"/>
    <w:basedOn w:val="a7"/>
    <w:next w:val="a7"/>
    <w:autoRedefine/>
    <w:semiHidden/>
    <w:rsid w:val="00A74C81"/>
    <w:pPr>
      <w:ind w:left="1260"/>
    </w:pPr>
  </w:style>
  <w:style w:type="paragraph" w:styleId="afa">
    <w:name w:val="index heading"/>
    <w:basedOn w:val="a7"/>
    <w:next w:val="11"/>
    <w:semiHidden/>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semiHidden/>
    <w:rsid w:val="00A74C81"/>
  </w:style>
  <w:style w:type="character" w:styleId="afd">
    <w:name w:val="endnote reference"/>
    <w:basedOn w:val="a8"/>
    <w:semiHidden/>
    <w:rsid w:val="00A74C81"/>
    <w:rPr>
      <w:vertAlign w:val="superscript"/>
    </w:rPr>
  </w:style>
  <w:style w:type="paragraph" w:styleId="afe">
    <w:name w:val="table of authorities"/>
    <w:basedOn w:val="a7"/>
    <w:next w:val="a7"/>
    <w:semiHidden/>
    <w:rsid w:val="00A74C81"/>
    <w:pPr>
      <w:ind w:left="420"/>
    </w:pPr>
  </w:style>
  <w:style w:type="paragraph" w:styleId="aff">
    <w:name w:val="toa heading"/>
    <w:basedOn w:val="a7"/>
    <w:next w:val="a7"/>
    <w:semiHidden/>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semiHidden/>
    <w:rsid w:val="00A74C81"/>
    <w:rPr>
      <w:i/>
      <w:iCs/>
    </w:rPr>
  </w:style>
  <w:style w:type="character" w:styleId="HTML0">
    <w:name w:val="HTML Typewriter"/>
    <w:basedOn w:val="a8"/>
    <w:semiHidden/>
    <w:rsid w:val="00A74C81"/>
    <w:rPr>
      <w:rFonts w:ascii="Courier New" w:hAnsi="Courier New" w:cs="Courier New"/>
      <w:sz w:val="20"/>
      <w:szCs w:val="20"/>
    </w:rPr>
  </w:style>
  <w:style w:type="character" w:styleId="HTML1">
    <w:name w:val="HTML Code"/>
    <w:basedOn w:val="a8"/>
    <w:uiPriority w:val="99"/>
    <w:semiHidden/>
    <w:rsid w:val="00A74C81"/>
    <w:rPr>
      <w:rFonts w:ascii="Courier New" w:hAnsi="Courier New" w:cs="Courier New"/>
      <w:sz w:val="20"/>
      <w:szCs w:val="20"/>
    </w:rPr>
  </w:style>
  <w:style w:type="paragraph" w:styleId="HTML2">
    <w:name w:val="HTML Address"/>
    <w:basedOn w:val="a7"/>
    <w:link w:val="HTMLChar"/>
    <w:semiHidden/>
    <w:rsid w:val="00A74C81"/>
    <w:rPr>
      <w:i/>
      <w:iCs/>
    </w:rPr>
  </w:style>
  <w:style w:type="character" w:styleId="HTML3">
    <w:name w:val="HTML Definition"/>
    <w:basedOn w:val="a8"/>
    <w:semiHidden/>
    <w:rsid w:val="00A74C81"/>
    <w:rPr>
      <w:i/>
      <w:iCs/>
    </w:rPr>
  </w:style>
  <w:style w:type="character" w:styleId="HTML4">
    <w:name w:val="HTML Keyboard"/>
    <w:basedOn w:val="a8"/>
    <w:semiHidden/>
    <w:rsid w:val="00A74C81"/>
    <w:rPr>
      <w:rFonts w:ascii="Courier New" w:hAnsi="Courier New" w:cs="Courier New"/>
      <w:sz w:val="20"/>
      <w:szCs w:val="20"/>
    </w:rPr>
  </w:style>
  <w:style w:type="character" w:styleId="HTML5">
    <w:name w:val="HTML Acronym"/>
    <w:basedOn w:val="a8"/>
    <w:semiHidden/>
    <w:rsid w:val="00A74C81"/>
  </w:style>
  <w:style w:type="character" w:styleId="HTML6">
    <w:name w:val="HTML Sample"/>
    <w:basedOn w:val="a8"/>
    <w:semiHidden/>
    <w:rsid w:val="00A74C81"/>
    <w:rPr>
      <w:rFonts w:ascii="Courier New" w:hAnsi="Courier New" w:cs="Courier New"/>
    </w:rPr>
  </w:style>
  <w:style w:type="character" w:styleId="HTML7">
    <w:name w:val="HTML Cite"/>
    <w:basedOn w:val="a8"/>
    <w:semiHidden/>
    <w:rsid w:val="00A74C81"/>
    <w:rPr>
      <w:i/>
      <w:iCs/>
    </w:rPr>
  </w:style>
  <w:style w:type="paragraph" w:styleId="HTML8">
    <w:name w:val="HTML Preformatted"/>
    <w:basedOn w:val="a7"/>
    <w:link w:val="HTMLChar0"/>
    <w:uiPriority w:val="99"/>
    <w:rsid w:val="00A74C81"/>
    <w:rPr>
      <w:rFonts w:ascii="Courier New" w:hAnsi="Courier New" w:cs="Courier New"/>
      <w:sz w:val="20"/>
      <w:szCs w:val="20"/>
    </w:rPr>
  </w:style>
  <w:style w:type="table" w:styleId="12">
    <w:name w:val="Table Web 1"/>
    <w:basedOn w:val="a9"/>
    <w:semiHidden/>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semiHidden/>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semiHidden/>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semiHidden/>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9"/>
    <w:semiHidden/>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semiHidden/>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semiHidden/>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semiHidden/>
    <w:rsid w:val="00A74C81"/>
  </w:style>
  <w:style w:type="paragraph" w:styleId="aff2">
    <w:name w:val="Plain Text"/>
    <w:basedOn w:val="a7"/>
    <w:link w:val="Charc"/>
    <w:rsid w:val="00A74C81"/>
    <w:rPr>
      <w:rFonts w:ascii="宋体" w:hAnsi="Courier New" w:cs="Courier New"/>
    </w:rPr>
  </w:style>
  <w:style w:type="table" w:styleId="aff3">
    <w:name w:val="Table Elegant"/>
    <w:basedOn w:val="a9"/>
    <w:semiHidden/>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semiHidden/>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4">
    <w:name w:val="Table Classic 1"/>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semiHidden/>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semiHidden/>
    <w:rsid w:val="00A74C81"/>
    <w:rPr>
      <w:rFonts w:ascii="Arial" w:hAnsi="Arial"/>
    </w:rPr>
  </w:style>
  <w:style w:type="table" w:styleId="15">
    <w:name w:val="Table Simple 1"/>
    <w:basedOn w:val="a9"/>
    <w:semiHidden/>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semiHidden/>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semiHidden/>
    <w:rsid w:val="00A74C81"/>
    <w:pPr>
      <w:ind w:leftChars="2100" w:left="100"/>
    </w:pPr>
  </w:style>
  <w:style w:type="table" w:styleId="16">
    <w:name w:val="Table Subtle 1"/>
    <w:basedOn w:val="a9"/>
    <w:semiHidden/>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semiHidden/>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9"/>
    <w:semiHidden/>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semiHidden/>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semiHidden/>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semiHidden/>
    <w:rsid w:val="00A74C81"/>
    <w:pPr>
      <w:ind w:left="200" w:hangingChars="200" w:hanging="200"/>
    </w:pPr>
  </w:style>
  <w:style w:type="paragraph" w:styleId="2a">
    <w:name w:val="List 2"/>
    <w:basedOn w:val="a7"/>
    <w:semiHidden/>
    <w:rsid w:val="00A74C81"/>
    <w:pPr>
      <w:ind w:leftChars="200" w:left="100" w:hangingChars="200" w:hanging="200"/>
    </w:pPr>
  </w:style>
  <w:style w:type="paragraph" w:styleId="39">
    <w:name w:val="List 3"/>
    <w:basedOn w:val="a7"/>
    <w:semiHidden/>
    <w:rsid w:val="00A74C81"/>
    <w:pPr>
      <w:ind w:leftChars="400" w:left="100" w:hangingChars="200" w:hanging="200"/>
    </w:pPr>
  </w:style>
  <w:style w:type="paragraph" w:styleId="45">
    <w:name w:val="List 4"/>
    <w:basedOn w:val="a7"/>
    <w:semiHidden/>
    <w:rsid w:val="00A74C81"/>
    <w:pPr>
      <w:ind w:leftChars="600" w:left="100" w:hangingChars="200" w:hanging="200"/>
    </w:pPr>
  </w:style>
  <w:style w:type="paragraph" w:styleId="54">
    <w:name w:val="List 5"/>
    <w:basedOn w:val="a7"/>
    <w:semiHidden/>
    <w:rsid w:val="00A74C81"/>
    <w:pPr>
      <w:ind w:leftChars="800" w:left="100" w:hangingChars="200" w:hanging="200"/>
    </w:pPr>
  </w:style>
  <w:style w:type="paragraph" w:styleId="a">
    <w:name w:val="List Number"/>
    <w:basedOn w:val="a7"/>
    <w:semiHidden/>
    <w:rsid w:val="00A74C81"/>
    <w:pPr>
      <w:numPr>
        <w:numId w:val="11"/>
      </w:numPr>
    </w:pPr>
  </w:style>
  <w:style w:type="paragraph" w:styleId="2">
    <w:name w:val="List Number 2"/>
    <w:basedOn w:val="a7"/>
    <w:rsid w:val="00A74C81"/>
    <w:pPr>
      <w:numPr>
        <w:numId w:val="12"/>
      </w:numPr>
    </w:pPr>
  </w:style>
  <w:style w:type="paragraph" w:styleId="3">
    <w:name w:val="List Number 3"/>
    <w:basedOn w:val="a7"/>
    <w:semiHidden/>
    <w:rsid w:val="00A74C81"/>
    <w:pPr>
      <w:numPr>
        <w:numId w:val="13"/>
      </w:numPr>
    </w:pPr>
  </w:style>
  <w:style w:type="paragraph" w:styleId="4">
    <w:name w:val="List Number 4"/>
    <w:basedOn w:val="a7"/>
    <w:semiHidden/>
    <w:rsid w:val="00A74C81"/>
    <w:pPr>
      <w:numPr>
        <w:numId w:val="14"/>
      </w:numPr>
    </w:pPr>
  </w:style>
  <w:style w:type="paragraph" w:styleId="5">
    <w:name w:val="List Number 5"/>
    <w:basedOn w:val="a7"/>
    <w:semiHidden/>
    <w:rsid w:val="00A74C81"/>
    <w:pPr>
      <w:numPr>
        <w:numId w:val="15"/>
      </w:numPr>
    </w:pPr>
  </w:style>
  <w:style w:type="paragraph" w:styleId="aff9">
    <w:name w:val="List Continue"/>
    <w:basedOn w:val="a7"/>
    <w:semiHidden/>
    <w:rsid w:val="00A74C81"/>
    <w:pPr>
      <w:spacing w:after="120"/>
      <w:ind w:leftChars="200" w:left="420"/>
    </w:pPr>
  </w:style>
  <w:style w:type="paragraph" w:styleId="2b">
    <w:name w:val="List Continue 2"/>
    <w:basedOn w:val="a7"/>
    <w:semiHidden/>
    <w:rsid w:val="00A74C81"/>
    <w:pPr>
      <w:spacing w:after="120"/>
      <w:ind w:leftChars="400" w:left="840"/>
    </w:pPr>
  </w:style>
  <w:style w:type="paragraph" w:styleId="3a">
    <w:name w:val="List Continue 3"/>
    <w:basedOn w:val="a7"/>
    <w:semiHidden/>
    <w:rsid w:val="00A74C81"/>
    <w:pPr>
      <w:spacing w:after="120"/>
      <w:ind w:leftChars="600" w:left="1260"/>
    </w:pPr>
  </w:style>
  <w:style w:type="paragraph" w:styleId="46">
    <w:name w:val="List Continue 4"/>
    <w:basedOn w:val="a7"/>
    <w:semiHidden/>
    <w:rsid w:val="00A74C81"/>
    <w:pPr>
      <w:spacing w:after="120"/>
      <w:ind w:leftChars="800" w:left="1680"/>
    </w:pPr>
  </w:style>
  <w:style w:type="paragraph" w:styleId="55">
    <w:name w:val="List Continue 5"/>
    <w:basedOn w:val="a7"/>
    <w:semiHidden/>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semiHidden/>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semiHidden/>
    <w:rsid w:val="00A74C81"/>
    <w:pPr>
      <w:numPr>
        <w:numId w:val="19"/>
      </w:numPr>
    </w:pPr>
  </w:style>
  <w:style w:type="paragraph" w:styleId="50">
    <w:name w:val="List Bullet 5"/>
    <w:basedOn w:val="a7"/>
    <w:autoRedefine/>
    <w:semiHidden/>
    <w:rsid w:val="00A74C81"/>
    <w:pPr>
      <w:numPr>
        <w:numId w:val="20"/>
      </w:numPr>
    </w:pPr>
  </w:style>
  <w:style w:type="table" w:styleId="18">
    <w:name w:val="Table List 1"/>
    <w:basedOn w:val="a9"/>
    <w:semiHidden/>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semiHidden/>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semiHidden/>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semiHidden/>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semiHidden/>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semiHidden/>
    <w:rsid w:val="00A74C81"/>
    <w:rPr>
      <w:rFonts w:cs="Times New Roman"/>
    </w:rPr>
  </w:style>
  <w:style w:type="paragraph" w:styleId="affc">
    <w:name w:val="Signature"/>
    <w:basedOn w:val="a7"/>
    <w:link w:val="Charf0"/>
    <w:semiHidden/>
    <w:rsid w:val="00A74C81"/>
    <w:pPr>
      <w:ind w:leftChars="2100" w:left="100"/>
    </w:pPr>
  </w:style>
  <w:style w:type="character" w:styleId="affd">
    <w:name w:val="Emphasis"/>
    <w:basedOn w:val="a8"/>
    <w:qFormat/>
    <w:rsid w:val="00A74C81"/>
    <w:rPr>
      <w:i/>
      <w:iCs/>
    </w:rPr>
  </w:style>
  <w:style w:type="paragraph" w:styleId="affe">
    <w:name w:val="Date"/>
    <w:basedOn w:val="a7"/>
    <w:next w:val="a7"/>
    <w:link w:val="Charf1"/>
    <w:rsid w:val="00A74C81"/>
    <w:pPr>
      <w:ind w:leftChars="2500" w:left="100"/>
    </w:pPr>
  </w:style>
  <w:style w:type="table" w:styleId="19">
    <w:name w:val="Table Columns 1"/>
    <w:basedOn w:val="a9"/>
    <w:semiHidden/>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semiHidden/>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semiHidden/>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semiHidden/>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semiHidden/>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semiHidden/>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semiHidden/>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semiHidden/>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semiHidden/>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semiHidden/>
    <w:rsid w:val="00A74C81"/>
    <w:pPr>
      <w:spacing w:after="120"/>
      <w:ind w:leftChars="700" w:left="1440" w:rightChars="700" w:right="1440"/>
    </w:pPr>
  </w:style>
  <w:style w:type="numbering" w:styleId="a3">
    <w:name w:val="Outline List 3"/>
    <w:basedOn w:val="aa"/>
    <w:semiHidden/>
    <w:rsid w:val="00A74C81"/>
    <w:pPr>
      <w:numPr>
        <w:numId w:val="21"/>
      </w:numPr>
    </w:pPr>
  </w:style>
  <w:style w:type="paragraph" w:styleId="afff0">
    <w:name w:val="envelope address"/>
    <w:basedOn w:val="a7"/>
    <w:semiHidden/>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semiHidden/>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semiHidden/>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semiHidden/>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semiHidden/>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
    <w:basedOn w:val="a7"/>
    <w:qFormat/>
    <w:rsid w:val="00A74C81"/>
    <w:pPr>
      <w:ind w:firstLineChars="200" w:firstLine="420"/>
    </w:pPr>
  </w:style>
  <w:style w:type="paragraph" w:styleId="2f0">
    <w:name w:val="Body Text 2"/>
    <w:basedOn w:val="a7"/>
    <w:link w:val="2Char1"/>
    <w:semiHidden/>
    <w:rsid w:val="00A74C81"/>
    <w:pPr>
      <w:spacing w:after="120" w:line="480" w:lineRule="auto"/>
    </w:pPr>
  </w:style>
  <w:style w:type="paragraph" w:styleId="3e">
    <w:name w:val="Body Text 3"/>
    <w:basedOn w:val="a7"/>
    <w:link w:val="3Char0"/>
    <w:semiHidden/>
    <w:rsid w:val="00A74C81"/>
    <w:pPr>
      <w:spacing w:after="120"/>
    </w:pPr>
    <w:rPr>
      <w:sz w:val="16"/>
      <w:szCs w:val="16"/>
    </w:rPr>
  </w:style>
  <w:style w:type="paragraph" w:styleId="2f1">
    <w:name w:val="Body Text Indent 2"/>
    <w:basedOn w:val="a7"/>
    <w:link w:val="2Char2"/>
    <w:semiHidden/>
    <w:rsid w:val="00A74C81"/>
    <w:pPr>
      <w:spacing w:after="120" w:line="480" w:lineRule="auto"/>
      <w:ind w:leftChars="200" w:left="420"/>
    </w:pPr>
  </w:style>
  <w:style w:type="paragraph" w:styleId="3f">
    <w:name w:val="Body Text Indent 3"/>
    <w:basedOn w:val="a7"/>
    <w:link w:val="3Char1"/>
    <w:semiHidden/>
    <w:rsid w:val="00A74C81"/>
    <w:pPr>
      <w:spacing w:after="120"/>
      <w:ind w:leftChars="200" w:left="420"/>
    </w:pPr>
    <w:rPr>
      <w:sz w:val="16"/>
      <w:szCs w:val="16"/>
    </w:rPr>
  </w:style>
  <w:style w:type="paragraph" w:styleId="afffa">
    <w:name w:val="Note Heading"/>
    <w:basedOn w:val="a7"/>
    <w:next w:val="a7"/>
    <w:link w:val="Charf6"/>
    <w:semiHidden/>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b">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semiHidden/>
    <w:rsid w:val="00A74C81"/>
    <w:rPr>
      <w:rFonts w:ascii="Arial" w:eastAsia="宋体" w:hAnsi="Arial"/>
      <w:i/>
      <w:color w:val="auto"/>
      <w:sz w:val="21"/>
      <w:szCs w:val="21"/>
    </w:rPr>
  </w:style>
  <w:style w:type="character" w:customStyle="1" w:styleId="commandkeywords">
    <w:name w:val="command keywords"/>
    <w:semiHidden/>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semiHidden/>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basedOn w:val="a8"/>
    <w:uiPriority w:val="99"/>
    <w:semiHidden/>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c">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rsid w:val="00942FBB"/>
    <w:rPr>
      <w:rFonts w:cs="Arial"/>
      <w:kern w:val="2"/>
      <w:sz w:val="18"/>
      <w:szCs w:val="18"/>
    </w:rPr>
  </w:style>
  <w:style w:type="character" w:customStyle="1" w:styleId="Char7">
    <w:name w:val="批注文字 Char"/>
    <w:basedOn w:val="a8"/>
    <w:link w:val="af7"/>
    <w:rsid w:val="00942FBB"/>
    <w:rPr>
      <w:rFonts w:cs="Arial"/>
      <w:kern w:val="2"/>
      <w:sz w:val="21"/>
      <w:szCs w:val="21"/>
    </w:rPr>
  </w:style>
  <w:style w:type="paragraph" w:customStyle="1" w:styleId="2f2">
    <w:name w:val="题目 2"/>
    <w:next w:val="1c"/>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sh3 Char1,Level 3 Topic Heading Char1,H3 Char"/>
    <w:basedOn w:val="a8"/>
    <w:link w:val="31"/>
    <w:rsid w:val="008D01DE"/>
    <w:rPr>
      <w:rFonts w:ascii="Book Antiqua" w:eastAsia="黑体" w:hAnsi="Book Antiqua" w:cs="宋体"/>
      <w:noProof/>
      <w:sz w:val="32"/>
      <w:szCs w:val="32"/>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uiPriority w:val="99"/>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rsid w:val="00942FBB"/>
    <w:rPr>
      <w:rFonts w:cs="Arial"/>
      <w:kern w:val="2"/>
      <w:sz w:val="2"/>
      <w:szCs w:val="2"/>
    </w:rPr>
  </w:style>
  <w:style w:type="character" w:customStyle="1" w:styleId="Char1">
    <w:name w:val="页脚 Char"/>
    <w:basedOn w:val="a8"/>
    <w:link w:val="af0"/>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rsid w:val="00942FBB"/>
    <w:rPr>
      <w:rFonts w:ascii="Arial" w:hAnsi="Arial" w:cs="Arial"/>
      <w:b/>
      <w:bCs/>
      <w:kern w:val="2"/>
      <w:sz w:val="32"/>
      <w:szCs w:val="32"/>
    </w:rPr>
  </w:style>
  <w:style w:type="character" w:customStyle="1" w:styleId="Char4">
    <w:name w:val="宏文本 Char"/>
    <w:basedOn w:val="a8"/>
    <w:link w:val="af3"/>
    <w:semiHidden/>
    <w:rsid w:val="00942FBB"/>
    <w:rPr>
      <w:rFonts w:ascii="Courier New" w:hAnsi="Courier New" w:cs="Courier New"/>
      <w:kern w:val="2"/>
      <w:sz w:val="24"/>
      <w:szCs w:val="24"/>
    </w:rPr>
  </w:style>
  <w:style w:type="character" w:customStyle="1" w:styleId="Char8">
    <w:name w:val="批注主题 Char"/>
    <w:basedOn w:val="Char7"/>
    <w:link w:val="af9"/>
    <w:rsid w:val="00942FBB"/>
    <w:rPr>
      <w:rFonts w:cs="Arial"/>
      <w:b/>
      <w:bCs/>
      <w:kern w:val="2"/>
      <w:sz w:val="21"/>
      <w:szCs w:val="21"/>
    </w:rPr>
  </w:style>
  <w:style w:type="character" w:customStyle="1" w:styleId="Chara">
    <w:name w:val="尾注文本 Char"/>
    <w:basedOn w:val="a8"/>
    <w:link w:val="afc"/>
    <w:semiHidden/>
    <w:rsid w:val="00942FBB"/>
    <w:rPr>
      <w:rFonts w:cs="Arial"/>
      <w:kern w:val="2"/>
      <w:sz w:val="21"/>
      <w:szCs w:val="21"/>
    </w:rPr>
  </w:style>
  <w:style w:type="character" w:customStyle="1" w:styleId="HTMLChar">
    <w:name w:val="HTML 地址 Char"/>
    <w:basedOn w:val="a8"/>
    <w:link w:val="HTML2"/>
    <w:semiHidden/>
    <w:rsid w:val="00942FBB"/>
    <w:rPr>
      <w:rFonts w:cs="Arial"/>
      <w:i/>
      <w:iCs/>
      <w:kern w:val="2"/>
      <w:sz w:val="21"/>
      <w:szCs w:val="21"/>
    </w:rPr>
  </w:style>
  <w:style w:type="character" w:customStyle="1" w:styleId="Charb">
    <w:name w:val="称呼 Char"/>
    <w:basedOn w:val="a8"/>
    <w:link w:val="aff1"/>
    <w:semiHidden/>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semiHidden/>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semiHidden/>
    <w:rsid w:val="00942FBB"/>
    <w:rPr>
      <w:rFonts w:cs="Arial"/>
      <w:kern w:val="2"/>
      <w:sz w:val="21"/>
      <w:szCs w:val="21"/>
    </w:rPr>
  </w:style>
  <w:style w:type="character" w:customStyle="1" w:styleId="Charf0">
    <w:name w:val="签名 Char"/>
    <w:basedOn w:val="a8"/>
    <w:link w:val="affc"/>
    <w:semiHidden/>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semiHidden/>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semiHidden/>
    <w:rsid w:val="00942FBB"/>
    <w:rPr>
      <w:rFonts w:cs="Arial"/>
      <w:kern w:val="2"/>
      <w:sz w:val="21"/>
      <w:szCs w:val="21"/>
    </w:rPr>
  </w:style>
  <w:style w:type="character" w:customStyle="1" w:styleId="2Char1">
    <w:name w:val="正文文本 2 Char"/>
    <w:basedOn w:val="a8"/>
    <w:link w:val="2f0"/>
    <w:semiHidden/>
    <w:rsid w:val="00942FBB"/>
    <w:rPr>
      <w:rFonts w:cs="Arial"/>
      <w:kern w:val="2"/>
      <w:sz w:val="21"/>
      <w:szCs w:val="21"/>
    </w:rPr>
  </w:style>
  <w:style w:type="character" w:customStyle="1" w:styleId="3Char0">
    <w:name w:val="正文文本 3 Char"/>
    <w:basedOn w:val="a8"/>
    <w:link w:val="3e"/>
    <w:semiHidden/>
    <w:rsid w:val="00942FBB"/>
    <w:rPr>
      <w:rFonts w:cs="Arial"/>
      <w:kern w:val="2"/>
      <w:sz w:val="16"/>
      <w:szCs w:val="16"/>
    </w:rPr>
  </w:style>
  <w:style w:type="character" w:customStyle="1" w:styleId="2Char2">
    <w:name w:val="正文文本缩进 2 Char"/>
    <w:basedOn w:val="a8"/>
    <w:link w:val="2f1"/>
    <w:semiHidden/>
    <w:rsid w:val="00942FBB"/>
    <w:rPr>
      <w:rFonts w:cs="Arial"/>
      <w:kern w:val="2"/>
      <w:sz w:val="21"/>
      <w:szCs w:val="21"/>
    </w:rPr>
  </w:style>
  <w:style w:type="character" w:customStyle="1" w:styleId="3Char1">
    <w:name w:val="正文文本缩进 3 Char"/>
    <w:basedOn w:val="a8"/>
    <w:link w:val="3f"/>
    <w:semiHidden/>
    <w:rsid w:val="00942FBB"/>
    <w:rPr>
      <w:rFonts w:cs="Arial"/>
      <w:kern w:val="2"/>
      <w:sz w:val="16"/>
      <w:szCs w:val="16"/>
    </w:rPr>
  </w:style>
  <w:style w:type="character" w:customStyle="1" w:styleId="Charf6">
    <w:name w:val="注释标题 Char"/>
    <w:basedOn w:val="a8"/>
    <w:link w:val="afffa"/>
    <w:semiHidden/>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8D01DE"/>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d">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e">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0">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color w:val="548DD4" w:themeColor="text2" w:themeTint="99"/>
      <w:kern w:val="2"/>
      <w:sz w:val="21"/>
      <w:szCs w:val="21"/>
      <w:u w:val="single"/>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 w:type="character" w:customStyle="1" w:styleId="uicontrol">
    <w:name w:val="uicontrol"/>
    <w:basedOn w:val="a8"/>
    <w:rsid w:val="00B5475D"/>
  </w:style>
  <w:style w:type="character" w:customStyle="1" w:styleId="parmvalue">
    <w:name w:val="parmvalue"/>
    <w:basedOn w:val="a8"/>
    <w:rsid w:val="00B5475D"/>
  </w:style>
  <w:style w:type="paragraph" w:customStyle="1" w:styleId="-">
    <w:name w:val="正文-不涉及"/>
    <w:basedOn w:val="a7"/>
    <w:link w:val="-Char"/>
    <w:qFormat/>
    <w:rsid w:val="00084202"/>
    <w:pPr>
      <w:widowControl w:val="0"/>
      <w:topLinePunct w:val="0"/>
      <w:autoSpaceDE w:val="0"/>
      <w:autoSpaceDN w:val="0"/>
      <w:snapToGrid/>
      <w:spacing w:before="0" w:after="0" w:line="360" w:lineRule="auto"/>
      <w:ind w:left="0" w:firstLineChars="200" w:firstLine="420"/>
    </w:pPr>
    <w:rPr>
      <w:rFonts w:cs="Times New Roman"/>
      <w:i/>
      <w:snapToGrid w:val="0"/>
      <w:color w:val="0070C0"/>
      <w:kern w:val="0"/>
    </w:rPr>
  </w:style>
  <w:style w:type="character" w:customStyle="1" w:styleId="-Char">
    <w:name w:val="正文-不涉及 Char"/>
    <w:basedOn w:val="a8"/>
    <w:link w:val="-"/>
    <w:rsid w:val="00084202"/>
    <w:rPr>
      <w:i/>
      <w:snapToGrid w:val="0"/>
      <w:color w:val="0070C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3546898">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57749058">
      <w:bodyDiv w:val="1"/>
      <w:marLeft w:val="0"/>
      <w:marRight w:val="0"/>
      <w:marTop w:val="0"/>
      <w:marBottom w:val="0"/>
      <w:divBdr>
        <w:top w:val="none" w:sz="0" w:space="0" w:color="auto"/>
        <w:left w:val="none" w:sz="0" w:space="0" w:color="auto"/>
        <w:bottom w:val="none" w:sz="0" w:space="0" w:color="auto"/>
        <w:right w:val="none" w:sz="0" w:space="0" w:color="auto"/>
      </w:divBdr>
    </w:div>
    <w:div w:id="70810880">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50367411">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172383255">
      <w:bodyDiv w:val="1"/>
      <w:marLeft w:val="0"/>
      <w:marRight w:val="0"/>
      <w:marTop w:val="0"/>
      <w:marBottom w:val="0"/>
      <w:divBdr>
        <w:top w:val="none" w:sz="0" w:space="0" w:color="auto"/>
        <w:left w:val="none" w:sz="0" w:space="0" w:color="auto"/>
        <w:bottom w:val="none" w:sz="0" w:space="0" w:color="auto"/>
        <w:right w:val="none" w:sz="0" w:space="0" w:color="auto"/>
      </w:divBdr>
    </w:div>
    <w:div w:id="173882573">
      <w:bodyDiv w:val="1"/>
      <w:marLeft w:val="0"/>
      <w:marRight w:val="0"/>
      <w:marTop w:val="0"/>
      <w:marBottom w:val="0"/>
      <w:divBdr>
        <w:top w:val="none" w:sz="0" w:space="0" w:color="auto"/>
        <w:left w:val="none" w:sz="0" w:space="0" w:color="auto"/>
        <w:bottom w:val="none" w:sz="0" w:space="0" w:color="auto"/>
        <w:right w:val="none" w:sz="0" w:space="0" w:color="auto"/>
      </w:divBdr>
    </w:div>
    <w:div w:id="181016419">
      <w:bodyDiv w:val="1"/>
      <w:marLeft w:val="0"/>
      <w:marRight w:val="0"/>
      <w:marTop w:val="0"/>
      <w:marBottom w:val="0"/>
      <w:divBdr>
        <w:top w:val="none" w:sz="0" w:space="0" w:color="auto"/>
        <w:left w:val="none" w:sz="0" w:space="0" w:color="auto"/>
        <w:bottom w:val="none" w:sz="0" w:space="0" w:color="auto"/>
        <w:right w:val="none" w:sz="0" w:space="0" w:color="auto"/>
      </w:divBdr>
    </w:div>
    <w:div w:id="204215986">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8342052">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1083473">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73293040">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305401575">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22592317">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42784613">
      <w:bodyDiv w:val="1"/>
      <w:marLeft w:val="0"/>
      <w:marRight w:val="0"/>
      <w:marTop w:val="0"/>
      <w:marBottom w:val="0"/>
      <w:divBdr>
        <w:top w:val="none" w:sz="0" w:space="0" w:color="auto"/>
        <w:left w:val="none" w:sz="0" w:space="0" w:color="auto"/>
        <w:bottom w:val="none" w:sz="0" w:space="0" w:color="auto"/>
        <w:right w:val="none" w:sz="0" w:space="0" w:color="auto"/>
      </w:divBdr>
    </w:div>
    <w:div w:id="369578460">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383142500">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29662724">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60029764">
      <w:bodyDiv w:val="1"/>
      <w:marLeft w:val="0"/>
      <w:marRight w:val="0"/>
      <w:marTop w:val="0"/>
      <w:marBottom w:val="0"/>
      <w:divBdr>
        <w:top w:val="none" w:sz="0" w:space="0" w:color="auto"/>
        <w:left w:val="none" w:sz="0" w:space="0" w:color="auto"/>
        <w:bottom w:val="none" w:sz="0" w:space="0" w:color="auto"/>
        <w:right w:val="none" w:sz="0" w:space="0" w:color="auto"/>
      </w:divBdr>
    </w:div>
    <w:div w:id="460653456">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6194025">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36354225">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59428659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0811993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0699875">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14037482">
      <w:bodyDiv w:val="1"/>
      <w:marLeft w:val="0"/>
      <w:marRight w:val="0"/>
      <w:marTop w:val="0"/>
      <w:marBottom w:val="0"/>
      <w:divBdr>
        <w:top w:val="none" w:sz="0" w:space="0" w:color="auto"/>
        <w:left w:val="none" w:sz="0" w:space="0" w:color="auto"/>
        <w:bottom w:val="none" w:sz="0" w:space="0" w:color="auto"/>
        <w:right w:val="none" w:sz="0" w:space="0" w:color="auto"/>
      </w:divBdr>
    </w:div>
    <w:div w:id="714306569">
      <w:bodyDiv w:val="1"/>
      <w:marLeft w:val="0"/>
      <w:marRight w:val="0"/>
      <w:marTop w:val="0"/>
      <w:marBottom w:val="0"/>
      <w:divBdr>
        <w:top w:val="none" w:sz="0" w:space="0" w:color="auto"/>
        <w:left w:val="none" w:sz="0" w:space="0" w:color="auto"/>
        <w:bottom w:val="none" w:sz="0" w:space="0" w:color="auto"/>
        <w:right w:val="none" w:sz="0" w:space="0" w:color="auto"/>
      </w:divBdr>
    </w:div>
    <w:div w:id="745107428">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09127011">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889071659">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87053638">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44980803">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78136563">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84574327">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0584366">
      <w:bodyDiv w:val="1"/>
      <w:marLeft w:val="0"/>
      <w:marRight w:val="0"/>
      <w:marTop w:val="0"/>
      <w:marBottom w:val="0"/>
      <w:divBdr>
        <w:top w:val="none" w:sz="0" w:space="0" w:color="auto"/>
        <w:left w:val="none" w:sz="0" w:space="0" w:color="auto"/>
        <w:bottom w:val="none" w:sz="0" w:space="0" w:color="auto"/>
        <w:right w:val="none" w:sz="0" w:space="0" w:color="auto"/>
      </w:divBdr>
    </w:div>
    <w:div w:id="1205214302">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38519441">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497101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32639834">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51570231">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64398438">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47384125">
      <w:bodyDiv w:val="1"/>
      <w:marLeft w:val="0"/>
      <w:marRight w:val="0"/>
      <w:marTop w:val="0"/>
      <w:marBottom w:val="0"/>
      <w:divBdr>
        <w:top w:val="none" w:sz="0" w:space="0" w:color="auto"/>
        <w:left w:val="none" w:sz="0" w:space="0" w:color="auto"/>
        <w:bottom w:val="none" w:sz="0" w:space="0" w:color="auto"/>
        <w:right w:val="none" w:sz="0" w:space="0" w:color="auto"/>
      </w:divBdr>
    </w:div>
    <w:div w:id="1448311915">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470905371">
      <w:bodyDiv w:val="1"/>
      <w:marLeft w:val="0"/>
      <w:marRight w:val="0"/>
      <w:marTop w:val="0"/>
      <w:marBottom w:val="0"/>
      <w:divBdr>
        <w:top w:val="none" w:sz="0" w:space="0" w:color="auto"/>
        <w:left w:val="none" w:sz="0" w:space="0" w:color="auto"/>
        <w:bottom w:val="none" w:sz="0" w:space="0" w:color="auto"/>
        <w:right w:val="none" w:sz="0" w:space="0" w:color="auto"/>
      </w:divBdr>
    </w:div>
    <w:div w:id="1487164270">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17962978">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2016512">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67181321">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690430">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33438333">
      <w:bodyDiv w:val="1"/>
      <w:marLeft w:val="0"/>
      <w:marRight w:val="0"/>
      <w:marTop w:val="0"/>
      <w:marBottom w:val="0"/>
      <w:divBdr>
        <w:top w:val="none" w:sz="0" w:space="0" w:color="auto"/>
        <w:left w:val="none" w:sz="0" w:space="0" w:color="auto"/>
        <w:bottom w:val="none" w:sz="0" w:space="0" w:color="auto"/>
        <w:right w:val="none" w:sz="0" w:space="0" w:color="auto"/>
      </w:divBdr>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681589515">
      <w:bodyDiv w:val="1"/>
      <w:marLeft w:val="0"/>
      <w:marRight w:val="0"/>
      <w:marTop w:val="0"/>
      <w:marBottom w:val="0"/>
      <w:divBdr>
        <w:top w:val="none" w:sz="0" w:space="0" w:color="auto"/>
        <w:left w:val="none" w:sz="0" w:space="0" w:color="auto"/>
        <w:bottom w:val="none" w:sz="0" w:space="0" w:color="auto"/>
        <w:right w:val="none" w:sz="0" w:space="0" w:color="auto"/>
      </w:divBdr>
    </w:div>
    <w:div w:id="1708606885">
      <w:bodyDiv w:val="1"/>
      <w:marLeft w:val="0"/>
      <w:marRight w:val="0"/>
      <w:marTop w:val="0"/>
      <w:marBottom w:val="0"/>
      <w:divBdr>
        <w:top w:val="none" w:sz="0" w:space="0" w:color="auto"/>
        <w:left w:val="none" w:sz="0" w:space="0" w:color="auto"/>
        <w:bottom w:val="none" w:sz="0" w:space="0" w:color="auto"/>
        <w:right w:val="none" w:sz="0" w:space="0" w:color="auto"/>
      </w:divBdr>
    </w:div>
    <w:div w:id="1725980355">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0376951">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66488896">
      <w:bodyDiv w:val="1"/>
      <w:marLeft w:val="0"/>
      <w:marRight w:val="0"/>
      <w:marTop w:val="0"/>
      <w:marBottom w:val="0"/>
      <w:divBdr>
        <w:top w:val="none" w:sz="0" w:space="0" w:color="auto"/>
        <w:left w:val="none" w:sz="0" w:space="0" w:color="auto"/>
        <w:bottom w:val="none" w:sz="0" w:space="0" w:color="auto"/>
        <w:right w:val="none" w:sz="0" w:space="0" w:color="auto"/>
      </w:divBdr>
      <w:divsChild>
        <w:div w:id="1335720988">
          <w:marLeft w:val="0"/>
          <w:marRight w:val="0"/>
          <w:marTop w:val="0"/>
          <w:marBottom w:val="0"/>
          <w:divBdr>
            <w:top w:val="none" w:sz="0" w:space="0" w:color="auto"/>
            <w:left w:val="none" w:sz="0" w:space="0" w:color="auto"/>
            <w:bottom w:val="none" w:sz="0" w:space="0" w:color="auto"/>
            <w:right w:val="none" w:sz="0" w:space="0" w:color="auto"/>
          </w:divBdr>
          <w:divsChild>
            <w:div w:id="1126856161">
              <w:marLeft w:val="0"/>
              <w:marRight w:val="0"/>
              <w:marTop w:val="0"/>
              <w:marBottom w:val="0"/>
              <w:divBdr>
                <w:top w:val="none" w:sz="0" w:space="0" w:color="auto"/>
                <w:left w:val="none" w:sz="0" w:space="0" w:color="auto"/>
                <w:bottom w:val="none" w:sz="0" w:space="0" w:color="auto"/>
                <w:right w:val="none" w:sz="0" w:space="0" w:color="auto"/>
              </w:divBdr>
            </w:div>
            <w:div w:id="15161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4257">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792168586">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35148556">
      <w:bodyDiv w:val="1"/>
      <w:marLeft w:val="0"/>
      <w:marRight w:val="0"/>
      <w:marTop w:val="0"/>
      <w:marBottom w:val="0"/>
      <w:divBdr>
        <w:top w:val="none" w:sz="0" w:space="0" w:color="auto"/>
        <w:left w:val="none" w:sz="0" w:space="0" w:color="auto"/>
        <w:bottom w:val="none" w:sz="0" w:space="0" w:color="auto"/>
        <w:right w:val="none" w:sz="0" w:space="0" w:color="auto"/>
      </w:divBdr>
    </w:div>
    <w:div w:id="1844315792">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893737416">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58482732">
      <w:bodyDiv w:val="1"/>
      <w:marLeft w:val="0"/>
      <w:marRight w:val="0"/>
      <w:marTop w:val="0"/>
      <w:marBottom w:val="0"/>
      <w:divBdr>
        <w:top w:val="none" w:sz="0" w:space="0" w:color="auto"/>
        <w:left w:val="none" w:sz="0" w:space="0" w:color="auto"/>
        <w:bottom w:val="none" w:sz="0" w:space="0" w:color="auto"/>
        <w:right w:val="none" w:sz="0" w:space="0" w:color="auto"/>
      </w:divBdr>
    </w:div>
    <w:div w:id="1966307112">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39499644">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25078328">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B06A6-3182-4D37-99E2-A0C91089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26790</TotalTime>
  <Pages>9</Pages>
  <Words>8471</Words>
  <Characters>48288</Characters>
  <Application>Microsoft Office Word</Application>
  <DocSecurity>0</DocSecurity>
  <Lines>402</Lines>
  <Paragraphs>113</Paragraphs>
  <ScaleCrop>false</ScaleCrop>
  <Company>Huawei Technologies Co.,Ltd.</Company>
  <LinksUpToDate>false</LinksUpToDate>
  <CharactersWithSpaces>56646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czf</dc:creator>
  <cp:lastModifiedBy>zhangmin (AF)</cp:lastModifiedBy>
  <cp:revision>708</cp:revision>
  <dcterms:created xsi:type="dcterms:W3CDTF">2016-05-12T06:56:00Z</dcterms:created>
  <dcterms:modified xsi:type="dcterms:W3CDTF">2020-03-28T07:18:00Z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(3)/T7vjoUhUyW4ypRt0yD5kHhLd6kFjzV/kBd0okd3opp+WBPRkpWhP8PCUtvzUzBnXUn70S00
OKWmRF/UGc8xasEqsDoHvRLnbAt+V9kTqRF3vSJFWiJzzXODVnoeCwzUY5FjwgWvSIT6R1Np
+PzmyFqpQ3T63YA5S7G7/tdxVGDVtbGZj5CVC06wlQjMcWQAotmzD62tKMD19qujcM36aHkg
7ii6uG0zuuR1QKpxew</vt:lpwstr>
  </property>
  <property fmtid="{D5CDD505-2E9C-101B-9397-08002B2CF9AE}" pid="12" name="_2015_ms_pID_7253431">
    <vt:lpwstr>j96TJ7W+TxvIq8OyguYYif5WbxPBOVVoQLX5SEHqKTO+rdbAgjSRv4
C3hoIaAkDuVxP/x82G/Kzi3TRS7586xe4A8YsfLmjlzTVhripjcrfDMYafjM2zolz3awFOqD
Qos2kWpnsMFDz0MK/EN9mJHRlBflgBWXaOJdiHrp42Pq9bv++MXMN9WkymeftyStCifgP/Wy
U015WMLZRt+RrHXxJc4tjzdy+7DQDsYIArup</vt:lpwstr>
  </property>
  <property fmtid="{D5CDD505-2E9C-101B-9397-08002B2CF9AE}" pid="13" name="_2015_ms_pID_7253432">
    <vt:lpwstr>7joLAahCSyARxSGFl2wvNeU=</vt:lpwstr>
  </property>
  <property fmtid="{D5CDD505-2E9C-101B-9397-08002B2CF9AE}" pid="14" name="Product&amp;Project Nam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