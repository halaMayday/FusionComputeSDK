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C84" w:rsidRPr="007F3323" w:rsidRDefault="00700C84" w:rsidP="00700C84">
      <w:pPr>
        <w:pStyle w:val="Contents"/>
        <w:tabs>
          <w:tab w:val="left" w:pos="1995"/>
        </w:tabs>
        <w:wordWrap w:val="0"/>
      </w:pPr>
      <w:bookmarkStart w:id="0" w:name="_Toc323050035"/>
      <w:bookmarkStart w:id="1" w:name="_Toc439920432"/>
      <w:bookmarkStart w:id="2" w:name="_Toc509581467"/>
      <w:bookmarkStart w:id="3" w:name="_GoBack"/>
      <w:bookmarkEnd w:id="3"/>
      <w:r w:rsidRPr="007F3323">
        <w:rPr>
          <w:rFonts w:hint="eastAsia"/>
        </w:rPr>
        <w:t>目</w:t>
      </w:r>
      <w:r w:rsidRPr="007F3323">
        <w:rPr>
          <w:rFonts w:hint="eastAsia"/>
        </w:rPr>
        <w:t xml:space="preserve">  </w:t>
      </w:r>
      <w:r w:rsidRPr="007F3323">
        <w:rPr>
          <w:rFonts w:hint="eastAsia"/>
        </w:rPr>
        <w:t>录</w:t>
      </w:r>
    </w:p>
    <w:p w:rsidR="003D4EEF" w:rsidRDefault="00CF6FDF">
      <w:pPr>
        <w:pStyle w:val="10"/>
        <w:tabs>
          <w:tab w:val="right" w:leader="dot" w:pos="9629"/>
        </w:tabs>
        <w:rPr>
          <w:rFonts w:asciiTheme="minorHAnsi" w:eastAsiaTheme="minorEastAsia" w:hAnsiTheme="minorHAnsi" w:cstheme="minorBidi"/>
          <w:b w:val="0"/>
          <w:bCs w:val="0"/>
          <w:noProof/>
          <w:sz w:val="21"/>
          <w:szCs w:val="22"/>
        </w:rPr>
      </w:pPr>
      <w:r>
        <w:rPr>
          <w:b w:val="0"/>
          <w:bCs w:val="0"/>
        </w:rPr>
        <w:fldChar w:fldCharType="begin"/>
      </w:r>
      <w:r w:rsidR="00700C84">
        <w:rPr>
          <w:b w:val="0"/>
          <w:bCs w:val="0"/>
        </w:rPr>
        <w:instrText xml:space="preserve"> TOC \o "1-5" \h \z </w:instrText>
      </w:r>
      <w:r>
        <w:rPr>
          <w:b w:val="0"/>
          <w:bCs w:val="0"/>
        </w:rPr>
        <w:fldChar w:fldCharType="separate"/>
      </w:r>
      <w:hyperlink w:anchor="_Toc28629840" w:history="1">
        <w:r w:rsidR="003D4EEF" w:rsidRPr="008A5871">
          <w:rPr>
            <w:rStyle w:val="af2"/>
            <w:noProof/>
          </w:rPr>
          <w:t>7</w:t>
        </w:r>
        <w:r w:rsidR="003D4EEF" w:rsidRPr="008A5871">
          <w:rPr>
            <w:rStyle w:val="af2"/>
            <w:rFonts w:hint="eastAsia"/>
            <w:noProof/>
          </w:rPr>
          <w:t xml:space="preserve"> </w:t>
        </w:r>
        <w:r w:rsidR="003D4EEF" w:rsidRPr="008A5871">
          <w:rPr>
            <w:rStyle w:val="af2"/>
            <w:rFonts w:hint="eastAsia"/>
            <w:noProof/>
          </w:rPr>
          <w:t>错误码描述</w:t>
        </w:r>
        <w:r w:rsidR="003D4EEF">
          <w:rPr>
            <w:noProof/>
            <w:webHidden/>
          </w:rPr>
          <w:tab/>
        </w:r>
        <w:r w:rsidR="003D4EEF">
          <w:rPr>
            <w:noProof/>
            <w:webHidden/>
          </w:rPr>
          <w:fldChar w:fldCharType="begin"/>
        </w:r>
        <w:r w:rsidR="003D4EEF">
          <w:rPr>
            <w:noProof/>
            <w:webHidden/>
          </w:rPr>
          <w:instrText xml:space="preserve"> PAGEREF _Toc28629840 \h </w:instrText>
        </w:r>
        <w:r w:rsidR="003D4EEF">
          <w:rPr>
            <w:noProof/>
            <w:webHidden/>
          </w:rPr>
        </w:r>
        <w:r w:rsidR="003D4EEF">
          <w:rPr>
            <w:noProof/>
            <w:webHidden/>
          </w:rPr>
          <w:fldChar w:fldCharType="separate"/>
        </w:r>
        <w:r w:rsidR="003D4EEF">
          <w:rPr>
            <w:noProof/>
            <w:webHidden/>
          </w:rPr>
          <w:t>1</w:t>
        </w:r>
        <w:r w:rsidR="003D4EEF">
          <w:rPr>
            <w:noProof/>
            <w:webHidden/>
          </w:rPr>
          <w:fldChar w:fldCharType="end"/>
        </w:r>
      </w:hyperlink>
    </w:p>
    <w:p w:rsidR="003D4EEF" w:rsidRDefault="007061EF">
      <w:pPr>
        <w:pStyle w:val="22"/>
        <w:tabs>
          <w:tab w:val="right" w:leader="dot" w:pos="9629"/>
        </w:tabs>
        <w:ind w:left="630"/>
        <w:rPr>
          <w:rFonts w:asciiTheme="minorHAnsi" w:eastAsiaTheme="minorEastAsia" w:hAnsiTheme="minorHAnsi" w:cstheme="minorBidi"/>
          <w:sz w:val="21"/>
          <w:szCs w:val="22"/>
        </w:rPr>
      </w:pPr>
      <w:hyperlink w:anchor="_Toc28629841" w:history="1">
        <w:r w:rsidR="003D4EEF" w:rsidRPr="008A5871">
          <w:rPr>
            <w:rStyle w:val="af2"/>
            <w:snapToGrid w:val="0"/>
          </w:rPr>
          <w:t>7.1</w:t>
        </w:r>
        <w:r w:rsidR="003D4EEF" w:rsidRPr="008A5871">
          <w:rPr>
            <w:rStyle w:val="af2"/>
            <w:rFonts w:hint="eastAsia"/>
          </w:rPr>
          <w:t xml:space="preserve"> </w:t>
        </w:r>
        <w:r w:rsidR="003D4EEF" w:rsidRPr="008A5871">
          <w:rPr>
            <w:rStyle w:val="af2"/>
            <w:rFonts w:hint="eastAsia"/>
          </w:rPr>
          <w:t>公共错误码定义</w:t>
        </w:r>
        <w:r w:rsidR="003D4EEF">
          <w:rPr>
            <w:webHidden/>
          </w:rPr>
          <w:tab/>
        </w:r>
        <w:r w:rsidR="003D4EEF">
          <w:rPr>
            <w:webHidden/>
          </w:rPr>
          <w:fldChar w:fldCharType="begin"/>
        </w:r>
        <w:r w:rsidR="003D4EEF">
          <w:rPr>
            <w:webHidden/>
          </w:rPr>
          <w:instrText xml:space="preserve"> PAGEREF _Toc28629841 \h </w:instrText>
        </w:r>
        <w:r w:rsidR="003D4EEF">
          <w:rPr>
            <w:webHidden/>
          </w:rPr>
        </w:r>
        <w:r w:rsidR="003D4EEF">
          <w:rPr>
            <w:webHidden/>
          </w:rPr>
          <w:fldChar w:fldCharType="separate"/>
        </w:r>
        <w:r w:rsidR="003D4EEF">
          <w:rPr>
            <w:webHidden/>
          </w:rPr>
          <w:t>1</w:t>
        </w:r>
        <w:r w:rsidR="003D4EEF">
          <w:rPr>
            <w:webHidden/>
          </w:rPr>
          <w:fldChar w:fldCharType="end"/>
        </w:r>
      </w:hyperlink>
    </w:p>
    <w:p w:rsidR="003D4EEF" w:rsidRDefault="007061EF">
      <w:pPr>
        <w:pStyle w:val="22"/>
        <w:tabs>
          <w:tab w:val="right" w:leader="dot" w:pos="9629"/>
        </w:tabs>
        <w:ind w:left="630"/>
        <w:rPr>
          <w:rFonts w:asciiTheme="minorHAnsi" w:eastAsiaTheme="minorEastAsia" w:hAnsiTheme="minorHAnsi" w:cstheme="minorBidi"/>
          <w:sz w:val="21"/>
          <w:szCs w:val="22"/>
        </w:rPr>
      </w:pPr>
      <w:hyperlink w:anchor="_Toc28629842" w:history="1">
        <w:r w:rsidR="003D4EEF" w:rsidRPr="008A5871">
          <w:rPr>
            <w:rStyle w:val="af2"/>
            <w:snapToGrid w:val="0"/>
          </w:rPr>
          <w:t>7.2</w:t>
        </w:r>
        <w:r w:rsidR="003D4EEF" w:rsidRPr="008A5871">
          <w:rPr>
            <w:rStyle w:val="af2"/>
            <w:rFonts w:hint="eastAsia"/>
          </w:rPr>
          <w:t xml:space="preserve"> </w:t>
        </w:r>
        <w:r w:rsidR="003D4EEF" w:rsidRPr="008A5871">
          <w:rPr>
            <w:rStyle w:val="af2"/>
            <w:rFonts w:hint="eastAsia"/>
          </w:rPr>
          <w:t>计算资源（站点、集群、虚拟机）管理错误码定义</w:t>
        </w:r>
        <w:r w:rsidR="003D4EEF" w:rsidRPr="008A5871">
          <w:rPr>
            <w:rStyle w:val="af2"/>
          </w:rPr>
          <w:t>:</w:t>
        </w:r>
        <w:r w:rsidR="003D4EEF">
          <w:rPr>
            <w:webHidden/>
          </w:rPr>
          <w:tab/>
        </w:r>
        <w:r w:rsidR="003D4EEF">
          <w:rPr>
            <w:webHidden/>
          </w:rPr>
          <w:fldChar w:fldCharType="begin"/>
        </w:r>
        <w:r w:rsidR="003D4EEF">
          <w:rPr>
            <w:webHidden/>
          </w:rPr>
          <w:instrText xml:space="preserve"> PAGEREF _Toc28629842 \h </w:instrText>
        </w:r>
        <w:r w:rsidR="003D4EEF">
          <w:rPr>
            <w:webHidden/>
          </w:rPr>
        </w:r>
        <w:r w:rsidR="003D4EEF">
          <w:rPr>
            <w:webHidden/>
          </w:rPr>
          <w:fldChar w:fldCharType="separate"/>
        </w:r>
        <w:r w:rsidR="003D4EEF">
          <w:rPr>
            <w:webHidden/>
          </w:rPr>
          <w:t>2</w:t>
        </w:r>
        <w:r w:rsidR="003D4EEF">
          <w:rPr>
            <w:webHidden/>
          </w:rPr>
          <w:fldChar w:fldCharType="end"/>
        </w:r>
      </w:hyperlink>
    </w:p>
    <w:p w:rsidR="003D4EEF" w:rsidRDefault="007061EF">
      <w:pPr>
        <w:pStyle w:val="22"/>
        <w:tabs>
          <w:tab w:val="right" w:leader="dot" w:pos="9629"/>
        </w:tabs>
        <w:ind w:left="630"/>
        <w:rPr>
          <w:rFonts w:asciiTheme="minorHAnsi" w:eastAsiaTheme="minorEastAsia" w:hAnsiTheme="minorHAnsi" w:cstheme="minorBidi"/>
          <w:sz w:val="21"/>
          <w:szCs w:val="22"/>
        </w:rPr>
      </w:pPr>
      <w:hyperlink w:anchor="_Toc28629843" w:history="1">
        <w:r w:rsidR="003D4EEF" w:rsidRPr="008A5871">
          <w:rPr>
            <w:rStyle w:val="af2"/>
            <w:snapToGrid w:val="0"/>
          </w:rPr>
          <w:t>7.3</w:t>
        </w:r>
        <w:r w:rsidR="003D4EEF" w:rsidRPr="008A5871">
          <w:rPr>
            <w:rStyle w:val="af2"/>
            <w:rFonts w:hint="eastAsia"/>
          </w:rPr>
          <w:t xml:space="preserve"> </w:t>
        </w:r>
        <w:r w:rsidR="003D4EEF" w:rsidRPr="008A5871">
          <w:rPr>
            <w:rStyle w:val="af2"/>
            <w:rFonts w:hint="eastAsia"/>
          </w:rPr>
          <w:t>节点管理（</w:t>
        </w:r>
        <w:r w:rsidR="003D4EEF" w:rsidRPr="008A5871">
          <w:rPr>
            <w:rStyle w:val="af2"/>
          </w:rPr>
          <w:t>NM</w:t>
        </w:r>
        <w:r w:rsidR="003D4EEF" w:rsidRPr="008A5871">
          <w:rPr>
            <w:rStyle w:val="af2"/>
            <w:rFonts w:hint="eastAsia"/>
          </w:rPr>
          <w:t>）错误码</w:t>
        </w:r>
        <w:r w:rsidR="003D4EEF">
          <w:rPr>
            <w:webHidden/>
          </w:rPr>
          <w:tab/>
        </w:r>
        <w:r w:rsidR="003D4EEF">
          <w:rPr>
            <w:webHidden/>
          </w:rPr>
          <w:fldChar w:fldCharType="begin"/>
        </w:r>
        <w:r w:rsidR="003D4EEF">
          <w:rPr>
            <w:webHidden/>
          </w:rPr>
          <w:instrText xml:space="preserve"> PAGEREF _Toc28629843 \h </w:instrText>
        </w:r>
        <w:r w:rsidR="003D4EEF">
          <w:rPr>
            <w:webHidden/>
          </w:rPr>
        </w:r>
        <w:r w:rsidR="003D4EEF">
          <w:rPr>
            <w:webHidden/>
          </w:rPr>
          <w:fldChar w:fldCharType="separate"/>
        </w:r>
        <w:r w:rsidR="003D4EEF">
          <w:rPr>
            <w:webHidden/>
          </w:rPr>
          <w:t>12</w:t>
        </w:r>
        <w:r w:rsidR="003D4EEF">
          <w:rPr>
            <w:webHidden/>
          </w:rPr>
          <w:fldChar w:fldCharType="end"/>
        </w:r>
      </w:hyperlink>
    </w:p>
    <w:p w:rsidR="003D4EEF" w:rsidRDefault="007061EF">
      <w:pPr>
        <w:pStyle w:val="22"/>
        <w:tabs>
          <w:tab w:val="right" w:leader="dot" w:pos="9629"/>
        </w:tabs>
        <w:ind w:left="630"/>
        <w:rPr>
          <w:rFonts w:asciiTheme="minorHAnsi" w:eastAsiaTheme="minorEastAsia" w:hAnsiTheme="minorHAnsi" w:cstheme="minorBidi"/>
          <w:sz w:val="21"/>
          <w:szCs w:val="22"/>
        </w:rPr>
      </w:pPr>
      <w:hyperlink w:anchor="_Toc28629844" w:history="1">
        <w:r w:rsidR="003D4EEF" w:rsidRPr="008A5871">
          <w:rPr>
            <w:rStyle w:val="af2"/>
            <w:snapToGrid w:val="0"/>
          </w:rPr>
          <w:t>7.4</w:t>
        </w:r>
        <w:r w:rsidR="003D4EEF" w:rsidRPr="008A5871">
          <w:rPr>
            <w:rStyle w:val="af2"/>
            <w:rFonts w:hint="eastAsia"/>
          </w:rPr>
          <w:t xml:space="preserve"> </w:t>
        </w:r>
        <w:r w:rsidR="003D4EEF" w:rsidRPr="008A5871">
          <w:rPr>
            <w:rStyle w:val="af2"/>
            <w:rFonts w:hint="eastAsia"/>
          </w:rPr>
          <w:t>用户、角色错误码</w:t>
        </w:r>
        <w:r w:rsidR="003D4EEF">
          <w:rPr>
            <w:webHidden/>
          </w:rPr>
          <w:tab/>
        </w:r>
        <w:r w:rsidR="003D4EEF">
          <w:rPr>
            <w:webHidden/>
          </w:rPr>
          <w:fldChar w:fldCharType="begin"/>
        </w:r>
        <w:r w:rsidR="003D4EEF">
          <w:rPr>
            <w:webHidden/>
          </w:rPr>
          <w:instrText xml:space="preserve"> PAGEREF _Toc28629844 \h </w:instrText>
        </w:r>
        <w:r w:rsidR="003D4EEF">
          <w:rPr>
            <w:webHidden/>
          </w:rPr>
        </w:r>
        <w:r w:rsidR="003D4EEF">
          <w:rPr>
            <w:webHidden/>
          </w:rPr>
          <w:fldChar w:fldCharType="separate"/>
        </w:r>
        <w:r w:rsidR="003D4EEF">
          <w:rPr>
            <w:webHidden/>
          </w:rPr>
          <w:t>14</w:t>
        </w:r>
        <w:r w:rsidR="003D4EEF">
          <w:rPr>
            <w:webHidden/>
          </w:rPr>
          <w:fldChar w:fldCharType="end"/>
        </w:r>
      </w:hyperlink>
    </w:p>
    <w:p w:rsidR="003D4EEF" w:rsidRDefault="007061EF">
      <w:pPr>
        <w:pStyle w:val="22"/>
        <w:tabs>
          <w:tab w:val="right" w:leader="dot" w:pos="9629"/>
        </w:tabs>
        <w:ind w:left="630"/>
        <w:rPr>
          <w:rFonts w:asciiTheme="minorHAnsi" w:eastAsiaTheme="minorEastAsia" w:hAnsiTheme="minorHAnsi" w:cstheme="minorBidi"/>
          <w:sz w:val="21"/>
          <w:szCs w:val="22"/>
        </w:rPr>
      </w:pPr>
      <w:hyperlink w:anchor="_Toc28629845" w:history="1">
        <w:r w:rsidR="003D4EEF" w:rsidRPr="008A5871">
          <w:rPr>
            <w:rStyle w:val="af2"/>
            <w:snapToGrid w:val="0"/>
          </w:rPr>
          <w:t>7.5</w:t>
        </w:r>
        <w:r w:rsidR="003D4EEF" w:rsidRPr="008A5871">
          <w:rPr>
            <w:rStyle w:val="af2"/>
            <w:rFonts w:hint="eastAsia"/>
          </w:rPr>
          <w:t xml:space="preserve"> </w:t>
        </w:r>
        <w:r w:rsidR="003D4EEF" w:rsidRPr="008A5871">
          <w:rPr>
            <w:rStyle w:val="af2"/>
            <w:rFonts w:hint="eastAsia"/>
          </w:rPr>
          <w:t>告警管理（</w:t>
        </w:r>
        <w:r w:rsidR="003D4EEF" w:rsidRPr="008A5871">
          <w:rPr>
            <w:rStyle w:val="af2"/>
          </w:rPr>
          <w:t>FM</w:t>
        </w:r>
        <w:r w:rsidR="003D4EEF" w:rsidRPr="008A5871">
          <w:rPr>
            <w:rStyle w:val="af2"/>
            <w:rFonts w:hint="eastAsia"/>
          </w:rPr>
          <w:t>）错误码</w:t>
        </w:r>
        <w:r w:rsidR="003D4EEF">
          <w:rPr>
            <w:webHidden/>
          </w:rPr>
          <w:tab/>
        </w:r>
        <w:r w:rsidR="003D4EEF">
          <w:rPr>
            <w:webHidden/>
          </w:rPr>
          <w:fldChar w:fldCharType="begin"/>
        </w:r>
        <w:r w:rsidR="003D4EEF">
          <w:rPr>
            <w:webHidden/>
          </w:rPr>
          <w:instrText xml:space="preserve"> PAGEREF _Toc28629845 \h </w:instrText>
        </w:r>
        <w:r w:rsidR="003D4EEF">
          <w:rPr>
            <w:webHidden/>
          </w:rPr>
        </w:r>
        <w:r w:rsidR="003D4EEF">
          <w:rPr>
            <w:webHidden/>
          </w:rPr>
          <w:fldChar w:fldCharType="separate"/>
        </w:r>
        <w:r w:rsidR="003D4EEF">
          <w:rPr>
            <w:webHidden/>
          </w:rPr>
          <w:t>16</w:t>
        </w:r>
        <w:r w:rsidR="003D4EEF">
          <w:rPr>
            <w:webHidden/>
          </w:rPr>
          <w:fldChar w:fldCharType="end"/>
        </w:r>
      </w:hyperlink>
    </w:p>
    <w:p w:rsidR="003D4EEF" w:rsidRDefault="007061EF">
      <w:pPr>
        <w:pStyle w:val="22"/>
        <w:tabs>
          <w:tab w:val="right" w:leader="dot" w:pos="9629"/>
        </w:tabs>
        <w:ind w:left="630"/>
        <w:rPr>
          <w:rFonts w:asciiTheme="minorHAnsi" w:eastAsiaTheme="minorEastAsia" w:hAnsiTheme="minorHAnsi" w:cstheme="minorBidi"/>
          <w:sz w:val="21"/>
          <w:szCs w:val="22"/>
        </w:rPr>
      </w:pPr>
      <w:hyperlink w:anchor="_Toc28629846" w:history="1">
        <w:r w:rsidR="003D4EEF" w:rsidRPr="008A5871">
          <w:rPr>
            <w:rStyle w:val="af2"/>
            <w:snapToGrid w:val="0"/>
          </w:rPr>
          <w:t>7.6</w:t>
        </w:r>
        <w:r w:rsidR="003D4EEF" w:rsidRPr="008A5871">
          <w:rPr>
            <w:rStyle w:val="af2"/>
            <w:rFonts w:hint="eastAsia"/>
          </w:rPr>
          <w:t xml:space="preserve"> </w:t>
        </w:r>
        <w:r w:rsidR="003D4EEF" w:rsidRPr="008A5871">
          <w:rPr>
            <w:rStyle w:val="af2"/>
            <w:rFonts w:hint="eastAsia"/>
          </w:rPr>
          <w:t>任务错误码</w:t>
        </w:r>
        <w:r w:rsidR="003D4EEF">
          <w:rPr>
            <w:webHidden/>
          </w:rPr>
          <w:tab/>
        </w:r>
        <w:r w:rsidR="003D4EEF">
          <w:rPr>
            <w:webHidden/>
          </w:rPr>
          <w:fldChar w:fldCharType="begin"/>
        </w:r>
        <w:r w:rsidR="003D4EEF">
          <w:rPr>
            <w:webHidden/>
          </w:rPr>
          <w:instrText xml:space="preserve"> PAGEREF _Toc28629846 \h </w:instrText>
        </w:r>
        <w:r w:rsidR="003D4EEF">
          <w:rPr>
            <w:webHidden/>
          </w:rPr>
        </w:r>
        <w:r w:rsidR="003D4EEF">
          <w:rPr>
            <w:webHidden/>
          </w:rPr>
          <w:fldChar w:fldCharType="separate"/>
        </w:r>
        <w:r w:rsidR="003D4EEF">
          <w:rPr>
            <w:webHidden/>
          </w:rPr>
          <w:t>16</w:t>
        </w:r>
        <w:r w:rsidR="003D4EEF">
          <w:rPr>
            <w:webHidden/>
          </w:rPr>
          <w:fldChar w:fldCharType="end"/>
        </w:r>
      </w:hyperlink>
    </w:p>
    <w:p w:rsidR="00726384" w:rsidRDefault="00CF6FDF" w:rsidP="00700C84">
      <w:r>
        <w:fldChar w:fldCharType="end"/>
      </w:r>
    </w:p>
    <w:p w:rsidR="00726384" w:rsidRPr="00726384" w:rsidRDefault="00726384" w:rsidP="00726384"/>
    <w:p w:rsidR="00726384" w:rsidRPr="00726384" w:rsidRDefault="00726384" w:rsidP="00726384"/>
    <w:p w:rsidR="00726384" w:rsidRPr="00726384" w:rsidRDefault="00726384" w:rsidP="00726384"/>
    <w:p w:rsidR="00726384" w:rsidRPr="00726384" w:rsidRDefault="00726384" w:rsidP="00726384"/>
    <w:p w:rsidR="00726384" w:rsidRPr="00726384" w:rsidRDefault="00726384" w:rsidP="00726384"/>
    <w:p w:rsidR="00726384" w:rsidRPr="00726384" w:rsidRDefault="00726384" w:rsidP="00726384"/>
    <w:p w:rsidR="00726384" w:rsidRPr="00726384" w:rsidRDefault="00726384" w:rsidP="00726384"/>
    <w:p w:rsidR="00726384" w:rsidRPr="00726384" w:rsidRDefault="00726384" w:rsidP="00726384"/>
    <w:p w:rsidR="00726384" w:rsidRPr="00726384" w:rsidRDefault="00726384" w:rsidP="00726384"/>
    <w:p w:rsidR="00726384" w:rsidRPr="00726384" w:rsidRDefault="00726384" w:rsidP="00726384"/>
    <w:p w:rsidR="00726384" w:rsidRPr="00726384" w:rsidRDefault="00726384" w:rsidP="00726384"/>
    <w:p w:rsidR="002C763D" w:rsidRDefault="002C763D" w:rsidP="003D4EEF">
      <w:pPr>
        <w:ind w:left="0"/>
      </w:pPr>
    </w:p>
    <w:p w:rsidR="002C763D" w:rsidRPr="002C763D" w:rsidRDefault="002C763D" w:rsidP="002C763D"/>
    <w:p w:rsidR="002C763D" w:rsidRPr="002C763D" w:rsidRDefault="002C763D" w:rsidP="002C763D"/>
    <w:p w:rsidR="002C763D" w:rsidRPr="002C763D" w:rsidRDefault="002C763D" w:rsidP="002C763D"/>
    <w:p w:rsidR="002C763D" w:rsidRPr="002C763D" w:rsidRDefault="002C763D" w:rsidP="002C763D"/>
    <w:p w:rsidR="002C763D" w:rsidRPr="002C763D" w:rsidRDefault="002C763D" w:rsidP="002C763D"/>
    <w:p w:rsidR="002C763D" w:rsidRDefault="002C763D" w:rsidP="002C763D"/>
    <w:p w:rsidR="002C763D" w:rsidRDefault="002C763D" w:rsidP="002C763D"/>
    <w:p w:rsidR="002C763D" w:rsidRDefault="002C763D" w:rsidP="002C763D"/>
    <w:p w:rsidR="002C763D" w:rsidRPr="002C763D" w:rsidRDefault="002C763D" w:rsidP="002C763D"/>
    <w:p w:rsidR="002C763D" w:rsidRDefault="002C763D" w:rsidP="002C763D"/>
    <w:p w:rsidR="002C763D" w:rsidRDefault="002C763D" w:rsidP="002C763D"/>
    <w:p w:rsidR="002C763D" w:rsidRDefault="002C763D" w:rsidP="002C763D"/>
    <w:p w:rsidR="002C763D" w:rsidRPr="002C763D" w:rsidRDefault="002C763D" w:rsidP="002C763D"/>
    <w:p w:rsidR="002C763D" w:rsidRPr="002C763D" w:rsidRDefault="002C763D" w:rsidP="002C763D"/>
    <w:p w:rsidR="002C763D" w:rsidRDefault="002C763D" w:rsidP="002C763D"/>
    <w:p w:rsidR="002C763D" w:rsidRDefault="002C763D" w:rsidP="002C763D"/>
    <w:p w:rsidR="00700C84" w:rsidRPr="002C763D" w:rsidRDefault="00700C84" w:rsidP="002C763D">
      <w:pPr>
        <w:sectPr w:rsidR="00700C84" w:rsidRPr="002C763D" w:rsidSect="00CC3597">
          <w:headerReference w:type="even" r:id="rId8"/>
          <w:headerReference w:type="default" r:id="rId9"/>
          <w:footerReference w:type="default" r:id="rId10"/>
          <w:pgSz w:w="11907" w:h="16840" w:code="9"/>
          <w:pgMar w:top="1701" w:right="1134" w:bottom="1701" w:left="1134" w:header="567" w:footer="567" w:gutter="0"/>
          <w:pgNumType w:fmt="lowerRoman" w:start="1"/>
          <w:cols w:space="425"/>
          <w:docGrid w:linePitch="312"/>
        </w:sectPr>
      </w:pPr>
    </w:p>
    <w:p w:rsidR="00942FBB" w:rsidRPr="007F3323" w:rsidRDefault="00942FBB" w:rsidP="00E001B3">
      <w:pPr>
        <w:pStyle w:val="1"/>
      </w:pPr>
      <w:bookmarkStart w:id="4" w:name="_Toc28629840"/>
      <w:r w:rsidRPr="007F3323">
        <w:lastRenderedPageBreak/>
        <w:t>错误码描述</w:t>
      </w:r>
      <w:bookmarkEnd w:id="0"/>
      <w:bookmarkEnd w:id="1"/>
      <w:bookmarkEnd w:id="2"/>
      <w:bookmarkEnd w:id="4"/>
    </w:p>
    <w:p w:rsidR="00942FBB" w:rsidRPr="007F3323" w:rsidRDefault="00942FBB" w:rsidP="00016746">
      <w:pPr>
        <w:pStyle w:val="21"/>
      </w:pPr>
      <w:bookmarkStart w:id="5" w:name="_Toc323050036"/>
      <w:bookmarkStart w:id="6" w:name="_Toc439920433"/>
      <w:bookmarkStart w:id="7" w:name="_Toc509581468"/>
      <w:bookmarkStart w:id="8" w:name="_Toc28629841"/>
      <w:r w:rsidRPr="007F3323">
        <w:t>公共错误码定义</w:t>
      </w:r>
      <w:bookmarkEnd w:id="5"/>
      <w:bookmarkEnd w:id="6"/>
      <w:bookmarkEnd w:id="7"/>
      <w:bookmarkEnd w:id="8"/>
    </w:p>
    <w:tbl>
      <w:tblPr>
        <w:tblStyle w:val="ab"/>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2356"/>
        <w:gridCol w:w="5101"/>
      </w:tblGrid>
      <w:tr w:rsidR="00942FBB" w:rsidRPr="007F3323" w:rsidTr="00EB602D">
        <w:trPr>
          <w:tblHeader/>
        </w:trPr>
        <w:tc>
          <w:tcPr>
            <w:tcW w:w="2206" w:type="dxa"/>
            <w:shd w:val="clear" w:color="auto" w:fill="D9D9D9" w:themeFill="background1" w:themeFillShade="D9"/>
          </w:tcPr>
          <w:p w:rsidR="00942FBB" w:rsidRPr="007F3323" w:rsidRDefault="00942FBB" w:rsidP="00EB602D">
            <w:pPr>
              <w:pStyle w:val="TableHeading"/>
            </w:pPr>
            <w:r w:rsidRPr="007F3323">
              <w:t>http</w:t>
            </w:r>
            <w:r w:rsidRPr="007F3323">
              <w:t>响应错误码</w:t>
            </w:r>
          </w:p>
        </w:tc>
        <w:tc>
          <w:tcPr>
            <w:tcW w:w="2375" w:type="dxa"/>
            <w:shd w:val="clear" w:color="auto" w:fill="D9D9D9" w:themeFill="background1" w:themeFillShade="D9"/>
          </w:tcPr>
          <w:p w:rsidR="00942FBB" w:rsidRPr="007F3323" w:rsidRDefault="00942FBB" w:rsidP="00EB602D">
            <w:pPr>
              <w:pStyle w:val="TableHeading"/>
            </w:pPr>
            <w:r w:rsidRPr="007F3323">
              <w:t>错误码</w:t>
            </w:r>
          </w:p>
        </w:tc>
        <w:tc>
          <w:tcPr>
            <w:tcW w:w="5161" w:type="dxa"/>
            <w:shd w:val="clear" w:color="auto" w:fill="D9D9D9" w:themeFill="background1" w:themeFillShade="D9"/>
          </w:tcPr>
          <w:p w:rsidR="00942FBB" w:rsidRPr="007F3323" w:rsidRDefault="00942FBB" w:rsidP="00EB602D">
            <w:pPr>
              <w:pStyle w:val="TableHeading"/>
            </w:pPr>
            <w:r w:rsidRPr="007F3323">
              <w:t>描述</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10000001</w:t>
            </w:r>
          </w:p>
        </w:tc>
        <w:tc>
          <w:tcPr>
            <w:tcW w:w="5161" w:type="dxa"/>
          </w:tcPr>
          <w:p w:rsidR="00942FBB" w:rsidRPr="007F3323" w:rsidRDefault="00942FBB" w:rsidP="00B2040C">
            <w:pPr>
              <w:pStyle w:val="TableText"/>
            </w:pPr>
            <w:r w:rsidRPr="007F3323">
              <w:t>请求消息格式非法</w:t>
            </w:r>
          </w:p>
        </w:tc>
      </w:tr>
      <w:tr w:rsidR="00942FBB" w:rsidRPr="007F3323" w:rsidTr="00042900">
        <w:tc>
          <w:tcPr>
            <w:tcW w:w="2206" w:type="dxa"/>
          </w:tcPr>
          <w:p w:rsidR="00942FBB" w:rsidRPr="007F3323" w:rsidRDefault="00942FBB" w:rsidP="00EB602D">
            <w:pPr>
              <w:pStyle w:val="TableText"/>
            </w:pPr>
            <w:r w:rsidRPr="007F3323">
              <w:t>401</w:t>
            </w:r>
          </w:p>
        </w:tc>
        <w:tc>
          <w:tcPr>
            <w:tcW w:w="2375" w:type="dxa"/>
          </w:tcPr>
          <w:p w:rsidR="00942FBB" w:rsidRPr="007F3323" w:rsidRDefault="00942FBB" w:rsidP="00EB602D">
            <w:pPr>
              <w:pStyle w:val="TableText"/>
              <w:rPr>
                <w:b/>
              </w:rPr>
            </w:pPr>
            <w:r w:rsidRPr="007F3323">
              <w:t>10000002</w:t>
            </w:r>
          </w:p>
        </w:tc>
        <w:tc>
          <w:tcPr>
            <w:tcW w:w="5161" w:type="dxa"/>
          </w:tcPr>
          <w:p w:rsidR="00942FBB" w:rsidRPr="007F3323" w:rsidRDefault="00942FBB" w:rsidP="00B2040C">
            <w:pPr>
              <w:pStyle w:val="TableText"/>
            </w:pPr>
            <w:r w:rsidRPr="007F3323">
              <w:t>用户未登录或超时，请重新登录后重试。</w:t>
            </w:r>
          </w:p>
        </w:tc>
      </w:tr>
      <w:tr w:rsidR="00942FBB" w:rsidRPr="007F3323" w:rsidTr="00042900">
        <w:tc>
          <w:tcPr>
            <w:tcW w:w="2206" w:type="dxa"/>
          </w:tcPr>
          <w:p w:rsidR="00942FBB" w:rsidRPr="007F3323" w:rsidRDefault="00942FBB" w:rsidP="00EB602D">
            <w:pPr>
              <w:pStyle w:val="TableText"/>
            </w:pPr>
            <w:r w:rsidRPr="007F3323">
              <w:t>401</w:t>
            </w:r>
          </w:p>
        </w:tc>
        <w:tc>
          <w:tcPr>
            <w:tcW w:w="2375" w:type="dxa"/>
          </w:tcPr>
          <w:p w:rsidR="00942FBB" w:rsidRPr="007F3323" w:rsidRDefault="00942FBB" w:rsidP="00EB602D">
            <w:pPr>
              <w:pStyle w:val="TableText"/>
            </w:pPr>
            <w:r w:rsidRPr="007F3323">
              <w:t>10000003</w:t>
            </w:r>
          </w:p>
        </w:tc>
        <w:tc>
          <w:tcPr>
            <w:tcW w:w="5161" w:type="dxa"/>
          </w:tcPr>
          <w:p w:rsidR="00942FBB" w:rsidRPr="007F3323" w:rsidRDefault="00942FBB" w:rsidP="00B2040C">
            <w:pPr>
              <w:pStyle w:val="TableText"/>
            </w:pPr>
            <w:r w:rsidRPr="007F3323">
              <w:t>当前用户无权限执行此操作，请使用正确用户。</w:t>
            </w:r>
          </w:p>
        </w:tc>
      </w:tr>
      <w:tr w:rsidR="00942FBB" w:rsidRPr="007F3323" w:rsidTr="00042900">
        <w:tc>
          <w:tcPr>
            <w:tcW w:w="2206" w:type="dxa"/>
          </w:tcPr>
          <w:p w:rsidR="00942FBB" w:rsidRPr="007F3323" w:rsidRDefault="00942FBB" w:rsidP="00EB602D">
            <w:pPr>
              <w:pStyle w:val="TableText"/>
            </w:pPr>
            <w:r w:rsidRPr="007F3323">
              <w:t>500</w:t>
            </w:r>
          </w:p>
        </w:tc>
        <w:tc>
          <w:tcPr>
            <w:tcW w:w="2375" w:type="dxa"/>
          </w:tcPr>
          <w:p w:rsidR="00942FBB" w:rsidRPr="007F3323" w:rsidRDefault="00942FBB" w:rsidP="00EB602D">
            <w:pPr>
              <w:pStyle w:val="TableText"/>
            </w:pPr>
            <w:r w:rsidRPr="007F3323">
              <w:t>10000004</w:t>
            </w:r>
          </w:p>
        </w:tc>
        <w:tc>
          <w:tcPr>
            <w:tcW w:w="5161" w:type="dxa"/>
          </w:tcPr>
          <w:p w:rsidR="00942FBB" w:rsidRPr="007F3323" w:rsidRDefault="00942FBB" w:rsidP="00B2040C">
            <w:pPr>
              <w:pStyle w:val="TableText"/>
            </w:pPr>
            <w:r w:rsidRPr="007F3323">
              <w:t>操作数据库异常。</w:t>
            </w:r>
          </w:p>
        </w:tc>
      </w:tr>
      <w:tr w:rsidR="00942FBB" w:rsidRPr="007F3323" w:rsidTr="00042900">
        <w:tc>
          <w:tcPr>
            <w:tcW w:w="2206" w:type="dxa"/>
          </w:tcPr>
          <w:p w:rsidR="00942FBB" w:rsidRPr="007F3323" w:rsidRDefault="00942FBB" w:rsidP="00EB602D">
            <w:pPr>
              <w:pStyle w:val="TableText"/>
            </w:pPr>
            <w:r w:rsidRPr="007F3323">
              <w:t>500</w:t>
            </w:r>
          </w:p>
        </w:tc>
        <w:tc>
          <w:tcPr>
            <w:tcW w:w="2375" w:type="dxa"/>
          </w:tcPr>
          <w:p w:rsidR="00942FBB" w:rsidRPr="007F3323" w:rsidRDefault="00942FBB" w:rsidP="00EB602D">
            <w:pPr>
              <w:pStyle w:val="TableText"/>
            </w:pPr>
            <w:r w:rsidRPr="007F3323">
              <w:t>10000005</w:t>
            </w:r>
          </w:p>
        </w:tc>
        <w:tc>
          <w:tcPr>
            <w:tcW w:w="5161" w:type="dxa"/>
          </w:tcPr>
          <w:p w:rsidR="00942FBB" w:rsidRPr="007F3323" w:rsidRDefault="00942FBB" w:rsidP="00B2040C">
            <w:pPr>
              <w:pStyle w:val="TableText"/>
            </w:pPr>
            <w:r w:rsidRPr="007F3323">
              <w:t>VRM</w:t>
            </w:r>
            <w:r w:rsidRPr="007F3323">
              <w:t>服务恢复中，请稍后重试。</w:t>
            </w:r>
          </w:p>
        </w:tc>
      </w:tr>
      <w:tr w:rsidR="00942FBB" w:rsidRPr="007F3323" w:rsidTr="00042900">
        <w:tc>
          <w:tcPr>
            <w:tcW w:w="2206" w:type="dxa"/>
          </w:tcPr>
          <w:p w:rsidR="00942FBB" w:rsidRPr="007F3323" w:rsidRDefault="00942FBB" w:rsidP="00EB602D">
            <w:pPr>
              <w:pStyle w:val="TableText"/>
            </w:pPr>
            <w:r w:rsidRPr="007F3323">
              <w:t>500</w:t>
            </w:r>
          </w:p>
        </w:tc>
        <w:tc>
          <w:tcPr>
            <w:tcW w:w="2375" w:type="dxa"/>
          </w:tcPr>
          <w:p w:rsidR="00942FBB" w:rsidRPr="007F3323" w:rsidRDefault="00942FBB" w:rsidP="00EB602D">
            <w:pPr>
              <w:pStyle w:val="TableText"/>
            </w:pPr>
            <w:r w:rsidRPr="007F3323">
              <w:t>10000006</w:t>
            </w:r>
          </w:p>
        </w:tc>
        <w:tc>
          <w:tcPr>
            <w:tcW w:w="5161" w:type="dxa"/>
          </w:tcPr>
          <w:p w:rsidR="00942FBB" w:rsidRPr="007F3323" w:rsidRDefault="00942FBB" w:rsidP="00B2040C">
            <w:pPr>
              <w:pStyle w:val="TableText"/>
            </w:pPr>
            <w:r w:rsidRPr="007F3323">
              <w:t>系统繁忙，稍后重试。</w:t>
            </w:r>
          </w:p>
        </w:tc>
      </w:tr>
      <w:tr w:rsidR="00942FBB" w:rsidRPr="007F3323" w:rsidTr="00042900">
        <w:tc>
          <w:tcPr>
            <w:tcW w:w="2206" w:type="dxa"/>
          </w:tcPr>
          <w:p w:rsidR="00942FBB" w:rsidRPr="007F3323" w:rsidRDefault="00942FBB" w:rsidP="00EB602D">
            <w:pPr>
              <w:pStyle w:val="TableText"/>
            </w:pPr>
            <w:r w:rsidRPr="007F3323">
              <w:t>500</w:t>
            </w:r>
          </w:p>
        </w:tc>
        <w:tc>
          <w:tcPr>
            <w:tcW w:w="2375" w:type="dxa"/>
          </w:tcPr>
          <w:p w:rsidR="00942FBB" w:rsidRPr="007F3323" w:rsidRDefault="00942FBB" w:rsidP="00EB602D">
            <w:pPr>
              <w:pStyle w:val="TableText"/>
            </w:pPr>
            <w:r w:rsidRPr="007F3323">
              <w:t>10000007</w:t>
            </w:r>
          </w:p>
        </w:tc>
        <w:tc>
          <w:tcPr>
            <w:tcW w:w="5161" w:type="dxa"/>
          </w:tcPr>
          <w:p w:rsidR="00942FBB" w:rsidRPr="007F3323" w:rsidRDefault="00942FBB" w:rsidP="00B2040C">
            <w:pPr>
              <w:pStyle w:val="TableText"/>
            </w:pPr>
            <w:r w:rsidRPr="007F3323">
              <w:t>系统待处理任务过多，暂不接受此操作，请稍后重试。</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10000008</w:t>
            </w:r>
          </w:p>
        </w:tc>
        <w:tc>
          <w:tcPr>
            <w:tcW w:w="5161" w:type="dxa"/>
          </w:tcPr>
          <w:p w:rsidR="00942FBB" w:rsidRPr="007F3323" w:rsidRDefault="00942FBB" w:rsidP="00B2040C">
            <w:pPr>
              <w:pStyle w:val="TableText"/>
            </w:pPr>
            <w:r w:rsidRPr="007F3323">
              <w:t>此对象不存在</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10000009</w:t>
            </w:r>
          </w:p>
        </w:tc>
        <w:tc>
          <w:tcPr>
            <w:tcW w:w="5161" w:type="dxa"/>
          </w:tcPr>
          <w:p w:rsidR="00942FBB" w:rsidRPr="007F3323" w:rsidRDefault="00942FBB" w:rsidP="00B2040C">
            <w:pPr>
              <w:pStyle w:val="TableText"/>
            </w:pPr>
            <w:r w:rsidRPr="007F3323">
              <w:t>对象状态或操作冲突，请检查对象状态及任务跟踪状态。</w:t>
            </w:r>
          </w:p>
        </w:tc>
      </w:tr>
      <w:tr w:rsidR="00942FBB" w:rsidRPr="007F3323" w:rsidTr="00042900">
        <w:tc>
          <w:tcPr>
            <w:tcW w:w="2206" w:type="dxa"/>
          </w:tcPr>
          <w:p w:rsidR="00942FBB" w:rsidRPr="007F3323" w:rsidRDefault="00942FBB" w:rsidP="00EB602D">
            <w:pPr>
              <w:pStyle w:val="TableText"/>
            </w:pPr>
            <w:r w:rsidRPr="007F3323">
              <w:t>500</w:t>
            </w:r>
          </w:p>
        </w:tc>
        <w:tc>
          <w:tcPr>
            <w:tcW w:w="2375" w:type="dxa"/>
          </w:tcPr>
          <w:p w:rsidR="00942FBB" w:rsidRPr="007F3323" w:rsidRDefault="00942FBB" w:rsidP="00EB602D">
            <w:pPr>
              <w:pStyle w:val="TableText"/>
            </w:pPr>
            <w:r w:rsidRPr="007F3323">
              <w:t>10000010</w:t>
            </w:r>
          </w:p>
        </w:tc>
        <w:tc>
          <w:tcPr>
            <w:tcW w:w="5161" w:type="dxa"/>
          </w:tcPr>
          <w:p w:rsidR="00942FBB" w:rsidRPr="007F3323" w:rsidRDefault="00942FBB" w:rsidP="00B2040C">
            <w:pPr>
              <w:pStyle w:val="TableText"/>
            </w:pPr>
            <w:r w:rsidRPr="007F3323">
              <w:t>操作失败。</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10000011</w:t>
            </w:r>
          </w:p>
        </w:tc>
        <w:tc>
          <w:tcPr>
            <w:tcW w:w="5161" w:type="dxa"/>
          </w:tcPr>
          <w:p w:rsidR="00942FBB" w:rsidRPr="007F3323" w:rsidRDefault="00942FBB" w:rsidP="00EB602D">
            <w:pPr>
              <w:pStyle w:val="TableText"/>
            </w:pPr>
            <w:r w:rsidRPr="007F3323">
              <w:t>字符串长度不合法</w:t>
            </w:r>
            <w:r w:rsidRPr="007F3323">
              <w:t>[1,64]</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10000012</w:t>
            </w:r>
          </w:p>
        </w:tc>
        <w:tc>
          <w:tcPr>
            <w:tcW w:w="5161" w:type="dxa"/>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10000013</w:t>
            </w:r>
          </w:p>
        </w:tc>
        <w:tc>
          <w:tcPr>
            <w:tcW w:w="5161" w:type="dxa"/>
          </w:tcPr>
          <w:p w:rsidR="00942FBB" w:rsidRPr="007F3323" w:rsidRDefault="005348A4" w:rsidP="00B2040C">
            <w:pPr>
              <w:pStyle w:val="TableText"/>
            </w:pPr>
            <w:r w:rsidRPr="007F3323">
              <w:rPr>
                <w:rFonts w:ascii="宋体" w:hAnsi="宋体"/>
              </w:rPr>
              <w:t>“</w:t>
            </w:r>
            <w:r w:rsidR="00942FBB" w:rsidRPr="007F3323">
              <w:t>限制</w:t>
            </w:r>
            <w:r w:rsidRPr="007F3323">
              <w:rPr>
                <w:rFonts w:ascii="宋体" w:hAnsi="宋体"/>
              </w:rPr>
              <w:t>”</w:t>
            </w:r>
            <w:r w:rsidR="00942FBB" w:rsidRPr="007F3323">
              <w:t>参数不合法，请重新输入。</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10000014</w:t>
            </w:r>
          </w:p>
        </w:tc>
        <w:tc>
          <w:tcPr>
            <w:tcW w:w="5161" w:type="dxa"/>
          </w:tcPr>
          <w:p w:rsidR="00942FBB" w:rsidRPr="007F3323" w:rsidRDefault="005348A4" w:rsidP="00B2040C">
            <w:pPr>
              <w:pStyle w:val="TableText"/>
            </w:pPr>
            <w:r w:rsidRPr="007F3323">
              <w:rPr>
                <w:rFonts w:ascii="宋体" w:hAnsi="宋体"/>
              </w:rPr>
              <w:t>“</w:t>
            </w:r>
            <w:r w:rsidR="00942FBB" w:rsidRPr="007F3323">
              <w:t>IP</w:t>
            </w:r>
            <w:r w:rsidRPr="007F3323">
              <w:rPr>
                <w:rFonts w:ascii="宋体" w:hAnsi="宋体"/>
              </w:rPr>
              <w:t>”</w:t>
            </w:r>
            <w:r w:rsidR="00942FBB" w:rsidRPr="007F3323">
              <w:t>参数不合法，请重新输入。</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10000015</w:t>
            </w:r>
          </w:p>
        </w:tc>
        <w:tc>
          <w:tcPr>
            <w:tcW w:w="5161" w:type="dxa"/>
          </w:tcPr>
          <w:p w:rsidR="00942FBB" w:rsidRPr="007F3323" w:rsidRDefault="005348A4" w:rsidP="00B2040C">
            <w:pPr>
              <w:pStyle w:val="TableText"/>
            </w:pPr>
            <w:r w:rsidRPr="007F3323">
              <w:rPr>
                <w:rFonts w:ascii="宋体" w:hAnsi="宋体"/>
              </w:rPr>
              <w:t>“</w:t>
            </w:r>
            <w:r w:rsidR="00942FBB" w:rsidRPr="007F3323">
              <w:t>集群标签</w:t>
            </w:r>
            <w:r w:rsidRPr="007F3323">
              <w:rPr>
                <w:rFonts w:ascii="宋体" w:hAnsi="宋体"/>
              </w:rPr>
              <w:t>”</w:t>
            </w:r>
            <w:r w:rsidR="00942FBB" w:rsidRPr="007F3323">
              <w:t>参数不合法，请重新输入。</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10000016</w:t>
            </w:r>
          </w:p>
        </w:tc>
        <w:tc>
          <w:tcPr>
            <w:tcW w:w="5161" w:type="dxa"/>
          </w:tcPr>
          <w:p w:rsidR="00942FBB" w:rsidRPr="007F3323" w:rsidRDefault="005348A4" w:rsidP="00B2040C">
            <w:pPr>
              <w:pStyle w:val="TableText"/>
            </w:pPr>
            <w:r w:rsidRPr="007F3323">
              <w:rPr>
                <w:rFonts w:ascii="宋体" w:hAnsi="宋体"/>
              </w:rPr>
              <w:t>“</w:t>
            </w:r>
            <w:r w:rsidR="00942FBB" w:rsidRPr="007F3323">
              <w:t>偏移</w:t>
            </w:r>
            <w:r w:rsidRPr="007F3323">
              <w:rPr>
                <w:rFonts w:ascii="宋体" w:hAnsi="宋体"/>
              </w:rPr>
              <w:t>”</w:t>
            </w:r>
            <w:r w:rsidR="00942FBB" w:rsidRPr="007F3323">
              <w:t>参数不合法，请重新输入。</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10000018</w:t>
            </w:r>
          </w:p>
        </w:tc>
        <w:tc>
          <w:tcPr>
            <w:tcW w:w="5161" w:type="dxa"/>
          </w:tcPr>
          <w:p w:rsidR="00942FBB" w:rsidRPr="007F3323"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10000020</w:t>
            </w:r>
            <w:r w:rsidRPr="007F3323">
              <w:tab/>
            </w:r>
          </w:p>
        </w:tc>
        <w:tc>
          <w:tcPr>
            <w:tcW w:w="5161" w:type="dxa"/>
          </w:tcPr>
          <w:p w:rsidR="00942FBB" w:rsidRPr="007F3323" w:rsidRDefault="00942FBB" w:rsidP="00B2040C">
            <w:pPr>
              <w:pStyle w:val="TableText"/>
            </w:pPr>
            <w:r w:rsidRPr="007F3323">
              <w:t>站点不存在</w:t>
            </w:r>
          </w:p>
        </w:tc>
      </w:tr>
      <w:tr w:rsidR="00942FBB" w:rsidRPr="007F3323" w:rsidTr="00042900">
        <w:tc>
          <w:tcPr>
            <w:tcW w:w="2206" w:type="dxa"/>
          </w:tcPr>
          <w:p w:rsidR="00942FBB" w:rsidRPr="007F3323" w:rsidRDefault="00942FBB" w:rsidP="00EB602D">
            <w:pPr>
              <w:pStyle w:val="TableText"/>
            </w:pPr>
            <w:r w:rsidRPr="007F3323">
              <w:lastRenderedPageBreak/>
              <w:t>400</w:t>
            </w:r>
          </w:p>
        </w:tc>
        <w:tc>
          <w:tcPr>
            <w:tcW w:w="2375" w:type="dxa"/>
          </w:tcPr>
          <w:p w:rsidR="00942FBB" w:rsidRPr="007F3323" w:rsidRDefault="00942FBB" w:rsidP="00EB602D">
            <w:pPr>
              <w:pStyle w:val="TableText"/>
            </w:pPr>
            <w:r w:rsidRPr="007F3323">
              <w:t>10200258</w:t>
            </w:r>
          </w:p>
        </w:tc>
        <w:tc>
          <w:tcPr>
            <w:tcW w:w="5161" w:type="dxa"/>
          </w:tcPr>
          <w:p w:rsidR="00942FBB" w:rsidRPr="007F3323" w:rsidRDefault="00942FBB" w:rsidP="00B2040C">
            <w:pPr>
              <w:pStyle w:val="TableText"/>
            </w:pPr>
            <w:r w:rsidRPr="007F3323">
              <w:t>与另一</w:t>
            </w:r>
            <w:r w:rsidRPr="007F3323">
              <w:t>VRM</w:t>
            </w:r>
            <w:r w:rsidRPr="007F3323">
              <w:t>通信异常</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10000022</w:t>
            </w:r>
          </w:p>
        </w:tc>
        <w:tc>
          <w:tcPr>
            <w:tcW w:w="5161" w:type="dxa"/>
          </w:tcPr>
          <w:p w:rsidR="00942FBB" w:rsidRPr="007F3323" w:rsidRDefault="00942FBB" w:rsidP="00B2040C">
            <w:pPr>
              <w:pStyle w:val="TableText"/>
            </w:pPr>
            <w:r w:rsidRPr="007F3323">
              <w:t>版本号错误</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10300276</w:t>
            </w:r>
          </w:p>
        </w:tc>
        <w:tc>
          <w:tcPr>
            <w:tcW w:w="5161" w:type="dxa"/>
          </w:tcPr>
          <w:p w:rsidR="00942FBB" w:rsidRPr="007F3323" w:rsidRDefault="00942FBB" w:rsidP="00B2040C">
            <w:pPr>
              <w:pStyle w:val="TableText"/>
            </w:pPr>
            <w:r w:rsidRPr="007F3323">
              <w:rPr>
                <w:rFonts w:hint="eastAsia"/>
              </w:rPr>
              <w:t>容灾虚拟机不支持当前操作。</w:t>
            </w:r>
          </w:p>
        </w:tc>
      </w:tr>
      <w:tr w:rsidR="00942FBB" w:rsidRPr="007F3323" w:rsidTr="00042900">
        <w:tc>
          <w:tcPr>
            <w:tcW w:w="2206" w:type="dxa"/>
          </w:tcPr>
          <w:p w:rsidR="00942FBB" w:rsidRPr="007F3323" w:rsidRDefault="00942FBB" w:rsidP="00EB602D">
            <w:pPr>
              <w:pStyle w:val="TableText"/>
            </w:pPr>
            <w:r w:rsidRPr="007F3323">
              <w:t>400</w:t>
            </w:r>
          </w:p>
        </w:tc>
        <w:tc>
          <w:tcPr>
            <w:tcW w:w="2375" w:type="dxa"/>
          </w:tcPr>
          <w:p w:rsidR="00942FBB" w:rsidRPr="007F3323" w:rsidRDefault="00942FBB" w:rsidP="00EB602D">
            <w:pPr>
              <w:pStyle w:val="TableText"/>
            </w:pPr>
            <w:r w:rsidRPr="007F3323">
              <w:t>10300275</w:t>
            </w:r>
          </w:p>
        </w:tc>
        <w:tc>
          <w:tcPr>
            <w:tcW w:w="5161" w:type="dxa"/>
          </w:tcPr>
          <w:p w:rsidR="00942FBB" w:rsidRPr="007F3323" w:rsidRDefault="00942FBB" w:rsidP="00B2040C">
            <w:pPr>
              <w:pStyle w:val="TableText"/>
            </w:pPr>
            <w:r w:rsidRPr="007F3323">
              <w:rPr>
                <w:rFonts w:hint="eastAsia"/>
              </w:rPr>
              <w:t>占位虚拟机不允许当前操作。</w:t>
            </w:r>
          </w:p>
        </w:tc>
      </w:tr>
      <w:tr w:rsidR="00CA6E8F" w:rsidRPr="007F3323" w:rsidTr="00042900">
        <w:tc>
          <w:tcPr>
            <w:tcW w:w="2206" w:type="dxa"/>
          </w:tcPr>
          <w:p w:rsidR="00CA6E8F" w:rsidRPr="007F3323" w:rsidRDefault="00CA6E8F" w:rsidP="00EB602D">
            <w:pPr>
              <w:pStyle w:val="TableText"/>
            </w:pPr>
            <w:r w:rsidRPr="007F3323">
              <w:t>400</w:t>
            </w:r>
          </w:p>
        </w:tc>
        <w:tc>
          <w:tcPr>
            <w:tcW w:w="2375" w:type="dxa"/>
          </w:tcPr>
          <w:p w:rsidR="00CA6E8F" w:rsidRPr="007F3323" w:rsidRDefault="00CA6E8F" w:rsidP="00EB602D">
            <w:pPr>
              <w:pStyle w:val="TableText"/>
            </w:pPr>
            <w:r w:rsidRPr="00CA6E8F">
              <w:t>10540103</w:t>
            </w:r>
          </w:p>
        </w:tc>
        <w:tc>
          <w:tcPr>
            <w:tcW w:w="5161" w:type="dxa"/>
          </w:tcPr>
          <w:p w:rsidR="00CA6E8F" w:rsidRPr="007F3323" w:rsidRDefault="00CA6E8F" w:rsidP="00B2040C">
            <w:pPr>
              <w:pStyle w:val="TableText"/>
            </w:pPr>
            <w:r w:rsidRPr="00CA6E8F">
              <w:rPr>
                <w:rFonts w:hint="eastAsia"/>
              </w:rPr>
              <w:t>虚拟机网卡</w:t>
            </w:r>
            <w:r w:rsidRPr="00CA6E8F">
              <w:rPr>
                <w:rFonts w:hint="eastAsia"/>
              </w:rPr>
              <w:t>portgroup</w:t>
            </w:r>
            <w:r w:rsidRPr="00CA6E8F">
              <w:rPr>
                <w:rFonts w:hint="eastAsia"/>
              </w:rPr>
              <w:t>不合法或不存在。</w:t>
            </w:r>
          </w:p>
        </w:tc>
      </w:tr>
      <w:tr w:rsidR="00DB60D3" w:rsidRPr="007F3323" w:rsidTr="00042900">
        <w:tc>
          <w:tcPr>
            <w:tcW w:w="2206" w:type="dxa"/>
          </w:tcPr>
          <w:p w:rsidR="00DB60D3" w:rsidRPr="007F3323" w:rsidRDefault="00DB60D3" w:rsidP="00EB602D">
            <w:pPr>
              <w:pStyle w:val="TableText"/>
            </w:pPr>
            <w:r w:rsidRPr="007F3323">
              <w:t>400</w:t>
            </w:r>
          </w:p>
        </w:tc>
        <w:tc>
          <w:tcPr>
            <w:tcW w:w="2375" w:type="dxa"/>
          </w:tcPr>
          <w:p w:rsidR="00DB60D3" w:rsidRPr="00CA6E8F" w:rsidRDefault="00DB60D3" w:rsidP="00EB602D">
            <w:pPr>
              <w:pStyle w:val="TableText"/>
            </w:pPr>
            <w:r w:rsidRPr="00DB60D3">
              <w:t>10301037</w:t>
            </w:r>
          </w:p>
        </w:tc>
        <w:tc>
          <w:tcPr>
            <w:tcW w:w="5161" w:type="dxa"/>
          </w:tcPr>
          <w:p w:rsidR="00DB60D3" w:rsidRPr="00CA6E8F" w:rsidRDefault="00DB60D3" w:rsidP="00DB60D3">
            <w:pPr>
              <w:pStyle w:val="TableText"/>
            </w:pPr>
            <w:r w:rsidRPr="00DB60D3">
              <w:rPr>
                <w:rFonts w:hint="eastAsia"/>
              </w:rPr>
              <w:t>主机处于维护模式，不允许此操作。</w:t>
            </w:r>
          </w:p>
        </w:tc>
      </w:tr>
    </w:tbl>
    <w:p w:rsidR="00EB602D" w:rsidRPr="007F3323" w:rsidRDefault="00EB602D" w:rsidP="00EB602D">
      <w:bookmarkStart w:id="9" w:name="_Toc323050037"/>
      <w:bookmarkStart w:id="10" w:name="_Toc439920434"/>
    </w:p>
    <w:p w:rsidR="00942FBB" w:rsidRPr="007F3323" w:rsidRDefault="00942FBB" w:rsidP="00016746">
      <w:pPr>
        <w:pStyle w:val="21"/>
        <w:rPr>
          <w:lang w:eastAsia="zh-CN"/>
        </w:rPr>
      </w:pPr>
      <w:bookmarkStart w:id="11" w:name="_Toc509581469"/>
      <w:bookmarkStart w:id="12" w:name="_Toc28629842"/>
      <w:r w:rsidRPr="007F3323">
        <w:rPr>
          <w:lang w:eastAsia="zh-CN"/>
        </w:rPr>
        <w:t>计算资源（站点、集群、虚拟机）管理错误码定义</w:t>
      </w:r>
      <w:r w:rsidRPr="007F3323">
        <w:rPr>
          <w:lang w:eastAsia="zh-CN"/>
        </w:rPr>
        <w:t>:</w:t>
      </w:r>
      <w:bookmarkEnd w:id="9"/>
      <w:bookmarkEnd w:id="10"/>
      <w:bookmarkEnd w:id="11"/>
      <w:bookmarkEnd w:id="12"/>
    </w:p>
    <w:tbl>
      <w:tblPr>
        <w:tblStyle w:val="ab"/>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6749"/>
      </w:tblGrid>
      <w:tr w:rsidR="00942FBB" w:rsidRPr="007F3323" w:rsidTr="00B8502E">
        <w:trPr>
          <w:tblHeader/>
        </w:trPr>
        <w:tc>
          <w:tcPr>
            <w:tcW w:w="2890" w:type="dxa"/>
            <w:shd w:val="clear" w:color="auto" w:fill="D9D9D9" w:themeFill="background1" w:themeFillShade="D9"/>
          </w:tcPr>
          <w:p w:rsidR="00942FBB" w:rsidRPr="007F3323" w:rsidRDefault="00942FBB" w:rsidP="00EB602D">
            <w:pPr>
              <w:pStyle w:val="TableHeading"/>
            </w:pPr>
            <w:r w:rsidRPr="007F3323">
              <w:t>错误码</w:t>
            </w:r>
          </w:p>
        </w:tc>
        <w:tc>
          <w:tcPr>
            <w:tcW w:w="6749" w:type="dxa"/>
            <w:shd w:val="clear" w:color="auto" w:fill="D9D9D9" w:themeFill="background1" w:themeFillShade="D9"/>
          </w:tcPr>
          <w:p w:rsidR="00942FBB" w:rsidRPr="007F3323" w:rsidRDefault="00942FBB" w:rsidP="00EB602D">
            <w:pPr>
              <w:pStyle w:val="TableHeading"/>
            </w:pPr>
            <w:r w:rsidRPr="007F3323">
              <w:t>描述</w:t>
            </w:r>
          </w:p>
        </w:tc>
      </w:tr>
      <w:tr w:rsidR="00942FBB" w:rsidRPr="007F3323" w:rsidTr="00B8502E">
        <w:tc>
          <w:tcPr>
            <w:tcW w:w="2890" w:type="dxa"/>
          </w:tcPr>
          <w:p w:rsidR="00942FBB" w:rsidRPr="007F3323" w:rsidRDefault="00942FBB" w:rsidP="00B2040C">
            <w:pPr>
              <w:pStyle w:val="TableText"/>
            </w:pPr>
            <w:r w:rsidRPr="007F3323">
              <w:t>10300001</w:t>
            </w:r>
          </w:p>
        </w:tc>
        <w:tc>
          <w:tcPr>
            <w:tcW w:w="6749" w:type="dxa"/>
          </w:tcPr>
          <w:p w:rsidR="00942FBB" w:rsidRPr="00726FE4" w:rsidRDefault="00726FE4" w:rsidP="00726FE4">
            <w:pPr>
              <w:pStyle w:val="TableText"/>
            </w:pPr>
            <w:r w:rsidRPr="00726FE4">
              <w:t>ide</w:t>
            </w:r>
            <w:r w:rsidRPr="00726FE4">
              <w:rPr>
                <w:rFonts w:hint="eastAsia"/>
              </w:rPr>
              <w:t>总线的磁盘不支持热插拔。</w:t>
            </w:r>
          </w:p>
        </w:tc>
      </w:tr>
      <w:tr w:rsidR="00942FBB" w:rsidRPr="007F3323" w:rsidTr="00B8502E">
        <w:tc>
          <w:tcPr>
            <w:tcW w:w="2890" w:type="dxa"/>
          </w:tcPr>
          <w:p w:rsidR="00942FBB" w:rsidRPr="007F3323" w:rsidRDefault="00942FBB" w:rsidP="00B2040C">
            <w:pPr>
              <w:pStyle w:val="TableText"/>
            </w:pPr>
            <w:r w:rsidRPr="007F3323">
              <w:t>10300002</w:t>
            </w:r>
          </w:p>
        </w:tc>
        <w:tc>
          <w:tcPr>
            <w:tcW w:w="6749" w:type="dxa"/>
          </w:tcPr>
          <w:p w:rsidR="00942FBB" w:rsidRPr="007F3323" w:rsidRDefault="00942FBB" w:rsidP="00B2040C">
            <w:pPr>
              <w:pStyle w:val="TableText"/>
            </w:pPr>
            <w:r w:rsidRPr="007F3323">
              <w:t>虚拟机名称为空</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10300003</w:t>
            </w:r>
          </w:p>
        </w:tc>
        <w:tc>
          <w:tcPr>
            <w:tcW w:w="6749" w:type="dxa"/>
          </w:tcPr>
          <w:p w:rsidR="00942FBB" w:rsidRPr="007F3323" w:rsidRDefault="00942FBB" w:rsidP="00B2040C">
            <w:pPr>
              <w:pStyle w:val="TableText"/>
            </w:pPr>
            <w:r w:rsidRPr="007F3323">
              <w:t>虚拟机</w:t>
            </w:r>
            <w:r w:rsidRPr="007F3323">
              <w:t>CPU</w:t>
            </w:r>
            <w:r w:rsidR="005348A4" w:rsidRPr="007F3323">
              <w:rPr>
                <w:rFonts w:ascii="宋体" w:hAnsi="宋体"/>
              </w:rPr>
              <w:t>“</w:t>
            </w:r>
            <w:r w:rsidRPr="007F3323">
              <w:t>核数</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10300004</w:t>
            </w:r>
          </w:p>
        </w:tc>
        <w:tc>
          <w:tcPr>
            <w:tcW w:w="6749" w:type="dxa"/>
          </w:tcPr>
          <w:p w:rsidR="00942FBB" w:rsidRPr="007F3323" w:rsidRDefault="00942FBB" w:rsidP="00B2040C">
            <w:pPr>
              <w:pStyle w:val="TableText"/>
            </w:pPr>
            <w:r w:rsidRPr="007F3323">
              <w:t>虚拟机</w:t>
            </w:r>
            <w:r w:rsidRPr="007F3323">
              <w:t>CPU</w:t>
            </w:r>
            <w:r w:rsidR="005348A4" w:rsidRPr="007F3323">
              <w:rPr>
                <w:rFonts w:ascii="宋体" w:hAnsi="宋体"/>
              </w:rPr>
              <w:t>“</w:t>
            </w:r>
            <w:r w:rsidRPr="007F3323">
              <w:t>份额</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10300005</w:t>
            </w:r>
          </w:p>
        </w:tc>
        <w:tc>
          <w:tcPr>
            <w:tcW w:w="6749" w:type="dxa"/>
          </w:tcPr>
          <w:p w:rsidR="00942FBB" w:rsidRPr="007F3323" w:rsidRDefault="00942FBB" w:rsidP="00B2040C">
            <w:pPr>
              <w:pStyle w:val="TableText"/>
            </w:pPr>
            <w:r w:rsidRPr="007F3323">
              <w:t>虚拟机</w:t>
            </w:r>
            <w:r w:rsidRPr="007F3323">
              <w:t>CPU</w:t>
            </w:r>
            <w:r w:rsidR="005348A4" w:rsidRPr="007F3323">
              <w:rPr>
                <w:rFonts w:ascii="宋体" w:hAnsi="宋体"/>
              </w:rPr>
              <w:t>“</w:t>
            </w:r>
            <w:r w:rsidRPr="007F3323">
              <w:t>限制</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10300006</w:t>
            </w:r>
          </w:p>
        </w:tc>
        <w:tc>
          <w:tcPr>
            <w:tcW w:w="6749" w:type="dxa"/>
          </w:tcPr>
          <w:p w:rsidR="00942FBB" w:rsidRPr="007F3323" w:rsidRDefault="00942FBB" w:rsidP="00B2040C">
            <w:pPr>
              <w:pStyle w:val="TableText"/>
            </w:pPr>
            <w:r w:rsidRPr="007F3323">
              <w:t>虚拟机内存</w:t>
            </w:r>
            <w:r w:rsidR="005348A4" w:rsidRPr="007F3323">
              <w:rPr>
                <w:rFonts w:ascii="宋体" w:hAnsi="宋体"/>
              </w:rPr>
              <w:t>“</w:t>
            </w:r>
            <w:r w:rsidRPr="007F3323">
              <w:t>大小</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10300007</w:t>
            </w:r>
          </w:p>
        </w:tc>
        <w:tc>
          <w:tcPr>
            <w:tcW w:w="6749" w:type="dxa"/>
          </w:tcPr>
          <w:p w:rsidR="00942FBB" w:rsidRPr="007F3323" w:rsidRDefault="00942FBB" w:rsidP="00B2040C">
            <w:pPr>
              <w:pStyle w:val="TableText"/>
            </w:pPr>
            <w:r w:rsidRPr="007F3323">
              <w:t>虚拟机内存</w:t>
            </w:r>
            <w:r w:rsidR="005348A4" w:rsidRPr="007F3323">
              <w:rPr>
                <w:rFonts w:ascii="宋体" w:hAnsi="宋体"/>
              </w:rPr>
              <w:t>“</w:t>
            </w:r>
            <w:r w:rsidRPr="007F3323">
              <w:t>份额</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10300008</w:t>
            </w:r>
          </w:p>
        </w:tc>
        <w:tc>
          <w:tcPr>
            <w:tcW w:w="6749" w:type="dxa"/>
          </w:tcPr>
          <w:p w:rsidR="00942FBB" w:rsidRPr="007F3323" w:rsidRDefault="00942FBB" w:rsidP="00B2040C">
            <w:pPr>
              <w:pStyle w:val="TableText"/>
            </w:pPr>
            <w:r w:rsidRPr="007F3323">
              <w:t>虚拟机磁盘</w:t>
            </w:r>
            <w:r w:rsidR="005348A4" w:rsidRPr="007F3323">
              <w:rPr>
                <w:rFonts w:ascii="宋体" w:hAnsi="宋体"/>
              </w:rPr>
              <w:t>“</w:t>
            </w:r>
            <w:r w:rsidRPr="007F3323">
              <w:t>槽位号</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10300009</w:t>
            </w:r>
          </w:p>
        </w:tc>
        <w:tc>
          <w:tcPr>
            <w:tcW w:w="6749" w:type="dxa"/>
          </w:tcPr>
          <w:p w:rsidR="00942FBB" w:rsidRPr="007F3323" w:rsidRDefault="00942FBB" w:rsidP="00B2040C">
            <w:pPr>
              <w:pStyle w:val="TableText"/>
            </w:pPr>
            <w:r w:rsidRPr="007F3323">
              <w:t>虚拟机磁盘</w:t>
            </w:r>
            <w:r w:rsidR="005348A4" w:rsidRPr="007F3323">
              <w:rPr>
                <w:rFonts w:ascii="宋体" w:hAnsi="宋体"/>
              </w:rPr>
              <w:t>“</w:t>
            </w:r>
            <w:r w:rsidRPr="007F3323">
              <w:t>大小</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10300010</w:t>
            </w:r>
          </w:p>
        </w:tc>
        <w:tc>
          <w:tcPr>
            <w:tcW w:w="6749" w:type="dxa"/>
          </w:tcPr>
          <w:p w:rsidR="00942FBB" w:rsidRPr="007F3323" w:rsidRDefault="00942FBB" w:rsidP="00B2040C">
            <w:pPr>
              <w:pStyle w:val="TableText"/>
            </w:pPr>
            <w:r w:rsidRPr="007F3323">
              <w:t>虚拟机磁盘数量超过上限。</w:t>
            </w:r>
          </w:p>
        </w:tc>
      </w:tr>
      <w:tr w:rsidR="00942FBB" w:rsidRPr="007F3323" w:rsidTr="00B8502E">
        <w:tc>
          <w:tcPr>
            <w:tcW w:w="2890" w:type="dxa"/>
          </w:tcPr>
          <w:p w:rsidR="00942FBB" w:rsidRPr="007F3323" w:rsidRDefault="00942FBB" w:rsidP="00B2040C">
            <w:pPr>
              <w:pStyle w:val="TableText"/>
            </w:pPr>
            <w:r w:rsidRPr="007F3323">
              <w:t>10300011</w:t>
            </w:r>
          </w:p>
        </w:tc>
        <w:tc>
          <w:tcPr>
            <w:tcW w:w="6749" w:type="dxa"/>
          </w:tcPr>
          <w:p w:rsidR="00942FBB" w:rsidRPr="007F3323" w:rsidRDefault="00942FBB" w:rsidP="00B2040C">
            <w:pPr>
              <w:pStyle w:val="TableText"/>
            </w:pPr>
            <w:r w:rsidRPr="007F3323">
              <w:t>虚拟机网卡端口组不能为空，请重新输入。</w:t>
            </w:r>
          </w:p>
        </w:tc>
      </w:tr>
      <w:tr w:rsidR="00942FBB" w:rsidRPr="007F3323" w:rsidTr="00B8502E">
        <w:tc>
          <w:tcPr>
            <w:tcW w:w="2890" w:type="dxa"/>
          </w:tcPr>
          <w:p w:rsidR="00942FBB" w:rsidRPr="007F3323" w:rsidRDefault="00942FBB" w:rsidP="00B2040C">
            <w:pPr>
              <w:pStyle w:val="TableText"/>
            </w:pPr>
            <w:r w:rsidRPr="007F3323">
              <w:t>10300012</w:t>
            </w:r>
          </w:p>
        </w:tc>
        <w:tc>
          <w:tcPr>
            <w:tcW w:w="6749" w:type="dxa"/>
          </w:tcPr>
          <w:p w:rsidR="00942FBB" w:rsidRPr="007F3323" w:rsidRDefault="00942FBB" w:rsidP="00B2040C">
            <w:pPr>
              <w:pStyle w:val="TableText"/>
            </w:pPr>
            <w:r w:rsidRPr="007F3323">
              <w:t>虚拟机网卡数量超过上限。</w:t>
            </w:r>
          </w:p>
        </w:tc>
      </w:tr>
      <w:tr w:rsidR="00942FBB" w:rsidRPr="007F3323" w:rsidTr="00B8502E">
        <w:tc>
          <w:tcPr>
            <w:tcW w:w="2890" w:type="dxa"/>
          </w:tcPr>
          <w:p w:rsidR="00942FBB" w:rsidRPr="007F3323" w:rsidRDefault="00942FBB" w:rsidP="00B2040C">
            <w:pPr>
              <w:pStyle w:val="TableText"/>
            </w:pPr>
            <w:r w:rsidRPr="007F3323">
              <w:t>10300013</w:t>
            </w:r>
          </w:p>
        </w:tc>
        <w:tc>
          <w:tcPr>
            <w:tcW w:w="6749" w:type="dxa"/>
          </w:tcPr>
          <w:p w:rsidR="00942FBB" w:rsidRPr="007F3323" w:rsidRDefault="00942FBB" w:rsidP="00B2040C">
            <w:pPr>
              <w:pStyle w:val="TableText"/>
            </w:pPr>
            <w:r w:rsidRPr="007F3323">
              <w:t>虚拟机</w:t>
            </w:r>
            <w:r w:rsidR="005348A4" w:rsidRPr="007F3323">
              <w:rPr>
                <w:rFonts w:ascii="宋体" w:hAnsi="宋体"/>
              </w:rPr>
              <w:t>“</w:t>
            </w:r>
            <w:r w:rsidRPr="007F3323">
              <w:t>启动方式</w:t>
            </w:r>
            <w:r w:rsidR="005348A4" w:rsidRPr="007F3323">
              <w:rPr>
                <w:rFonts w:ascii="宋体" w:hAnsi="宋体"/>
              </w:rPr>
              <w:t>”</w:t>
            </w:r>
            <w:r w:rsidRPr="007F3323">
              <w:t>不合法，请重新输入。</w:t>
            </w:r>
          </w:p>
        </w:tc>
      </w:tr>
      <w:tr w:rsidR="00942FBB" w:rsidRPr="007F3323" w:rsidTr="00B8502E">
        <w:tc>
          <w:tcPr>
            <w:tcW w:w="2890" w:type="dxa"/>
          </w:tcPr>
          <w:p w:rsidR="00942FBB" w:rsidRPr="007F3323" w:rsidRDefault="00942FBB" w:rsidP="00B2040C">
            <w:pPr>
              <w:pStyle w:val="TableText"/>
            </w:pPr>
            <w:r w:rsidRPr="007F3323">
              <w:t>10300014</w:t>
            </w:r>
          </w:p>
        </w:tc>
        <w:tc>
          <w:tcPr>
            <w:tcW w:w="6749" w:type="dxa"/>
          </w:tcPr>
          <w:p w:rsidR="00942FBB" w:rsidRPr="007F3323" w:rsidRDefault="00942FBB" w:rsidP="00B2040C">
            <w:pPr>
              <w:pStyle w:val="TableText"/>
            </w:pPr>
            <w:r w:rsidRPr="007F3323">
              <w:t>虚拟机</w:t>
            </w:r>
            <w:r w:rsidR="005348A4" w:rsidRPr="007F3323">
              <w:rPr>
                <w:rFonts w:ascii="宋体" w:hAnsi="宋体"/>
              </w:rPr>
              <w:t>“</w:t>
            </w:r>
            <w:r w:rsidRPr="007F3323">
              <w:t>故障处理策略</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10300015</w:t>
            </w:r>
          </w:p>
        </w:tc>
        <w:tc>
          <w:tcPr>
            <w:tcW w:w="6749" w:type="dxa"/>
          </w:tcPr>
          <w:p w:rsidR="00942FBB" w:rsidRPr="007F3323" w:rsidRDefault="00942FBB" w:rsidP="00B2040C">
            <w:pPr>
              <w:pStyle w:val="TableText"/>
            </w:pPr>
            <w:r w:rsidRPr="007F3323">
              <w:t>虚拟机不允许此操作。</w:t>
            </w:r>
          </w:p>
        </w:tc>
      </w:tr>
      <w:tr w:rsidR="00942FBB" w:rsidRPr="007F3323" w:rsidTr="00B8502E">
        <w:tc>
          <w:tcPr>
            <w:tcW w:w="2890" w:type="dxa"/>
          </w:tcPr>
          <w:p w:rsidR="00942FBB" w:rsidRPr="007F3323" w:rsidRDefault="00942FBB" w:rsidP="00B2040C">
            <w:pPr>
              <w:pStyle w:val="TableText"/>
            </w:pPr>
            <w:r w:rsidRPr="007F3323">
              <w:t>10300016</w:t>
            </w:r>
          </w:p>
        </w:tc>
        <w:tc>
          <w:tcPr>
            <w:tcW w:w="6749" w:type="dxa"/>
          </w:tcPr>
          <w:p w:rsidR="00942FBB" w:rsidRPr="007F3323" w:rsidRDefault="00942FBB" w:rsidP="00B2040C">
            <w:pPr>
              <w:pStyle w:val="TableText"/>
            </w:pPr>
            <w:r w:rsidRPr="007F3323">
              <w:t>系统资源不足，请稍后重试。</w:t>
            </w:r>
          </w:p>
        </w:tc>
      </w:tr>
      <w:tr w:rsidR="00942FBB" w:rsidRPr="007F3323" w:rsidTr="00B8502E">
        <w:tc>
          <w:tcPr>
            <w:tcW w:w="2890" w:type="dxa"/>
          </w:tcPr>
          <w:p w:rsidR="00942FBB" w:rsidRPr="007F3323" w:rsidRDefault="00942FBB" w:rsidP="00B2040C">
            <w:pPr>
              <w:pStyle w:val="TableText"/>
            </w:pPr>
            <w:r w:rsidRPr="007F3323">
              <w:t>10300017</w:t>
            </w:r>
          </w:p>
        </w:tc>
        <w:tc>
          <w:tcPr>
            <w:tcW w:w="6749" w:type="dxa"/>
          </w:tcPr>
          <w:p w:rsidR="00942FBB" w:rsidRPr="007F3323" w:rsidRDefault="00942FBB" w:rsidP="00B2040C">
            <w:pPr>
              <w:pStyle w:val="TableText"/>
            </w:pPr>
            <w:r w:rsidRPr="007F3323">
              <w:t>虚拟机磁盘存在多种不同的存储类型，不允许创建快照。</w:t>
            </w:r>
          </w:p>
        </w:tc>
      </w:tr>
      <w:tr w:rsidR="00942FBB" w:rsidRPr="007F3323" w:rsidTr="00B8502E">
        <w:tc>
          <w:tcPr>
            <w:tcW w:w="2890" w:type="dxa"/>
          </w:tcPr>
          <w:p w:rsidR="00942FBB" w:rsidRPr="007F3323" w:rsidRDefault="00942FBB" w:rsidP="00B2040C">
            <w:pPr>
              <w:pStyle w:val="TableText"/>
            </w:pPr>
            <w:r w:rsidRPr="007F3323">
              <w:lastRenderedPageBreak/>
              <w:t>10300018</w:t>
            </w:r>
          </w:p>
        </w:tc>
        <w:tc>
          <w:tcPr>
            <w:tcW w:w="6749" w:type="dxa"/>
          </w:tcPr>
          <w:p w:rsidR="00942FBB" w:rsidRPr="007F3323" w:rsidRDefault="00942FBB" w:rsidP="00B2040C">
            <w:pPr>
              <w:pStyle w:val="TableText"/>
            </w:pPr>
            <w:r w:rsidRPr="007F3323">
              <w:t>虚拟机所属的数据存储类型不支持创建快照</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10300019</w:t>
            </w:r>
          </w:p>
        </w:tc>
        <w:tc>
          <w:tcPr>
            <w:tcW w:w="6749" w:type="dxa"/>
          </w:tcPr>
          <w:p w:rsidR="00942FBB" w:rsidRPr="007F3323" w:rsidRDefault="00942FBB" w:rsidP="00B2040C">
            <w:pPr>
              <w:pStyle w:val="TableText"/>
            </w:pPr>
            <w:r w:rsidRPr="007F3323">
              <w:t>虚拟机创建</w:t>
            </w:r>
            <w:r w:rsidRPr="007F3323">
              <w:t>/</w:t>
            </w:r>
            <w:r w:rsidRPr="007F3323">
              <w:t>克隆</w:t>
            </w:r>
            <w:r w:rsidRPr="007F3323">
              <w:t>/</w:t>
            </w:r>
            <w:r w:rsidRPr="007F3323">
              <w:t>模板部署虚拟机</w:t>
            </w:r>
            <w:r w:rsidRPr="007F3323">
              <w:t>/</w:t>
            </w:r>
            <w:r w:rsidRPr="007F3323">
              <w:t>唤醒时网络资源不足</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10300020</w:t>
            </w:r>
          </w:p>
        </w:tc>
        <w:tc>
          <w:tcPr>
            <w:tcW w:w="6749" w:type="dxa"/>
          </w:tcPr>
          <w:p w:rsidR="00942FBB" w:rsidRPr="007F3323" w:rsidRDefault="00942FBB" w:rsidP="00B2040C">
            <w:pPr>
              <w:pStyle w:val="TableText"/>
            </w:pPr>
            <w:r w:rsidRPr="007F3323">
              <w:t>虚拟机休眠存储资源不足</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10300021</w:t>
            </w:r>
          </w:p>
        </w:tc>
        <w:tc>
          <w:tcPr>
            <w:tcW w:w="6749" w:type="dxa"/>
          </w:tcPr>
          <w:p w:rsidR="00942FBB" w:rsidRPr="007F3323" w:rsidRDefault="00942FBB" w:rsidP="00B2040C">
            <w:pPr>
              <w:pStyle w:val="TableText"/>
            </w:pPr>
            <w:r w:rsidRPr="007F3323">
              <w:t>虚拟机为模板不支持此操作</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10300022</w:t>
            </w:r>
          </w:p>
        </w:tc>
        <w:tc>
          <w:tcPr>
            <w:tcW w:w="6749" w:type="dxa"/>
          </w:tcPr>
          <w:p w:rsidR="00942FBB" w:rsidRPr="007F3323" w:rsidRDefault="00942FBB" w:rsidP="00B2040C">
            <w:pPr>
              <w:pStyle w:val="TableText"/>
            </w:pPr>
            <w:r w:rsidRPr="007F3323">
              <w:t>mac</w:t>
            </w:r>
            <w:r w:rsidRPr="007F3323">
              <w:t>分配，创建虚拟机</w:t>
            </w:r>
            <w:r w:rsidRPr="007F3323">
              <w:t>/</w:t>
            </w:r>
            <w:r w:rsidRPr="007F3323">
              <w:t>增加网卡失败</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10300023</w:t>
            </w:r>
          </w:p>
        </w:tc>
        <w:tc>
          <w:tcPr>
            <w:tcW w:w="6749" w:type="dxa"/>
          </w:tcPr>
          <w:p w:rsidR="00942FBB" w:rsidRPr="007F3323" w:rsidRDefault="00942FBB" w:rsidP="00B2040C">
            <w:pPr>
              <w:pStyle w:val="TableText"/>
            </w:pPr>
            <w:r w:rsidRPr="007F3323">
              <w:t>IP</w:t>
            </w:r>
            <w:r w:rsidRPr="007F3323">
              <w:t>资源不足，请配置更多的</w:t>
            </w:r>
            <w:r w:rsidRPr="007F3323">
              <w:t>IP</w:t>
            </w:r>
            <w:r w:rsidRPr="007F3323">
              <w:t>资源。</w:t>
            </w:r>
          </w:p>
        </w:tc>
      </w:tr>
      <w:tr w:rsidR="00942FBB" w:rsidRPr="007F3323" w:rsidTr="00B8502E">
        <w:tc>
          <w:tcPr>
            <w:tcW w:w="2890" w:type="dxa"/>
          </w:tcPr>
          <w:p w:rsidR="00942FBB" w:rsidRPr="007F3323" w:rsidRDefault="00942FBB" w:rsidP="00B2040C">
            <w:pPr>
              <w:pStyle w:val="TableText"/>
            </w:pPr>
            <w:r w:rsidRPr="007F3323">
              <w:t>10300024</w:t>
            </w:r>
          </w:p>
        </w:tc>
        <w:tc>
          <w:tcPr>
            <w:tcW w:w="6749" w:type="dxa"/>
          </w:tcPr>
          <w:p w:rsidR="00942FBB" w:rsidRPr="007F3323" w:rsidRDefault="00942FBB" w:rsidP="00B2040C">
            <w:pPr>
              <w:pStyle w:val="TableText"/>
            </w:pPr>
            <w:r w:rsidRPr="007F3323">
              <w:t>虚拟机不能在同一主机上进行迁移。</w:t>
            </w:r>
          </w:p>
        </w:tc>
      </w:tr>
      <w:tr w:rsidR="00942FBB" w:rsidRPr="007F3323" w:rsidTr="00B8502E">
        <w:tc>
          <w:tcPr>
            <w:tcW w:w="2890" w:type="dxa"/>
          </w:tcPr>
          <w:p w:rsidR="00942FBB" w:rsidRPr="007F3323" w:rsidRDefault="00942FBB" w:rsidP="00B2040C">
            <w:pPr>
              <w:pStyle w:val="TableText"/>
            </w:pPr>
            <w:r w:rsidRPr="007F3323">
              <w:t>10300025</w:t>
            </w:r>
          </w:p>
        </w:tc>
        <w:tc>
          <w:tcPr>
            <w:tcW w:w="6749" w:type="dxa"/>
          </w:tcPr>
          <w:p w:rsidR="00942FBB" w:rsidRPr="007F3323" w:rsidRDefault="00942FBB" w:rsidP="00EB602D">
            <w:pPr>
              <w:pStyle w:val="TableText"/>
            </w:pPr>
            <w:r w:rsidRPr="007F3323">
              <w:t>主机繁忙，</w:t>
            </w:r>
            <w:r w:rsidRPr="007F3323">
              <w:t xml:space="preserve"> </w:t>
            </w:r>
            <w:r w:rsidRPr="007F3323">
              <w:t>稍后重试</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10300026</w:t>
            </w:r>
          </w:p>
        </w:tc>
        <w:tc>
          <w:tcPr>
            <w:tcW w:w="6749"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B8502E">
        <w:tc>
          <w:tcPr>
            <w:tcW w:w="2890" w:type="dxa"/>
          </w:tcPr>
          <w:p w:rsidR="00942FBB" w:rsidRPr="007F3323" w:rsidRDefault="00942FBB" w:rsidP="00B2040C">
            <w:pPr>
              <w:pStyle w:val="TableText"/>
            </w:pPr>
            <w:r w:rsidRPr="007F3323">
              <w:t>10300027</w:t>
            </w:r>
          </w:p>
        </w:tc>
        <w:tc>
          <w:tcPr>
            <w:tcW w:w="6749" w:type="dxa"/>
          </w:tcPr>
          <w:p w:rsidR="00942FBB" w:rsidRPr="007F3323" w:rsidRDefault="00942FBB" w:rsidP="00B2040C">
            <w:pPr>
              <w:pStyle w:val="TableText"/>
            </w:pPr>
            <w:r w:rsidRPr="007F3323">
              <w:t>指定节点不存在</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10300028</w:t>
            </w:r>
          </w:p>
        </w:tc>
        <w:tc>
          <w:tcPr>
            <w:tcW w:w="6749" w:type="dxa"/>
          </w:tcPr>
          <w:p w:rsidR="00942FBB" w:rsidRPr="007F3323" w:rsidRDefault="00942FBB" w:rsidP="00B2040C">
            <w:pPr>
              <w:pStyle w:val="TableText"/>
            </w:pPr>
            <w:r w:rsidRPr="007F3323">
              <w:t>指定的集群不存在。</w:t>
            </w:r>
          </w:p>
        </w:tc>
      </w:tr>
      <w:tr w:rsidR="00942FBB" w:rsidRPr="007F3323" w:rsidTr="00B8502E">
        <w:tc>
          <w:tcPr>
            <w:tcW w:w="2890" w:type="dxa"/>
          </w:tcPr>
          <w:p w:rsidR="00942FBB" w:rsidRPr="007F3323" w:rsidRDefault="00942FBB" w:rsidP="00B2040C">
            <w:pPr>
              <w:pStyle w:val="TableText"/>
            </w:pPr>
            <w:r w:rsidRPr="007F3323">
              <w:t>10300029</w:t>
            </w:r>
          </w:p>
        </w:tc>
        <w:tc>
          <w:tcPr>
            <w:tcW w:w="6749" w:type="dxa"/>
          </w:tcPr>
          <w:p w:rsidR="00942FBB" w:rsidRPr="007F3323" w:rsidRDefault="00942FBB" w:rsidP="00B2040C">
            <w:pPr>
              <w:pStyle w:val="TableText"/>
            </w:pPr>
            <w:r w:rsidRPr="007F3323">
              <w:t>集群下存在虚拟机，不能删除集群。</w:t>
            </w:r>
          </w:p>
        </w:tc>
      </w:tr>
      <w:tr w:rsidR="00942FBB" w:rsidRPr="007F3323" w:rsidTr="00B8502E">
        <w:tc>
          <w:tcPr>
            <w:tcW w:w="2890" w:type="dxa"/>
          </w:tcPr>
          <w:p w:rsidR="00942FBB" w:rsidRPr="007F3323" w:rsidRDefault="00942FBB" w:rsidP="00B2040C">
            <w:pPr>
              <w:pStyle w:val="TableText"/>
            </w:pPr>
            <w:r w:rsidRPr="007F3323">
              <w:t>10300030</w:t>
            </w:r>
          </w:p>
        </w:tc>
        <w:tc>
          <w:tcPr>
            <w:tcW w:w="6749" w:type="dxa"/>
          </w:tcPr>
          <w:p w:rsidR="00942FBB" w:rsidRPr="007F3323" w:rsidRDefault="00942FBB" w:rsidP="00B2040C">
            <w:pPr>
              <w:pStyle w:val="TableText"/>
            </w:pPr>
            <w:r w:rsidRPr="007F3323">
              <w:t>集群下存在主机，不能删除集群。</w:t>
            </w:r>
          </w:p>
        </w:tc>
      </w:tr>
      <w:tr w:rsidR="00942FBB" w:rsidRPr="007F3323" w:rsidTr="00B8502E">
        <w:tc>
          <w:tcPr>
            <w:tcW w:w="2890" w:type="dxa"/>
          </w:tcPr>
          <w:p w:rsidR="00942FBB" w:rsidRPr="007F3323" w:rsidRDefault="00942FBB" w:rsidP="00B2040C">
            <w:pPr>
              <w:pStyle w:val="TableText"/>
            </w:pPr>
            <w:r w:rsidRPr="007F3323">
              <w:t>10300031</w:t>
            </w:r>
          </w:p>
        </w:tc>
        <w:tc>
          <w:tcPr>
            <w:tcW w:w="6749" w:type="dxa"/>
          </w:tcPr>
          <w:p w:rsidR="00942FBB" w:rsidRPr="007F3323" w:rsidRDefault="00942FBB" w:rsidP="00B2040C">
            <w:pPr>
              <w:pStyle w:val="TableText"/>
            </w:pPr>
            <w:r w:rsidRPr="007F3323">
              <w:t>系统已存在</w:t>
            </w:r>
            <w:r w:rsidRPr="007F3323">
              <w:t>32</w:t>
            </w:r>
            <w:r w:rsidRPr="007F3323">
              <w:t>个集群，添加失败</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10300032</w:t>
            </w:r>
          </w:p>
        </w:tc>
        <w:tc>
          <w:tcPr>
            <w:tcW w:w="6749" w:type="dxa"/>
          </w:tcPr>
          <w:p w:rsidR="00942FBB" w:rsidRPr="007F3323" w:rsidRDefault="00942FBB" w:rsidP="00B2040C">
            <w:pPr>
              <w:pStyle w:val="TableText"/>
            </w:pPr>
            <w:r w:rsidRPr="007F3323">
              <w:t>主机下运行着不满足迁移条件的虚拟机，不能迁空主机。</w:t>
            </w:r>
          </w:p>
        </w:tc>
      </w:tr>
      <w:tr w:rsidR="00942FBB" w:rsidRPr="007F3323" w:rsidTr="00B8502E">
        <w:tc>
          <w:tcPr>
            <w:tcW w:w="2890" w:type="dxa"/>
          </w:tcPr>
          <w:p w:rsidR="00942FBB" w:rsidRPr="007F3323" w:rsidRDefault="00942FBB" w:rsidP="00B2040C">
            <w:pPr>
              <w:pStyle w:val="TableText"/>
            </w:pPr>
            <w:r w:rsidRPr="007F3323">
              <w:t>10300033</w:t>
            </w:r>
          </w:p>
        </w:tc>
        <w:tc>
          <w:tcPr>
            <w:tcW w:w="6749" w:type="dxa"/>
          </w:tcPr>
          <w:p w:rsidR="00942FBB" w:rsidRPr="007F3323" w:rsidRDefault="00942FBB" w:rsidP="00B2040C">
            <w:pPr>
              <w:pStyle w:val="TableText"/>
            </w:pPr>
            <w:r w:rsidRPr="007F3323">
              <w:t>虚拟机已挂载光驱，不能重复挂载。</w:t>
            </w:r>
          </w:p>
        </w:tc>
      </w:tr>
      <w:tr w:rsidR="00942FBB" w:rsidRPr="007F3323" w:rsidTr="00B8502E">
        <w:tc>
          <w:tcPr>
            <w:tcW w:w="2890" w:type="dxa"/>
          </w:tcPr>
          <w:p w:rsidR="00942FBB" w:rsidRPr="007F3323" w:rsidRDefault="00942FBB" w:rsidP="00B2040C">
            <w:pPr>
              <w:pStyle w:val="TableText"/>
            </w:pPr>
            <w:r w:rsidRPr="007F3323">
              <w:t>10300034</w:t>
            </w:r>
          </w:p>
        </w:tc>
        <w:tc>
          <w:tcPr>
            <w:tcW w:w="6749" w:type="dxa"/>
          </w:tcPr>
          <w:p w:rsidR="00942FBB" w:rsidRPr="007F3323" w:rsidRDefault="00942FBB" w:rsidP="00B2040C">
            <w:pPr>
              <w:pStyle w:val="TableText"/>
            </w:pPr>
            <w:r w:rsidRPr="007F3323">
              <w:t>虚拟机未挂载光驱，不能卸载。</w:t>
            </w:r>
          </w:p>
        </w:tc>
      </w:tr>
      <w:tr w:rsidR="00942FBB" w:rsidRPr="007F3323" w:rsidTr="00B8502E">
        <w:tc>
          <w:tcPr>
            <w:tcW w:w="2890" w:type="dxa"/>
          </w:tcPr>
          <w:p w:rsidR="00942FBB" w:rsidRPr="007F3323" w:rsidRDefault="00942FBB" w:rsidP="00B2040C">
            <w:pPr>
              <w:pStyle w:val="TableText"/>
            </w:pPr>
            <w:r w:rsidRPr="007F3323">
              <w:t>10300035</w:t>
            </w:r>
          </w:p>
        </w:tc>
        <w:tc>
          <w:tcPr>
            <w:tcW w:w="6749" w:type="dxa"/>
          </w:tcPr>
          <w:p w:rsidR="00942FBB" w:rsidRPr="007F3323" w:rsidRDefault="005348A4" w:rsidP="00B2040C">
            <w:pPr>
              <w:pStyle w:val="TableText"/>
            </w:pPr>
            <w:r w:rsidRPr="007F3323">
              <w:rPr>
                <w:rFonts w:ascii="宋体" w:hAnsi="宋体"/>
              </w:rPr>
              <w:t>“</w:t>
            </w:r>
            <w:r w:rsidR="00942FBB" w:rsidRPr="007F3323">
              <w:t>URL</w:t>
            </w:r>
            <w:r w:rsidRPr="007F3323">
              <w:rPr>
                <w:rFonts w:ascii="宋体" w:hAnsi="宋体"/>
              </w:rPr>
              <w:t>”</w:t>
            </w:r>
            <w:r w:rsidR="00942FBB"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10300037</w:t>
            </w:r>
          </w:p>
        </w:tc>
        <w:tc>
          <w:tcPr>
            <w:tcW w:w="6749" w:type="dxa"/>
          </w:tcPr>
          <w:p w:rsidR="00942FBB" w:rsidRPr="007F3323" w:rsidRDefault="00942FBB" w:rsidP="00B2040C">
            <w:pPr>
              <w:pStyle w:val="TableText"/>
            </w:pPr>
            <w:r w:rsidRPr="007F3323">
              <w:t>磁盘未绑定到此虚拟机，不能执行该操作。</w:t>
            </w:r>
          </w:p>
        </w:tc>
      </w:tr>
      <w:tr w:rsidR="00942FBB" w:rsidRPr="007F3323" w:rsidTr="00B8502E">
        <w:tc>
          <w:tcPr>
            <w:tcW w:w="2890" w:type="dxa"/>
          </w:tcPr>
          <w:p w:rsidR="00942FBB" w:rsidRPr="007F3323" w:rsidRDefault="00942FBB" w:rsidP="00B2040C">
            <w:pPr>
              <w:pStyle w:val="TableText"/>
            </w:pPr>
            <w:r w:rsidRPr="007F3323">
              <w:t>10300038</w:t>
            </w:r>
          </w:p>
        </w:tc>
        <w:tc>
          <w:tcPr>
            <w:tcW w:w="6749" w:type="dxa"/>
          </w:tcPr>
          <w:p w:rsidR="00942FBB" w:rsidRPr="007F3323" w:rsidRDefault="00942FBB" w:rsidP="00B2040C">
            <w:pPr>
              <w:pStyle w:val="TableText"/>
            </w:pPr>
            <w:r w:rsidRPr="007F3323">
              <w:t>虚拟机已挂载</w:t>
            </w:r>
            <w:r w:rsidRPr="007F3323">
              <w:t>tools</w:t>
            </w:r>
            <w:r w:rsidRPr="007F3323">
              <w:t>，不能重复挂载。</w:t>
            </w:r>
          </w:p>
        </w:tc>
      </w:tr>
      <w:tr w:rsidR="00942FBB" w:rsidRPr="007F3323" w:rsidTr="00B8502E">
        <w:tc>
          <w:tcPr>
            <w:tcW w:w="2890" w:type="dxa"/>
          </w:tcPr>
          <w:p w:rsidR="00942FBB" w:rsidRPr="007F3323" w:rsidRDefault="00942FBB" w:rsidP="00B2040C">
            <w:pPr>
              <w:pStyle w:val="TableText"/>
            </w:pPr>
            <w:r w:rsidRPr="007F3323">
              <w:t>10300039</w:t>
            </w:r>
          </w:p>
        </w:tc>
        <w:tc>
          <w:tcPr>
            <w:tcW w:w="6749" w:type="dxa"/>
          </w:tcPr>
          <w:p w:rsidR="00942FBB" w:rsidRPr="007F3323" w:rsidRDefault="00942FBB" w:rsidP="00B2040C">
            <w:pPr>
              <w:pStyle w:val="TableText"/>
            </w:pPr>
            <w:r w:rsidRPr="007F3323">
              <w:t>虚拟机未挂载</w:t>
            </w:r>
            <w:r w:rsidRPr="007F3323">
              <w:t>tools</w:t>
            </w:r>
            <w:r w:rsidRPr="007F3323">
              <w:t>，不能卸载。</w:t>
            </w:r>
          </w:p>
        </w:tc>
      </w:tr>
      <w:tr w:rsidR="00942FBB" w:rsidRPr="007F3323" w:rsidTr="00B8502E">
        <w:tc>
          <w:tcPr>
            <w:tcW w:w="2890" w:type="dxa"/>
          </w:tcPr>
          <w:p w:rsidR="00942FBB" w:rsidRPr="007F3323" w:rsidRDefault="00942FBB" w:rsidP="00B2040C">
            <w:pPr>
              <w:pStyle w:val="TableText"/>
            </w:pPr>
            <w:r w:rsidRPr="007F3323">
              <w:t>10300040</w:t>
            </w:r>
          </w:p>
        </w:tc>
        <w:tc>
          <w:tcPr>
            <w:tcW w:w="6749" w:type="dxa"/>
          </w:tcPr>
          <w:p w:rsidR="00942FBB" w:rsidRPr="007F3323" w:rsidRDefault="00942FBB" w:rsidP="00B2040C">
            <w:pPr>
              <w:pStyle w:val="TableText"/>
            </w:pPr>
            <w:r w:rsidRPr="007F3323">
              <w:t>虚拟机内存</w:t>
            </w:r>
            <w:r w:rsidR="005348A4" w:rsidRPr="007F3323">
              <w:rPr>
                <w:rFonts w:ascii="宋体" w:hAnsi="宋体"/>
              </w:rPr>
              <w:t>“</w:t>
            </w:r>
            <w:r w:rsidRPr="007F3323">
              <w:t>限制</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10300041</w:t>
            </w:r>
          </w:p>
        </w:tc>
        <w:tc>
          <w:tcPr>
            <w:tcW w:w="6749" w:type="dxa"/>
          </w:tcPr>
          <w:p w:rsidR="00942FBB" w:rsidRPr="007F3323" w:rsidRDefault="00942FBB" w:rsidP="00B2040C">
            <w:pPr>
              <w:pStyle w:val="TableText"/>
            </w:pPr>
            <w:r w:rsidRPr="007F3323">
              <w:t>虚拟机</w:t>
            </w:r>
            <w:r w:rsidR="005348A4" w:rsidRPr="007F3323">
              <w:rPr>
                <w:rFonts w:ascii="宋体" w:hAnsi="宋体"/>
              </w:rPr>
              <w:t>“</w:t>
            </w:r>
            <w:r w:rsidRPr="007F3323">
              <w:t>操作系统类型</w:t>
            </w:r>
            <w:r w:rsidR="005348A4" w:rsidRPr="007F3323">
              <w:rPr>
                <w:rFonts w:ascii="宋体" w:hAnsi="宋体"/>
              </w:rPr>
              <w:t>”</w:t>
            </w:r>
            <w:r w:rsidRPr="007F3323">
              <w:t>不合法，请重新输入。</w:t>
            </w:r>
          </w:p>
        </w:tc>
      </w:tr>
      <w:tr w:rsidR="00942FBB" w:rsidRPr="007F3323" w:rsidTr="00B8502E">
        <w:tc>
          <w:tcPr>
            <w:tcW w:w="2890" w:type="dxa"/>
          </w:tcPr>
          <w:p w:rsidR="00942FBB" w:rsidRPr="007F3323" w:rsidRDefault="00942FBB" w:rsidP="00B2040C">
            <w:pPr>
              <w:pStyle w:val="TableText"/>
            </w:pPr>
            <w:r w:rsidRPr="007F3323">
              <w:t>10300042</w:t>
            </w:r>
          </w:p>
        </w:tc>
        <w:tc>
          <w:tcPr>
            <w:tcW w:w="6749" w:type="dxa"/>
          </w:tcPr>
          <w:p w:rsidR="00942FBB" w:rsidRPr="007F3323" w:rsidRDefault="00942FBB" w:rsidP="00B2040C">
            <w:pPr>
              <w:pStyle w:val="TableText"/>
            </w:pPr>
            <w:r w:rsidRPr="007F3323">
              <w:t>虚拟机</w:t>
            </w:r>
            <w:r w:rsidR="005348A4" w:rsidRPr="007F3323">
              <w:rPr>
                <w:rFonts w:ascii="宋体" w:hAnsi="宋体"/>
              </w:rPr>
              <w:t>“</w:t>
            </w:r>
            <w:r w:rsidRPr="007F3323">
              <w:t>操作系统版本</w:t>
            </w:r>
            <w:r w:rsidR="005348A4" w:rsidRPr="007F3323">
              <w:rPr>
                <w:rFonts w:ascii="宋体" w:hAnsi="宋体"/>
              </w:rPr>
              <w:t>”</w:t>
            </w:r>
            <w:r w:rsidRPr="007F3323">
              <w:t>不合法，请重新输入。</w:t>
            </w:r>
          </w:p>
        </w:tc>
      </w:tr>
      <w:tr w:rsidR="00942FBB" w:rsidRPr="007F3323" w:rsidTr="00B8502E">
        <w:tc>
          <w:tcPr>
            <w:tcW w:w="2890" w:type="dxa"/>
          </w:tcPr>
          <w:p w:rsidR="00942FBB" w:rsidRPr="007F3323" w:rsidRDefault="00942FBB" w:rsidP="00B2040C">
            <w:pPr>
              <w:pStyle w:val="TableText"/>
            </w:pPr>
            <w:r w:rsidRPr="007F3323">
              <w:t>10300043</w:t>
            </w:r>
          </w:p>
        </w:tc>
        <w:tc>
          <w:tcPr>
            <w:tcW w:w="6749" w:type="dxa"/>
          </w:tcPr>
          <w:p w:rsidR="00942FBB" w:rsidRPr="007F3323" w:rsidRDefault="005348A4" w:rsidP="00B2040C">
            <w:pPr>
              <w:pStyle w:val="TableText"/>
            </w:pPr>
            <w:r w:rsidRPr="007F3323">
              <w:rPr>
                <w:rFonts w:ascii="宋体" w:hAnsi="宋体"/>
              </w:rPr>
              <w:t>“</w:t>
            </w:r>
            <w:r w:rsidR="00942FBB" w:rsidRPr="007F3323">
              <w:t>CPU</w:t>
            </w:r>
            <w:r w:rsidR="00942FBB" w:rsidRPr="007F3323">
              <w:t>预留</w:t>
            </w:r>
            <w:r w:rsidRPr="007F3323">
              <w:rPr>
                <w:rFonts w:ascii="宋体" w:hAnsi="宋体"/>
              </w:rPr>
              <w:t>”</w:t>
            </w:r>
            <w:r w:rsidR="00942FBB"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10300044</w:t>
            </w:r>
          </w:p>
        </w:tc>
        <w:tc>
          <w:tcPr>
            <w:tcW w:w="6749" w:type="dxa"/>
          </w:tcPr>
          <w:p w:rsidR="00942FBB" w:rsidRPr="007F3323" w:rsidRDefault="005348A4" w:rsidP="00B2040C">
            <w:pPr>
              <w:pStyle w:val="TableText"/>
            </w:pPr>
            <w:r w:rsidRPr="007F3323">
              <w:rPr>
                <w:rFonts w:ascii="宋体" w:hAnsi="宋体"/>
              </w:rPr>
              <w:t>“</w:t>
            </w:r>
            <w:r w:rsidR="00942FBB" w:rsidRPr="007F3323">
              <w:t>内存预留</w:t>
            </w:r>
            <w:r w:rsidRPr="007F3323">
              <w:rPr>
                <w:rFonts w:ascii="宋体" w:hAnsi="宋体"/>
              </w:rPr>
              <w:t>”</w:t>
            </w:r>
            <w:r w:rsidR="00942FBB"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10300045</w:t>
            </w:r>
          </w:p>
        </w:tc>
        <w:tc>
          <w:tcPr>
            <w:tcW w:w="6749" w:type="dxa"/>
          </w:tcPr>
          <w:p w:rsidR="00942FBB" w:rsidRPr="007F3323" w:rsidRDefault="00942FBB" w:rsidP="00B2040C">
            <w:pPr>
              <w:pStyle w:val="TableText"/>
            </w:pPr>
            <w:r w:rsidRPr="007F3323">
              <w:t>MAC</w:t>
            </w:r>
            <w:r w:rsidRPr="007F3323">
              <w:t>地址重复，创建虚拟机</w:t>
            </w:r>
            <w:r w:rsidRPr="007F3323">
              <w:t>/</w:t>
            </w:r>
            <w:r w:rsidRPr="007F3323">
              <w:t>添加网卡失败。</w:t>
            </w:r>
          </w:p>
        </w:tc>
      </w:tr>
      <w:tr w:rsidR="00942FBB" w:rsidRPr="007F3323" w:rsidTr="00B8502E">
        <w:tc>
          <w:tcPr>
            <w:tcW w:w="2890" w:type="dxa"/>
          </w:tcPr>
          <w:p w:rsidR="00942FBB" w:rsidRPr="007F3323" w:rsidRDefault="00942FBB" w:rsidP="00B2040C">
            <w:pPr>
              <w:pStyle w:val="TableText"/>
            </w:pPr>
            <w:r w:rsidRPr="007F3323">
              <w:t>10300046</w:t>
            </w:r>
          </w:p>
        </w:tc>
        <w:tc>
          <w:tcPr>
            <w:tcW w:w="6749" w:type="dxa"/>
          </w:tcPr>
          <w:p w:rsidR="00942FBB" w:rsidRPr="007F3323" w:rsidRDefault="00942FBB" w:rsidP="00B2040C">
            <w:pPr>
              <w:pStyle w:val="TableText"/>
            </w:pPr>
            <w:r w:rsidRPr="007F3323">
              <w:t>释放</w:t>
            </w:r>
            <w:r w:rsidRPr="007F3323">
              <w:t>mac</w:t>
            </w:r>
            <w:r w:rsidRPr="007F3323">
              <w:t>出错，删除网卡失败</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lastRenderedPageBreak/>
              <w:t>10300047</w:t>
            </w:r>
          </w:p>
        </w:tc>
        <w:tc>
          <w:tcPr>
            <w:tcW w:w="6749" w:type="dxa"/>
          </w:tcPr>
          <w:p w:rsidR="00942FBB" w:rsidRPr="007F3323" w:rsidRDefault="00942FBB" w:rsidP="00B2040C">
            <w:pPr>
              <w:pStyle w:val="TableText"/>
            </w:pPr>
            <w:r w:rsidRPr="007F3323">
              <w:t>MAC</w:t>
            </w:r>
            <w:r w:rsidRPr="007F3323">
              <w:t>资源不足，创建虚拟机</w:t>
            </w:r>
            <w:r w:rsidRPr="007F3323">
              <w:t>/</w:t>
            </w:r>
            <w:r w:rsidRPr="007F3323">
              <w:t>添加网卡失败，请配置更多的</w:t>
            </w:r>
            <w:r w:rsidRPr="007F3323">
              <w:t>MAC</w:t>
            </w:r>
            <w:r w:rsidRPr="007F3323">
              <w:t>资源。</w:t>
            </w:r>
          </w:p>
        </w:tc>
      </w:tr>
      <w:tr w:rsidR="00942FBB" w:rsidRPr="007F3323" w:rsidTr="00B8502E">
        <w:tc>
          <w:tcPr>
            <w:tcW w:w="2890" w:type="dxa"/>
          </w:tcPr>
          <w:p w:rsidR="00942FBB" w:rsidRPr="007F3323" w:rsidRDefault="00942FBB" w:rsidP="00B2040C">
            <w:pPr>
              <w:pStyle w:val="TableText"/>
            </w:pPr>
            <w:r w:rsidRPr="007F3323">
              <w:t>10300065</w:t>
            </w:r>
          </w:p>
        </w:tc>
        <w:tc>
          <w:tcPr>
            <w:tcW w:w="6749" w:type="dxa"/>
          </w:tcPr>
          <w:p w:rsidR="00942FBB" w:rsidRPr="007F3323" w:rsidRDefault="00942FBB" w:rsidP="00B2040C">
            <w:pPr>
              <w:pStyle w:val="TableText"/>
            </w:pPr>
            <w:r w:rsidRPr="007F3323">
              <w:t>主机不能在同一集群内移动。</w:t>
            </w:r>
          </w:p>
        </w:tc>
      </w:tr>
      <w:tr w:rsidR="00942FBB" w:rsidRPr="007F3323" w:rsidTr="00B8502E">
        <w:tc>
          <w:tcPr>
            <w:tcW w:w="2890" w:type="dxa"/>
          </w:tcPr>
          <w:p w:rsidR="00942FBB" w:rsidRPr="007F3323" w:rsidRDefault="00942FBB" w:rsidP="00B2040C">
            <w:pPr>
              <w:pStyle w:val="TableText"/>
            </w:pPr>
            <w:r w:rsidRPr="007F3323">
              <w:t>10300066</w:t>
            </w:r>
          </w:p>
        </w:tc>
        <w:tc>
          <w:tcPr>
            <w:tcW w:w="6749" w:type="dxa"/>
          </w:tcPr>
          <w:p w:rsidR="00942FBB" w:rsidRPr="007F3323" w:rsidRDefault="005348A4" w:rsidP="00B2040C">
            <w:pPr>
              <w:pStyle w:val="TableText"/>
            </w:pPr>
            <w:r w:rsidRPr="007F3323">
              <w:rPr>
                <w:rFonts w:ascii="宋体" w:hAnsi="宋体"/>
              </w:rPr>
              <w:t>“</w:t>
            </w:r>
            <w:r w:rsidR="00942FBB" w:rsidRPr="007F3323">
              <w:t>MAC</w:t>
            </w:r>
            <w:r w:rsidR="00942FBB" w:rsidRPr="007F3323">
              <w:t>地址</w:t>
            </w:r>
            <w:r w:rsidRPr="007F3323">
              <w:rPr>
                <w:rFonts w:ascii="宋体" w:hAnsi="宋体"/>
              </w:rPr>
              <w:t>”</w:t>
            </w:r>
            <w:r w:rsidR="00942FBB"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10300067</w:t>
            </w:r>
          </w:p>
        </w:tc>
        <w:tc>
          <w:tcPr>
            <w:tcW w:w="6749" w:type="dxa"/>
          </w:tcPr>
          <w:p w:rsidR="00942FBB" w:rsidRPr="007F3323" w:rsidRDefault="00942FBB" w:rsidP="00B2040C">
            <w:pPr>
              <w:pStyle w:val="TableText"/>
            </w:pPr>
            <w:r w:rsidRPr="007F3323">
              <w:t>虚拟机</w:t>
            </w:r>
            <w:r w:rsidRPr="007F3323">
              <w:t>location</w:t>
            </w:r>
            <w:r w:rsidRPr="007F3323">
              <w:t>参数不合法，请输入正确的</w:t>
            </w:r>
            <w:r w:rsidRPr="007F3323">
              <w:t>location</w:t>
            </w:r>
            <w:r w:rsidRPr="007F3323">
              <w:t>。</w:t>
            </w:r>
          </w:p>
        </w:tc>
      </w:tr>
      <w:tr w:rsidR="00942FBB" w:rsidRPr="007F3323" w:rsidTr="00B8502E">
        <w:tc>
          <w:tcPr>
            <w:tcW w:w="2890" w:type="dxa"/>
          </w:tcPr>
          <w:p w:rsidR="00942FBB" w:rsidRPr="007F3323" w:rsidRDefault="00942FBB" w:rsidP="00B2040C">
            <w:pPr>
              <w:pStyle w:val="TableText"/>
            </w:pPr>
            <w:r w:rsidRPr="007F3323">
              <w:t>10300068</w:t>
            </w:r>
          </w:p>
        </w:tc>
        <w:tc>
          <w:tcPr>
            <w:tcW w:w="6749" w:type="dxa"/>
          </w:tcPr>
          <w:p w:rsidR="00942FBB" w:rsidRPr="007F3323" w:rsidRDefault="005348A4" w:rsidP="00B2040C">
            <w:pPr>
              <w:pStyle w:val="TableText"/>
            </w:pPr>
            <w:r w:rsidRPr="007F3323">
              <w:rPr>
                <w:rFonts w:ascii="宋体" w:hAnsi="宋体"/>
              </w:rPr>
              <w:t>“</w:t>
            </w:r>
            <w:r w:rsidR="00942FBB" w:rsidRPr="007F3323">
              <w:t>数据存储标识</w:t>
            </w:r>
            <w:r w:rsidRPr="007F3323">
              <w:rPr>
                <w:rFonts w:ascii="宋体" w:hAnsi="宋体"/>
              </w:rPr>
              <w:t>”</w:t>
            </w:r>
            <w:r w:rsidR="00942FBB"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10300069</w:t>
            </w:r>
          </w:p>
        </w:tc>
        <w:tc>
          <w:tcPr>
            <w:tcW w:w="6749" w:type="dxa"/>
          </w:tcPr>
          <w:p w:rsidR="00942FBB" w:rsidRPr="007F3323" w:rsidRDefault="005348A4" w:rsidP="00B2040C">
            <w:pPr>
              <w:pStyle w:val="TableText"/>
            </w:pPr>
            <w:r w:rsidRPr="007F3323">
              <w:rPr>
                <w:rFonts w:ascii="宋体" w:hAnsi="宋体"/>
              </w:rPr>
              <w:t>“</w:t>
            </w:r>
            <w:r w:rsidR="00942FBB" w:rsidRPr="007F3323">
              <w:t>操作系统类型</w:t>
            </w:r>
            <w:r w:rsidRPr="007F3323">
              <w:rPr>
                <w:rFonts w:ascii="宋体" w:hAnsi="宋体"/>
              </w:rPr>
              <w:t>”</w:t>
            </w:r>
            <w:r w:rsidR="00942FBB" w:rsidRPr="007F3323">
              <w:t>不能为空，请重新输入。</w:t>
            </w:r>
          </w:p>
        </w:tc>
      </w:tr>
      <w:tr w:rsidR="00942FBB" w:rsidRPr="007F3323" w:rsidTr="00B8502E">
        <w:tc>
          <w:tcPr>
            <w:tcW w:w="2890" w:type="dxa"/>
          </w:tcPr>
          <w:p w:rsidR="00942FBB" w:rsidRPr="007F3323" w:rsidRDefault="00942FBB" w:rsidP="00B2040C">
            <w:pPr>
              <w:pStyle w:val="TableText"/>
            </w:pPr>
            <w:r w:rsidRPr="007F3323">
              <w:t>10300070</w:t>
            </w:r>
          </w:p>
        </w:tc>
        <w:tc>
          <w:tcPr>
            <w:tcW w:w="6749" w:type="dxa"/>
          </w:tcPr>
          <w:p w:rsidR="00942FBB" w:rsidRPr="007F3323" w:rsidRDefault="00942FBB" w:rsidP="00B2040C">
            <w:pPr>
              <w:pStyle w:val="TableText"/>
            </w:pPr>
            <w:r w:rsidRPr="007F3323">
              <w:t>磁盘槽位号已被使用，请使用其他槽位号。</w:t>
            </w:r>
          </w:p>
        </w:tc>
      </w:tr>
      <w:tr w:rsidR="00942FBB" w:rsidRPr="007F3323" w:rsidTr="00B8502E">
        <w:tc>
          <w:tcPr>
            <w:tcW w:w="2890" w:type="dxa"/>
          </w:tcPr>
          <w:p w:rsidR="00942FBB" w:rsidRPr="007F3323" w:rsidRDefault="00942FBB" w:rsidP="00B2040C">
            <w:pPr>
              <w:pStyle w:val="TableText"/>
            </w:pPr>
            <w:r w:rsidRPr="007F3323">
              <w:t>10300071</w:t>
            </w:r>
          </w:p>
        </w:tc>
        <w:tc>
          <w:tcPr>
            <w:tcW w:w="6749" w:type="dxa"/>
          </w:tcPr>
          <w:p w:rsidR="00942FBB" w:rsidRPr="007F3323" w:rsidRDefault="00942FBB" w:rsidP="00B2040C">
            <w:pPr>
              <w:pStyle w:val="TableText"/>
              <w:rPr>
                <w:sz w:val="18"/>
                <w:szCs w:val="18"/>
              </w:rPr>
            </w:pPr>
            <w:r w:rsidRPr="007F3323">
              <w:t>集群内主机数量达到上限，无法继续添加主机到集群。</w:t>
            </w:r>
            <w:r w:rsidRPr="007F3323">
              <w:tab/>
            </w:r>
          </w:p>
        </w:tc>
      </w:tr>
      <w:tr w:rsidR="00942FBB" w:rsidRPr="007F3323" w:rsidTr="00B8502E">
        <w:tc>
          <w:tcPr>
            <w:tcW w:w="2890" w:type="dxa"/>
          </w:tcPr>
          <w:p w:rsidR="00942FBB" w:rsidRPr="007F3323" w:rsidRDefault="00942FBB" w:rsidP="00B2040C">
            <w:pPr>
              <w:pStyle w:val="TableText"/>
            </w:pPr>
            <w:r w:rsidRPr="007F3323">
              <w:t>10300072</w:t>
            </w:r>
          </w:p>
        </w:tc>
        <w:tc>
          <w:tcPr>
            <w:tcW w:w="6749" w:type="dxa"/>
          </w:tcPr>
          <w:p w:rsidR="00942FBB" w:rsidRPr="007F3323" w:rsidRDefault="00942FBB" w:rsidP="00B2040C">
            <w:pPr>
              <w:pStyle w:val="TableText"/>
            </w:pPr>
            <w:r w:rsidRPr="007F3323">
              <w:t>目标主机</w:t>
            </w:r>
            <w:r w:rsidRPr="007F3323">
              <w:t>/</w:t>
            </w:r>
            <w:r w:rsidRPr="007F3323">
              <w:t>集群不能满足虚拟机运行的存储条件。</w:t>
            </w:r>
          </w:p>
        </w:tc>
      </w:tr>
      <w:tr w:rsidR="00942FBB" w:rsidRPr="007F3323" w:rsidTr="00B8502E">
        <w:tc>
          <w:tcPr>
            <w:tcW w:w="2890" w:type="dxa"/>
          </w:tcPr>
          <w:p w:rsidR="00942FBB" w:rsidRPr="007F3323" w:rsidRDefault="00942FBB" w:rsidP="00B2040C">
            <w:pPr>
              <w:pStyle w:val="TableText"/>
            </w:pPr>
            <w:r w:rsidRPr="007F3323">
              <w:t>10300073</w:t>
            </w:r>
          </w:p>
        </w:tc>
        <w:tc>
          <w:tcPr>
            <w:tcW w:w="6749" w:type="dxa"/>
          </w:tcPr>
          <w:p w:rsidR="00942FBB" w:rsidRPr="007F3323" w:rsidRDefault="00942FBB" w:rsidP="00B2040C">
            <w:pPr>
              <w:pStyle w:val="TableText"/>
            </w:pPr>
            <w:r w:rsidRPr="007F3323">
              <w:t>目标节点</w:t>
            </w:r>
            <w:r w:rsidRPr="007F3323">
              <w:t>/</w:t>
            </w:r>
            <w:r w:rsidRPr="007F3323">
              <w:t>集群不能满足虚拟机运行的网络条件</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10300074</w:t>
            </w:r>
          </w:p>
        </w:tc>
        <w:tc>
          <w:tcPr>
            <w:tcW w:w="6749" w:type="dxa"/>
          </w:tcPr>
          <w:p w:rsidR="00942FBB" w:rsidRPr="007F3323" w:rsidRDefault="00942FBB" w:rsidP="00B2040C">
            <w:pPr>
              <w:pStyle w:val="TableText"/>
            </w:pPr>
            <w:r w:rsidRPr="007F3323">
              <w:t>该磁盘已绑定虚拟机或该磁盘状态不允许绑定虚拟机</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10300075</w:t>
            </w:r>
          </w:p>
        </w:tc>
        <w:tc>
          <w:tcPr>
            <w:tcW w:w="6749" w:type="dxa"/>
          </w:tcPr>
          <w:p w:rsidR="00942FBB" w:rsidRPr="007F3323" w:rsidRDefault="00942FBB" w:rsidP="00B2040C">
            <w:pPr>
              <w:pStyle w:val="TableText"/>
            </w:pPr>
            <w:r w:rsidRPr="007F3323">
              <w:rPr>
                <w:rFonts w:hint="eastAsia"/>
              </w:rPr>
              <w:t>单个虚拟机绑定共享磁盘个数达到上限。</w:t>
            </w:r>
          </w:p>
        </w:tc>
      </w:tr>
      <w:tr w:rsidR="00942FBB" w:rsidRPr="007F3323" w:rsidTr="00B8502E">
        <w:tc>
          <w:tcPr>
            <w:tcW w:w="2890" w:type="dxa"/>
          </w:tcPr>
          <w:p w:rsidR="00942FBB" w:rsidRPr="007F3323" w:rsidRDefault="00942FBB" w:rsidP="00B2040C">
            <w:pPr>
              <w:pStyle w:val="TableText"/>
            </w:pPr>
            <w:r w:rsidRPr="007F3323">
              <w:t>10300076</w:t>
            </w:r>
          </w:p>
        </w:tc>
        <w:tc>
          <w:tcPr>
            <w:tcW w:w="6749" w:type="dxa"/>
          </w:tcPr>
          <w:p w:rsidR="00942FBB" w:rsidRPr="007F3323" w:rsidRDefault="00942FBB" w:rsidP="00B2040C">
            <w:pPr>
              <w:pStyle w:val="TableText"/>
            </w:pPr>
            <w:r w:rsidRPr="007F3323">
              <w:t>当前磁盘已绑定虚拟机，请不要重复绑定。</w:t>
            </w:r>
          </w:p>
        </w:tc>
      </w:tr>
      <w:tr w:rsidR="00942FBB" w:rsidRPr="007F3323" w:rsidTr="00B8502E">
        <w:tc>
          <w:tcPr>
            <w:tcW w:w="2890" w:type="dxa"/>
          </w:tcPr>
          <w:p w:rsidR="00942FBB" w:rsidRPr="007F3323" w:rsidRDefault="00942FBB" w:rsidP="00B2040C">
            <w:pPr>
              <w:pStyle w:val="TableText"/>
            </w:pPr>
            <w:r w:rsidRPr="007F3323">
              <w:t>10300077</w:t>
            </w:r>
          </w:p>
        </w:tc>
        <w:tc>
          <w:tcPr>
            <w:tcW w:w="6749" w:type="dxa"/>
          </w:tcPr>
          <w:p w:rsidR="00942FBB" w:rsidRPr="007F3323" w:rsidRDefault="00942FBB" w:rsidP="00B2040C">
            <w:pPr>
              <w:pStyle w:val="TableText"/>
            </w:pPr>
            <w:r w:rsidRPr="007F3323">
              <w:t>虚拟机</w:t>
            </w:r>
            <w:r w:rsidR="005348A4" w:rsidRPr="007F3323">
              <w:rPr>
                <w:rFonts w:ascii="宋体" w:hAnsi="宋体"/>
              </w:rPr>
              <w:t>“</w:t>
            </w:r>
            <w:r w:rsidRPr="007F3323">
              <w:t>group</w:t>
            </w:r>
            <w:r w:rsidR="005348A4" w:rsidRPr="007F3323">
              <w:rPr>
                <w:rFonts w:ascii="宋体" w:hAnsi="宋体"/>
              </w:rPr>
              <w:t>”</w:t>
            </w:r>
            <w:r w:rsidRPr="007F3323">
              <w:t>参数长度不合法，请重新输入。</w:t>
            </w:r>
          </w:p>
        </w:tc>
      </w:tr>
      <w:tr w:rsidR="00942FBB" w:rsidRPr="007F3323" w:rsidTr="00B8502E">
        <w:tc>
          <w:tcPr>
            <w:tcW w:w="2890" w:type="dxa"/>
          </w:tcPr>
          <w:p w:rsidR="00942FBB" w:rsidRPr="007F3323" w:rsidRDefault="00942FBB" w:rsidP="00B2040C">
            <w:pPr>
              <w:pStyle w:val="TableText"/>
            </w:pPr>
            <w:r w:rsidRPr="007F3323">
              <w:t>10300078</w:t>
            </w:r>
          </w:p>
        </w:tc>
        <w:tc>
          <w:tcPr>
            <w:tcW w:w="6749" w:type="dxa"/>
          </w:tcPr>
          <w:p w:rsidR="00942FBB" w:rsidRPr="007F3323" w:rsidRDefault="00942FBB" w:rsidP="00B2040C">
            <w:pPr>
              <w:pStyle w:val="TableText"/>
            </w:pPr>
            <w:r w:rsidRPr="007F3323">
              <w:t>需要绑定的磁盘不存在。</w:t>
            </w:r>
          </w:p>
        </w:tc>
      </w:tr>
      <w:tr w:rsidR="00942FBB" w:rsidRPr="007F3323" w:rsidTr="00B8502E">
        <w:tc>
          <w:tcPr>
            <w:tcW w:w="2890" w:type="dxa"/>
          </w:tcPr>
          <w:p w:rsidR="00942FBB" w:rsidRPr="007F3323" w:rsidRDefault="00942FBB" w:rsidP="00B2040C">
            <w:pPr>
              <w:pStyle w:val="TableText"/>
            </w:pPr>
            <w:r w:rsidRPr="007F3323">
              <w:t>10300079</w:t>
            </w:r>
          </w:p>
        </w:tc>
        <w:tc>
          <w:tcPr>
            <w:tcW w:w="6749" w:type="dxa"/>
          </w:tcPr>
          <w:p w:rsidR="00942FBB" w:rsidRPr="007F3323" w:rsidRDefault="00942FBB" w:rsidP="00686EB0">
            <w:pPr>
              <w:pStyle w:val="TableText"/>
            </w:pPr>
            <w:r w:rsidRPr="007F3323">
              <w:rPr>
                <w:rFonts w:hint="eastAsia"/>
              </w:rPr>
              <w:t>磁盘属于虚拟机时，该虚拟机做过快照，而且快照当前还存在，不允许此操作</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10300080</w:t>
            </w:r>
          </w:p>
        </w:tc>
        <w:tc>
          <w:tcPr>
            <w:tcW w:w="6749" w:type="dxa"/>
          </w:tcPr>
          <w:p w:rsidR="00942FBB" w:rsidRPr="007F3323" w:rsidRDefault="00942FBB" w:rsidP="00B2040C">
            <w:pPr>
              <w:pStyle w:val="TableText"/>
            </w:pPr>
            <w:r w:rsidRPr="007F3323">
              <w:t>集群下存在启动中、迁移中等暂态的虚拟机，不能修改集群内存复用开关。</w:t>
            </w:r>
          </w:p>
        </w:tc>
      </w:tr>
      <w:tr w:rsidR="00942FBB" w:rsidRPr="007F3323" w:rsidTr="00B8502E">
        <w:tc>
          <w:tcPr>
            <w:tcW w:w="2890" w:type="dxa"/>
          </w:tcPr>
          <w:p w:rsidR="00942FBB" w:rsidRPr="007F3323" w:rsidRDefault="00942FBB" w:rsidP="00B2040C">
            <w:pPr>
              <w:pStyle w:val="TableText"/>
            </w:pPr>
            <w:r w:rsidRPr="007F3323">
              <w:t>10300082</w:t>
            </w:r>
          </w:p>
        </w:tc>
        <w:tc>
          <w:tcPr>
            <w:tcW w:w="6749" w:type="dxa"/>
          </w:tcPr>
          <w:p w:rsidR="00942FBB" w:rsidRPr="007F3323" w:rsidRDefault="00942FBB" w:rsidP="00B2040C">
            <w:pPr>
              <w:pStyle w:val="TableText"/>
            </w:pPr>
            <w:r w:rsidRPr="007F3323">
              <w:t>集群下存在虚拟机内存预留值小于内存规格的虚拟机，不能关闭内存复用开关。</w:t>
            </w:r>
          </w:p>
        </w:tc>
      </w:tr>
      <w:tr w:rsidR="00942FBB" w:rsidRPr="007F3323" w:rsidTr="00B8502E">
        <w:tc>
          <w:tcPr>
            <w:tcW w:w="2890" w:type="dxa"/>
          </w:tcPr>
          <w:p w:rsidR="00942FBB" w:rsidRPr="007F3323" w:rsidRDefault="00942FBB" w:rsidP="00B2040C">
            <w:pPr>
              <w:pStyle w:val="TableText"/>
            </w:pPr>
            <w:r w:rsidRPr="007F3323">
              <w:t>10300083</w:t>
            </w:r>
          </w:p>
        </w:tc>
        <w:tc>
          <w:tcPr>
            <w:tcW w:w="6749" w:type="dxa"/>
          </w:tcPr>
          <w:p w:rsidR="00942FBB" w:rsidRPr="007F3323" w:rsidRDefault="00942FBB" w:rsidP="00B2040C">
            <w:pPr>
              <w:pStyle w:val="TableText"/>
            </w:pPr>
            <w:r w:rsidRPr="007F3323">
              <w:t>指定</w:t>
            </w:r>
            <w:r w:rsidRPr="007F3323">
              <w:t>location</w:t>
            </w:r>
            <w:r w:rsidRPr="007F3323">
              <w:t>下不存在存储条件满足虚拟机启动的节点</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10300084</w:t>
            </w:r>
          </w:p>
        </w:tc>
        <w:tc>
          <w:tcPr>
            <w:tcW w:w="6749" w:type="dxa"/>
          </w:tcPr>
          <w:p w:rsidR="00942FBB" w:rsidRPr="007F3323" w:rsidRDefault="00942FBB" w:rsidP="00B2040C">
            <w:pPr>
              <w:pStyle w:val="TableText"/>
            </w:pPr>
            <w:r w:rsidRPr="007F3323">
              <w:t>指定</w:t>
            </w:r>
            <w:r w:rsidRPr="007F3323">
              <w:t>location</w:t>
            </w:r>
            <w:r w:rsidRPr="007F3323">
              <w:t>下不存在网络条件满足虚拟机启动的节点</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10300085</w:t>
            </w:r>
          </w:p>
        </w:tc>
        <w:tc>
          <w:tcPr>
            <w:tcW w:w="6749" w:type="dxa"/>
          </w:tcPr>
          <w:p w:rsidR="00942FBB" w:rsidRPr="007F3323" w:rsidRDefault="006B0695" w:rsidP="00B2040C">
            <w:pPr>
              <w:pStyle w:val="TableText"/>
            </w:pPr>
            <w:r>
              <w:t>系统出现未知错误，请稍后重试或联系</w:t>
            </w:r>
            <w:r w:rsidR="00942FBB" w:rsidRPr="007F3323">
              <w:t>技术支持。</w:t>
            </w:r>
          </w:p>
        </w:tc>
      </w:tr>
      <w:tr w:rsidR="00942FBB" w:rsidRPr="007F3323" w:rsidTr="00B8502E">
        <w:tc>
          <w:tcPr>
            <w:tcW w:w="2890" w:type="dxa"/>
          </w:tcPr>
          <w:p w:rsidR="00942FBB" w:rsidRPr="007F3323" w:rsidRDefault="00942FBB" w:rsidP="00B2040C">
            <w:pPr>
              <w:pStyle w:val="TableText"/>
            </w:pPr>
            <w:r w:rsidRPr="007F3323">
              <w:t>10300086</w:t>
            </w:r>
          </w:p>
        </w:tc>
        <w:tc>
          <w:tcPr>
            <w:tcW w:w="6749" w:type="dxa"/>
          </w:tcPr>
          <w:p w:rsidR="00942FBB" w:rsidRPr="007F3323" w:rsidRDefault="00942FBB" w:rsidP="00B2040C">
            <w:pPr>
              <w:pStyle w:val="TableText"/>
            </w:pPr>
            <w:r w:rsidRPr="007F3323">
              <w:t>集群内存复用开关为开，移动主机失败</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10300087</w:t>
            </w:r>
          </w:p>
        </w:tc>
        <w:tc>
          <w:tcPr>
            <w:tcW w:w="6749" w:type="dxa"/>
          </w:tcPr>
          <w:p w:rsidR="00942FBB" w:rsidRPr="007F3323" w:rsidRDefault="00942FBB" w:rsidP="00B2040C">
            <w:pPr>
              <w:pStyle w:val="TableText"/>
            </w:pPr>
            <w:r w:rsidRPr="007F3323">
              <w:t>目的主机当前状态不支持迁移虚拟机，请稍后重试。</w:t>
            </w:r>
          </w:p>
        </w:tc>
      </w:tr>
      <w:tr w:rsidR="00942FBB" w:rsidRPr="007F3323" w:rsidTr="00B8502E">
        <w:tc>
          <w:tcPr>
            <w:tcW w:w="2890" w:type="dxa"/>
          </w:tcPr>
          <w:p w:rsidR="00942FBB" w:rsidRPr="007F3323" w:rsidRDefault="00942FBB" w:rsidP="00B2040C">
            <w:pPr>
              <w:pStyle w:val="TableText"/>
            </w:pPr>
            <w:r w:rsidRPr="007F3323">
              <w:t>10300088</w:t>
            </w:r>
          </w:p>
        </w:tc>
        <w:tc>
          <w:tcPr>
            <w:tcW w:w="6749" w:type="dxa"/>
          </w:tcPr>
          <w:p w:rsidR="00942FBB" w:rsidRPr="007F3323" w:rsidRDefault="00942FBB" w:rsidP="00B2040C">
            <w:pPr>
              <w:pStyle w:val="TableText"/>
            </w:pPr>
            <w:r w:rsidRPr="007F3323">
              <w:t>目的主机存储或网络不支持虚拟机运行，不能进行迁移。</w:t>
            </w:r>
          </w:p>
        </w:tc>
      </w:tr>
      <w:tr w:rsidR="00942FBB" w:rsidRPr="007F3323" w:rsidTr="00B8502E">
        <w:tc>
          <w:tcPr>
            <w:tcW w:w="2890" w:type="dxa"/>
          </w:tcPr>
          <w:p w:rsidR="00942FBB" w:rsidRPr="007F3323" w:rsidRDefault="00942FBB" w:rsidP="00B2040C">
            <w:pPr>
              <w:pStyle w:val="TableText"/>
            </w:pPr>
            <w:r w:rsidRPr="007F3323">
              <w:t>10300089</w:t>
            </w:r>
          </w:p>
        </w:tc>
        <w:tc>
          <w:tcPr>
            <w:tcW w:w="6749" w:type="dxa"/>
          </w:tcPr>
          <w:p w:rsidR="00942FBB" w:rsidRPr="007F3323" w:rsidRDefault="00942FBB" w:rsidP="00B2040C">
            <w:pPr>
              <w:pStyle w:val="TableText"/>
            </w:pPr>
            <w:r w:rsidRPr="007F3323">
              <w:t>源主机或目的主机已经超过迁移并发数，请稍后重试。</w:t>
            </w:r>
          </w:p>
        </w:tc>
      </w:tr>
      <w:tr w:rsidR="00942FBB" w:rsidRPr="007F3323" w:rsidTr="00B8502E">
        <w:tc>
          <w:tcPr>
            <w:tcW w:w="2890" w:type="dxa"/>
          </w:tcPr>
          <w:p w:rsidR="00942FBB" w:rsidRPr="007F3323" w:rsidRDefault="00942FBB" w:rsidP="00B2040C">
            <w:pPr>
              <w:pStyle w:val="TableText"/>
            </w:pPr>
            <w:r w:rsidRPr="007F3323">
              <w:t>10300090</w:t>
            </w:r>
          </w:p>
        </w:tc>
        <w:tc>
          <w:tcPr>
            <w:tcW w:w="6749" w:type="dxa"/>
          </w:tcPr>
          <w:p w:rsidR="00942FBB" w:rsidRPr="007F3323" w:rsidRDefault="00942FBB" w:rsidP="00B2040C">
            <w:pPr>
              <w:pStyle w:val="TableText"/>
            </w:pPr>
            <w:r w:rsidRPr="007F3323">
              <w:t>集群内迁移中的虚拟机数量超过上限，请稍后重试。</w:t>
            </w:r>
          </w:p>
        </w:tc>
      </w:tr>
      <w:tr w:rsidR="00942FBB" w:rsidRPr="007F3323" w:rsidTr="00B8502E">
        <w:tc>
          <w:tcPr>
            <w:tcW w:w="2890" w:type="dxa"/>
          </w:tcPr>
          <w:p w:rsidR="00942FBB" w:rsidRPr="007F3323" w:rsidRDefault="00942FBB" w:rsidP="00B2040C">
            <w:pPr>
              <w:pStyle w:val="TableText"/>
            </w:pPr>
            <w:r w:rsidRPr="007F3323">
              <w:lastRenderedPageBreak/>
              <w:t>10300091</w:t>
            </w:r>
          </w:p>
        </w:tc>
        <w:tc>
          <w:tcPr>
            <w:tcW w:w="6749" w:type="dxa"/>
          </w:tcPr>
          <w:p w:rsidR="00942FBB" w:rsidRPr="007F3323" w:rsidRDefault="00942FBB" w:rsidP="00B2040C">
            <w:pPr>
              <w:pStyle w:val="TableText"/>
            </w:pPr>
            <w:r w:rsidRPr="007F3323">
              <w:t>系统中已存在相同名称的集群，请输入不同的集群名称。</w:t>
            </w:r>
          </w:p>
        </w:tc>
      </w:tr>
      <w:tr w:rsidR="00942FBB" w:rsidRPr="007F3323" w:rsidTr="00B8502E">
        <w:tc>
          <w:tcPr>
            <w:tcW w:w="2890" w:type="dxa"/>
          </w:tcPr>
          <w:p w:rsidR="00942FBB" w:rsidRPr="007F3323" w:rsidRDefault="00942FBB" w:rsidP="00B2040C">
            <w:pPr>
              <w:pStyle w:val="TableText"/>
            </w:pPr>
            <w:r w:rsidRPr="007F3323">
              <w:t>10300092</w:t>
            </w:r>
          </w:p>
        </w:tc>
        <w:tc>
          <w:tcPr>
            <w:tcW w:w="6749" w:type="dxa"/>
          </w:tcPr>
          <w:p w:rsidR="00942FBB" w:rsidRPr="007F3323" w:rsidRDefault="00035644" w:rsidP="00B2040C">
            <w:pPr>
              <w:pStyle w:val="TableText"/>
              <w:rPr>
                <w:bCs/>
                <w:spacing w:val="-4"/>
                <w:sz w:val="18"/>
                <w:szCs w:val="18"/>
              </w:rPr>
            </w:pPr>
            <w:r>
              <w:t>此虚拟机已经为停止状态，不能</w:t>
            </w:r>
            <w:r>
              <w:rPr>
                <w:rFonts w:hint="eastAsia"/>
              </w:rPr>
              <w:t>进行该操作</w:t>
            </w:r>
            <w:r w:rsidR="00942FBB" w:rsidRPr="007F3323">
              <w:t>。</w:t>
            </w:r>
          </w:p>
        </w:tc>
      </w:tr>
      <w:tr w:rsidR="00942FBB" w:rsidRPr="007F3323" w:rsidTr="00B8502E">
        <w:tc>
          <w:tcPr>
            <w:tcW w:w="2890" w:type="dxa"/>
          </w:tcPr>
          <w:p w:rsidR="00942FBB" w:rsidRPr="007F3323" w:rsidRDefault="00942FBB" w:rsidP="00B2040C">
            <w:pPr>
              <w:pStyle w:val="TableText"/>
            </w:pPr>
            <w:r w:rsidRPr="007F3323">
              <w:t>10300093</w:t>
            </w:r>
          </w:p>
        </w:tc>
        <w:tc>
          <w:tcPr>
            <w:tcW w:w="6749" w:type="dxa"/>
          </w:tcPr>
          <w:p w:rsidR="00942FBB" w:rsidRPr="007F3323" w:rsidRDefault="003626B3" w:rsidP="00B2040C">
            <w:pPr>
              <w:pStyle w:val="TableText"/>
            </w:pPr>
            <w:r>
              <w:t>此虚拟机已经为</w:t>
            </w:r>
            <w:r w:rsidR="001D6006">
              <w:t>休眠状态，</w:t>
            </w:r>
            <w:r w:rsidR="001D6006">
              <w:rPr>
                <w:rFonts w:hint="eastAsia"/>
              </w:rPr>
              <w:t>不能进行该操作</w:t>
            </w:r>
            <w:r w:rsidR="00942FBB" w:rsidRPr="007F3323">
              <w:t>。</w:t>
            </w:r>
          </w:p>
        </w:tc>
      </w:tr>
      <w:tr w:rsidR="00942FBB" w:rsidRPr="007F3323" w:rsidTr="00B8502E">
        <w:tc>
          <w:tcPr>
            <w:tcW w:w="2890" w:type="dxa"/>
          </w:tcPr>
          <w:p w:rsidR="00942FBB" w:rsidRPr="007F3323" w:rsidRDefault="00942FBB" w:rsidP="00B2040C">
            <w:pPr>
              <w:pStyle w:val="TableText"/>
            </w:pPr>
            <w:r w:rsidRPr="007F3323">
              <w:t>10300094</w:t>
            </w:r>
          </w:p>
        </w:tc>
        <w:tc>
          <w:tcPr>
            <w:tcW w:w="6749" w:type="dxa"/>
          </w:tcPr>
          <w:p w:rsidR="00942FBB" w:rsidRPr="007F3323" w:rsidRDefault="00942FBB" w:rsidP="00B2040C">
            <w:pPr>
              <w:pStyle w:val="TableText"/>
            </w:pPr>
            <w:r w:rsidRPr="007F3323">
              <w:t>此虚拟机已经为运行状态，不能启动。</w:t>
            </w:r>
          </w:p>
        </w:tc>
      </w:tr>
      <w:tr w:rsidR="00942FBB" w:rsidRPr="007F3323" w:rsidTr="00B8502E">
        <w:tc>
          <w:tcPr>
            <w:tcW w:w="2890" w:type="dxa"/>
          </w:tcPr>
          <w:p w:rsidR="00942FBB" w:rsidRPr="007F3323" w:rsidRDefault="00942FBB" w:rsidP="00B2040C">
            <w:pPr>
              <w:pStyle w:val="TableText"/>
            </w:pPr>
            <w:r w:rsidRPr="007F3323">
              <w:t>10300095</w:t>
            </w:r>
          </w:p>
        </w:tc>
        <w:tc>
          <w:tcPr>
            <w:tcW w:w="6749" w:type="dxa"/>
          </w:tcPr>
          <w:p w:rsidR="00942FBB" w:rsidRPr="007F3323" w:rsidRDefault="00942FBB" w:rsidP="00B2040C">
            <w:pPr>
              <w:pStyle w:val="TableText"/>
            </w:pPr>
            <w:r w:rsidRPr="007F3323">
              <w:t>迁移时，目标主机或目标主机所在集群资源不足，不能迁移。</w:t>
            </w:r>
          </w:p>
        </w:tc>
      </w:tr>
      <w:tr w:rsidR="00942FBB" w:rsidRPr="007F3323" w:rsidTr="00B8502E">
        <w:tc>
          <w:tcPr>
            <w:tcW w:w="2890" w:type="dxa"/>
          </w:tcPr>
          <w:p w:rsidR="00942FBB" w:rsidRPr="007F3323" w:rsidRDefault="00942FBB" w:rsidP="00B2040C">
            <w:pPr>
              <w:pStyle w:val="TableText"/>
            </w:pPr>
            <w:r w:rsidRPr="007F3323">
              <w:t>10300096</w:t>
            </w:r>
          </w:p>
        </w:tc>
        <w:tc>
          <w:tcPr>
            <w:tcW w:w="6749" w:type="dxa"/>
          </w:tcPr>
          <w:p w:rsidR="00942FBB" w:rsidRPr="007F3323" w:rsidRDefault="00942FBB" w:rsidP="00B2040C">
            <w:pPr>
              <w:pStyle w:val="TableText"/>
            </w:pPr>
            <w:r w:rsidRPr="007F3323">
              <w:t>虚拟机正在执行此操作，请不要重复执行。</w:t>
            </w:r>
          </w:p>
        </w:tc>
      </w:tr>
      <w:tr w:rsidR="00942FBB" w:rsidRPr="007F3323" w:rsidTr="00B8502E">
        <w:tc>
          <w:tcPr>
            <w:tcW w:w="2890" w:type="dxa"/>
          </w:tcPr>
          <w:p w:rsidR="00942FBB" w:rsidRPr="007F3323" w:rsidRDefault="00942FBB" w:rsidP="00B2040C">
            <w:pPr>
              <w:pStyle w:val="TableText"/>
            </w:pPr>
            <w:r w:rsidRPr="007F3323">
              <w:t>10300097</w:t>
            </w:r>
          </w:p>
        </w:tc>
        <w:tc>
          <w:tcPr>
            <w:tcW w:w="6749" w:type="dxa"/>
          </w:tcPr>
          <w:p w:rsidR="00942FBB" w:rsidRPr="007F3323" w:rsidRDefault="00942FBB" w:rsidP="00B2040C">
            <w:pPr>
              <w:pStyle w:val="TableText"/>
            </w:pPr>
            <w:r w:rsidRPr="007F3323">
              <w:t>虚拟机正在休眠中，请不要执行停止虚拟机操作。</w:t>
            </w:r>
          </w:p>
        </w:tc>
      </w:tr>
      <w:tr w:rsidR="00942FBB" w:rsidRPr="007F3323" w:rsidTr="00B8502E">
        <w:tc>
          <w:tcPr>
            <w:tcW w:w="2890" w:type="dxa"/>
          </w:tcPr>
          <w:p w:rsidR="00942FBB" w:rsidRPr="007F3323" w:rsidRDefault="00942FBB" w:rsidP="00B2040C">
            <w:pPr>
              <w:pStyle w:val="TableText"/>
            </w:pPr>
            <w:r w:rsidRPr="007F3323">
              <w:t>10300098</w:t>
            </w:r>
          </w:p>
        </w:tc>
        <w:tc>
          <w:tcPr>
            <w:tcW w:w="6749" w:type="dxa"/>
          </w:tcPr>
          <w:p w:rsidR="00942FBB" w:rsidRPr="007F3323" w:rsidRDefault="00942FBB" w:rsidP="00B2040C">
            <w:pPr>
              <w:pStyle w:val="TableText"/>
            </w:pPr>
            <w:r w:rsidRPr="007F3323">
              <w:t>虚拟机正在停止中，请不要执行休眠虚拟机操作。</w:t>
            </w:r>
          </w:p>
        </w:tc>
      </w:tr>
      <w:tr w:rsidR="00942FBB" w:rsidRPr="007F3323" w:rsidTr="00B8502E">
        <w:tc>
          <w:tcPr>
            <w:tcW w:w="2890" w:type="dxa"/>
          </w:tcPr>
          <w:p w:rsidR="00942FBB" w:rsidRPr="007F3323" w:rsidRDefault="00942FBB" w:rsidP="00B2040C">
            <w:pPr>
              <w:pStyle w:val="TableText"/>
            </w:pPr>
            <w:r w:rsidRPr="007F3323">
              <w:t>10300099</w:t>
            </w:r>
          </w:p>
        </w:tc>
        <w:tc>
          <w:tcPr>
            <w:tcW w:w="6749" w:type="dxa"/>
          </w:tcPr>
          <w:p w:rsidR="00942FBB" w:rsidRPr="007F3323" w:rsidRDefault="00942FBB" w:rsidP="00B2040C">
            <w:pPr>
              <w:pStyle w:val="TableText"/>
            </w:pPr>
            <w:r w:rsidRPr="007F3323">
              <w:t>迁移时，源主机和目的主机的内存复用开关设置不相同，请修改为相同设置后重试。</w:t>
            </w:r>
          </w:p>
        </w:tc>
      </w:tr>
      <w:tr w:rsidR="00942FBB" w:rsidRPr="007F3323" w:rsidTr="00B8502E">
        <w:tc>
          <w:tcPr>
            <w:tcW w:w="2890" w:type="dxa"/>
          </w:tcPr>
          <w:p w:rsidR="00942FBB" w:rsidRPr="007F3323" w:rsidRDefault="00942FBB" w:rsidP="00B2040C">
            <w:pPr>
              <w:pStyle w:val="TableText"/>
            </w:pPr>
            <w:r w:rsidRPr="007F3323">
              <w:t>10300100</w:t>
            </w:r>
          </w:p>
        </w:tc>
        <w:tc>
          <w:tcPr>
            <w:tcW w:w="6749" w:type="dxa"/>
          </w:tcPr>
          <w:p w:rsidR="00942FBB" w:rsidRPr="007F3323" w:rsidRDefault="00942FBB" w:rsidP="00B2040C">
            <w:pPr>
              <w:pStyle w:val="TableText"/>
            </w:pPr>
            <w:r w:rsidRPr="007F3323">
              <w:t>虚拟机存在共享磁盘，不能进行该操作。</w:t>
            </w:r>
          </w:p>
        </w:tc>
      </w:tr>
      <w:tr w:rsidR="00942FBB" w:rsidRPr="007F3323" w:rsidTr="00B8502E">
        <w:tc>
          <w:tcPr>
            <w:tcW w:w="2890" w:type="dxa"/>
          </w:tcPr>
          <w:p w:rsidR="00942FBB" w:rsidRPr="007F3323" w:rsidRDefault="00942FBB" w:rsidP="00B2040C">
            <w:pPr>
              <w:pStyle w:val="TableText"/>
            </w:pPr>
            <w:r w:rsidRPr="007F3323">
              <w:t>10300101</w:t>
            </w:r>
          </w:p>
        </w:tc>
        <w:tc>
          <w:tcPr>
            <w:tcW w:w="6749" w:type="dxa"/>
          </w:tcPr>
          <w:p w:rsidR="00942FBB" w:rsidRPr="007F3323" w:rsidRDefault="00942FBB" w:rsidP="00B2040C">
            <w:pPr>
              <w:pStyle w:val="TableText"/>
            </w:pPr>
            <w:r w:rsidRPr="007F3323">
              <w:rPr>
                <w:rFonts w:ascii="宋体" w:cs="宋体" w:hint="eastAsia"/>
              </w:rPr>
              <w:t>虚拟机正忙，请稍后重试。</w:t>
            </w:r>
          </w:p>
        </w:tc>
      </w:tr>
      <w:tr w:rsidR="00942FBB" w:rsidRPr="007F3323" w:rsidTr="00B8502E">
        <w:tc>
          <w:tcPr>
            <w:tcW w:w="2890" w:type="dxa"/>
          </w:tcPr>
          <w:p w:rsidR="00942FBB" w:rsidRPr="007F3323" w:rsidRDefault="00942FBB" w:rsidP="00B2040C">
            <w:pPr>
              <w:pStyle w:val="TableText"/>
            </w:pPr>
            <w:r w:rsidRPr="007F3323">
              <w:t>10300102</w:t>
            </w:r>
          </w:p>
        </w:tc>
        <w:tc>
          <w:tcPr>
            <w:tcW w:w="6749" w:type="dxa"/>
          </w:tcPr>
          <w:p w:rsidR="00942FBB" w:rsidRPr="007F3323" w:rsidRDefault="00942FBB" w:rsidP="00B2040C">
            <w:pPr>
              <w:pStyle w:val="TableText"/>
            </w:pPr>
            <w:r w:rsidRPr="007F3323">
              <w:t>主机上同时只允许一个虚拟机挂载光驱，当前已有虚拟机挂载光驱，请卸载光驱后重试。</w:t>
            </w:r>
          </w:p>
        </w:tc>
      </w:tr>
      <w:tr w:rsidR="00942FBB" w:rsidRPr="007F3323" w:rsidTr="00B8502E">
        <w:tc>
          <w:tcPr>
            <w:tcW w:w="2890" w:type="dxa"/>
          </w:tcPr>
          <w:p w:rsidR="00942FBB" w:rsidRPr="007F3323" w:rsidRDefault="00942FBB" w:rsidP="00B2040C">
            <w:pPr>
              <w:pStyle w:val="TableText"/>
            </w:pPr>
            <w:r w:rsidRPr="007F3323">
              <w:t>10300109</w:t>
            </w:r>
          </w:p>
        </w:tc>
        <w:tc>
          <w:tcPr>
            <w:tcW w:w="6749" w:type="dxa"/>
          </w:tcPr>
          <w:p w:rsidR="00942FBB" w:rsidRPr="007F3323" w:rsidRDefault="00942FBB" w:rsidP="00B2040C">
            <w:pPr>
              <w:pStyle w:val="TableText"/>
            </w:pPr>
            <w:r w:rsidRPr="007F3323">
              <w:t>快照不存在，请选择其他的快照后重试。</w:t>
            </w:r>
          </w:p>
        </w:tc>
      </w:tr>
      <w:tr w:rsidR="00942FBB" w:rsidRPr="007F3323" w:rsidTr="00B8502E">
        <w:tc>
          <w:tcPr>
            <w:tcW w:w="2890" w:type="dxa"/>
          </w:tcPr>
          <w:p w:rsidR="00942FBB" w:rsidRPr="007F3323" w:rsidRDefault="00942FBB" w:rsidP="00B2040C">
            <w:pPr>
              <w:pStyle w:val="TableText"/>
            </w:pPr>
            <w:r w:rsidRPr="007F3323">
              <w:t>10300110</w:t>
            </w:r>
          </w:p>
        </w:tc>
        <w:tc>
          <w:tcPr>
            <w:tcW w:w="6749" w:type="dxa"/>
          </w:tcPr>
          <w:p w:rsidR="00942FBB" w:rsidRPr="007F3323" w:rsidRDefault="00942FBB" w:rsidP="00B2040C">
            <w:pPr>
              <w:pStyle w:val="TableText"/>
            </w:pPr>
            <w:r w:rsidRPr="007F3323">
              <w:t>快照状态不允许当前操作。</w:t>
            </w:r>
          </w:p>
        </w:tc>
      </w:tr>
      <w:tr w:rsidR="00942FBB" w:rsidRPr="007F3323" w:rsidTr="00B8502E">
        <w:tc>
          <w:tcPr>
            <w:tcW w:w="2890" w:type="dxa"/>
          </w:tcPr>
          <w:p w:rsidR="00942FBB" w:rsidRPr="007F3323" w:rsidRDefault="00942FBB" w:rsidP="00B2040C">
            <w:pPr>
              <w:pStyle w:val="TableText"/>
            </w:pPr>
            <w:r w:rsidRPr="007F3323">
              <w:t>10300111</w:t>
            </w:r>
          </w:p>
        </w:tc>
        <w:tc>
          <w:tcPr>
            <w:tcW w:w="6749" w:type="dxa"/>
          </w:tcPr>
          <w:p w:rsidR="00942FBB" w:rsidRPr="007F3323" w:rsidRDefault="00942FBB" w:rsidP="00B2040C">
            <w:pPr>
              <w:pStyle w:val="TableText"/>
            </w:pPr>
            <w:r w:rsidRPr="007F3323">
              <w:rPr>
                <w:rFonts w:ascii="微软雅黑" w:eastAsia="微软雅黑" w:hAnsi="微软雅黑" w:hint="eastAsia"/>
                <w:color w:val="333333"/>
              </w:rPr>
              <w:t>虚拟机快照数量或虚拟机磁盘快照数量已达上限，不能继续创建</w:t>
            </w:r>
            <w:r w:rsidRPr="007F3323">
              <w:t>。</w:t>
            </w:r>
          </w:p>
        </w:tc>
      </w:tr>
      <w:tr w:rsidR="00942FBB" w:rsidRPr="007F3323" w:rsidTr="00B8502E">
        <w:tc>
          <w:tcPr>
            <w:tcW w:w="2890" w:type="dxa"/>
          </w:tcPr>
          <w:p w:rsidR="00942FBB" w:rsidRPr="007F3323" w:rsidRDefault="00942FBB" w:rsidP="00B2040C">
            <w:pPr>
              <w:pStyle w:val="TableText"/>
            </w:pPr>
            <w:r w:rsidRPr="007F3323">
              <w:t>10300112</w:t>
            </w:r>
          </w:p>
        </w:tc>
        <w:tc>
          <w:tcPr>
            <w:tcW w:w="6749" w:type="dxa"/>
          </w:tcPr>
          <w:p w:rsidR="00942FBB" w:rsidRPr="007F3323" w:rsidRDefault="00942FBB" w:rsidP="00B2040C">
            <w:pPr>
              <w:pStyle w:val="TableText"/>
            </w:pPr>
            <w:r w:rsidRPr="007F3323">
              <w:t>快照任务正在进行中，单个虚拟机不能同时做多个快照。</w:t>
            </w:r>
          </w:p>
        </w:tc>
      </w:tr>
      <w:tr w:rsidR="00942FBB" w:rsidRPr="007F3323" w:rsidTr="00B8502E">
        <w:tc>
          <w:tcPr>
            <w:tcW w:w="2890" w:type="dxa"/>
          </w:tcPr>
          <w:p w:rsidR="00942FBB" w:rsidRPr="007F3323" w:rsidRDefault="00942FBB" w:rsidP="00B2040C">
            <w:pPr>
              <w:pStyle w:val="TableText"/>
            </w:pPr>
            <w:r w:rsidRPr="007F3323">
              <w:t>10300058</w:t>
            </w:r>
          </w:p>
        </w:tc>
        <w:tc>
          <w:tcPr>
            <w:tcW w:w="6749" w:type="dxa"/>
          </w:tcPr>
          <w:p w:rsidR="00942FBB" w:rsidRPr="007F3323" w:rsidRDefault="00942FBB" w:rsidP="00B2040C">
            <w:pPr>
              <w:pStyle w:val="TableText"/>
            </w:pPr>
            <w:r w:rsidRPr="007F3323">
              <w:rPr>
                <w:rFonts w:hint="eastAsia"/>
              </w:rPr>
              <w:t>该磁盘存在其他虚拟机的快照，不允许此操作。</w:t>
            </w:r>
          </w:p>
        </w:tc>
      </w:tr>
      <w:tr w:rsidR="00942FBB" w:rsidRPr="007F3323" w:rsidTr="00B8502E">
        <w:tc>
          <w:tcPr>
            <w:tcW w:w="2890" w:type="dxa"/>
          </w:tcPr>
          <w:p w:rsidR="00942FBB" w:rsidRPr="007F3323" w:rsidRDefault="00942FBB" w:rsidP="00B2040C">
            <w:pPr>
              <w:pStyle w:val="TableText"/>
            </w:pPr>
            <w:r w:rsidRPr="007F3323">
              <w:t>10300113</w:t>
            </w:r>
          </w:p>
        </w:tc>
        <w:tc>
          <w:tcPr>
            <w:tcW w:w="6749" w:type="dxa"/>
          </w:tcPr>
          <w:p w:rsidR="00942FBB" w:rsidRPr="007F3323" w:rsidRDefault="00942FBB" w:rsidP="00B2040C">
            <w:pPr>
              <w:pStyle w:val="TableText"/>
            </w:pPr>
            <w:r w:rsidRPr="007F3323">
              <w:rPr>
                <w:rFonts w:hint="eastAsia"/>
              </w:rPr>
              <w:t>主机创建虚拟机内存快照失败</w:t>
            </w:r>
            <w:r w:rsidRPr="007F3323">
              <w:t>,</w:t>
            </w:r>
            <w:r w:rsidRPr="007F3323">
              <w:rPr>
                <w:rFonts w:hint="eastAsia"/>
              </w:rPr>
              <w:t>请稍后重试。</w:t>
            </w:r>
          </w:p>
        </w:tc>
      </w:tr>
      <w:tr w:rsidR="00942FBB" w:rsidRPr="007F3323" w:rsidTr="00B8502E">
        <w:tc>
          <w:tcPr>
            <w:tcW w:w="2890" w:type="dxa"/>
          </w:tcPr>
          <w:p w:rsidR="00942FBB" w:rsidRPr="007F3323" w:rsidRDefault="00942FBB" w:rsidP="00B2040C">
            <w:pPr>
              <w:pStyle w:val="TableText"/>
            </w:pPr>
            <w:r w:rsidRPr="007F3323">
              <w:t>10300114</w:t>
            </w:r>
          </w:p>
        </w:tc>
        <w:tc>
          <w:tcPr>
            <w:tcW w:w="6749" w:type="dxa"/>
          </w:tcPr>
          <w:p w:rsidR="00942FBB" w:rsidRPr="007F3323" w:rsidRDefault="00942FBB" w:rsidP="00B2040C">
            <w:pPr>
              <w:pStyle w:val="TableText"/>
            </w:pPr>
            <w:r w:rsidRPr="007F3323">
              <w:t>虚拟机有快照存在，不能修改为模板。</w:t>
            </w:r>
          </w:p>
        </w:tc>
      </w:tr>
      <w:tr w:rsidR="00942FBB" w:rsidRPr="007F3323" w:rsidTr="00B8502E">
        <w:tc>
          <w:tcPr>
            <w:tcW w:w="2890" w:type="dxa"/>
          </w:tcPr>
          <w:p w:rsidR="00942FBB" w:rsidRPr="007F3323" w:rsidRDefault="00942FBB" w:rsidP="00B2040C">
            <w:pPr>
              <w:pStyle w:val="TableText"/>
            </w:pPr>
            <w:r w:rsidRPr="007F3323">
              <w:t>10300115</w:t>
            </w:r>
          </w:p>
        </w:tc>
        <w:tc>
          <w:tcPr>
            <w:tcW w:w="6749" w:type="dxa"/>
          </w:tcPr>
          <w:p w:rsidR="00942FBB" w:rsidRPr="007F3323" w:rsidRDefault="00942FBB" w:rsidP="00B2040C">
            <w:pPr>
              <w:pStyle w:val="TableText"/>
            </w:pPr>
            <w:r w:rsidRPr="007F3323">
              <w:t>快照恢复虚拟机时，主机启动虚拟机失败。</w:t>
            </w:r>
          </w:p>
        </w:tc>
      </w:tr>
      <w:tr w:rsidR="00942FBB" w:rsidRPr="007F3323" w:rsidTr="00B8502E">
        <w:tc>
          <w:tcPr>
            <w:tcW w:w="2890" w:type="dxa"/>
          </w:tcPr>
          <w:p w:rsidR="00942FBB" w:rsidRPr="007F3323" w:rsidRDefault="00942FBB" w:rsidP="00B2040C">
            <w:pPr>
              <w:pStyle w:val="TableText"/>
            </w:pPr>
            <w:r w:rsidRPr="007F3323">
              <w:t>10300116</w:t>
            </w:r>
          </w:p>
        </w:tc>
        <w:tc>
          <w:tcPr>
            <w:tcW w:w="6749" w:type="dxa"/>
          </w:tcPr>
          <w:p w:rsidR="00942FBB" w:rsidRPr="007F3323" w:rsidRDefault="00942FBB" w:rsidP="00B2040C">
            <w:pPr>
              <w:pStyle w:val="TableText"/>
            </w:pPr>
            <w:r w:rsidRPr="007F3323">
              <w:t>休眠态虚拟机必须创建内存快照，请勾选内存快照后重试。</w:t>
            </w:r>
          </w:p>
        </w:tc>
      </w:tr>
      <w:tr w:rsidR="00942FBB" w:rsidRPr="007F3323" w:rsidTr="00B8502E">
        <w:tc>
          <w:tcPr>
            <w:tcW w:w="2890" w:type="dxa"/>
          </w:tcPr>
          <w:p w:rsidR="00942FBB" w:rsidRPr="007F3323" w:rsidRDefault="00942FBB" w:rsidP="00B2040C">
            <w:pPr>
              <w:pStyle w:val="TableText"/>
            </w:pPr>
            <w:r w:rsidRPr="007F3323">
              <w:t>10300118</w:t>
            </w:r>
          </w:p>
        </w:tc>
        <w:tc>
          <w:tcPr>
            <w:tcW w:w="6749" w:type="dxa"/>
          </w:tcPr>
          <w:p w:rsidR="00942FBB" w:rsidRPr="007F3323" w:rsidRDefault="0040054D" w:rsidP="00B2040C">
            <w:pPr>
              <w:pStyle w:val="TableText"/>
            </w:pPr>
            <w:r w:rsidRPr="0040054D">
              <w:rPr>
                <w:rFonts w:hint="eastAsia"/>
              </w:rPr>
              <w:t>链接克隆虚拟机</w:t>
            </w:r>
            <w:r w:rsidRPr="0040054D">
              <w:rPr>
                <w:rFonts w:hint="eastAsia"/>
              </w:rPr>
              <w:t>/</w:t>
            </w:r>
            <w:r w:rsidRPr="0040054D">
              <w:rPr>
                <w:rFonts w:hint="eastAsia"/>
              </w:rPr>
              <w:t>带有链接克隆磁盘的虚拟机不允许当前操作。</w:t>
            </w:r>
          </w:p>
        </w:tc>
      </w:tr>
      <w:tr w:rsidR="00942FBB" w:rsidRPr="007F3323" w:rsidTr="00B8502E">
        <w:tc>
          <w:tcPr>
            <w:tcW w:w="2890" w:type="dxa"/>
          </w:tcPr>
          <w:p w:rsidR="00942FBB" w:rsidRPr="007F3323" w:rsidRDefault="00942FBB" w:rsidP="00B2040C">
            <w:pPr>
              <w:pStyle w:val="TableText"/>
            </w:pPr>
            <w:r w:rsidRPr="007F3323">
              <w:t>10300119</w:t>
            </w:r>
          </w:p>
        </w:tc>
        <w:tc>
          <w:tcPr>
            <w:tcW w:w="6749" w:type="dxa"/>
          </w:tcPr>
          <w:p w:rsidR="00942FBB" w:rsidRPr="007F3323" w:rsidRDefault="00942FBB" w:rsidP="00EB602D">
            <w:pPr>
              <w:pStyle w:val="TableText"/>
            </w:pPr>
            <w:r w:rsidRPr="007F3323">
              <w:rPr>
                <w:lang w:val="zh-CN"/>
              </w:rPr>
              <w:t>停止态虚拟机不允许做带内存的快照，请取消内存快照后重试。</w:t>
            </w:r>
          </w:p>
        </w:tc>
      </w:tr>
      <w:tr w:rsidR="00942FBB" w:rsidRPr="007F3323" w:rsidTr="00B8502E">
        <w:tc>
          <w:tcPr>
            <w:tcW w:w="2890" w:type="dxa"/>
          </w:tcPr>
          <w:p w:rsidR="00942FBB" w:rsidRPr="007F3323" w:rsidRDefault="00942FBB" w:rsidP="00B2040C">
            <w:pPr>
              <w:pStyle w:val="TableText"/>
            </w:pPr>
            <w:r w:rsidRPr="007F3323">
              <w:t>10300121</w:t>
            </w:r>
          </w:p>
        </w:tc>
        <w:tc>
          <w:tcPr>
            <w:tcW w:w="6749" w:type="dxa"/>
          </w:tcPr>
          <w:p w:rsidR="00942FBB" w:rsidRPr="007F3323" w:rsidRDefault="00942FBB" w:rsidP="00B2040C">
            <w:pPr>
              <w:pStyle w:val="TableText"/>
            </w:pPr>
            <w:r w:rsidRPr="007F3323">
              <w:t>虚拟机网卡名称不能重复</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10300123</w:t>
            </w:r>
          </w:p>
        </w:tc>
        <w:tc>
          <w:tcPr>
            <w:tcW w:w="6749" w:type="dxa"/>
          </w:tcPr>
          <w:p w:rsidR="00942FBB" w:rsidRPr="007F3323" w:rsidRDefault="00942FBB" w:rsidP="00B2040C">
            <w:pPr>
              <w:pStyle w:val="TableText"/>
            </w:pPr>
            <w:r w:rsidRPr="007F3323">
              <w:t>DRS</w:t>
            </w:r>
            <w:r w:rsidR="005348A4" w:rsidRPr="007F3323">
              <w:rPr>
                <w:rFonts w:ascii="宋体" w:hAnsi="宋体"/>
              </w:rPr>
              <w:t>“</w:t>
            </w:r>
            <w:r w:rsidRPr="007F3323">
              <w:t>自动化级别</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10300124</w:t>
            </w:r>
          </w:p>
        </w:tc>
        <w:tc>
          <w:tcPr>
            <w:tcW w:w="6749" w:type="dxa"/>
          </w:tcPr>
          <w:p w:rsidR="00942FBB" w:rsidRPr="007F3323" w:rsidRDefault="00942FBB" w:rsidP="00B2040C">
            <w:pPr>
              <w:pStyle w:val="TableText"/>
            </w:pPr>
            <w:r w:rsidRPr="007F3323">
              <w:t>DRS</w:t>
            </w:r>
            <w:r w:rsidR="005348A4" w:rsidRPr="007F3323">
              <w:rPr>
                <w:rFonts w:ascii="宋体" w:hAnsi="宋体"/>
              </w:rPr>
              <w:t>“</w:t>
            </w:r>
            <w:r w:rsidRPr="007F3323">
              <w:t>迁移阈值</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10300125</w:t>
            </w:r>
          </w:p>
        </w:tc>
        <w:tc>
          <w:tcPr>
            <w:tcW w:w="6749" w:type="dxa"/>
          </w:tcPr>
          <w:p w:rsidR="00942FBB" w:rsidRPr="007F3323" w:rsidRDefault="00942FBB" w:rsidP="00B2040C">
            <w:pPr>
              <w:pStyle w:val="TableText"/>
              <w:rPr>
                <w:bCs/>
                <w:spacing w:val="-4"/>
                <w:sz w:val="18"/>
                <w:szCs w:val="18"/>
              </w:rPr>
            </w:pPr>
            <w:r w:rsidRPr="007F3323">
              <w:t>DRS</w:t>
            </w:r>
            <w:r w:rsidR="005348A4" w:rsidRPr="007F3323">
              <w:rPr>
                <w:rFonts w:ascii="宋体" w:hAnsi="宋体"/>
              </w:rPr>
              <w:t>“</w:t>
            </w:r>
            <w:r w:rsidRPr="007F3323">
              <w:t>规则类型</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lastRenderedPageBreak/>
              <w:t>10300126</w:t>
            </w:r>
          </w:p>
        </w:tc>
        <w:tc>
          <w:tcPr>
            <w:tcW w:w="6749" w:type="dxa"/>
          </w:tcPr>
          <w:p w:rsidR="00942FBB" w:rsidRPr="007F3323" w:rsidRDefault="00942FBB" w:rsidP="00B2040C">
            <w:pPr>
              <w:pStyle w:val="TableText"/>
            </w:pPr>
            <w:r w:rsidRPr="007F3323">
              <w:t>DRS</w:t>
            </w:r>
            <w:r w:rsidR="005348A4" w:rsidRPr="007F3323">
              <w:rPr>
                <w:rFonts w:ascii="宋体" w:hAnsi="宋体"/>
              </w:rPr>
              <w:t>“</w:t>
            </w:r>
            <w:r w:rsidRPr="007F3323">
              <w:t>规则名称</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10300127</w:t>
            </w:r>
          </w:p>
        </w:tc>
        <w:tc>
          <w:tcPr>
            <w:tcW w:w="6749" w:type="dxa"/>
          </w:tcPr>
          <w:p w:rsidR="00942FBB" w:rsidRPr="007F3323" w:rsidRDefault="00942FBB" w:rsidP="00B2040C">
            <w:pPr>
              <w:pStyle w:val="TableText"/>
            </w:pPr>
            <w:r w:rsidRPr="007F3323">
              <w:t>DRS</w:t>
            </w:r>
            <w:r w:rsidR="005348A4" w:rsidRPr="007F3323">
              <w:rPr>
                <w:rFonts w:ascii="宋体" w:hAnsi="宋体"/>
              </w:rPr>
              <w:t>“</w:t>
            </w:r>
            <w:r w:rsidRPr="007F3323">
              <w:t>规则操作类型</w:t>
            </w:r>
            <w:r w:rsidR="005348A4" w:rsidRPr="007F3323">
              <w:rPr>
                <w:rFonts w:ascii="宋体" w:hAnsi="宋体"/>
              </w:rPr>
              <w:t>”</w:t>
            </w:r>
            <w:r w:rsidRPr="007F3323">
              <w:t>参数不合法，请重新输入。</w:t>
            </w:r>
          </w:p>
        </w:tc>
      </w:tr>
      <w:tr w:rsidR="00942FBB" w:rsidRPr="007F3323" w:rsidTr="00B8502E">
        <w:tc>
          <w:tcPr>
            <w:tcW w:w="2890" w:type="dxa"/>
          </w:tcPr>
          <w:p w:rsidR="00942FBB" w:rsidRPr="007F3323" w:rsidRDefault="00942FBB" w:rsidP="00B2040C">
            <w:pPr>
              <w:pStyle w:val="TableText"/>
            </w:pPr>
            <w:r w:rsidRPr="007F3323">
              <w:t>10300128</w:t>
            </w:r>
          </w:p>
        </w:tc>
        <w:tc>
          <w:tcPr>
            <w:tcW w:w="6749" w:type="dxa"/>
          </w:tcPr>
          <w:p w:rsidR="00942FBB" w:rsidRPr="007F3323" w:rsidRDefault="00942FBB" w:rsidP="00B2040C">
            <w:pPr>
              <w:pStyle w:val="TableText"/>
            </w:pPr>
            <w:r w:rsidRPr="007F3323">
              <w:t>DRS</w:t>
            </w:r>
            <w:r w:rsidRPr="007F3323">
              <w:t>规则名称不能重复。</w:t>
            </w:r>
          </w:p>
        </w:tc>
      </w:tr>
      <w:tr w:rsidR="00942FBB" w:rsidRPr="007F3323" w:rsidTr="00B8502E">
        <w:tc>
          <w:tcPr>
            <w:tcW w:w="2890" w:type="dxa"/>
          </w:tcPr>
          <w:p w:rsidR="00942FBB" w:rsidRPr="007F3323" w:rsidRDefault="00942FBB" w:rsidP="00B2040C">
            <w:pPr>
              <w:pStyle w:val="TableText"/>
            </w:pPr>
            <w:r w:rsidRPr="007F3323">
              <w:t>10300129</w:t>
            </w:r>
          </w:p>
        </w:tc>
        <w:tc>
          <w:tcPr>
            <w:tcW w:w="6749" w:type="dxa"/>
          </w:tcPr>
          <w:p w:rsidR="00942FBB" w:rsidRPr="007F3323" w:rsidRDefault="00942FBB" w:rsidP="00B2040C">
            <w:pPr>
              <w:pStyle w:val="TableText"/>
            </w:pPr>
            <w:r w:rsidRPr="007F3323">
              <w:t>虚拟机不属于此集群，不能加入此集群的</w:t>
            </w:r>
            <w:r w:rsidRPr="007F3323">
              <w:t>DRS</w:t>
            </w:r>
            <w:r w:rsidRPr="007F3323">
              <w:t>规则中</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10300130</w:t>
            </w:r>
          </w:p>
        </w:tc>
        <w:tc>
          <w:tcPr>
            <w:tcW w:w="6749" w:type="dxa"/>
          </w:tcPr>
          <w:p w:rsidR="00942FBB" w:rsidRPr="007F3323" w:rsidRDefault="00942FBB" w:rsidP="00B2040C">
            <w:pPr>
              <w:pStyle w:val="TableText"/>
            </w:pPr>
            <w:r w:rsidRPr="007F3323">
              <w:t>此</w:t>
            </w:r>
            <w:r w:rsidRPr="007F3323">
              <w:t>DRS</w:t>
            </w:r>
            <w:r w:rsidRPr="007F3323">
              <w:t>规则不存在或不属于目标集群，不能修改或删除。</w:t>
            </w:r>
          </w:p>
        </w:tc>
      </w:tr>
      <w:tr w:rsidR="00942FBB" w:rsidRPr="007F3323" w:rsidTr="00B8502E">
        <w:tc>
          <w:tcPr>
            <w:tcW w:w="2890" w:type="dxa"/>
          </w:tcPr>
          <w:p w:rsidR="00942FBB" w:rsidRPr="007F3323" w:rsidRDefault="00942FBB" w:rsidP="00B2040C">
            <w:pPr>
              <w:pStyle w:val="TableText"/>
            </w:pPr>
            <w:r w:rsidRPr="007F3323">
              <w:t>10300131</w:t>
            </w:r>
          </w:p>
        </w:tc>
        <w:tc>
          <w:tcPr>
            <w:tcW w:w="6749" w:type="dxa"/>
          </w:tcPr>
          <w:p w:rsidR="00942FBB" w:rsidRPr="007F3323" w:rsidRDefault="00942FBB" w:rsidP="00B2040C">
            <w:pPr>
              <w:pStyle w:val="TableText"/>
            </w:pPr>
            <w:r w:rsidRPr="007F3323">
              <w:t>磁盘的源数据存储和目标数据存储的存储类型不同，无法克隆。</w:t>
            </w:r>
          </w:p>
        </w:tc>
      </w:tr>
      <w:tr w:rsidR="00942FBB" w:rsidRPr="007F3323" w:rsidTr="00B8502E">
        <w:tc>
          <w:tcPr>
            <w:tcW w:w="2890" w:type="dxa"/>
          </w:tcPr>
          <w:p w:rsidR="00942FBB" w:rsidRPr="007F3323" w:rsidRDefault="00942FBB" w:rsidP="00B2040C">
            <w:pPr>
              <w:pStyle w:val="TableText"/>
            </w:pPr>
            <w:r w:rsidRPr="007F3323">
              <w:t>10300132</w:t>
            </w:r>
          </w:p>
        </w:tc>
        <w:tc>
          <w:tcPr>
            <w:tcW w:w="6749" w:type="dxa"/>
          </w:tcPr>
          <w:p w:rsidR="00942FBB" w:rsidRPr="007F3323" w:rsidRDefault="00942FBB" w:rsidP="00B2040C">
            <w:pPr>
              <w:pStyle w:val="TableText"/>
            </w:pPr>
            <w:r w:rsidRPr="007F3323">
              <w:t>磁盘拷贝操作找不到合适的主机，无法克隆。</w:t>
            </w:r>
          </w:p>
        </w:tc>
      </w:tr>
      <w:tr w:rsidR="00942FBB" w:rsidRPr="007F3323" w:rsidTr="00B8502E">
        <w:tc>
          <w:tcPr>
            <w:tcW w:w="2890" w:type="dxa"/>
          </w:tcPr>
          <w:p w:rsidR="00942FBB" w:rsidRPr="007F3323" w:rsidRDefault="00942FBB" w:rsidP="00B2040C">
            <w:pPr>
              <w:pStyle w:val="TableText"/>
            </w:pPr>
            <w:r w:rsidRPr="007F3323">
              <w:t>10300133</w:t>
            </w:r>
          </w:p>
        </w:tc>
        <w:tc>
          <w:tcPr>
            <w:tcW w:w="6749" w:type="dxa"/>
          </w:tcPr>
          <w:p w:rsidR="00942FBB" w:rsidRPr="007F3323" w:rsidRDefault="00942FBB" w:rsidP="00B2040C">
            <w:pPr>
              <w:pStyle w:val="TableText"/>
            </w:pPr>
            <w:r w:rsidRPr="007F3323">
              <w:t>此虚拟机</w:t>
            </w:r>
            <w:r w:rsidRPr="007F3323">
              <w:t>/</w:t>
            </w:r>
            <w:r w:rsidRPr="007F3323">
              <w:t>模板正在克隆，不能删除或启动。</w:t>
            </w:r>
          </w:p>
        </w:tc>
      </w:tr>
      <w:tr w:rsidR="00942FBB" w:rsidRPr="007F3323" w:rsidTr="00B8502E">
        <w:tc>
          <w:tcPr>
            <w:tcW w:w="2890" w:type="dxa"/>
          </w:tcPr>
          <w:p w:rsidR="00942FBB" w:rsidRPr="007F3323" w:rsidRDefault="00942FBB" w:rsidP="00B2040C">
            <w:pPr>
              <w:pStyle w:val="TableText"/>
            </w:pPr>
            <w:r w:rsidRPr="007F3323">
              <w:t>10300134</w:t>
            </w:r>
          </w:p>
        </w:tc>
        <w:tc>
          <w:tcPr>
            <w:tcW w:w="6749" w:type="dxa"/>
          </w:tcPr>
          <w:p w:rsidR="00942FBB" w:rsidRPr="007F3323" w:rsidRDefault="00942FBB" w:rsidP="00B2040C">
            <w:pPr>
              <w:pStyle w:val="TableText"/>
            </w:pPr>
            <w:r w:rsidRPr="007F3323">
              <w:t>快照恢复虚拟机失败</w:t>
            </w:r>
            <w:r w:rsidR="00726FE4">
              <w:rPr>
                <w:rFonts w:hint="eastAsia"/>
              </w:rPr>
              <w:t>。</w:t>
            </w:r>
          </w:p>
        </w:tc>
      </w:tr>
      <w:tr w:rsidR="00942FBB" w:rsidRPr="007F3323" w:rsidTr="00B8502E">
        <w:tc>
          <w:tcPr>
            <w:tcW w:w="2890" w:type="dxa"/>
          </w:tcPr>
          <w:p w:rsidR="00942FBB" w:rsidRPr="007F3323" w:rsidRDefault="00942FBB" w:rsidP="00B2040C">
            <w:pPr>
              <w:pStyle w:val="TableText"/>
            </w:pPr>
            <w:r w:rsidRPr="007F3323">
              <w:t>10300135</w:t>
            </w:r>
          </w:p>
        </w:tc>
        <w:tc>
          <w:tcPr>
            <w:tcW w:w="6749" w:type="dxa"/>
          </w:tcPr>
          <w:p w:rsidR="00942FBB" w:rsidRPr="007F3323" w:rsidRDefault="00942FBB" w:rsidP="00EB602D">
            <w:pPr>
              <w:pStyle w:val="TableText"/>
            </w:pPr>
            <w:r w:rsidRPr="007F3323">
              <w:t>DRS</w:t>
            </w:r>
            <w:r w:rsidRPr="007F3323">
              <w:t>规则</w:t>
            </w:r>
            <w:r w:rsidR="005348A4" w:rsidRPr="007F3323">
              <w:rPr>
                <w:rFonts w:ascii="宋体" w:hAnsi="宋体"/>
              </w:rPr>
              <w:t>“</w:t>
            </w:r>
            <w:r w:rsidRPr="007F3323">
              <w:t>编号</w:t>
            </w:r>
            <w:r w:rsidR="005348A4" w:rsidRPr="007F3323">
              <w:rPr>
                <w:rFonts w:ascii="宋体" w:hAnsi="宋体"/>
              </w:rPr>
              <w:t>”</w:t>
            </w:r>
            <w:r w:rsidRPr="007F3323">
              <w:t>参数不能为空，请重新输入。</w:t>
            </w:r>
          </w:p>
        </w:tc>
      </w:tr>
      <w:tr w:rsidR="00942FBB" w:rsidRPr="007F3323" w:rsidTr="00B8502E">
        <w:tc>
          <w:tcPr>
            <w:tcW w:w="2890" w:type="dxa"/>
          </w:tcPr>
          <w:p w:rsidR="00942FBB" w:rsidRPr="007F3323" w:rsidRDefault="00942FBB" w:rsidP="00EB602D">
            <w:pPr>
              <w:pStyle w:val="TableText"/>
            </w:pPr>
            <w:r w:rsidRPr="007F3323">
              <w:t>10300136</w:t>
            </w:r>
          </w:p>
        </w:tc>
        <w:tc>
          <w:tcPr>
            <w:tcW w:w="6749" w:type="dxa"/>
          </w:tcPr>
          <w:p w:rsidR="00942FBB" w:rsidRPr="007F3323" w:rsidRDefault="00942FBB" w:rsidP="00EB602D">
            <w:pPr>
              <w:pStyle w:val="TableText"/>
            </w:pPr>
            <w:r w:rsidRPr="007F3323">
              <w:t>DRS</w:t>
            </w:r>
            <w:r w:rsidRPr="007F3323">
              <w:t>互斥规则内虚拟机数量超过上限，上限为</w:t>
            </w:r>
            <w:r w:rsidRPr="007F3323">
              <w:t>2</w:t>
            </w:r>
            <w:r w:rsidRPr="007F3323">
              <w:t>，不能添加或者修改互斥规则。</w:t>
            </w:r>
          </w:p>
        </w:tc>
      </w:tr>
      <w:tr w:rsidR="00942FBB" w:rsidRPr="007F3323" w:rsidTr="00B8502E">
        <w:tc>
          <w:tcPr>
            <w:tcW w:w="2890" w:type="dxa"/>
          </w:tcPr>
          <w:p w:rsidR="00942FBB" w:rsidRPr="007F3323" w:rsidRDefault="00942FBB" w:rsidP="00EB602D">
            <w:pPr>
              <w:pStyle w:val="TableText"/>
            </w:pPr>
            <w:r w:rsidRPr="007F3323">
              <w:t>10300137</w:t>
            </w:r>
          </w:p>
        </w:tc>
        <w:tc>
          <w:tcPr>
            <w:tcW w:w="6749" w:type="dxa"/>
          </w:tcPr>
          <w:p w:rsidR="00942FBB" w:rsidRPr="007F3323" w:rsidRDefault="00942FBB" w:rsidP="00EB602D">
            <w:pPr>
              <w:pStyle w:val="TableText"/>
            </w:pPr>
            <w:r w:rsidRPr="007F3323">
              <w:t>DRS</w:t>
            </w:r>
            <w:r w:rsidRPr="007F3323">
              <w:t>规则数量不能超过</w:t>
            </w:r>
            <w:r w:rsidRPr="007F3323">
              <w:t>20</w:t>
            </w:r>
            <w:r w:rsidR="00726FE4">
              <w:rPr>
                <w:rFonts w:hint="eastAsia"/>
              </w:rPr>
              <w:t>。</w:t>
            </w:r>
          </w:p>
        </w:tc>
      </w:tr>
      <w:tr w:rsidR="00942FBB" w:rsidRPr="007F3323" w:rsidTr="00B8502E">
        <w:tc>
          <w:tcPr>
            <w:tcW w:w="2890" w:type="dxa"/>
          </w:tcPr>
          <w:p w:rsidR="00942FBB" w:rsidRPr="007F3323" w:rsidRDefault="00942FBB" w:rsidP="00EB602D">
            <w:pPr>
              <w:pStyle w:val="TableText"/>
            </w:pPr>
            <w:r w:rsidRPr="007F3323">
              <w:t>10300138</w:t>
            </w:r>
          </w:p>
        </w:tc>
        <w:tc>
          <w:tcPr>
            <w:tcW w:w="6749" w:type="dxa"/>
          </w:tcPr>
          <w:p w:rsidR="00942FBB" w:rsidRPr="007F3323" w:rsidRDefault="00942FBB" w:rsidP="00EB602D">
            <w:pPr>
              <w:pStyle w:val="TableText"/>
            </w:pPr>
            <w:r w:rsidRPr="007F3323">
              <w:t>需要查询的虚拟机列表不合法，请输入正确的虚拟机列表。</w:t>
            </w:r>
          </w:p>
        </w:tc>
      </w:tr>
      <w:tr w:rsidR="00942FBB" w:rsidRPr="007F3323" w:rsidTr="00B8502E">
        <w:tc>
          <w:tcPr>
            <w:tcW w:w="2890" w:type="dxa"/>
          </w:tcPr>
          <w:p w:rsidR="00942FBB" w:rsidRPr="007F3323" w:rsidRDefault="00942FBB" w:rsidP="00EB602D">
            <w:pPr>
              <w:pStyle w:val="TableText"/>
            </w:pPr>
            <w:r w:rsidRPr="007F3323">
              <w:t>10300140</w:t>
            </w:r>
          </w:p>
        </w:tc>
        <w:tc>
          <w:tcPr>
            <w:tcW w:w="6749" w:type="dxa"/>
          </w:tcPr>
          <w:p w:rsidR="00942FBB" w:rsidRPr="007F3323" w:rsidRDefault="00942FBB" w:rsidP="00EB602D">
            <w:pPr>
              <w:pStyle w:val="TableText"/>
            </w:pPr>
            <w:r w:rsidRPr="007F3323">
              <w:t>导入或导出模板时，主机上报失败。</w:t>
            </w:r>
          </w:p>
        </w:tc>
      </w:tr>
      <w:tr w:rsidR="00942FBB" w:rsidRPr="007F3323" w:rsidTr="00B8502E">
        <w:tc>
          <w:tcPr>
            <w:tcW w:w="2890" w:type="dxa"/>
          </w:tcPr>
          <w:p w:rsidR="00942FBB" w:rsidRPr="007F3323" w:rsidRDefault="00942FBB" w:rsidP="00EB602D">
            <w:pPr>
              <w:pStyle w:val="TableText"/>
            </w:pPr>
            <w:r w:rsidRPr="007F3323">
              <w:t>10300141</w:t>
            </w:r>
          </w:p>
        </w:tc>
        <w:tc>
          <w:tcPr>
            <w:tcW w:w="6749" w:type="dxa"/>
          </w:tcPr>
          <w:p w:rsidR="00942FBB" w:rsidRPr="007F3323" w:rsidRDefault="00942FBB" w:rsidP="00EB602D">
            <w:pPr>
              <w:pStyle w:val="TableText"/>
            </w:pPr>
            <w:r w:rsidRPr="007F3323">
              <w:t>虚拟机模板不允许创建快照，请转为虚拟机后重试。</w:t>
            </w:r>
          </w:p>
        </w:tc>
      </w:tr>
      <w:tr w:rsidR="00942FBB" w:rsidRPr="007F3323" w:rsidTr="00B8502E">
        <w:tc>
          <w:tcPr>
            <w:tcW w:w="2890" w:type="dxa"/>
          </w:tcPr>
          <w:p w:rsidR="00942FBB" w:rsidRPr="007F3323" w:rsidRDefault="00942FBB" w:rsidP="00EB602D">
            <w:pPr>
              <w:pStyle w:val="TableText"/>
            </w:pPr>
            <w:r w:rsidRPr="007F3323">
              <w:t>10300153</w:t>
            </w:r>
          </w:p>
        </w:tc>
        <w:tc>
          <w:tcPr>
            <w:tcW w:w="6749" w:type="dxa"/>
          </w:tcPr>
          <w:p w:rsidR="00942FBB" w:rsidRPr="007F3323" w:rsidRDefault="00942FBB" w:rsidP="00EB602D">
            <w:pPr>
              <w:pStyle w:val="TableText"/>
              <w:rPr>
                <w:bCs/>
                <w:spacing w:val="-4"/>
              </w:rPr>
            </w:pPr>
            <w:r w:rsidRPr="007F3323">
              <w:t>请确认是否有磁盘做快照</w:t>
            </w:r>
            <w:r w:rsidR="00726FE4">
              <w:rPr>
                <w:rFonts w:hint="eastAsia"/>
              </w:rPr>
              <w:t>。</w:t>
            </w:r>
          </w:p>
        </w:tc>
      </w:tr>
      <w:tr w:rsidR="00942FBB" w:rsidRPr="007F3323" w:rsidTr="00B8502E">
        <w:tc>
          <w:tcPr>
            <w:tcW w:w="2890" w:type="dxa"/>
          </w:tcPr>
          <w:p w:rsidR="00942FBB" w:rsidRPr="007F3323" w:rsidRDefault="00942FBB" w:rsidP="00EB602D">
            <w:pPr>
              <w:pStyle w:val="TableText"/>
            </w:pPr>
            <w:r w:rsidRPr="007F3323">
              <w:t>10300154</w:t>
            </w:r>
          </w:p>
        </w:tc>
        <w:tc>
          <w:tcPr>
            <w:tcW w:w="6749" w:type="dxa"/>
          </w:tcPr>
          <w:p w:rsidR="00942FBB" w:rsidRPr="007F3323" w:rsidRDefault="005348A4" w:rsidP="00EB602D">
            <w:pPr>
              <w:pStyle w:val="TableText"/>
            </w:pPr>
            <w:r w:rsidRPr="007F3323">
              <w:rPr>
                <w:rFonts w:ascii="宋体" w:hAnsi="宋体"/>
              </w:rPr>
              <w:t>“</w:t>
            </w:r>
            <w:r w:rsidR="00942FBB" w:rsidRPr="007F3323">
              <w:t>多路径的类型</w:t>
            </w:r>
            <w:r w:rsidRPr="007F3323">
              <w:rPr>
                <w:rFonts w:ascii="宋体" w:hAnsi="宋体"/>
              </w:rPr>
              <w:t>”</w:t>
            </w:r>
            <w:r w:rsidR="00942FBB" w:rsidRPr="007F3323">
              <w:t>参数错误，请重新输入。</w:t>
            </w:r>
          </w:p>
        </w:tc>
      </w:tr>
      <w:tr w:rsidR="00942FBB" w:rsidRPr="007F3323" w:rsidTr="00B8502E">
        <w:tc>
          <w:tcPr>
            <w:tcW w:w="2890" w:type="dxa"/>
          </w:tcPr>
          <w:p w:rsidR="00942FBB" w:rsidRPr="007F3323" w:rsidRDefault="00942FBB" w:rsidP="00EB602D">
            <w:pPr>
              <w:pStyle w:val="TableText"/>
            </w:pPr>
            <w:r w:rsidRPr="007F3323">
              <w:t>10300155</w:t>
            </w:r>
          </w:p>
        </w:tc>
        <w:tc>
          <w:tcPr>
            <w:tcW w:w="6749" w:type="dxa"/>
          </w:tcPr>
          <w:p w:rsidR="00942FBB" w:rsidRPr="007F3323" w:rsidRDefault="00942FBB" w:rsidP="00EB602D">
            <w:pPr>
              <w:pStyle w:val="TableText"/>
            </w:pPr>
            <w:r w:rsidRPr="007F3323">
              <w:t>集群下主机物理内存资源不足，打开内存复用开关失败。</w:t>
            </w:r>
          </w:p>
        </w:tc>
      </w:tr>
      <w:tr w:rsidR="00942FBB" w:rsidRPr="007F3323" w:rsidTr="00B8502E">
        <w:tc>
          <w:tcPr>
            <w:tcW w:w="2890" w:type="dxa"/>
          </w:tcPr>
          <w:p w:rsidR="00942FBB" w:rsidRPr="007F3323" w:rsidRDefault="00942FBB" w:rsidP="00B2040C">
            <w:pPr>
              <w:pStyle w:val="TableText"/>
              <w:rPr>
                <w:sz w:val="20"/>
                <w:szCs w:val="20"/>
              </w:rPr>
            </w:pPr>
            <w:r w:rsidRPr="007F3323">
              <w:t>10900021</w:t>
            </w:r>
          </w:p>
        </w:tc>
        <w:tc>
          <w:tcPr>
            <w:tcW w:w="6749" w:type="dxa"/>
          </w:tcPr>
          <w:p w:rsidR="00942FBB" w:rsidRPr="007F3323" w:rsidRDefault="00942FBB" w:rsidP="00B2040C">
            <w:pPr>
              <w:pStyle w:val="TableText"/>
              <w:rPr>
                <w:sz w:val="20"/>
                <w:szCs w:val="20"/>
              </w:rPr>
            </w:pPr>
            <w:r w:rsidRPr="007F3323">
              <w:t>系统中</w:t>
            </w:r>
            <w:r w:rsidRPr="007F3323">
              <w:t>CPU</w:t>
            </w:r>
            <w:r w:rsidRPr="007F3323">
              <w:t>数量已达</w:t>
            </w:r>
            <w:r w:rsidRPr="007F3323">
              <w:t>License</w:t>
            </w:r>
            <w:r w:rsidRPr="007F3323">
              <w:t>上限</w:t>
            </w:r>
            <w:r w:rsidR="00726FE4">
              <w:rPr>
                <w:rFonts w:hint="eastAsia"/>
              </w:rPr>
              <w:t>。</w:t>
            </w:r>
          </w:p>
        </w:tc>
      </w:tr>
      <w:tr w:rsidR="00942FBB" w:rsidRPr="007F3323" w:rsidTr="00B8502E">
        <w:tc>
          <w:tcPr>
            <w:tcW w:w="2890" w:type="dxa"/>
          </w:tcPr>
          <w:p w:rsidR="00942FBB" w:rsidRPr="007F3323" w:rsidRDefault="00942FBB" w:rsidP="00B2040C">
            <w:pPr>
              <w:pStyle w:val="TableText"/>
              <w:rPr>
                <w:sz w:val="20"/>
                <w:szCs w:val="20"/>
              </w:rPr>
            </w:pPr>
            <w:r w:rsidRPr="007F3323">
              <w:t>10900022</w:t>
            </w:r>
          </w:p>
        </w:tc>
        <w:tc>
          <w:tcPr>
            <w:tcW w:w="6749" w:type="dxa"/>
          </w:tcPr>
          <w:p w:rsidR="00942FBB" w:rsidRPr="007F3323" w:rsidRDefault="00942FBB" w:rsidP="00B2040C">
            <w:pPr>
              <w:pStyle w:val="TableText"/>
              <w:rPr>
                <w:sz w:val="20"/>
                <w:szCs w:val="20"/>
              </w:rPr>
            </w:pPr>
            <w:r w:rsidRPr="007F3323">
              <w:t>与</w:t>
            </w:r>
            <w:r w:rsidRPr="007F3323">
              <w:t>License Server</w:t>
            </w:r>
            <w:r w:rsidRPr="007F3323">
              <w:t>通讯失败，请联系管理员检查</w:t>
            </w:r>
            <w:r w:rsidRPr="007F3323">
              <w:t>License Server</w:t>
            </w:r>
            <w:r w:rsidRPr="007F3323">
              <w:t>配置是否正确</w:t>
            </w:r>
            <w:r w:rsidR="00726FE4">
              <w:rPr>
                <w:rFonts w:hint="eastAsia"/>
              </w:rPr>
              <w:t>。</w:t>
            </w:r>
          </w:p>
        </w:tc>
      </w:tr>
      <w:tr w:rsidR="00942FBB" w:rsidRPr="007F3323" w:rsidTr="00B8502E">
        <w:tc>
          <w:tcPr>
            <w:tcW w:w="2890" w:type="dxa"/>
          </w:tcPr>
          <w:p w:rsidR="00942FBB" w:rsidRPr="007F3323" w:rsidRDefault="00942FBB" w:rsidP="00B2040C">
            <w:pPr>
              <w:pStyle w:val="TableText"/>
              <w:rPr>
                <w:sz w:val="20"/>
                <w:szCs w:val="20"/>
              </w:rPr>
            </w:pPr>
            <w:r w:rsidRPr="007F3323">
              <w:t>10900023</w:t>
            </w:r>
          </w:p>
        </w:tc>
        <w:tc>
          <w:tcPr>
            <w:tcW w:w="6749" w:type="dxa"/>
          </w:tcPr>
          <w:p w:rsidR="00942FBB" w:rsidRPr="007F3323" w:rsidRDefault="00942FBB" w:rsidP="00B2040C">
            <w:pPr>
              <w:pStyle w:val="TableText"/>
              <w:rPr>
                <w:sz w:val="20"/>
                <w:szCs w:val="20"/>
              </w:rPr>
            </w:pPr>
            <w:r w:rsidRPr="007F3323">
              <w:t>License</w:t>
            </w:r>
            <w:r w:rsidRPr="007F3323">
              <w:t>已经失效</w:t>
            </w:r>
            <w:r w:rsidRPr="007F3323">
              <w:t>,</w:t>
            </w:r>
            <w:r w:rsidRPr="007F3323">
              <w:t>请联系管理员及时申请并加载</w:t>
            </w:r>
            <w:r w:rsidRPr="007F3323">
              <w:t>License</w:t>
            </w:r>
            <w:r w:rsidR="00726FE4">
              <w:rPr>
                <w:rFonts w:hint="eastAsia"/>
              </w:rPr>
              <w:t>。</w:t>
            </w:r>
          </w:p>
        </w:tc>
      </w:tr>
      <w:tr w:rsidR="00762AF8" w:rsidRPr="007F3323" w:rsidTr="00B8502E">
        <w:tc>
          <w:tcPr>
            <w:tcW w:w="2890" w:type="dxa"/>
          </w:tcPr>
          <w:p w:rsidR="00762AF8" w:rsidRPr="007F3323" w:rsidRDefault="00762AF8" w:rsidP="00B2040C">
            <w:pPr>
              <w:pStyle w:val="TableText"/>
            </w:pPr>
            <w:r w:rsidRPr="007F3323">
              <w:t>10300838</w:t>
            </w:r>
          </w:p>
        </w:tc>
        <w:tc>
          <w:tcPr>
            <w:tcW w:w="6749" w:type="dxa"/>
          </w:tcPr>
          <w:p w:rsidR="00762AF8" w:rsidRPr="007F3323" w:rsidRDefault="00762AF8" w:rsidP="00B2040C">
            <w:pPr>
              <w:pStyle w:val="TableText"/>
            </w:pPr>
            <w:r w:rsidRPr="007F3323">
              <w:rPr>
                <w:rFonts w:hint="eastAsia"/>
              </w:rPr>
              <w:t>“排序”参数不合法，请重新输入。</w:t>
            </w:r>
          </w:p>
        </w:tc>
      </w:tr>
      <w:tr w:rsidR="00F12730" w:rsidRPr="007F3323" w:rsidTr="00B8502E">
        <w:tc>
          <w:tcPr>
            <w:tcW w:w="2890" w:type="dxa"/>
          </w:tcPr>
          <w:p w:rsidR="00F12730" w:rsidRPr="007F3323" w:rsidRDefault="00F12730" w:rsidP="00B2040C">
            <w:pPr>
              <w:pStyle w:val="TableText"/>
            </w:pPr>
            <w:r w:rsidRPr="00F12730">
              <w:t>10420206</w:t>
            </w:r>
          </w:p>
        </w:tc>
        <w:tc>
          <w:tcPr>
            <w:tcW w:w="6749" w:type="dxa"/>
          </w:tcPr>
          <w:p w:rsidR="00F12730" w:rsidRPr="007F3323" w:rsidRDefault="00F12730" w:rsidP="00B2040C">
            <w:pPr>
              <w:pStyle w:val="TableText"/>
            </w:pPr>
            <w:r w:rsidRPr="00F12730">
              <w:rPr>
                <w:rFonts w:hint="eastAsia"/>
              </w:rPr>
              <w:t>FusionStorage</w:t>
            </w:r>
            <w:r w:rsidRPr="00F12730">
              <w:rPr>
                <w:rFonts w:hint="eastAsia"/>
              </w:rPr>
              <w:t>卷上存在双活或者复制</w:t>
            </w:r>
            <w:r w:rsidRPr="00F12730">
              <w:rPr>
                <w:rFonts w:hint="eastAsia"/>
              </w:rPr>
              <w:t>Pair</w:t>
            </w:r>
            <w:r w:rsidRPr="00F12730">
              <w:rPr>
                <w:rFonts w:hint="eastAsia"/>
              </w:rPr>
              <w:t>，不支持迁移或删除。</w:t>
            </w:r>
          </w:p>
        </w:tc>
      </w:tr>
      <w:tr w:rsidR="00E22B3B" w:rsidRPr="007F3323" w:rsidTr="00B8502E">
        <w:tc>
          <w:tcPr>
            <w:tcW w:w="2890" w:type="dxa"/>
          </w:tcPr>
          <w:p w:rsidR="00E22B3B" w:rsidRPr="00F12730" w:rsidRDefault="00915199" w:rsidP="00B2040C">
            <w:pPr>
              <w:pStyle w:val="TableText"/>
            </w:pPr>
            <w:r w:rsidRPr="00915199">
              <w:t>10310034</w:t>
            </w:r>
          </w:p>
        </w:tc>
        <w:tc>
          <w:tcPr>
            <w:tcW w:w="6749" w:type="dxa"/>
          </w:tcPr>
          <w:p w:rsidR="00E22B3B" w:rsidRPr="00F12730" w:rsidRDefault="000B17B0" w:rsidP="00B2040C">
            <w:pPr>
              <w:pStyle w:val="TableText"/>
            </w:pPr>
            <w:r w:rsidRPr="000B17B0">
              <w:rPr>
                <w:rFonts w:hint="eastAsia"/>
              </w:rPr>
              <w:t>虚拟机已挂载软驱，不能执行此操作，请先卸载软驱。</w:t>
            </w:r>
          </w:p>
        </w:tc>
      </w:tr>
      <w:tr w:rsidR="00E22B3B" w:rsidRPr="007F3323" w:rsidTr="00B8502E">
        <w:tc>
          <w:tcPr>
            <w:tcW w:w="2890" w:type="dxa"/>
          </w:tcPr>
          <w:p w:rsidR="00E22B3B" w:rsidRPr="00F12730" w:rsidRDefault="00915199" w:rsidP="00915199">
            <w:pPr>
              <w:pStyle w:val="TableText"/>
            </w:pPr>
            <w:r w:rsidRPr="00915199">
              <w:t>10300808</w:t>
            </w:r>
          </w:p>
        </w:tc>
        <w:tc>
          <w:tcPr>
            <w:tcW w:w="6749" w:type="dxa"/>
          </w:tcPr>
          <w:p w:rsidR="00E22B3B" w:rsidRPr="00F12730" w:rsidRDefault="000B17B0" w:rsidP="00B2040C">
            <w:pPr>
              <w:pStyle w:val="TableText"/>
            </w:pPr>
            <w:r w:rsidRPr="000B17B0">
              <w:rPr>
                <w:rFonts w:hint="eastAsia"/>
              </w:rPr>
              <w:t>绑定</w:t>
            </w:r>
            <w:r w:rsidRPr="000B17B0">
              <w:rPr>
                <w:rFonts w:hint="eastAsia"/>
              </w:rPr>
              <w:t>usb</w:t>
            </w:r>
            <w:r w:rsidRPr="000B17B0">
              <w:rPr>
                <w:rFonts w:hint="eastAsia"/>
              </w:rPr>
              <w:t>设备失败，请关闭虚拟机，重新打开虚拟机电源后重试。</w:t>
            </w:r>
          </w:p>
        </w:tc>
      </w:tr>
      <w:tr w:rsidR="00915199" w:rsidRPr="007F3323" w:rsidTr="00B8502E">
        <w:tc>
          <w:tcPr>
            <w:tcW w:w="2890" w:type="dxa"/>
          </w:tcPr>
          <w:p w:rsidR="00915199" w:rsidRPr="00915199" w:rsidRDefault="00915199" w:rsidP="00915199">
            <w:pPr>
              <w:pStyle w:val="TableText"/>
            </w:pPr>
            <w:r w:rsidRPr="00915199">
              <w:t>10290021</w:t>
            </w:r>
          </w:p>
        </w:tc>
        <w:tc>
          <w:tcPr>
            <w:tcW w:w="6749" w:type="dxa"/>
          </w:tcPr>
          <w:p w:rsidR="00915199" w:rsidRPr="00F12730" w:rsidRDefault="000B17B0" w:rsidP="00B2040C">
            <w:pPr>
              <w:pStyle w:val="TableText"/>
            </w:pPr>
            <w:r w:rsidRPr="000B17B0">
              <w:rPr>
                <w:rFonts w:hint="eastAsia"/>
              </w:rPr>
              <w:t>集群下存在主机不允许设置高性能开关。</w:t>
            </w:r>
          </w:p>
        </w:tc>
      </w:tr>
      <w:tr w:rsidR="00915199" w:rsidRPr="007F3323" w:rsidTr="00B8502E">
        <w:tc>
          <w:tcPr>
            <w:tcW w:w="2890" w:type="dxa"/>
          </w:tcPr>
          <w:p w:rsidR="00915199" w:rsidRPr="00915199" w:rsidRDefault="00915199" w:rsidP="00915199">
            <w:pPr>
              <w:pStyle w:val="TableText"/>
            </w:pPr>
            <w:r w:rsidRPr="00915199">
              <w:t>11400049</w:t>
            </w:r>
          </w:p>
        </w:tc>
        <w:tc>
          <w:tcPr>
            <w:tcW w:w="6749" w:type="dxa"/>
          </w:tcPr>
          <w:p w:rsidR="00915199" w:rsidRPr="00F12730" w:rsidRDefault="000B17B0" w:rsidP="00B2040C">
            <w:pPr>
              <w:pStyle w:val="TableText"/>
            </w:pPr>
            <w:r w:rsidRPr="000B17B0">
              <w:rPr>
                <w:rFonts w:hint="eastAsia"/>
              </w:rPr>
              <w:t>虚拟机</w:t>
            </w:r>
            <w:r w:rsidRPr="000B17B0">
              <w:rPr>
                <w:rFonts w:hint="eastAsia"/>
              </w:rPr>
              <w:t>PCI</w:t>
            </w:r>
            <w:r w:rsidRPr="000B17B0">
              <w:rPr>
                <w:rFonts w:hint="eastAsia"/>
              </w:rPr>
              <w:t>设备直通，内存需</w:t>
            </w:r>
            <w:r w:rsidRPr="000B17B0">
              <w:rPr>
                <w:rFonts w:hint="eastAsia"/>
              </w:rPr>
              <w:t>100%</w:t>
            </w:r>
            <w:r w:rsidRPr="000B17B0">
              <w:rPr>
                <w:rFonts w:hint="eastAsia"/>
              </w:rPr>
              <w:t>预留。</w:t>
            </w:r>
          </w:p>
        </w:tc>
      </w:tr>
      <w:tr w:rsidR="00915199" w:rsidRPr="007F3323" w:rsidTr="00B8502E">
        <w:tc>
          <w:tcPr>
            <w:tcW w:w="2890" w:type="dxa"/>
          </w:tcPr>
          <w:p w:rsidR="00915199" w:rsidRPr="00915199" w:rsidRDefault="00915199" w:rsidP="00915199">
            <w:pPr>
              <w:pStyle w:val="TableText"/>
            </w:pPr>
            <w:r w:rsidRPr="00915199">
              <w:lastRenderedPageBreak/>
              <w:t>11400050</w:t>
            </w:r>
          </w:p>
        </w:tc>
        <w:tc>
          <w:tcPr>
            <w:tcW w:w="6749" w:type="dxa"/>
          </w:tcPr>
          <w:p w:rsidR="00915199" w:rsidRPr="00F12730" w:rsidRDefault="000B17B0" w:rsidP="00B2040C">
            <w:pPr>
              <w:pStyle w:val="TableText"/>
            </w:pPr>
            <w:r w:rsidRPr="000B17B0">
              <w:rPr>
                <w:rFonts w:hint="eastAsia"/>
              </w:rPr>
              <w:t>虚拟机绑定</w:t>
            </w:r>
            <w:r w:rsidRPr="000B17B0">
              <w:rPr>
                <w:rFonts w:hint="eastAsia"/>
              </w:rPr>
              <w:t>PCI</w:t>
            </w:r>
            <w:r w:rsidRPr="000B17B0">
              <w:rPr>
                <w:rFonts w:hint="eastAsia"/>
              </w:rPr>
              <w:t>设备，不能设置内存上限。</w:t>
            </w:r>
          </w:p>
        </w:tc>
      </w:tr>
      <w:tr w:rsidR="00915199" w:rsidRPr="007F3323" w:rsidTr="00B8502E">
        <w:tc>
          <w:tcPr>
            <w:tcW w:w="2890" w:type="dxa"/>
          </w:tcPr>
          <w:p w:rsidR="00915199" w:rsidRPr="00915199" w:rsidRDefault="00915199" w:rsidP="00915199">
            <w:pPr>
              <w:pStyle w:val="TableText"/>
            </w:pPr>
            <w:r w:rsidRPr="00915199">
              <w:t>11400052</w:t>
            </w:r>
          </w:p>
        </w:tc>
        <w:tc>
          <w:tcPr>
            <w:tcW w:w="6749" w:type="dxa"/>
          </w:tcPr>
          <w:p w:rsidR="00915199" w:rsidRPr="00F12730" w:rsidRDefault="00BC5E46" w:rsidP="00B2040C">
            <w:pPr>
              <w:pStyle w:val="TableText"/>
            </w:pPr>
            <w:r w:rsidRPr="00BC5E46">
              <w:rPr>
                <w:rFonts w:hint="eastAsia"/>
              </w:rPr>
              <w:t>PCI</w:t>
            </w:r>
            <w:r w:rsidRPr="00BC5E46">
              <w:rPr>
                <w:rFonts w:hint="eastAsia"/>
              </w:rPr>
              <w:t>直通虚拟机，必须和主机绑定</w:t>
            </w:r>
            <w:r>
              <w:rPr>
                <w:rFonts w:hint="eastAsia"/>
              </w:rPr>
              <w:t>。</w:t>
            </w:r>
          </w:p>
        </w:tc>
      </w:tr>
      <w:tr w:rsidR="00915199" w:rsidRPr="007F3323" w:rsidTr="00B8502E">
        <w:tc>
          <w:tcPr>
            <w:tcW w:w="2890" w:type="dxa"/>
          </w:tcPr>
          <w:p w:rsidR="00915199" w:rsidRPr="00915199" w:rsidRDefault="00915199" w:rsidP="00915199">
            <w:pPr>
              <w:pStyle w:val="TableText"/>
            </w:pPr>
            <w:r w:rsidRPr="00915199">
              <w:t>11400051</w:t>
            </w:r>
          </w:p>
        </w:tc>
        <w:tc>
          <w:tcPr>
            <w:tcW w:w="6749" w:type="dxa"/>
          </w:tcPr>
          <w:p w:rsidR="00915199" w:rsidRPr="00F12730" w:rsidRDefault="00BC5E46" w:rsidP="00B2040C">
            <w:pPr>
              <w:pStyle w:val="TableText"/>
            </w:pPr>
            <w:r w:rsidRPr="00BC5E46">
              <w:rPr>
                <w:rFonts w:hint="eastAsia"/>
              </w:rPr>
              <w:t>虚拟机不能同时绑定</w:t>
            </w:r>
            <w:r w:rsidRPr="00BC5E46">
              <w:rPr>
                <w:rFonts w:hint="eastAsia"/>
              </w:rPr>
              <w:t>VIRTIO</w:t>
            </w:r>
            <w:r w:rsidRPr="00BC5E46">
              <w:rPr>
                <w:rFonts w:hint="eastAsia"/>
              </w:rPr>
              <w:t>与</w:t>
            </w:r>
            <w:r w:rsidRPr="00BC5E46">
              <w:rPr>
                <w:rFonts w:hint="eastAsia"/>
              </w:rPr>
              <w:t>IDE</w:t>
            </w:r>
            <w:r w:rsidRPr="00BC5E46">
              <w:rPr>
                <w:rFonts w:hint="eastAsia"/>
              </w:rPr>
              <w:t>总线类型的磁盘。</w:t>
            </w:r>
          </w:p>
        </w:tc>
      </w:tr>
      <w:tr w:rsidR="00915199" w:rsidRPr="007F3323" w:rsidTr="00B8502E">
        <w:tc>
          <w:tcPr>
            <w:tcW w:w="2890" w:type="dxa"/>
          </w:tcPr>
          <w:p w:rsidR="00915199" w:rsidRPr="00915199" w:rsidRDefault="00915199" w:rsidP="00915199">
            <w:pPr>
              <w:pStyle w:val="TableText"/>
            </w:pPr>
            <w:r w:rsidRPr="00915199">
              <w:t>10514068</w:t>
            </w:r>
          </w:p>
        </w:tc>
        <w:tc>
          <w:tcPr>
            <w:tcW w:w="6749" w:type="dxa"/>
          </w:tcPr>
          <w:p w:rsidR="00915199" w:rsidRPr="00F12730" w:rsidRDefault="00BC5E46" w:rsidP="00B2040C">
            <w:pPr>
              <w:pStyle w:val="TableText"/>
            </w:pPr>
            <w:r w:rsidRPr="00BC5E46">
              <w:rPr>
                <w:rFonts w:hint="eastAsia"/>
              </w:rPr>
              <w:t>对接</w:t>
            </w:r>
            <w:r w:rsidRPr="00BC5E46">
              <w:rPr>
                <w:rFonts w:hint="eastAsia"/>
              </w:rPr>
              <w:t>openstack</w:t>
            </w:r>
            <w:r w:rsidRPr="00BC5E46">
              <w:rPr>
                <w:rFonts w:hint="eastAsia"/>
              </w:rPr>
              <w:t>场景分布式交换机必须配置物理网络名称。</w:t>
            </w:r>
          </w:p>
        </w:tc>
      </w:tr>
      <w:tr w:rsidR="00915199" w:rsidRPr="007F3323" w:rsidTr="00B8502E">
        <w:tc>
          <w:tcPr>
            <w:tcW w:w="2890" w:type="dxa"/>
          </w:tcPr>
          <w:p w:rsidR="00915199" w:rsidRPr="00915199" w:rsidRDefault="00915199" w:rsidP="00915199">
            <w:pPr>
              <w:pStyle w:val="TableText"/>
            </w:pPr>
            <w:r w:rsidRPr="00915199">
              <w:t>10540110</w:t>
            </w:r>
          </w:p>
        </w:tc>
        <w:tc>
          <w:tcPr>
            <w:tcW w:w="6749" w:type="dxa"/>
          </w:tcPr>
          <w:p w:rsidR="00915199" w:rsidRPr="00F12730" w:rsidRDefault="00BC5E46" w:rsidP="00B2040C">
            <w:pPr>
              <w:pStyle w:val="TableText"/>
            </w:pPr>
            <w:r w:rsidRPr="00BC5E46">
              <w:rPr>
                <w:rFonts w:hint="eastAsia"/>
              </w:rPr>
              <w:t>netflow</w:t>
            </w:r>
            <w:r w:rsidRPr="00BC5E46">
              <w:rPr>
                <w:rFonts w:hint="eastAsia"/>
              </w:rPr>
              <w:t>不合法或不存在</w:t>
            </w:r>
            <w:r>
              <w:rPr>
                <w:rFonts w:hint="eastAsia"/>
              </w:rPr>
              <w:t>。</w:t>
            </w:r>
          </w:p>
        </w:tc>
      </w:tr>
      <w:tr w:rsidR="00915199" w:rsidRPr="007F3323" w:rsidTr="00B8502E">
        <w:tc>
          <w:tcPr>
            <w:tcW w:w="2890" w:type="dxa"/>
          </w:tcPr>
          <w:p w:rsidR="00915199" w:rsidRPr="00915199" w:rsidRDefault="00915199" w:rsidP="00915199">
            <w:pPr>
              <w:pStyle w:val="TableText"/>
            </w:pPr>
            <w:r w:rsidRPr="00915199">
              <w:t>10300175</w:t>
            </w:r>
          </w:p>
        </w:tc>
        <w:tc>
          <w:tcPr>
            <w:tcW w:w="6749" w:type="dxa"/>
          </w:tcPr>
          <w:p w:rsidR="00915199" w:rsidRPr="00F12730" w:rsidRDefault="00BC5E46" w:rsidP="00B2040C">
            <w:pPr>
              <w:pStyle w:val="TableText"/>
            </w:pPr>
            <w:r w:rsidRPr="00BC5E46">
              <w:rPr>
                <w:rFonts w:hint="eastAsia"/>
              </w:rPr>
              <w:t>绑定</w:t>
            </w:r>
            <w:r w:rsidRPr="00BC5E46">
              <w:rPr>
                <w:rFonts w:hint="eastAsia"/>
              </w:rPr>
              <w:t>USB</w:t>
            </w:r>
            <w:r w:rsidRPr="00BC5E46">
              <w:rPr>
                <w:rFonts w:hint="eastAsia"/>
              </w:rPr>
              <w:t>设备的虚拟机不允许执行此操作。</w:t>
            </w:r>
          </w:p>
        </w:tc>
      </w:tr>
      <w:tr w:rsidR="00915199" w:rsidRPr="007F3323" w:rsidTr="00B8502E">
        <w:tc>
          <w:tcPr>
            <w:tcW w:w="2890" w:type="dxa"/>
          </w:tcPr>
          <w:p w:rsidR="00915199" w:rsidRPr="00915199" w:rsidRDefault="00915199" w:rsidP="00915199">
            <w:pPr>
              <w:pStyle w:val="TableText"/>
            </w:pPr>
            <w:r w:rsidRPr="00915199">
              <w:t>10300843</w:t>
            </w:r>
          </w:p>
        </w:tc>
        <w:tc>
          <w:tcPr>
            <w:tcW w:w="6749" w:type="dxa"/>
          </w:tcPr>
          <w:p w:rsidR="00915199" w:rsidRPr="00F12730" w:rsidRDefault="00BC5E46" w:rsidP="00B2040C">
            <w:pPr>
              <w:pStyle w:val="TableText"/>
            </w:pPr>
            <w:r w:rsidRPr="00BC5E46">
              <w:rPr>
                <w:rFonts w:hint="eastAsia"/>
              </w:rPr>
              <w:t>虚拟机设备挂载类型不支持。</w:t>
            </w:r>
          </w:p>
        </w:tc>
      </w:tr>
      <w:tr w:rsidR="00915199" w:rsidRPr="007F3323" w:rsidTr="00B8502E">
        <w:tc>
          <w:tcPr>
            <w:tcW w:w="2890" w:type="dxa"/>
          </w:tcPr>
          <w:p w:rsidR="00915199" w:rsidRPr="00915199" w:rsidRDefault="00915199" w:rsidP="00915199">
            <w:pPr>
              <w:pStyle w:val="TableText"/>
            </w:pPr>
            <w:r w:rsidRPr="00915199">
              <w:t>10300983</w:t>
            </w:r>
          </w:p>
        </w:tc>
        <w:tc>
          <w:tcPr>
            <w:tcW w:w="6749" w:type="dxa"/>
          </w:tcPr>
          <w:p w:rsidR="00915199" w:rsidRPr="00F12730" w:rsidRDefault="00BC5E46" w:rsidP="00B2040C">
            <w:pPr>
              <w:pStyle w:val="TableText"/>
            </w:pPr>
            <w:r w:rsidRPr="00BC5E46">
              <w:rPr>
                <w:rFonts w:hint="eastAsia"/>
              </w:rPr>
              <w:t>不存在存储条件满足克隆的节点。</w:t>
            </w:r>
          </w:p>
        </w:tc>
      </w:tr>
      <w:tr w:rsidR="00915199" w:rsidRPr="007F3323" w:rsidTr="00B8502E">
        <w:tc>
          <w:tcPr>
            <w:tcW w:w="2890" w:type="dxa"/>
          </w:tcPr>
          <w:p w:rsidR="00915199" w:rsidRPr="00915199" w:rsidRDefault="00915199" w:rsidP="00915199">
            <w:pPr>
              <w:pStyle w:val="TableText"/>
            </w:pPr>
            <w:r w:rsidRPr="00915199">
              <w:t>10311001</w:t>
            </w:r>
          </w:p>
        </w:tc>
        <w:tc>
          <w:tcPr>
            <w:tcW w:w="6749" w:type="dxa"/>
          </w:tcPr>
          <w:p w:rsidR="00915199" w:rsidRPr="00F12730" w:rsidRDefault="00BC5E46" w:rsidP="00B2040C">
            <w:pPr>
              <w:pStyle w:val="TableText"/>
            </w:pPr>
            <w:r w:rsidRPr="00BC5E46">
              <w:rPr>
                <w:rFonts w:hint="eastAsia"/>
              </w:rPr>
              <w:t>主机不在指定用户的域中。</w:t>
            </w:r>
          </w:p>
        </w:tc>
      </w:tr>
      <w:tr w:rsidR="00915199" w:rsidRPr="007F3323" w:rsidTr="00B8502E">
        <w:tc>
          <w:tcPr>
            <w:tcW w:w="2890" w:type="dxa"/>
          </w:tcPr>
          <w:p w:rsidR="00915199" w:rsidRPr="00915199" w:rsidRDefault="00915199" w:rsidP="00915199">
            <w:pPr>
              <w:pStyle w:val="TableText"/>
            </w:pPr>
            <w:r w:rsidRPr="00915199">
              <w:t>10300987</w:t>
            </w:r>
          </w:p>
        </w:tc>
        <w:tc>
          <w:tcPr>
            <w:tcW w:w="6749" w:type="dxa"/>
          </w:tcPr>
          <w:p w:rsidR="00915199" w:rsidRPr="00F12730" w:rsidRDefault="00667FA5" w:rsidP="00B2040C">
            <w:pPr>
              <w:pStyle w:val="TableText"/>
            </w:pPr>
            <w:r w:rsidRPr="00667FA5">
              <w:rPr>
                <w:rFonts w:hint="eastAsia"/>
              </w:rPr>
              <w:t>当虚拟机启动方式非精确指定启动顺序时，不支持设置设备启动顺序。</w:t>
            </w:r>
          </w:p>
        </w:tc>
      </w:tr>
      <w:tr w:rsidR="00915199" w:rsidRPr="007F3323" w:rsidTr="00B8502E">
        <w:tc>
          <w:tcPr>
            <w:tcW w:w="2890" w:type="dxa"/>
          </w:tcPr>
          <w:p w:rsidR="00915199" w:rsidRPr="00915199" w:rsidRDefault="00915199" w:rsidP="00915199">
            <w:pPr>
              <w:pStyle w:val="TableText"/>
            </w:pPr>
            <w:r w:rsidRPr="00915199">
              <w:t>10300988</w:t>
            </w:r>
          </w:p>
        </w:tc>
        <w:tc>
          <w:tcPr>
            <w:tcW w:w="6749" w:type="dxa"/>
          </w:tcPr>
          <w:p w:rsidR="00915199" w:rsidRPr="00F12730" w:rsidRDefault="00667FA5" w:rsidP="00B2040C">
            <w:pPr>
              <w:pStyle w:val="TableText"/>
            </w:pPr>
            <w:r w:rsidRPr="00667FA5">
              <w:rPr>
                <w:rFonts w:hint="eastAsia"/>
              </w:rPr>
              <w:t>当虚拟机启动方式为精确指定启动顺序时，必须设置虚拟机设备启动顺序。</w:t>
            </w:r>
          </w:p>
        </w:tc>
      </w:tr>
      <w:tr w:rsidR="00915199" w:rsidRPr="007F3323" w:rsidTr="00B8502E">
        <w:tc>
          <w:tcPr>
            <w:tcW w:w="2890" w:type="dxa"/>
          </w:tcPr>
          <w:p w:rsidR="00915199" w:rsidRPr="00915199" w:rsidRDefault="00915199" w:rsidP="00915199">
            <w:pPr>
              <w:pStyle w:val="TableText"/>
            </w:pPr>
            <w:r w:rsidRPr="00915199">
              <w:t>10300828</w:t>
            </w:r>
          </w:p>
        </w:tc>
        <w:tc>
          <w:tcPr>
            <w:tcW w:w="6749" w:type="dxa"/>
          </w:tcPr>
          <w:p w:rsidR="00915199" w:rsidRPr="00F12730" w:rsidRDefault="00667FA5" w:rsidP="00B2040C">
            <w:pPr>
              <w:pStyle w:val="TableText"/>
            </w:pPr>
            <w:r w:rsidRPr="00667FA5">
              <w:rPr>
                <w:rFonts w:hint="eastAsia"/>
              </w:rPr>
              <w:t>指定位置下不存在亲和性或反亲和性条件满足虚拟机启动的主机。</w:t>
            </w:r>
          </w:p>
        </w:tc>
      </w:tr>
      <w:tr w:rsidR="00915199" w:rsidRPr="007F3323" w:rsidTr="00B8502E">
        <w:tc>
          <w:tcPr>
            <w:tcW w:w="2890" w:type="dxa"/>
          </w:tcPr>
          <w:p w:rsidR="00915199" w:rsidRPr="00915199" w:rsidRDefault="00915199" w:rsidP="00915199">
            <w:pPr>
              <w:pStyle w:val="TableText"/>
            </w:pPr>
            <w:r w:rsidRPr="00915199">
              <w:t>10300839</w:t>
            </w:r>
          </w:p>
        </w:tc>
        <w:tc>
          <w:tcPr>
            <w:tcW w:w="6749" w:type="dxa"/>
          </w:tcPr>
          <w:p w:rsidR="00915199" w:rsidRPr="00F12730" w:rsidRDefault="00667FA5" w:rsidP="00B2040C">
            <w:pPr>
              <w:pStyle w:val="TableText"/>
            </w:pPr>
            <w:r w:rsidRPr="00667FA5">
              <w:rPr>
                <w:rFonts w:hint="eastAsia"/>
              </w:rPr>
              <w:t>当前虚拟机状态不允许修改资源组，请关闭虚拟机后重试。</w:t>
            </w:r>
          </w:p>
        </w:tc>
      </w:tr>
      <w:tr w:rsidR="00915199" w:rsidRPr="007F3323" w:rsidTr="00B8502E">
        <w:tc>
          <w:tcPr>
            <w:tcW w:w="2890" w:type="dxa"/>
          </w:tcPr>
          <w:p w:rsidR="00915199" w:rsidRPr="00915199" w:rsidRDefault="00915199" w:rsidP="00915199">
            <w:pPr>
              <w:pStyle w:val="TableText"/>
            </w:pPr>
            <w:r w:rsidRPr="00915199">
              <w:t>10300840</w:t>
            </w:r>
          </w:p>
        </w:tc>
        <w:tc>
          <w:tcPr>
            <w:tcW w:w="6749" w:type="dxa"/>
          </w:tcPr>
          <w:p w:rsidR="00915199" w:rsidRPr="00F12730" w:rsidRDefault="00667FA5" w:rsidP="00B2040C">
            <w:pPr>
              <w:pStyle w:val="TableText"/>
            </w:pPr>
            <w:r w:rsidRPr="00667FA5">
              <w:rPr>
                <w:rFonts w:hint="eastAsia"/>
              </w:rPr>
              <w:t>卷导入镜像失败。</w:t>
            </w:r>
          </w:p>
        </w:tc>
      </w:tr>
      <w:tr w:rsidR="00915199" w:rsidRPr="007F3323" w:rsidTr="00B8502E">
        <w:tc>
          <w:tcPr>
            <w:tcW w:w="2890" w:type="dxa"/>
          </w:tcPr>
          <w:p w:rsidR="00915199" w:rsidRPr="00915199" w:rsidRDefault="00915199" w:rsidP="00915199">
            <w:pPr>
              <w:pStyle w:val="TableText"/>
            </w:pPr>
            <w:r w:rsidRPr="00915199">
              <w:t>10300841</w:t>
            </w:r>
          </w:p>
        </w:tc>
        <w:tc>
          <w:tcPr>
            <w:tcW w:w="6749" w:type="dxa"/>
          </w:tcPr>
          <w:p w:rsidR="00915199" w:rsidRPr="00F12730" w:rsidRDefault="00667FA5" w:rsidP="00B2040C">
            <w:pPr>
              <w:pStyle w:val="TableText"/>
            </w:pPr>
            <w:r w:rsidRPr="00667FA5">
              <w:rPr>
                <w:rFonts w:hint="eastAsia"/>
              </w:rPr>
              <w:t>卷导出镜像失败。</w:t>
            </w:r>
          </w:p>
        </w:tc>
      </w:tr>
      <w:tr w:rsidR="00915199" w:rsidRPr="007F3323" w:rsidTr="00B8502E">
        <w:tc>
          <w:tcPr>
            <w:tcW w:w="2890" w:type="dxa"/>
          </w:tcPr>
          <w:p w:rsidR="00915199" w:rsidRPr="00915199" w:rsidRDefault="00915199" w:rsidP="00915199">
            <w:pPr>
              <w:pStyle w:val="TableText"/>
            </w:pPr>
            <w:r w:rsidRPr="00915199">
              <w:t>10300850</w:t>
            </w:r>
          </w:p>
        </w:tc>
        <w:tc>
          <w:tcPr>
            <w:tcW w:w="6749" w:type="dxa"/>
          </w:tcPr>
          <w:p w:rsidR="00915199" w:rsidRPr="00F12730" w:rsidRDefault="00667FA5" w:rsidP="00B2040C">
            <w:pPr>
              <w:pStyle w:val="TableText"/>
            </w:pPr>
            <w:r w:rsidRPr="00667FA5">
              <w:rPr>
                <w:rFonts w:hint="eastAsia"/>
              </w:rPr>
              <w:t>用户态</w:t>
            </w:r>
            <w:r w:rsidRPr="00667FA5">
              <w:rPr>
                <w:rFonts w:hint="eastAsia"/>
              </w:rPr>
              <w:t>EVS</w:t>
            </w:r>
            <w:r w:rsidRPr="00667FA5">
              <w:rPr>
                <w:rFonts w:hint="eastAsia"/>
              </w:rPr>
              <w:t>，不支持网卡开启</w:t>
            </w:r>
            <w:r w:rsidRPr="00667FA5">
              <w:rPr>
                <w:rFonts w:hint="eastAsia"/>
              </w:rPr>
              <w:t>SRIOV</w:t>
            </w:r>
            <w:r w:rsidRPr="00667FA5">
              <w:rPr>
                <w:rFonts w:hint="eastAsia"/>
              </w:rPr>
              <w:t>模式</w:t>
            </w:r>
          </w:p>
        </w:tc>
      </w:tr>
      <w:tr w:rsidR="00915199" w:rsidRPr="007F3323" w:rsidTr="00B8502E">
        <w:tc>
          <w:tcPr>
            <w:tcW w:w="2890" w:type="dxa"/>
          </w:tcPr>
          <w:p w:rsidR="00915199" w:rsidRPr="00915199" w:rsidRDefault="00915199" w:rsidP="00915199">
            <w:pPr>
              <w:pStyle w:val="TableText"/>
            </w:pPr>
            <w:r w:rsidRPr="00915199">
              <w:t>10300851</w:t>
            </w:r>
          </w:p>
        </w:tc>
        <w:tc>
          <w:tcPr>
            <w:tcW w:w="6749" w:type="dxa"/>
          </w:tcPr>
          <w:p w:rsidR="00915199" w:rsidRPr="00F12730" w:rsidRDefault="002A2A1B" w:rsidP="00B2040C">
            <w:pPr>
              <w:pStyle w:val="TableText"/>
            </w:pPr>
            <w:r w:rsidRPr="002A2A1B">
              <w:rPr>
                <w:rFonts w:hint="eastAsia"/>
              </w:rPr>
              <w:t>用户态</w:t>
            </w:r>
            <w:r w:rsidRPr="002A2A1B">
              <w:rPr>
                <w:rFonts w:hint="eastAsia"/>
              </w:rPr>
              <w:t>EVS</w:t>
            </w:r>
            <w:r w:rsidRPr="002A2A1B">
              <w:rPr>
                <w:rFonts w:hint="eastAsia"/>
              </w:rPr>
              <w:t>，不支持网卡开启直通模式</w:t>
            </w:r>
          </w:p>
        </w:tc>
      </w:tr>
      <w:tr w:rsidR="00915199" w:rsidRPr="007F3323" w:rsidTr="00B8502E">
        <w:tc>
          <w:tcPr>
            <w:tcW w:w="2890" w:type="dxa"/>
          </w:tcPr>
          <w:p w:rsidR="00915199" w:rsidRPr="00915199" w:rsidRDefault="00915199" w:rsidP="00915199">
            <w:pPr>
              <w:pStyle w:val="TableText"/>
            </w:pPr>
            <w:r w:rsidRPr="00915199">
              <w:t>10300852</w:t>
            </w:r>
          </w:p>
        </w:tc>
        <w:tc>
          <w:tcPr>
            <w:tcW w:w="6749" w:type="dxa"/>
          </w:tcPr>
          <w:p w:rsidR="00915199" w:rsidRPr="00F12730" w:rsidRDefault="002A2A1B" w:rsidP="00B2040C">
            <w:pPr>
              <w:pStyle w:val="TableText"/>
            </w:pPr>
            <w:r w:rsidRPr="002A2A1B">
              <w:rPr>
                <w:rFonts w:hint="eastAsia"/>
              </w:rPr>
              <w:t>用户态</w:t>
            </w:r>
            <w:r w:rsidRPr="002A2A1B">
              <w:rPr>
                <w:rFonts w:hint="eastAsia"/>
              </w:rPr>
              <w:t>EVS</w:t>
            </w:r>
            <w:r w:rsidRPr="002A2A1B">
              <w:rPr>
                <w:rFonts w:hint="eastAsia"/>
              </w:rPr>
              <w:t>，不支持非</w:t>
            </w:r>
            <w:r w:rsidRPr="002A2A1B">
              <w:rPr>
                <w:rFonts w:hint="eastAsia"/>
              </w:rPr>
              <w:t>ovs</w:t>
            </w:r>
            <w:r w:rsidRPr="002A2A1B">
              <w:rPr>
                <w:rFonts w:hint="eastAsia"/>
              </w:rPr>
              <w:t>转发模式</w:t>
            </w:r>
          </w:p>
        </w:tc>
      </w:tr>
      <w:tr w:rsidR="00915199" w:rsidRPr="007F3323" w:rsidTr="00B8502E">
        <w:tc>
          <w:tcPr>
            <w:tcW w:w="2890" w:type="dxa"/>
          </w:tcPr>
          <w:p w:rsidR="00915199" w:rsidRPr="00915199" w:rsidRDefault="00915199" w:rsidP="00915199">
            <w:pPr>
              <w:pStyle w:val="TableText"/>
            </w:pPr>
            <w:r w:rsidRPr="00915199">
              <w:t>10300861</w:t>
            </w:r>
          </w:p>
        </w:tc>
        <w:tc>
          <w:tcPr>
            <w:tcW w:w="6749" w:type="dxa"/>
          </w:tcPr>
          <w:p w:rsidR="00915199" w:rsidRPr="00F12730" w:rsidRDefault="002A2A1B" w:rsidP="00B2040C">
            <w:pPr>
              <w:pStyle w:val="TableText"/>
            </w:pPr>
            <w:r w:rsidRPr="002A2A1B">
              <w:rPr>
                <w:rFonts w:hint="eastAsia"/>
              </w:rPr>
              <w:t>当前网口已开启</w:t>
            </w:r>
            <w:r w:rsidRPr="002A2A1B">
              <w:rPr>
                <w:rFonts w:hint="eastAsia"/>
              </w:rPr>
              <w:t>LLDP</w:t>
            </w:r>
            <w:r w:rsidRPr="002A2A1B">
              <w:rPr>
                <w:rFonts w:hint="eastAsia"/>
              </w:rPr>
              <w:t>，不支持此操作。</w:t>
            </w:r>
          </w:p>
        </w:tc>
      </w:tr>
      <w:tr w:rsidR="00915199" w:rsidRPr="007F3323" w:rsidTr="00B8502E">
        <w:tc>
          <w:tcPr>
            <w:tcW w:w="2890" w:type="dxa"/>
          </w:tcPr>
          <w:p w:rsidR="00915199" w:rsidRPr="00915199" w:rsidRDefault="00915199" w:rsidP="00915199">
            <w:pPr>
              <w:pStyle w:val="TableText"/>
            </w:pPr>
            <w:r w:rsidRPr="00915199">
              <w:t>10300862</w:t>
            </w:r>
          </w:p>
        </w:tc>
        <w:tc>
          <w:tcPr>
            <w:tcW w:w="6749" w:type="dxa"/>
          </w:tcPr>
          <w:p w:rsidR="00915199" w:rsidRPr="00F12730" w:rsidRDefault="002A2A1B" w:rsidP="00B2040C">
            <w:pPr>
              <w:pStyle w:val="TableText"/>
            </w:pPr>
            <w:r w:rsidRPr="002A2A1B">
              <w:rPr>
                <w:rFonts w:hint="eastAsia"/>
              </w:rPr>
              <w:t>切换管理面上行口，上行口所属</w:t>
            </w:r>
            <w:r w:rsidRPr="002A2A1B">
              <w:rPr>
                <w:rFonts w:hint="eastAsia"/>
              </w:rPr>
              <w:t>bond</w:t>
            </w:r>
            <w:r w:rsidRPr="002A2A1B">
              <w:rPr>
                <w:rFonts w:hint="eastAsia"/>
              </w:rPr>
              <w:t>只支持主备模式</w:t>
            </w:r>
          </w:p>
        </w:tc>
      </w:tr>
      <w:tr w:rsidR="00915199" w:rsidRPr="007F3323" w:rsidTr="00B8502E">
        <w:tc>
          <w:tcPr>
            <w:tcW w:w="2890" w:type="dxa"/>
          </w:tcPr>
          <w:p w:rsidR="00915199" w:rsidRPr="00915199" w:rsidRDefault="00915199" w:rsidP="00915199">
            <w:pPr>
              <w:pStyle w:val="TableText"/>
            </w:pPr>
            <w:r w:rsidRPr="00915199">
              <w:t>10300863</w:t>
            </w:r>
          </w:p>
        </w:tc>
        <w:tc>
          <w:tcPr>
            <w:tcW w:w="6749" w:type="dxa"/>
          </w:tcPr>
          <w:p w:rsidR="00915199" w:rsidRPr="00F12730" w:rsidRDefault="002A2A1B" w:rsidP="00B2040C">
            <w:pPr>
              <w:pStyle w:val="TableText"/>
            </w:pPr>
            <w:r w:rsidRPr="002A2A1B">
              <w:rPr>
                <w:rFonts w:hint="eastAsia"/>
              </w:rPr>
              <w:t>用户态</w:t>
            </w:r>
            <w:r w:rsidRPr="002A2A1B">
              <w:rPr>
                <w:rFonts w:hint="eastAsia"/>
              </w:rPr>
              <w:t>EVS</w:t>
            </w:r>
            <w:r w:rsidRPr="002A2A1B">
              <w:rPr>
                <w:rFonts w:hint="eastAsia"/>
              </w:rPr>
              <w:t>，不支持创建系统接口。</w:t>
            </w:r>
          </w:p>
        </w:tc>
      </w:tr>
      <w:tr w:rsidR="00915199" w:rsidRPr="007F3323" w:rsidTr="00B8502E">
        <w:tc>
          <w:tcPr>
            <w:tcW w:w="2890" w:type="dxa"/>
          </w:tcPr>
          <w:p w:rsidR="00915199" w:rsidRPr="00915199" w:rsidRDefault="00915199" w:rsidP="00915199">
            <w:pPr>
              <w:pStyle w:val="TableText"/>
              <w:tabs>
                <w:tab w:val="left" w:pos="691"/>
              </w:tabs>
            </w:pPr>
            <w:r w:rsidRPr="00915199">
              <w:t>10300864</w:t>
            </w:r>
          </w:p>
        </w:tc>
        <w:tc>
          <w:tcPr>
            <w:tcW w:w="6749" w:type="dxa"/>
          </w:tcPr>
          <w:p w:rsidR="00915199" w:rsidRPr="00F12730" w:rsidRDefault="002A2A1B" w:rsidP="00B2040C">
            <w:pPr>
              <w:pStyle w:val="TableText"/>
            </w:pPr>
            <w:r w:rsidRPr="002A2A1B">
              <w:rPr>
                <w:rFonts w:hint="eastAsia"/>
              </w:rPr>
              <w:t>用户态</w:t>
            </w:r>
            <w:r w:rsidRPr="002A2A1B">
              <w:rPr>
                <w:rFonts w:hint="eastAsia"/>
              </w:rPr>
              <w:t>EVS</w:t>
            </w:r>
            <w:r w:rsidRPr="002A2A1B">
              <w:rPr>
                <w:rFonts w:hint="eastAsia"/>
              </w:rPr>
              <w:t>需使用</w:t>
            </w:r>
            <w:r w:rsidRPr="002A2A1B">
              <w:rPr>
                <w:rFonts w:hint="eastAsia"/>
              </w:rPr>
              <w:t>1G</w:t>
            </w:r>
            <w:r w:rsidRPr="002A2A1B">
              <w:rPr>
                <w:rFonts w:hint="eastAsia"/>
              </w:rPr>
              <w:t>规格的大页，当前大页配置不满足要求。</w:t>
            </w:r>
          </w:p>
        </w:tc>
      </w:tr>
      <w:tr w:rsidR="00915199" w:rsidRPr="007F3323" w:rsidTr="00B8502E">
        <w:tc>
          <w:tcPr>
            <w:tcW w:w="2890" w:type="dxa"/>
          </w:tcPr>
          <w:p w:rsidR="00915199" w:rsidRPr="00915199" w:rsidRDefault="00915199" w:rsidP="00915199">
            <w:pPr>
              <w:pStyle w:val="TableText"/>
            </w:pPr>
            <w:r w:rsidRPr="00915199">
              <w:t>10300941</w:t>
            </w:r>
          </w:p>
        </w:tc>
        <w:tc>
          <w:tcPr>
            <w:tcW w:w="6749" w:type="dxa"/>
          </w:tcPr>
          <w:p w:rsidR="00915199" w:rsidRPr="00F12730" w:rsidRDefault="000151CA" w:rsidP="00B2040C">
            <w:pPr>
              <w:pStyle w:val="TableText"/>
            </w:pPr>
            <w:r w:rsidRPr="000151CA">
              <w:rPr>
                <w:rFonts w:hint="eastAsia"/>
              </w:rPr>
              <w:t>不能同时设置内存复用与高性能集群。</w:t>
            </w:r>
          </w:p>
        </w:tc>
      </w:tr>
      <w:tr w:rsidR="00915199" w:rsidRPr="007F3323" w:rsidTr="00B8502E">
        <w:tc>
          <w:tcPr>
            <w:tcW w:w="2890" w:type="dxa"/>
          </w:tcPr>
          <w:p w:rsidR="00915199" w:rsidRPr="00915199" w:rsidRDefault="00915199" w:rsidP="00915199">
            <w:pPr>
              <w:pStyle w:val="TableText"/>
            </w:pPr>
            <w:r w:rsidRPr="00915199">
              <w:t>10300944</w:t>
            </w:r>
          </w:p>
        </w:tc>
        <w:tc>
          <w:tcPr>
            <w:tcW w:w="6749" w:type="dxa"/>
          </w:tcPr>
          <w:p w:rsidR="00915199" w:rsidRPr="00F12730" w:rsidRDefault="000151CA" w:rsidP="00B2040C">
            <w:pPr>
              <w:pStyle w:val="TableText"/>
            </w:pPr>
            <w:r w:rsidRPr="000151CA">
              <w:rPr>
                <w:rFonts w:hint="eastAsia"/>
              </w:rPr>
              <w:t>管理服务预留内存设置不合理，请重新设置。</w:t>
            </w:r>
          </w:p>
        </w:tc>
      </w:tr>
      <w:tr w:rsidR="00915199" w:rsidRPr="007F3323" w:rsidTr="00B8502E">
        <w:tc>
          <w:tcPr>
            <w:tcW w:w="2890" w:type="dxa"/>
          </w:tcPr>
          <w:p w:rsidR="00915199" w:rsidRPr="00915199" w:rsidRDefault="00915199" w:rsidP="00915199">
            <w:pPr>
              <w:pStyle w:val="TableText"/>
            </w:pPr>
            <w:r w:rsidRPr="00915199">
              <w:t>10300945</w:t>
            </w:r>
          </w:p>
        </w:tc>
        <w:tc>
          <w:tcPr>
            <w:tcW w:w="6749" w:type="dxa"/>
          </w:tcPr>
          <w:p w:rsidR="00915199" w:rsidRPr="00F12730" w:rsidRDefault="000151CA" w:rsidP="00B2040C">
            <w:pPr>
              <w:pStyle w:val="TableText"/>
            </w:pPr>
            <w:r w:rsidRPr="000151CA">
              <w:rPr>
                <w:rFonts w:hint="eastAsia"/>
              </w:rPr>
              <w:t>大页设置失败，请重试。</w:t>
            </w:r>
          </w:p>
        </w:tc>
      </w:tr>
      <w:tr w:rsidR="00915199" w:rsidRPr="007F3323" w:rsidTr="00B8502E">
        <w:tc>
          <w:tcPr>
            <w:tcW w:w="2890" w:type="dxa"/>
          </w:tcPr>
          <w:p w:rsidR="00915199" w:rsidRPr="00915199" w:rsidRDefault="00915199" w:rsidP="00915199">
            <w:pPr>
              <w:pStyle w:val="TableText"/>
            </w:pPr>
            <w:r w:rsidRPr="00915199">
              <w:t>10300946</w:t>
            </w:r>
          </w:p>
        </w:tc>
        <w:tc>
          <w:tcPr>
            <w:tcW w:w="6749" w:type="dxa"/>
          </w:tcPr>
          <w:p w:rsidR="00915199" w:rsidRPr="00F12730" w:rsidRDefault="000151CA" w:rsidP="00B2040C">
            <w:pPr>
              <w:pStyle w:val="TableText"/>
            </w:pPr>
            <w:r w:rsidRPr="000151CA">
              <w:rPr>
                <w:rFonts w:hint="eastAsia"/>
              </w:rPr>
              <w:t>只有高性能集群才能设置大页。</w:t>
            </w:r>
          </w:p>
        </w:tc>
      </w:tr>
      <w:tr w:rsidR="00915199" w:rsidRPr="007F3323" w:rsidTr="00B8502E">
        <w:tc>
          <w:tcPr>
            <w:tcW w:w="2890" w:type="dxa"/>
          </w:tcPr>
          <w:p w:rsidR="00915199" w:rsidRPr="00915199" w:rsidRDefault="00915199" w:rsidP="00915199">
            <w:pPr>
              <w:pStyle w:val="TableText"/>
            </w:pPr>
            <w:r w:rsidRPr="00915199">
              <w:t>10300951</w:t>
            </w:r>
          </w:p>
        </w:tc>
        <w:tc>
          <w:tcPr>
            <w:tcW w:w="6749" w:type="dxa"/>
          </w:tcPr>
          <w:p w:rsidR="00915199" w:rsidRPr="00F12730" w:rsidRDefault="000151CA" w:rsidP="00B2040C">
            <w:pPr>
              <w:pStyle w:val="TableText"/>
            </w:pPr>
            <w:r w:rsidRPr="000151CA">
              <w:rPr>
                <w:rFonts w:hint="eastAsia"/>
              </w:rPr>
              <w:t>主机上存在虚拟机不允许进行主机资源设置。</w:t>
            </w:r>
          </w:p>
        </w:tc>
      </w:tr>
      <w:tr w:rsidR="00915199" w:rsidRPr="007F3323" w:rsidTr="00B8502E">
        <w:tc>
          <w:tcPr>
            <w:tcW w:w="2890" w:type="dxa"/>
          </w:tcPr>
          <w:p w:rsidR="00915199" w:rsidRPr="00915199" w:rsidRDefault="00915199" w:rsidP="00915199">
            <w:pPr>
              <w:pStyle w:val="TableText"/>
            </w:pPr>
            <w:r w:rsidRPr="00915199">
              <w:t>10300952</w:t>
            </w:r>
          </w:p>
        </w:tc>
        <w:tc>
          <w:tcPr>
            <w:tcW w:w="6749" w:type="dxa"/>
          </w:tcPr>
          <w:p w:rsidR="00915199" w:rsidRPr="00F12730" w:rsidRDefault="000151CA" w:rsidP="00B2040C">
            <w:pPr>
              <w:pStyle w:val="TableText"/>
            </w:pPr>
            <w:r w:rsidRPr="000151CA">
              <w:rPr>
                <w:rFonts w:hint="eastAsia"/>
              </w:rPr>
              <w:t>大页主机不允许移动到普通集群。</w:t>
            </w:r>
          </w:p>
        </w:tc>
      </w:tr>
      <w:tr w:rsidR="00915199" w:rsidRPr="007F3323" w:rsidTr="00B8502E">
        <w:tc>
          <w:tcPr>
            <w:tcW w:w="2890" w:type="dxa"/>
          </w:tcPr>
          <w:p w:rsidR="00915199" w:rsidRPr="00915199" w:rsidRDefault="00915199" w:rsidP="00915199">
            <w:pPr>
              <w:pStyle w:val="TableText"/>
            </w:pPr>
            <w:r w:rsidRPr="00915199">
              <w:lastRenderedPageBreak/>
              <w:t>10300953</w:t>
            </w:r>
          </w:p>
        </w:tc>
        <w:tc>
          <w:tcPr>
            <w:tcW w:w="6749" w:type="dxa"/>
          </w:tcPr>
          <w:p w:rsidR="00915199" w:rsidRPr="00F12730" w:rsidRDefault="000151CA" w:rsidP="00B2040C">
            <w:pPr>
              <w:pStyle w:val="TableText"/>
            </w:pPr>
            <w:r w:rsidRPr="000151CA">
              <w:rPr>
                <w:rFonts w:hint="eastAsia"/>
              </w:rPr>
              <w:t>普通集群不支持大页虚拟机。</w:t>
            </w:r>
          </w:p>
        </w:tc>
      </w:tr>
      <w:tr w:rsidR="00915199" w:rsidRPr="007F3323" w:rsidTr="00B8502E">
        <w:tc>
          <w:tcPr>
            <w:tcW w:w="2890" w:type="dxa"/>
          </w:tcPr>
          <w:p w:rsidR="00915199" w:rsidRPr="00915199" w:rsidRDefault="00915199" w:rsidP="00915199">
            <w:pPr>
              <w:pStyle w:val="TableText"/>
            </w:pPr>
            <w:r w:rsidRPr="00915199">
              <w:t>10300955</w:t>
            </w:r>
          </w:p>
        </w:tc>
        <w:tc>
          <w:tcPr>
            <w:tcW w:w="6749" w:type="dxa"/>
          </w:tcPr>
          <w:p w:rsidR="00915199" w:rsidRPr="00F12730" w:rsidRDefault="000151CA" w:rsidP="00B2040C">
            <w:pPr>
              <w:pStyle w:val="TableText"/>
            </w:pPr>
            <w:r w:rsidRPr="000151CA">
              <w:rPr>
                <w:rFonts w:hint="eastAsia"/>
              </w:rPr>
              <w:t>主机已配置该规格的大页。</w:t>
            </w:r>
          </w:p>
        </w:tc>
      </w:tr>
      <w:tr w:rsidR="00915199" w:rsidRPr="007F3323" w:rsidTr="00B8502E">
        <w:tc>
          <w:tcPr>
            <w:tcW w:w="2890" w:type="dxa"/>
          </w:tcPr>
          <w:p w:rsidR="00915199" w:rsidRPr="00915199" w:rsidRDefault="00915199" w:rsidP="00915199">
            <w:pPr>
              <w:pStyle w:val="TableText"/>
            </w:pPr>
            <w:r w:rsidRPr="00915199">
              <w:t>10300956</w:t>
            </w:r>
          </w:p>
        </w:tc>
        <w:tc>
          <w:tcPr>
            <w:tcW w:w="6749" w:type="dxa"/>
          </w:tcPr>
          <w:p w:rsidR="00915199" w:rsidRPr="00F12730" w:rsidRDefault="000151CA" w:rsidP="00B2040C">
            <w:pPr>
              <w:pStyle w:val="TableText"/>
            </w:pPr>
            <w:r w:rsidRPr="000151CA">
              <w:rPr>
                <w:rFonts w:hint="eastAsia"/>
              </w:rPr>
              <w:t>虚拟机不在集群中不能设置大页。</w:t>
            </w:r>
          </w:p>
        </w:tc>
      </w:tr>
      <w:tr w:rsidR="00915199" w:rsidRPr="007F3323" w:rsidTr="00B8502E">
        <w:tc>
          <w:tcPr>
            <w:tcW w:w="2890" w:type="dxa"/>
          </w:tcPr>
          <w:p w:rsidR="00915199" w:rsidRPr="00915199" w:rsidRDefault="00915199" w:rsidP="00915199">
            <w:pPr>
              <w:pStyle w:val="TableText"/>
            </w:pPr>
            <w:r w:rsidRPr="00915199">
              <w:t>10300957</w:t>
            </w:r>
          </w:p>
        </w:tc>
        <w:tc>
          <w:tcPr>
            <w:tcW w:w="6749" w:type="dxa"/>
          </w:tcPr>
          <w:p w:rsidR="00915199" w:rsidRPr="00F12730" w:rsidRDefault="000151CA" w:rsidP="00B2040C">
            <w:pPr>
              <w:pStyle w:val="TableText"/>
            </w:pPr>
            <w:r w:rsidRPr="000151CA">
              <w:rPr>
                <w:rFonts w:hint="eastAsia"/>
              </w:rPr>
              <w:t>大页主机不允许配置内存盘引导模式。</w:t>
            </w:r>
          </w:p>
        </w:tc>
      </w:tr>
      <w:tr w:rsidR="00915199" w:rsidRPr="007F3323" w:rsidTr="00B8502E">
        <w:tc>
          <w:tcPr>
            <w:tcW w:w="2890" w:type="dxa"/>
          </w:tcPr>
          <w:p w:rsidR="00915199" w:rsidRPr="00915199" w:rsidRDefault="00915199" w:rsidP="00915199">
            <w:pPr>
              <w:pStyle w:val="TableText"/>
            </w:pPr>
            <w:r w:rsidRPr="00915199">
              <w:t>10300962</w:t>
            </w:r>
          </w:p>
        </w:tc>
        <w:tc>
          <w:tcPr>
            <w:tcW w:w="6749" w:type="dxa"/>
          </w:tcPr>
          <w:p w:rsidR="00915199" w:rsidRPr="00F12730" w:rsidRDefault="000151CA" w:rsidP="00B2040C">
            <w:pPr>
              <w:pStyle w:val="TableText"/>
            </w:pPr>
            <w:r w:rsidRPr="000151CA">
              <w:rPr>
                <w:rFonts w:hint="eastAsia"/>
              </w:rPr>
              <w:t>普通集群不支持</w:t>
            </w:r>
            <w:r w:rsidRPr="000151CA">
              <w:rPr>
                <w:rFonts w:hint="eastAsia"/>
              </w:rPr>
              <w:t>NUMA</w:t>
            </w:r>
            <w:r w:rsidRPr="000151CA">
              <w:rPr>
                <w:rFonts w:hint="eastAsia"/>
              </w:rPr>
              <w:t>虚拟机。</w:t>
            </w:r>
          </w:p>
        </w:tc>
      </w:tr>
      <w:tr w:rsidR="00915199" w:rsidRPr="007F3323" w:rsidTr="00B8502E">
        <w:tc>
          <w:tcPr>
            <w:tcW w:w="2890" w:type="dxa"/>
          </w:tcPr>
          <w:p w:rsidR="00915199" w:rsidRPr="00915199" w:rsidRDefault="00915199" w:rsidP="00915199">
            <w:pPr>
              <w:pStyle w:val="TableText"/>
            </w:pPr>
            <w:r w:rsidRPr="00915199">
              <w:t>10300963</w:t>
            </w:r>
          </w:p>
        </w:tc>
        <w:tc>
          <w:tcPr>
            <w:tcW w:w="6749" w:type="dxa"/>
          </w:tcPr>
          <w:p w:rsidR="00915199" w:rsidRPr="00F12730" w:rsidRDefault="000151CA" w:rsidP="00B2040C">
            <w:pPr>
              <w:pStyle w:val="TableText"/>
            </w:pPr>
            <w:r w:rsidRPr="000151CA">
              <w:rPr>
                <w:rFonts w:hint="eastAsia"/>
              </w:rPr>
              <w:t>虚拟机不在集群中不能设置</w:t>
            </w:r>
            <w:r w:rsidRPr="000151CA">
              <w:rPr>
                <w:rFonts w:hint="eastAsia"/>
              </w:rPr>
              <w:t>NUMA</w:t>
            </w:r>
            <w:r w:rsidRPr="000151CA">
              <w:rPr>
                <w:rFonts w:hint="eastAsia"/>
              </w:rPr>
              <w:t>。</w:t>
            </w:r>
          </w:p>
        </w:tc>
      </w:tr>
      <w:tr w:rsidR="00915199" w:rsidRPr="007F3323" w:rsidTr="00B8502E">
        <w:tc>
          <w:tcPr>
            <w:tcW w:w="2890" w:type="dxa"/>
          </w:tcPr>
          <w:p w:rsidR="00915199" w:rsidRPr="00915199" w:rsidRDefault="00915199" w:rsidP="00915199">
            <w:pPr>
              <w:pStyle w:val="TableText"/>
            </w:pPr>
            <w:r w:rsidRPr="00915199">
              <w:t>10300964</w:t>
            </w:r>
          </w:p>
        </w:tc>
        <w:tc>
          <w:tcPr>
            <w:tcW w:w="6749" w:type="dxa"/>
          </w:tcPr>
          <w:p w:rsidR="00915199" w:rsidRPr="00F12730" w:rsidRDefault="000151CA" w:rsidP="00B2040C">
            <w:pPr>
              <w:pStyle w:val="TableText"/>
            </w:pPr>
            <w:r w:rsidRPr="000151CA">
              <w:rPr>
                <w:rFonts w:hint="eastAsia"/>
              </w:rPr>
              <w:t>虚拟机运行态时，不允许变更系统卷。</w:t>
            </w:r>
          </w:p>
        </w:tc>
      </w:tr>
      <w:tr w:rsidR="00915199" w:rsidRPr="007F3323" w:rsidTr="00B8502E">
        <w:tc>
          <w:tcPr>
            <w:tcW w:w="2890" w:type="dxa"/>
          </w:tcPr>
          <w:p w:rsidR="00915199" w:rsidRPr="00915199" w:rsidRDefault="00915199" w:rsidP="00915199">
            <w:pPr>
              <w:pStyle w:val="TableText"/>
            </w:pPr>
            <w:r w:rsidRPr="00915199">
              <w:t>10300965</w:t>
            </w:r>
          </w:p>
        </w:tc>
        <w:tc>
          <w:tcPr>
            <w:tcW w:w="6749" w:type="dxa"/>
          </w:tcPr>
          <w:p w:rsidR="00915199" w:rsidRPr="00F12730" w:rsidRDefault="000151CA" w:rsidP="00B2040C">
            <w:pPr>
              <w:pStyle w:val="TableText"/>
            </w:pPr>
            <w:r w:rsidRPr="000151CA">
              <w:rPr>
                <w:rFonts w:hint="eastAsia"/>
              </w:rPr>
              <w:t>虚拟机绑定</w:t>
            </w:r>
            <w:r w:rsidRPr="000151CA">
              <w:rPr>
                <w:rFonts w:hint="eastAsia"/>
              </w:rPr>
              <w:t>CPU</w:t>
            </w:r>
            <w:r w:rsidRPr="000151CA">
              <w:rPr>
                <w:rFonts w:hint="eastAsia"/>
              </w:rPr>
              <w:t>，</w:t>
            </w:r>
            <w:r w:rsidRPr="000151CA">
              <w:rPr>
                <w:rFonts w:hint="eastAsia"/>
              </w:rPr>
              <w:t>CPU</w:t>
            </w:r>
            <w:r w:rsidRPr="000151CA">
              <w:rPr>
                <w:rFonts w:hint="eastAsia"/>
              </w:rPr>
              <w:t>需</w:t>
            </w:r>
            <w:r w:rsidRPr="000151CA">
              <w:rPr>
                <w:rFonts w:hint="eastAsia"/>
              </w:rPr>
              <w:t>100%</w:t>
            </w:r>
            <w:r w:rsidRPr="000151CA">
              <w:rPr>
                <w:rFonts w:hint="eastAsia"/>
              </w:rPr>
              <w:t>预留。</w:t>
            </w:r>
          </w:p>
        </w:tc>
      </w:tr>
      <w:tr w:rsidR="00915199" w:rsidRPr="007F3323" w:rsidTr="00B8502E">
        <w:tc>
          <w:tcPr>
            <w:tcW w:w="2890" w:type="dxa"/>
          </w:tcPr>
          <w:p w:rsidR="00915199" w:rsidRPr="00915199" w:rsidRDefault="00915199" w:rsidP="00915199">
            <w:pPr>
              <w:pStyle w:val="TableText"/>
            </w:pPr>
            <w:r w:rsidRPr="00915199">
              <w:t>10300966</w:t>
            </w:r>
          </w:p>
        </w:tc>
        <w:tc>
          <w:tcPr>
            <w:tcW w:w="6749" w:type="dxa"/>
          </w:tcPr>
          <w:p w:rsidR="00915199" w:rsidRPr="00F12730" w:rsidRDefault="000151CA" w:rsidP="00B2040C">
            <w:pPr>
              <w:pStyle w:val="TableText"/>
            </w:pPr>
            <w:r w:rsidRPr="000151CA">
              <w:rPr>
                <w:rFonts w:hint="eastAsia"/>
              </w:rPr>
              <w:t>不能同时设置</w:t>
            </w:r>
            <w:r w:rsidRPr="000151CA">
              <w:rPr>
                <w:rFonts w:hint="eastAsia"/>
              </w:rPr>
              <w:t>cpu</w:t>
            </w:r>
            <w:r w:rsidRPr="000151CA">
              <w:rPr>
                <w:rFonts w:hint="eastAsia"/>
              </w:rPr>
              <w:t>绑定策略与</w:t>
            </w:r>
            <w:r w:rsidRPr="000151CA">
              <w:rPr>
                <w:rFonts w:hint="eastAsia"/>
              </w:rPr>
              <w:t>cpu</w:t>
            </w:r>
            <w:r w:rsidRPr="000151CA">
              <w:rPr>
                <w:rFonts w:hint="eastAsia"/>
              </w:rPr>
              <w:t>绑定范围。</w:t>
            </w:r>
          </w:p>
        </w:tc>
      </w:tr>
      <w:tr w:rsidR="00915199" w:rsidRPr="007F3323" w:rsidTr="00B8502E">
        <w:tc>
          <w:tcPr>
            <w:tcW w:w="2890" w:type="dxa"/>
          </w:tcPr>
          <w:p w:rsidR="00915199" w:rsidRPr="00915199" w:rsidRDefault="00915199" w:rsidP="00915199">
            <w:pPr>
              <w:pStyle w:val="TableText"/>
            </w:pPr>
            <w:r w:rsidRPr="00915199">
              <w:t>10300969</w:t>
            </w:r>
          </w:p>
        </w:tc>
        <w:tc>
          <w:tcPr>
            <w:tcW w:w="6749" w:type="dxa"/>
          </w:tcPr>
          <w:p w:rsidR="00915199" w:rsidRPr="00F12730" w:rsidRDefault="000151CA" w:rsidP="00B2040C">
            <w:pPr>
              <w:pStyle w:val="TableText"/>
            </w:pPr>
            <w:r w:rsidRPr="000151CA">
              <w:rPr>
                <w:rFonts w:hint="eastAsia"/>
              </w:rPr>
              <w:t>虚拟机</w:t>
            </w:r>
            <w:r w:rsidRPr="000151CA">
              <w:rPr>
                <w:rFonts w:hint="eastAsia"/>
              </w:rPr>
              <w:t>cpu</w:t>
            </w:r>
            <w:r w:rsidRPr="000151CA">
              <w:rPr>
                <w:rFonts w:hint="eastAsia"/>
              </w:rPr>
              <w:t>绑定策略不能在线修改。</w:t>
            </w:r>
          </w:p>
        </w:tc>
      </w:tr>
      <w:tr w:rsidR="00915199" w:rsidRPr="007F3323" w:rsidTr="00B8502E">
        <w:tc>
          <w:tcPr>
            <w:tcW w:w="2890" w:type="dxa"/>
          </w:tcPr>
          <w:p w:rsidR="00915199" w:rsidRPr="00915199" w:rsidRDefault="00915199" w:rsidP="00915199">
            <w:pPr>
              <w:pStyle w:val="TableText"/>
            </w:pPr>
            <w:r w:rsidRPr="00915199">
              <w:t>10300970</w:t>
            </w:r>
          </w:p>
        </w:tc>
        <w:tc>
          <w:tcPr>
            <w:tcW w:w="6749" w:type="dxa"/>
          </w:tcPr>
          <w:p w:rsidR="00915199" w:rsidRPr="00F12730" w:rsidRDefault="000151CA" w:rsidP="00B2040C">
            <w:pPr>
              <w:pStyle w:val="TableText"/>
            </w:pPr>
            <w:r w:rsidRPr="000151CA">
              <w:rPr>
                <w:rFonts w:hint="eastAsia"/>
              </w:rPr>
              <w:t>CPU</w:t>
            </w:r>
            <w:r w:rsidRPr="000151CA">
              <w:rPr>
                <w:rFonts w:hint="eastAsia"/>
              </w:rPr>
              <w:t>绑定虚拟机不支持热插拔。</w:t>
            </w:r>
          </w:p>
        </w:tc>
      </w:tr>
      <w:tr w:rsidR="00915199" w:rsidRPr="007F3323" w:rsidTr="00B8502E">
        <w:tc>
          <w:tcPr>
            <w:tcW w:w="2890" w:type="dxa"/>
          </w:tcPr>
          <w:p w:rsidR="00915199" w:rsidRPr="00915199" w:rsidRDefault="00915199" w:rsidP="00915199">
            <w:pPr>
              <w:pStyle w:val="TableText"/>
            </w:pPr>
            <w:r w:rsidRPr="00915199">
              <w:t>10300971</w:t>
            </w:r>
          </w:p>
        </w:tc>
        <w:tc>
          <w:tcPr>
            <w:tcW w:w="6749" w:type="dxa"/>
          </w:tcPr>
          <w:p w:rsidR="00915199" w:rsidRPr="00F12730" w:rsidRDefault="000151CA" w:rsidP="00B2040C">
            <w:pPr>
              <w:pStyle w:val="TableText"/>
            </w:pPr>
            <w:r w:rsidRPr="000151CA">
              <w:rPr>
                <w:rFonts w:hint="eastAsia"/>
              </w:rPr>
              <w:t>普通集群不支持</w:t>
            </w:r>
            <w:r w:rsidRPr="000151CA">
              <w:rPr>
                <w:rFonts w:hint="eastAsia"/>
              </w:rPr>
              <w:t>NUMA</w:t>
            </w:r>
            <w:r w:rsidRPr="000151CA">
              <w:rPr>
                <w:rFonts w:hint="eastAsia"/>
              </w:rPr>
              <w:t>、实时虚拟机。</w:t>
            </w:r>
          </w:p>
        </w:tc>
      </w:tr>
      <w:tr w:rsidR="00915199" w:rsidRPr="007F3323" w:rsidTr="00B8502E">
        <w:tc>
          <w:tcPr>
            <w:tcW w:w="2890" w:type="dxa"/>
          </w:tcPr>
          <w:p w:rsidR="00915199" w:rsidRPr="00915199" w:rsidRDefault="00915199" w:rsidP="00915199">
            <w:pPr>
              <w:pStyle w:val="TableText"/>
            </w:pPr>
            <w:r w:rsidRPr="00915199">
              <w:t>10300975</w:t>
            </w:r>
          </w:p>
        </w:tc>
        <w:tc>
          <w:tcPr>
            <w:tcW w:w="6749" w:type="dxa"/>
          </w:tcPr>
          <w:p w:rsidR="00915199" w:rsidRPr="00F12730" w:rsidRDefault="000151CA" w:rsidP="00B2040C">
            <w:pPr>
              <w:pStyle w:val="TableText"/>
            </w:pPr>
            <w:r w:rsidRPr="000151CA">
              <w:rPr>
                <w:rFonts w:hint="eastAsia"/>
              </w:rPr>
              <w:t>当前集群为高性能集群，不允许开启</w:t>
            </w:r>
            <w:r w:rsidRPr="000151CA">
              <w:rPr>
                <w:rFonts w:hint="eastAsia"/>
              </w:rPr>
              <w:t>DRS</w:t>
            </w:r>
          </w:p>
        </w:tc>
      </w:tr>
      <w:tr w:rsidR="00915199" w:rsidRPr="007F3323" w:rsidTr="00B8502E">
        <w:tc>
          <w:tcPr>
            <w:tcW w:w="2890" w:type="dxa"/>
          </w:tcPr>
          <w:p w:rsidR="00915199" w:rsidRPr="00915199" w:rsidRDefault="00915199" w:rsidP="00915199">
            <w:pPr>
              <w:pStyle w:val="TableText"/>
            </w:pPr>
            <w:r w:rsidRPr="00915199">
              <w:t>10300978</w:t>
            </w:r>
          </w:p>
        </w:tc>
        <w:tc>
          <w:tcPr>
            <w:tcW w:w="6749" w:type="dxa"/>
          </w:tcPr>
          <w:p w:rsidR="00915199" w:rsidRPr="00F12730" w:rsidRDefault="000151CA" w:rsidP="00B2040C">
            <w:pPr>
              <w:pStyle w:val="TableText"/>
            </w:pPr>
            <w:r w:rsidRPr="000151CA">
              <w:rPr>
                <w:rFonts w:hint="eastAsia"/>
              </w:rPr>
              <w:t>虚拟机网卡已经存在任务</w:t>
            </w:r>
          </w:p>
        </w:tc>
      </w:tr>
      <w:tr w:rsidR="00915199" w:rsidRPr="007F3323" w:rsidTr="00B8502E">
        <w:tc>
          <w:tcPr>
            <w:tcW w:w="2890" w:type="dxa"/>
          </w:tcPr>
          <w:p w:rsidR="00915199" w:rsidRPr="00915199" w:rsidRDefault="00915199" w:rsidP="00915199">
            <w:pPr>
              <w:pStyle w:val="TableText"/>
            </w:pPr>
            <w:r w:rsidRPr="00915199">
              <w:t>10300979</w:t>
            </w:r>
          </w:p>
        </w:tc>
        <w:tc>
          <w:tcPr>
            <w:tcW w:w="6749" w:type="dxa"/>
          </w:tcPr>
          <w:p w:rsidR="00915199" w:rsidRPr="00F12730" w:rsidRDefault="000151CA" w:rsidP="00B2040C">
            <w:pPr>
              <w:pStyle w:val="TableText"/>
            </w:pPr>
            <w:r w:rsidRPr="000151CA">
              <w:rPr>
                <w:rFonts w:hint="eastAsia"/>
              </w:rPr>
              <w:t>主机资源未隔离</w:t>
            </w:r>
            <w:r w:rsidRPr="000151CA">
              <w:rPr>
                <w:rFonts w:hint="eastAsia"/>
              </w:rPr>
              <w:t>.</w:t>
            </w:r>
          </w:p>
        </w:tc>
      </w:tr>
      <w:tr w:rsidR="00915199" w:rsidRPr="007F3323" w:rsidTr="00B8502E">
        <w:tc>
          <w:tcPr>
            <w:tcW w:w="2890" w:type="dxa"/>
          </w:tcPr>
          <w:p w:rsidR="00915199" w:rsidRPr="00915199" w:rsidRDefault="00915199" w:rsidP="00915199">
            <w:pPr>
              <w:pStyle w:val="TableText"/>
            </w:pPr>
            <w:r w:rsidRPr="00915199">
              <w:t>10300980</w:t>
            </w:r>
          </w:p>
        </w:tc>
        <w:tc>
          <w:tcPr>
            <w:tcW w:w="6749" w:type="dxa"/>
          </w:tcPr>
          <w:p w:rsidR="00915199" w:rsidRPr="00F12730" w:rsidRDefault="000151CA" w:rsidP="00B2040C">
            <w:pPr>
              <w:pStyle w:val="TableText"/>
            </w:pPr>
            <w:r w:rsidRPr="000151CA">
              <w:rPr>
                <w:rFonts w:hint="eastAsia"/>
              </w:rPr>
              <w:t>NUMA</w:t>
            </w:r>
            <w:r w:rsidRPr="000151CA">
              <w:rPr>
                <w:rFonts w:hint="eastAsia"/>
              </w:rPr>
              <w:t>资源不足，请检查虚拟机</w:t>
            </w:r>
            <w:r w:rsidRPr="000151CA">
              <w:rPr>
                <w:rFonts w:hint="eastAsia"/>
              </w:rPr>
              <w:t>CPU</w:t>
            </w:r>
            <w:r w:rsidRPr="000151CA">
              <w:rPr>
                <w:rFonts w:hint="eastAsia"/>
              </w:rPr>
              <w:t>核数、预留、上限，以及主机</w:t>
            </w:r>
            <w:r w:rsidRPr="000151CA">
              <w:rPr>
                <w:rFonts w:hint="eastAsia"/>
              </w:rPr>
              <w:t>CPU</w:t>
            </w:r>
            <w:r w:rsidRPr="000151CA">
              <w:rPr>
                <w:rFonts w:hint="eastAsia"/>
              </w:rPr>
              <w:t>频率。</w:t>
            </w:r>
          </w:p>
        </w:tc>
      </w:tr>
      <w:tr w:rsidR="00915199" w:rsidRPr="007F3323" w:rsidTr="00B8502E">
        <w:tc>
          <w:tcPr>
            <w:tcW w:w="2890" w:type="dxa"/>
          </w:tcPr>
          <w:p w:rsidR="00915199" w:rsidRPr="00915199" w:rsidRDefault="00915199" w:rsidP="00915199">
            <w:pPr>
              <w:pStyle w:val="TableText"/>
            </w:pPr>
            <w:r w:rsidRPr="00915199">
              <w:t>12000012</w:t>
            </w:r>
          </w:p>
        </w:tc>
        <w:tc>
          <w:tcPr>
            <w:tcW w:w="6749" w:type="dxa"/>
          </w:tcPr>
          <w:p w:rsidR="00915199" w:rsidRPr="00F12730" w:rsidRDefault="000151CA" w:rsidP="00B2040C">
            <w:pPr>
              <w:pStyle w:val="TableText"/>
            </w:pPr>
            <w:r w:rsidRPr="000151CA">
              <w:rPr>
                <w:rFonts w:hint="eastAsia"/>
              </w:rPr>
              <w:t>主机存在</w:t>
            </w:r>
            <w:r w:rsidRPr="000151CA">
              <w:rPr>
                <w:rFonts w:hint="eastAsia"/>
              </w:rPr>
              <w:t>EVS</w:t>
            </w:r>
            <w:r w:rsidRPr="000151CA">
              <w:rPr>
                <w:rFonts w:hint="eastAsia"/>
              </w:rPr>
              <w:t>对象资源，不能取消</w:t>
            </w:r>
            <w:r w:rsidRPr="000151CA">
              <w:rPr>
                <w:rFonts w:hint="eastAsia"/>
              </w:rPr>
              <w:t>EVS</w:t>
            </w:r>
            <w:r w:rsidRPr="000151CA">
              <w:rPr>
                <w:rFonts w:hint="eastAsia"/>
              </w:rPr>
              <w:t>设置。</w:t>
            </w:r>
          </w:p>
        </w:tc>
      </w:tr>
      <w:tr w:rsidR="00915199" w:rsidRPr="007F3323" w:rsidTr="00B8502E">
        <w:tc>
          <w:tcPr>
            <w:tcW w:w="2890" w:type="dxa"/>
          </w:tcPr>
          <w:p w:rsidR="00915199" w:rsidRPr="00915199" w:rsidRDefault="00915199" w:rsidP="00915199">
            <w:pPr>
              <w:pStyle w:val="TableText"/>
            </w:pPr>
            <w:r w:rsidRPr="00915199">
              <w:t>12000014</w:t>
            </w:r>
          </w:p>
        </w:tc>
        <w:tc>
          <w:tcPr>
            <w:tcW w:w="6749" w:type="dxa"/>
          </w:tcPr>
          <w:p w:rsidR="00915199" w:rsidRPr="00F12730" w:rsidRDefault="000151CA" w:rsidP="00B2040C">
            <w:pPr>
              <w:pStyle w:val="TableText"/>
            </w:pPr>
            <w:r w:rsidRPr="000151CA">
              <w:rPr>
                <w:rFonts w:hint="eastAsia"/>
              </w:rPr>
              <w:t>指定的</w:t>
            </w:r>
            <w:r w:rsidRPr="000151CA">
              <w:rPr>
                <w:rFonts w:hint="eastAsia"/>
              </w:rPr>
              <w:t>NUMA</w:t>
            </w:r>
            <w:r w:rsidRPr="000151CA">
              <w:rPr>
                <w:rFonts w:hint="eastAsia"/>
              </w:rPr>
              <w:t>节点超出范围。</w:t>
            </w:r>
          </w:p>
        </w:tc>
      </w:tr>
      <w:tr w:rsidR="00915199" w:rsidRPr="007F3323" w:rsidTr="00B8502E">
        <w:tc>
          <w:tcPr>
            <w:tcW w:w="2890" w:type="dxa"/>
          </w:tcPr>
          <w:p w:rsidR="00915199" w:rsidRPr="00915199" w:rsidRDefault="00915199" w:rsidP="00915199">
            <w:pPr>
              <w:pStyle w:val="TableText"/>
            </w:pPr>
            <w:r w:rsidRPr="00915199">
              <w:t>10300981</w:t>
            </w:r>
          </w:p>
        </w:tc>
        <w:tc>
          <w:tcPr>
            <w:tcW w:w="6749" w:type="dxa"/>
          </w:tcPr>
          <w:p w:rsidR="00915199" w:rsidRPr="00F12730" w:rsidRDefault="000151CA" w:rsidP="00B2040C">
            <w:pPr>
              <w:pStyle w:val="TableText"/>
            </w:pPr>
            <w:r w:rsidRPr="000151CA">
              <w:rPr>
                <w:rFonts w:hint="eastAsia"/>
              </w:rPr>
              <w:t>配置主机资源隔离失败，请重试。</w:t>
            </w:r>
          </w:p>
        </w:tc>
      </w:tr>
      <w:tr w:rsidR="00915199" w:rsidRPr="007F3323" w:rsidTr="00B8502E">
        <w:tc>
          <w:tcPr>
            <w:tcW w:w="2890" w:type="dxa"/>
          </w:tcPr>
          <w:p w:rsidR="00915199" w:rsidRPr="00915199" w:rsidRDefault="00915199" w:rsidP="00915199">
            <w:pPr>
              <w:pStyle w:val="TableText"/>
            </w:pPr>
            <w:r w:rsidRPr="00915199">
              <w:t>10300982</w:t>
            </w:r>
          </w:p>
        </w:tc>
        <w:tc>
          <w:tcPr>
            <w:tcW w:w="6749" w:type="dxa"/>
          </w:tcPr>
          <w:p w:rsidR="00915199" w:rsidRPr="00F12730" w:rsidRDefault="000151CA" w:rsidP="00B2040C">
            <w:pPr>
              <w:pStyle w:val="TableText"/>
            </w:pPr>
            <w:r w:rsidRPr="000151CA">
              <w:rPr>
                <w:rFonts w:hint="eastAsia"/>
              </w:rPr>
              <w:t>只有高性能集群才能设置高精度主机。</w:t>
            </w:r>
          </w:p>
        </w:tc>
      </w:tr>
      <w:tr w:rsidR="00915199" w:rsidRPr="007F3323" w:rsidTr="00B8502E">
        <w:tc>
          <w:tcPr>
            <w:tcW w:w="2890" w:type="dxa"/>
          </w:tcPr>
          <w:p w:rsidR="00915199" w:rsidRPr="00915199" w:rsidRDefault="00915199" w:rsidP="00915199">
            <w:pPr>
              <w:pStyle w:val="TableText"/>
            </w:pPr>
            <w:r w:rsidRPr="00915199">
              <w:t>10300990</w:t>
            </w:r>
          </w:p>
        </w:tc>
        <w:tc>
          <w:tcPr>
            <w:tcW w:w="6749" w:type="dxa"/>
          </w:tcPr>
          <w:p w:rsidR="00915199" w:rsidRPr="00F12730" w:rsidRDefault="000151CA" w:rsidP="00B2040C">
            <w:pPr>
              <w:pStyle w:val="TableText"/>
            </w:pPr>
            <w:r w:rsidRPr="000151CA">
              <w:rPr>
                <w:rFonts w:hint="eastAsia"/>
              </w:rPr>
              <w:t>高精度主机不允许移动到普通集群。</w:t>
            </w:r>
          </w:p>
        </w:tc>
      </w:tr>
      <w:tr w:rsidR="00915199" w:rsidRPr="007F3323" w:rsidTr="00B8502E">
        <w:tc>
          <w:tcPr>
            <w:tcW w:w="2890" w:type="dxa"/>
          </w:tcPr>
          <w:p w:rsidR="00915199" w:rsidRPr="00915199" w:rsidRDefault="00915199" w:rsidP="00915199">
            <w:pPr>
              <w:pStyle w:val="TableText"/>
            </w:pPr>
            <w:r w:rsidRPr="00915199">
              <w:t>10300991</w:t>
            </w:r>
          </w:p>
        </w:tc>
        <w:tc>
          <w:tcPr>
            <w:tcW w:w="6749" w:type="dxa"/>
          </w:tcPr>
          <w:p w:rsidR="00915199" w:rsidRPr="00F12730" w:rsidRDefault="000151CA" w:rsidP="00B2040C">
            <w:pPr>
              <w:pStyle w:val="TableText"/>
            </w:pPr>
            <w:r w:rsidRPr="000151CA">
              <w:rPr>
                <w:rFonts w:hint="eastAsia"/>
              </w:rPr>
              <w:t>没有设备可供虚拟机启动</w:t>
            </w:r>
            <w:r w:rsidRPr="000151CA">
              <w:rPr>
                <w:rFonts w:hint="eastAsia"/>
              </w:rPr>
              <w:t>.</w:t>
            </w:r>
          </w:p>
        </w:tc>
      </w:tr>
      <w:tr w:rsidR="00915199" w:rsidRPr="007F3323" w:rsidTr="00B8502E">
        <w:tc>
          <w:tcPr>
            <w:tcW w:w="2890" w:type="dxa"/>
          </w:tcPr>
          <w:p w:rsidR="00915199" w:rsidRPr="00915199" w:rsidRDefault="00915199" w:rsidP="00915199">
            <w:pPr>
              <w:pStyle w:val="TableText"/>
            </w:pPr>
            <w:r w:rsidRPr="00915199">
              <w:t>10300992</w:t>
            </w:r>
          </w:p>
        </w:tc>
        <w:tc>
          <w:tcPr>
            <w:tcW w:w="6749" w:type="dxa"/>
          </w:tcPr>
          <w:p w:rsidR="00915199" w:rsidRPr="00F12730" w:rsidRDefault="000151CA" w:rsidP="00B2040C">
            <w:pPr>
              <w:pStyle w:val="TableText"/>
            </w:pPr>
            <w:r w:rsidRPr="000151CA">
              <w:rPr>
                <w:rFonts w:hint="eastAsia"/>
              </w:rPr>
              <w:t>普通集群不支持实时虚拟机。</w:t>
            </w:r>
          </w:p>
        </w:tc>
      </w:tr>
      <w:tr w:rsidR="00915199" w:rsidRPr="007F3323" w:rsidTr="00B8502E">
        <w:tc>
          <w:tcPr>
            <w:tcW w:w="2890" w:type="dxa"/>
          </w:tcPr>
          <w:p w:rsidR="00915199" w:rsidRPr="00915199" w:rsidRDefault="00915199" w:rsidP="00915199">
            <w:pPr>
              <w:pStyle w:val="TableText"/>
            </w:pPr>
            <w:r w:rsidRPr="00915199">
              <w:t>10300993</w:t>
            </w:r>
          </w:p>
        </w:tc>
        <w:tc>
          <w:tcPr>
            <w:tcW w:w="6749" w:type="dxa"/>
          </w:tcPr>
          <w:p w:rsidR="00915199" w:rsidRPr="00F12730" w:rsidRDefault="000151CA" w:rsidP="00B2040C">
            <w:pPr>
              <w:pStyle w:val="TableText"/>
            </w:pPr>
            <w:r w:rsidRPr="000151CA">
              <w:rPr>
                <w:rFonts w:hint="eastAsia"/>
              </w:rPr>
              <w:t>CPU</w:t>
            </w:r>
            <w:r w:rsidRPr="000151CA">
              <w:rPr>
                <w:rFonts w:hint="eastAsia"/>
              </w:rPr>
              <w:t>资源不足无法配置</w:t>
            </w:r>
            <w:r w:rsidRPr="000151CA">
              <w:rPr>
                <w:rFonts w:hint="eastAsia"/>
              </w:rPr>
              <w:t>numa</w:t>
            </w:r>
            <w:r w:rsidRPr="000151CA">
              <w:rPr>
                <w:rFonts w:hint="eastAsia"/>
              </w:rPr>
              <w:t>均分。</w:t>
            </w:r>
          </w:p>
        </w:tc>
      </w:tr>
      <w:tr w:rsidR="00915199" w:rsidRPr="007F3323" w:rsidTr="00B8502E">
        <w:tc>
          <w:tcPr>
            <w:tcW w:w="2890" w:type="dxa"/>
          </w:tcPr>
          <w:p w:rsidR="00915199" w:rsidRPr="00915199" w:rsidRDefault="00915199" w:rsidP="00915199">
            <w:pPr>
              <w:pStyle w:val="TableText"/>
            </w:pPr>
            <w:r w:rsidRPr="00915199">
              <w:t>10300995</w:t>
            </w:r>
          </w:p>
        </w:tc>
        <w:tc>
          <w:tcPr>
            <w:tcW w:w="6749" w:type="dxa"/>
          </w:tcPr>
          <w:p w:rsidR="00915199" w:rsidRPr="00F12730" w:rsidRDefault="00B8103D" w:rsidP="00B2040C">
            <w:pPr>
              <w:pStyle w:val="TableText"/>
            </w:pPr>
            <w:r w:rsidRPr="00B8103D">
              <w:rPr>
                <w:rFonts w:hint="eastAsia"/>
              </w:rPr>
              <w:t>管理服务预留内存不能小于最小阈值。</w:t>
            </w:r>
          </w:p>
        </w:tc>
      </w:tr>
      <w:tr w:rsidR="00915199" w:rsidRPr="007F3323" w:rsidTr="00B8502E">
        <w:tc>
          <w:tcPr>
            <w:tcW w:w="2890" w:type="dxa"/>
          </w:tcPr>
          <w:p w:rsidR="00915199" w:rsidRPr="00915199" w:rsidRDefault="00915199" w:rsidP="00915199">
            <w:pPr>
              <w:pStyle w:val="TableText"/>
            </w:pPr>
            <w:r w:rsidRPr="00915199">
              <w:t>10300997</w:t>
            </w:r>
          </w:p>
        </w:tc>
        <w:tc>
          <w:tcPr>
            <w:tcW w:w="6749" w:type="dxa"/>
          </w:tcPr>
          <w:p w:rsidR="00915199" w:rsidRPr="00F12730" w:rsidRDefault="00B8103D" w:rsidP="00B2040C">
            <w:pPr>
              <w:pStyle w:val="TableText"/>
            </w:pPr>
            <w:r w:rsidRPr="00B8103D">
              <w:rPr>
                <w:rFonts w:hint="eastAsia"/>
              </w:rPr>
              <w:t>待绑定的</w:t>
            </w:r>
            <w:r w:rsidRPr="00B8103D">
              <w:rPr>
                <w:rFonts w:hint="eastAsia"/>
              </w:rPr>
              <w:t>CPU</w:t>
            </w:r>
            <w:r w:rsidRPr="00B8103D">
              <w:rPr>
                <w:rFonts w:hint="eastAsia"/>
              </w:rPr>
              <w:t>个数不合法。</w:t>
            </w:r>
          </w:p>
        </w:tc>
      </w:tr>
      <w:tr w:rsidR="00915199" w:rsidRPr="007F3323" w:rsidTr="00B8502E">
        <w:tc>
          <w:tcPr>
            <w:tcW w:w="2890" w:type="dxa"/>
          </w:tcPr>
          <w:p w:rsidR="00915199" w:rsidRPr="00915199" w:rsidRDefault="00915199" w:rsidP="00915199">
            <w:pPr>
              <w:pStyle w:val="TableText"/>
            </w:pPr>
            <w:r w:rsidRPr="00915199">
              <w:t>10301107</w:t>
            </w:r>
          </w:p>
        </w:tc>
        <w:tc>
          <w:tcPr>
            <w:tcW w:w="6749" w:type="dxa"/>
          </w:tcPr>
          <w:p w:rsidR="00915199" w:rsidRPr="00F12730" w:rsidRDefault="00B8103D" w:rsidP="00B2040C">
            <w:pPr>
              <w:pStyle w:val="TableText"/>
            </w:pPr>
            <w:r w:rsidRPr="00B8103D">
              <w:rPr>
                <w:rFonts w:hint="eastAsia"/>
              </w:rPr>
              <w:t>DPI</w:t>
            </w:r>
            <w:r w:rsidRPr="00B8103D">
              <w:rPr>
                <w:rFonts w:hint="eastAsia"/>
              </w:rPr>
              <w:t>虚拟机类型不合法。</w:t>
            </w:r>
          </w:p>
        </w:tc>
      </w:tr>
      <w:tr w:rsidR="00915199" w:rsidRPr="007F3323" w:rsidTr="00B8502E">
        <w:tc>
          <w:tcPr>
            <w:tcW w:w="2890" w:type="dxa"/>
          </w:tcPr>
          <w:p w:rsidR="00915199" w:rsidRPr="00915199" w:rsidRDefault="00915199" w:rsidP="00915199">
            <w:pPr>
              <w:pStyle w:val="TableText"/>
            </w:pPr>
            <w:r w:rsidRPr="00915199">
              <w:t>10301111</w:t>
            </w:r>
          </w:p>
        </w:tc>
        <w:tc>
          <w:tcPr>
            <w:tcW w:w="6749" w:type="dxa"/>
          </w:tcPr>
          <w:p w:rsidR="00915199" w:rsidRPr="00F12730" w:rsidRDefault="00B8103D" w:rsidP="00B2040C">
            <w:pPr>
              <w:pStyle w:val="TableText"/>
            </w:pPr>
            <w:r w:rsidRPr="00B8103D">
              <w:rPr>
                <w:rFonts w:hint="eastAsia"/>
              </w:rPr>
              <w:t>DPI</w:t>
            </w:r>
            <w:r w:rsidRPr="00B8103D">
              <w:rPr>
                <w:rFonts w:hint="eastAsia"/>
              </w:rPr>
              <w:t>安全虚拟机只支持普通模式分布式交换机。</w:t>
            </w:r>
          </w:p>
        </w:tc>
      </w:tr>
      <w:tr w:rsidR="00915199" w:rsidRPr="007F3323" w:rsidTr="00B8502E">
        <w:tc>
          <w:tcPr>
            <w:tcW w:w="2890" w:type="dxa"/>
          </w:tcPr>
          <w:p w:rsidR="00915199" w:rsidRPr="00915199" w:rsidRDefault="00915199" w:rsidP="00915199">
            <w:pPr>
              <w:pStyle w:val="TableText"/>
            </w:pPr>
            <w:r w:rsidRPr="00915199">
              <w:lastRenderedPageBreak/>
              <w:t>10301000</w:t>
            </w:r>
          </w:p>
        </w:tc>
        <w:tc>
          <w:tcPr>
            <w:tcW w:w="6749" w:type="dxa"/>
          </w:tcPr>
          <w:p w:rsidR="00915199" w:rsidRPr="00F12730" w:rsidRDefault="00B8103D" w:rsidP="00B2040C">
            <w:pPr>
              <w:pStyle w:val="TableText"/>
            </w:pPr>
            <w:r w:rsidRPr="00B8103D">
              <w:rPr>
                <w:rFonts w:hint="eastAsia"/>
              </w:rPr>
              <w:t>物理</w:t>
            </w:r>
            <w:r w:rsidRPr="00B8103D">
              <w:rPr>
                <w:rFonts w:hint="eastAsia"/>
              </w:rPr>
              <w:t>CPU</w:t>
            </w:r>
            <w:r w:rsidRPr="00B8103D">
              <w:rPr>
                <w:rFonts w:hint="eastAsia"/>
              </w:rPr>
              <w:t>已被绑定。</w:t>
            </w:r>
          </w:p>
        </w:tc>
      </w:tr>
      <w:tr w:rsidR="00915199" w:rsidRPr="007F3323" w:rsidTr="00B8502E">
        <w:tc>
          <w:tcPr>
            <w:tcW w:w="2890" w:type="dxa"/>
          </w:tcPr>
          <w:p w:rsidR="00915199" w:rsidRPr="00915199" w:rsidRDefault="00915199" w:rsidP="00915199">
            <w:pPr>
              <w:pStyle w:val="TableText"/>
            </w:pPr>
            <w:r w:rsidRPr="00915199">
              <w:t>10301002</w:t>
            </w:r>
          </w:p>
        </w:tc>
        <w:tc>
          <w:tcPr>
            <w:tcW w:w="6749" w:type="dxa"/>
          </w:tcPr>
          <w:p w:rsidR="00915199" w:rsidRPr="00F12730" w:rsidRDefault="00B8103D" w:rsidP="00B2040C">
            <w:pPr>
              <w:pStyle w:val="TableText"/>
            </w:pPr>
            <w:r w:rsidRPr="00B8103D">
              <w:rPr>
                <w:rFonts w:hint="eastAsia"/>
              </w:rPr>
              <w:t>源主机和目的主机</w:t>
            </w:r>
            <w:r w:rsidRPr="00B8103D">
              <w:rPr>
                <w:rFonts w:hint="eastAsia"/>
              </w:rPr>
              <w:t>OS</w:t>
            </w:r>
            <w:r w:rsidRPr="00B8103D">
              <w:rPr>
                <w:rFonts w:hint="eastAsia"/>
              </w:rPr>
              <w:t>名称相同，请修改后迁移</w:t>
            </w:r>
          </w:p>
        </w:tc>
      </w:tr>
      <w:tr w:rsidR="00915199" w:rsidRPr="007F3323" w:rsidTr="00B8502E">
        <w:tc>
          <w:tcPr>
            <w:tcW w:w="2890" w:type="dxa"/>
          </w:tcPr>
          <w:p w:rsidR="00915199" w:rsidRPr="00915199" w:rsidRDefault="00915199" w:rsidP="00915199">
            <w:pPr>
              <w:pStyle w:val="TableText"/>
            </w:pPr>
            <w:r w:rsidRPr="00915199">
              <w:t>10301003</w:t>
            </w:r>
          </w:p>
        </w:tc>
        <w:tc>
          <w:tcPr>
            <w:tcW w:w="6749" w:type="dxa"/>
          </w:tcPr>
          <w:p w:rsidR="00915199" w:rsidRPr="00F12730" w:rsidRDefault="00B8103D" w:rsidP="00B2040C">
            <w:pPr>
              <w:pStyle w:val="TableText"/>
            </w:pPr>
            <w:r w:rsidRPr="00B8103D">
              <w:rPr>
                <w:rFonts w:hint="eastAsia"/>
              </w:rPr>
              <w:t>同一站点下主机</w:t>
            </w:r>
            <w:r w:rsidRPr="00B8103D">
              <w:rPr>
                <w:rFonts w:hint="eastAsia"/>
              </w:rPr>
              <w:t>OS</w:t>
            </w:r>
            <w:r w:rsidRPr="00B8103D">
              <w:rPr>
                <w:rFonts w:hint="eastAsia"/>
              </w:rPr>
              <w:t>名称不可重复，请修改后添加</w:t>
            </w:r>
          </w:p>
        </w:tc>
      </w:tr>
      <w:tr w:rsidR="00915199" w:rsidRPr="007F3323" w:rsidTr="00B8502E">
        <w:tc>
          <w:tcPr>
            <w:tcW w:w="2890" w:type="dxa"/>
          </w:tcPr>
          <w:p w:rsidR="00915199" w:rsidRPr="00915199" w:rsidRDefault="00915199" w:rsidP="00915199">
            <w:pPr>
              <w:pStyle w:val="TableText"/>
            </w:pPr>
            <w:r w:rsidRPr="00915199">
              <w:t>10301004</w:t>
            </w:r>
          </w:p>
        </w:tc>
        <w:tc>
          <w:tcPr>
            <w:tcW w:w="6749" w:type="dxa"/>
          </w:tcPr>
          <w:p w:rsidR="00915199" w:rsidRPr="00F12730" w:rsidRDefault="00B54A0D" w:rsidP="00B2040C">
            <w:pPr>
              <w:pStyle w:val="TableText"/>
            </w:pPr>
            <w:r w:rsidRPr="00B54A0D">
              <w:rPr>
                <w:rFonts w:hint="eastAsia"/>
              </w:rPr>
              <w:t>主机管理域预留内存太小无法支撑内存盘模式。</w:t>
            </w:r>
          </w:p>
        </w:tc>
      </w:tr>
      <w:tr w:rsidR="00915199" w:rsidRPr="007F3323" w:rsidTr="00B8502E">
        <w:tc>
          <w:tcPr>
            <w:tcW w:w="2890" w:type="dxa"/>
          </w:tcPr>
          <w:p w:rsidR="00915199" w:rsidRPr="00915199" w:rsidRDefault="00915199" w:rsidP="00915199">
            <w:pPr>
              <w:pStyle w:val="TableText"/>
            </w:pPr>
            <w:r w:rsidRPr="00915199">
              <w:t>10301006</w:t>
            </w:r>
          </w:p>
        </w:tc>
        <w:tc>
          <w:tcPr>
            <w:tcW w:w="6749" w:type="dxa"/>
          </w:tcPr>
          <w:p w:rsidR="00915199" w:rsidRPr="00F12730" w:rsidRDefault="00B54A0D" w:rsidP="00B2040C">
            <w:pPr>
              <w:pStyle w:val="TableText"/>
            </w:pPr>
            <w:r w:rsidRPr="00B54A0D">
              <w:rPr>
                <w:rFonts w:hint="eastAsia"/>
              </w:rPr>
              <w:t>CPU</w:t>
            </w:r>
            <w:r w:rsidRPr="00B54A0D">
              <w:rPr>
                <w:rFonts w:hint="eastAsia"/>
              </w:rPr>
              <w:t>范围绑定与精确绑定冲突。</w:t>
            </w:r>
          </w:p>
        </w:tc>
      </w:tr>
      <w:tr w:rsidR="00915199" w:rsidRPr="007F3323" w:rsidTr="00B8502E">
        <w:tc>
          <w:tcPr>
            <w:tcW w:w="2890" w:type="dxa"/>
          </w:tcPr>
          <w:p w:rsidR="00915199" w:rsidRPr="00915199" w:rsidRDefault="00915199" w:rsidP="00915199">
            <w:pPr>
              <w:pStyle w:val="TableText"/>
            </w:pPr>
            <w:r w:rsidRPr="00915199">
              <w:t>10301009</w:t>
            </w:r>
          </w:p>
        </w:tc>
        <w:tc>
          <w:tcPr>
            <w:tcW w:w="6749" w:type="dxa"/>
          </w:tcPr>
          <w:p w:rsidR="00915199" w:rsidRPr="00F12730" w:rsidRDefault="00B54A0D" w:rsidP="00B2040C">
            <w:pPr>
              <w:pStyle w:val="TableText"/>
            </w:pPr>
            <w:r w:rsidRPr="00B54A0D">
              <w:rPr>
                <w:rFonts w:hint="eastAsia"/>
              </w:rPr>
              <w:t>虚拟机未绑定主机，请清除</w:t>
            </w:r>
            <w:r w:rsidRPr="00B54A0D">
              <w:rPr>
                <w:rFonts w:hint="eastAsia"/>
              </w:rPr>
              <w:t>CPU</w:t>
            </w:r>
            <w:r w:rsidRPr="00B54A0D">
              <w:rPr>
                <w:rFonts w:hint="eastAsia"/>
              </w:rPr>
              <w:t>绑定关系。</w:t>
            </w:r>
          </w:p>
        </w:tc>
      </w:tr>
      <w:tr w:rsidR="00915199" w:rsidRPr="007F3323" w:rsidTr="00B8502E">
        <w:tc>
          <w:tcPr>
            <w:tcW w:w="2890" w:type="dxa"/>
          </w:tcPr>
          <w:p w:rsidR="00915199" w:rsidRPr="00915199" w:rsidRDefault="00915199" w:rsidP="00915199">
            <w:pPr>
              <w:pStyle w:val="TableText"/>
            </w:pPr>
            <w:r w:rsidRPr="00915199">
              <w:t>10301011</w:t>
            </w:r>
          </w:p>
        </w:tc>
        <w:tc>
          <w:tcPr>
            <w:tcW w:w="6749" w:type="dxa"/>
          </w:tcPr>
          <w:p w:rsidR="00915199" w:rsidRPr="00F12730" w:rsidRDefault="00B54A0D" w:rsidP="00B2040C">
            <w:pPr>
              <w:pStyle w:val="TableText"/>
            </w:pPr>
            <w:r w:rsidRPr="00B54A0D">
              <w:rPr>
                <w:rFonts w:hint="eastAsia"/>
              </w:rPr>
              <w:t>虚拟机不能指定</w:t>
            </w:r>
            <w:r w:rsidRPr="00B54A0D">
              <w:rPr>
                <w:rFonts w:hint="eastAsia"/>
              </w:rPr>
              <w:t>NUMA</w:t>
            </w:r>
            <w:r w:rsidRPr="00B54A0D">
              <w:rPr>
                <w:rFonts w:hint="eastAsia"/>
              </w:rPr>
              <w:t>绑定位图。</w:t>
            </w:r>
          </w:p>
        </w:tc>
      </w:tr>
      <w:tr w:rsidR="00915199" w:rsidRPr="007F3323" w:rsidTr="00B8502E">
        <w:tc>
          <w:tcPr>
            <w:tcW w:w="2890" w:type="dxa"/>
          </w:tcPr>
          <w:p w:rsidR="00915199" w:rsidRPr="00915199" w:rsidRDefault="00915199" w:rsidP="00915199">
            <w:pPr>
              <w:pStyle w:val="TableText"/>
            </w:pPr>
            <w:r w:rsidRPr="00915199">
              <w:t>10301015</w:t>
            </w:r>
          </w:p>
        </w:tc>
        <w:tc>
          <w:tcPr>
            <w:tcW w:w="6749" w:type="dxa"/>
          </w:tcPr>
          <w:p w:rsidR="00915199" w:rsidRPr="00F12730" w:rsidRDefault="00B54A0D" w:rsidP="00B2040C">
            <w:pPr>
              <w:pStyle w:val="TableText"/>
            </w:pPr>
            <w:r w:rsidRPr="00B54A0D">
              <w:rPr>
                <w:rFonts w:hint="eastAsia"/>
              </w:rPr>
              <w:t>虚拟机已绑定</w:t>
            </w:r>
            <w:r w:rsidRPr="00B54A0D">
              <w:rPr>
                <w:rFonts w:hint="eastAsia"/>
              </w:rPr>
              <w:t>CPU</w:t>
            </w:r>
            <w:r w:rsidRPr="00B54A0D">
              <w:rPr>
                <w:rFonts w:hint="eastAsia"/>
              </w:rPr>
              <w:t>，请解绑后重试。</w:t>
            </w:r>
          </w:p>
        </w:tc>
      </w:tr>
      <w:tr w:rsidR="00915199" w:rsidRPr="007F3323" w:rsidTr="00B8502E">
        <w:tc>
          <w:tcPr>
            <w:tcW w:w="2890" w:type="dxa"/>
          </w:tcPr>
          <w:p w:rsidR="00915199" w:rsidRPr="00915199" w:rsidRDefault="00915199" w:rsidP="00915199">
            <w:pPr>
              <w:pStyle w:val="TableText"/>
            </w:pPr>
            <w:r w:rsidRPr="00915199">
              <w:t>10301016</w:t>
            </w:r>
          </w:p>
        </w:tc>
        <w:tc>
          <w:tcPr>
            <w:tcW w:w="6749" w:type="dxa"/>
          </w:tcPr>
          <w:p w:rsidR="00915199" w:rsidRPr="00F12730" w:rsidRDefault="00B54A0D" w:rsidP="00B2040C">
            <w:pPr>
              <w:pStyle w:val="TableText"/>
            </w:pPr>
            <w:r w:rsidRPr="00B54A0D">
              <w:rPr>
                <w:rFonts w:hint="eastAsia"/>
              </w:rPr>
              <w:t>虚拟机可热拔</w:t>
            </w:r>
            <w:r w:rsidRPr="00B54A0D">
              <w:rPr>
                <w:rFonts w:hint="eastAsia"/>
              </w:rPr>
              <w:t>VCPU</w:t>
            </w:r>
            <w:r w:rsidRPr="00B54A0D">
              <w:rPr>
                <w:rFonts w:hint="eastAsia"/>
              </w:rPr>
              <w:t>数量不足。</w:t>
            </w:r>
          </w:p>
        </w:tc>
      </w:tr>
      <w:tr w:rsidR="00915199" w:rsidRPr="007F3323" w:rsidTr="00B8502E">
        <w:tc>
          <w:tcPr>
            <w:tcW w:w="2890" w:type="dxa"/>
          </w:tcPr>
          <w:p w:rsidR="00915199" w:rsidRPr="00915199" w:rsidRDefault="00915199" w:rsidP="00915199">
            <w:pPr>
              <w:pStyle w:val="TableText"/>
            </w:pPr>
            <w:r w:rsidRPr="00915199">
              <w:t>10301018</w:t>
            </w:r>
          </w:p>
        </w:tc>
        <w:tc>
          <w:tcPr>
            <w:tcW w:w="6749" w:type="dxa"/>
          </w:tcPr>
          <w:p w:rsidR="00915199" w:rsidRPr="00F12730" w:rsidRDefault="00B54A0D" w:rsidP="00B2040C">
            <w:pPr>
              <w:pStyle w:val="TableText"/>
            </w:pPr>
            <w:r w:rsidRPr="00B54A0D">
              <w:rPr>
                <w:rFonts w:hint="eastAsia"/>
              </w:rPr>
              <w:t>大页主机不允许移动到站点。</w:t>
            </w:r>
          </w:p>
        </w:tc>
      </w:tr>
      <w:tr w:rsidR="00915199" w:rsidRPr="007F3323" w:rsidTr="00B8502E">
        <w:tc>
          <w:tcPr>
            <w:tcW w:w="2890" w:type="dxa"/>
          </w:tcPr>
          <w:p w:rsidR="00915199" w:rsidRPr="00915199" w:rsidRDefault="00915199" w:rsidP="00915199">
            <w:pPr>
              <w:pStyle w:val="TableText"/>
            </w:pPr>
            <w:r w:rsidRPr="00915199">
              <w:t>10301019</w:t>
            </w:r>
          </w:p>
        </w:tc>
        <w:tc>
          <w:tcPr>
            <w:tcW w:w="6749" w:type="dxa"/>
          </w:tcPr>
          <w:p w:rsidR="00915199" w:rsidRPr="00F12730" w:rsidRDefault="00B54A0D" w:rsidP="00B2040C">
            <w:pPr>
              <w:pStyle w:val="TableText"/>
            </w:pPr>
            <w:r w:rsidRPr="00B54A0D">
              <w:rPr>
                <w:rFonts w:hint="eastAsia"/>
              </w:rPr>
              <w:t>高精度主机不允许移动到站点。</w:t>
            </w:r>
          </w:p>
        </w:tc>
      </w:tr>
      <w:tr w:rsidR="00915199" w:rsidRPr="007F3323" w:rsidTr="00B8502E">
        <w:tc>
          <w:tcPr>
            <w:tcW w:w="2890" w:type="dxa"/>
          </w:tcPr>
          <w:p w:rsidR="00915199" w:rsidRPr="00915199" w:rsidRDefault="00915199" w:rsidP="00915199">
            <w:pPr>
              <w:pStyle w:val="TableText"/>
            </w:pPr>
            <w:r w:rsidRPr="00915199">
              <w:t>10301021</w:t>
            </w:r>
          </w:p>
        </w:tc>
        <w:tc>
          <w:tcPr>
            <w:tcW w:w="6749" w:type="dxa"/>
          </w:tcPr>
          <w:p w:rsidR="00915199" w:rsidRPr="00F12730" w:rsidRDefault="00B54A0D" w:rsidP="00B2040C">
            <w:pPr>
              <w:pStyle w:val="TableText"/>
            </w:pPr>
            <w:r w:rsidRPr="00B54A0D">
              <w:rPr>
                <w:rFonts w:hint="eastAsia"/>
              </w:rPr>
              <w:t>运行中的虚拟机不能解关联</w:t>
            </w:r>
            <w:r w:rsidRPr="00B54A0D">
              <w:rPr>
                <w:rFonts w:hint="eastAsia"/>
              </w:rPr>
              <w:t>SR-IOV</w:t>
            </w:r>
            <w:r w:rsidRPr="00B54A0D">
              <w:rPr>
                <w:rFonts w:hint="eastAsia"/>
              </w:rPr>
              <w:t>网卡。</w:t>
            </w:r>
          </w:p>
        </w:tc>
      </w:tr>
      <w:tr w:rsidR="00915199" w:rsidRPr="007F3323" w:rsidTr="00B8502E">
        <w:tc>
          <w:tcPr>
            <w:tcW w:w="2890" w:type="dxa"/>
          </w:tcPr>
          <w:p w:rsidR="00915199" w:rsidRPr="00915199" w:rsidRDefault="00915199" w:rsidP="00915199">
            <w:pPr>
              <w:pStyle w:val="TableText"/>
            </w:pPr>
            <w:r w:rsidRPr="00915199">
              <w:t>10301022</w:t>
            </w:r>
          </w:p>
        </w:tc>
        <w:tc>
          <w:tcPr>
            <w:tcW w:w="6749" w:type="dxa"/>
          </w:tcPr>
          <w:p w:rsidR="00915199" w:rsidRPr="00F12730" w:rsidRDefault="00B54A0D" w:rsidP="00B2040C">
            <w:pPr>
              <w:pStyle w:val="TableText"/>
            </w:pPr>
            <w:r w:rsidRPr="00B54A0D">
              <w:rPr>
                <w:rFonts w:hint="eastAsia"/>
              </w:rPr>
              <w:t>运行中的虚拟机不能关联</w:t>
            </w:r>
            <w:r w:rsidRPr="00B54A0D">
              <w:rPr>
                <w:rFonts w:hint="eastAsia"/>
              </w:rPr>
              <w:t>SR-IOV</w:t>
            </w:r>
            <w:r w:rsidRPr="00B54A0D">
              <w:rPr>
                <w:rFonts w:hint="eastAsia"/>
              </w:rPr>
              <w:t>网卡。</w:t>
            </w:r>
          </w:p>
        </w:tc>
      </w:tr>
      <w:tr w:rsidR="00915199" w:rsidRPr="007F3323" w:rsidTr="00B8502E">
        <w:tc>
          <w:tcPr>
            <w:tcW w:w="2890" w:type="dxa"/>
          </w:tcPr>
          <w:p w:rsidR="00915199" w:rsidRPr="00915199" w:rsidRDefault="00915199" w:rsidP="00915199">
            <w:pPr>
              <w:pStyle w:val="TableText"/>
            </w:pPr>
            <w:r w:rsidRPr="00915199">
              <w:t>10301023</w:t>
            </w:r>
          </w:p>
        </w:tc>
        <w:tc>
          <w:tcPr>
            <w:tcW w:w="6749" w:type="dxa"/>
          </w:tcPr>
          <w:p w:rsidR="00915199" w:rsidRPr="00F12730" w:rsidRDefault="00B54A0D" w:rsidP="00B2040C">
            <w:pPr>
              <w:pStyle w:val="TableText"/>
            </w:pPr>
            <w:r w:rsidRPr="00B54A0D">
              <w:rPr>
                <w:rFonts w:hint="eastAsia"/>
              </w:rPr>
              <w:t>运行中的虚拟机不能关联</w:t>
            </w:r>
            <w:r w:rsidRPr="00B54A0D">
              <w:rPr>
                <w:rFonts w:hint="eastAsia"/>
              </w:rPr>
              <w:t>iNIC</w:t>
            </w:r>
            <w:r w:rsidRPr="00B54A0D">
              <w:rPr>
                <w:rFonts w:hint="eastAsia"/>
              </w:rPr>
              <w:t>网卡。</w:t>
            </w:r>
          </w:p>
        </w:tc>
      </w:tr>
      <w:tr w:rsidR="00915199" w:rsidRPr="007F3323" w:rsidTr="00B8502E">
        <w:tc>
          <w:tcPr>
            <w:tcW w:w="2890" w:type="dxa"/>
          </w:tcPr>
          <w:p w:rsidR="00915199" w:rsidRPr="00915199" w:rsidRDefault="00915199" w:rsidP="00915199">
            <w:pPr>
              <w:pStyle w:val="TableText"/>
            </w:pPr>
            <w:r w:rsidRPr="00915199">
              <w:t>10301024</w:t>
            </w:r>
          </w:p>
        </w:tc>
        <w:tc>
          <w:tcPr>
            <w:tcW w:w="6749" w:type="dxa"/>
          </w:tcPr>
          <w:p w:rsidR="00915199" w:rsidRPr="00F12730" w:rsidRDefault="00B54A0D" w:rsidP="00B2040C">
            <w:pPr>
              <w:pStyle w:val="TableText"/>
            </w:pPr>
            <w:r w:rsidRPr="00B54A0D">
              <w:rPr>
                <w:rFonts w:hint="eastAsia"/>
              </w:rPr>
              <w:t>运行中的虚拟机不能解关联</w:t>
            </w:r>
            <w:r w:rsidRPr="00B54A0D">
              <w:rPr>
                <w:rFonts w:hint="eastAsia"/>
              </w:rPr>
              <w:t>iNIC</w:t>
            </w:r>
            <w:r w:rsidRPr="00B54A0D">
              <w:rPr>
                <w:rFonts w:hint="eastAsia"/>
              </w:rPr>
              <w:t>网卡。</w:t>
            </w:r>
          </w:p>
        </w:tc>
      </w:tr>
      <w:tr w:rsidR="00915199" w:rsidRPr="007F3323" w:rsidTr="00B8502E">
        <w:tc>
          <w:tcPr>
            <w:tcW w:w="2890" w:type="dxa"/>
          </w:tcPr>
          <w:p w:rsidR="00915199" w:rsidRPr="00915199" w:rsidRDefault="00915199" w:rsidP="00915199">
            <w:pPr>
              <w:pStyle w:val="TableText"/>
            </w:pPr>
            <w:r w:rsidRPr="00915199">
              <w:t>10301025</w:t>
            </w:r>
          </w:p>
        </w:tc>
        <w:tc>
          <w:tcPr>
            <w:tcW w:w="6749" w:type="dxa"/>
          </w:tcPr>
          <w:p w:rsidR="00915199" w:rsidRPr="00F12730" w:rsidRDefault="00B54A0D" w:rsidP="00B2040C">
            <w:pPr>
              <w:pStyle w:val="TableText"/>
            </w:pPr>
            <w:r w:rsidRPr="00B54A0D">
              <w:rPr>
                <w:rFonts w:hint="eastAsia"/>
              </w:rPr>
              <w:t>虚拟机已挂载光驱，不能做内存快照，请先卸载光驱。</w:t>
            </w:r>
          </w:p>
        </w:tc>
      </w:tr>
      <w:tr w:rsidR="00C63151" w:rsidRPr="007F3323" w:rsidTr="00B8502E">
        <w:tc>
          <w:tcPr>
            <w:tcW w:w="2890" w:type="dxa"/>
          </w:tcPr>
          <w:p w:rsidR="00C63151" w:rsidRPr="00915199" w:rsidRDefault="00C63151" w:rsidP="00915199">
            <w:pPr>
              <w:pStyle w:val="TableText"/>
            </w:pPr>
            <w:r w:rsidRPr="00C63151">
              <w:t>10301026</w:t>
            </w:r>
          </w:p>
        </w:tc>
        <w:tc>
          <w:tcPr>
            <w:tcW w:w="6749" w:type="dxa"/>
          </w:tcPr>
          <w:p w:rsidR="00C63151" w:rsidRPr="00F12730" w:rsidRDefault="00B54A0D" w:rsidP="00B2040C">
            <w:pPr>
              <w:pStyle w:val="TableText"/>
            </w:pPr>
            <w:r w:rsidRPr="00B54A0D">
              <w:rPr>
                <w:rFonts w:hint="eastAsia"/>
              </w:rPr>
              <w:t>虚拟机重启过程中，内部重启或其它异常</w:t>
            </w:r>
          </w:p>
        </w:tc>
      </w:tr>
      <w:tr w:rsidR="00C63151" w:rsidRPr="007F3323" w:rsidTr="00B8502E">
        <w:tc>
          <w:tcPr>
            <w:tcW w:w="2890" w:type="dxa"/>
          </w:tcPr>
          <w:p w:rsidR="00C63151" w:rsidRPr="00C63151" w:rsidRDefault="00C63151" w:rsidP="00915199">
            <w:pPr>
              <w:pStyle w:val="TableText"/>
            </w:pPr>
            <w:r w:rsidRPr="00C63151">
              <w:t>10301036</w:t>
            </w:r>
          </w:p>
        </w:tc>
        <w:tc>
          <w:tcPr>
            <w:tcW w:w="6749" w:type="dxa"/>
          </w:tcPr>
          <w:p w:rsidR="00C63151" w:rsidRPr="00F12730" w:rsidRDefault="00B54A0D" w:rsidP="00B2040C">
            <w:pPr>
              <w:pStyle w:val="TableText"/>
            </w:pPr>
            <w:r w:rsidRPr="00B54A0D">
              <w:rPr>
                <w:rFonts w:hint="eastAsia"/>
              </w:rPr>
              <w:t>主机不支持共享管理域</w:t>
            </w:r>
            <w:r w:rsidRPr="00B54A0D">
              <w:rPr>
                <w:rFonts w:hint="eastAsia"/>
              </w:rPr>
              <w:t>CPU</w:t>
            </w:r>
            <w:r w:rsidRPr="00B54A0D">
              <w:rPr>
                <w:rFonts w:hint="eastAsia"/>
              </w:rPr>
              <w:t>。</w:t>
            </w:r>
          </w:p>
        </w:tc>
      </w:tr>
      <w:tr w:rsidR="00C63151" w:rsidRPr="007F3323" w:rsidTr="00B8502E">
        <w:tc>
          <w:tcPr>
            <w:tcW w:w="2890" w:type="dxa"/>
          </w:tcPr>
          <w:p w:rsidR="00C63151" w:rsidRPr="00C63151" w:rsidRDefault="00C63151" w:rsidP="00915199">
            <w:pPr>
              <w:pStyle w:val="TableText"/>
            </w:pPr>
            <w:r w:rsidRPr="00C63151">
              <w:t>10301037</w:t>
            </w:r>
          </w:p>
        </w:tc>
        <w:tc>
          <w:tcPr>
            <w:tcW w:w="6749" w:type="dxa"/>
          </w:tcPr>
          <w:p w:rsidR="00C63151" w:rsidRPr="00F12730" w:rsidRDefault="00B54A0D" w:rsidP="00B2040C">
            <w:pPr>
              <w:pStyle w:val="TableText"/>
            </w:pPr>
            <w:r w:rsidRPr="00B54A0D">
              <w:rPr>
                <w:rFonts w:hint="eastAsia"/>
              </w:rPr>
              <w:t>主机处于维护模式，不允许此操作。</w:t>
            </w:r>
          </w:p>
        </w:tc>
      </w:tr>
      <w:tr w:rsidR="00C63151" w:rsidRPr="007F3323" w:rsidTr="00B8502E">
        <w:tc>
          <w:tcPr>
            <w:tcW w:w="2890" w:type="dxa"/>
          </w:tcPr>
          <w:p w:rsidR="00C63151" w:rsidRPr="00C63151" w:rsidRDefault="00C63151" w:rsidP="00915199">
            <w:pPr>
              <w:pStyle w:val="TableText"/>
            </w:pPr>
            <w:r w:rsidRPr="00C63151">
              <w:t>10301041</w:t>
            </w:r>
          </w:p>
        </w:tc>
        <w:tc>
          <w:tcPr>
            <w:tcW w:w="6749" w:type="dxa"/>
          </w:tcPr>
          <w:p w:rsidR="00C63151" w:rsidRPr="00F12730" w:rsidRDefault="006C448C" w:rsidP="00B2040C">
            <w:pPr>
              <w:pStyle w:val="TableText"/>
            </w:pPr>
            <w:r w:rsidRPr="006C448C">
              <w:rPr>
                <w:rFonts w:hint="eastAsia"/>
              </w:rPr>
              <w:t>设置虚拟机</w:t>
            </w:r>
            <w:r w:rsidRPr="006C448C">
              <w:rPr>
                <w:rFonts w:hint="eastAsia"/>
              </w:rPr>
              <w:t>Tools</w:t>
            </w:r>
            <w:r w:rsidRPr="006C448C">
              <w:rPr>
                <w:rFonts w:hint="eastAsia"/>
              </w:rPr>
              <w:t>自动升级失败，请重试，如连续多次设置失败，请联系技术支持。</w:t>
            </w:r>
          </w:p>
        </w:tc>
      </w:tr>
      <w:tr w:rsidR="009E4A9F" w:rsidRPr="007F3323" w:rsidTr="00B8502E">
        <w:tc>
          <w:tcPr>
            <w:tcW w:w="2890" w:type="dxa"/>
          </w:tcPr>
          <w:p w:rsidR="009E4A9F" w:rsidRPr="00C63151" w:rsidRDefault="009E4A9F" w:rsidP="00915199">
            <w:pPr>
              <w:pStyle w:val="TableText"/>
            </w:pPr>
            <w:r w:rsidRPr="009E4A9F">
              <w:t>10301042</w:t>
            </w:r>
          </w:p>
        </w:tc>
        <w:tc>
          <w:tcPr>
            <w:tcW w:w="6749" w:type="dxa"/>
          </w:tcPr>
          <w:p w:rsidR="009E4A9F" w:rsidRPr="00F12730" w:rsidRDefault="006C448C" w:rsidP="00B2040C">
            <w:pPr>
              <w:pStyle w:val="TableText"/>
            </w:pPr>
            <w:r w:rsidRPr="006C448C">
              <w:rPr>
                <w:rFonts w:hint="eastAsia"/>
              </w:rPr>
              <w:t>设置虚拟机</w:t>
            </w:r>
            <w:r w:rsidRPr="006C448C">
              <w:rPr>
                <w:rFonts w:hint="eastAsia"/>
              </w:rPr>
              <w:t>Tools</w:t>
            </w:r>
            <w:r w:rsidRPr="006C448C">
              <w:rPr>
                <w:rFonts w:hint="eastAsia"/>
              </w:rPr>
              <w:t>自动升级时发生系统内部错误，请联系技术支持。</w:t>
            </w:r>
          </w:p>
        </w:tc>
      </w:tr>
      <w:tr w:rsidR="009E4A9F" w:rsidRPr="007F3323" w:rsidTr="00B8502E">
        <w:tc>
          <w:tcPr>
            <w:tcW w:w="2890" w:type="dxa"/>
          </w:tcPr>
          <w:p w:rsidR="009E4A9F" w:rsidRPr="009E4A9F" w:rsidRDefault="009E4A9F" w:rsidP="00915199">
            <w:pPr>
              <w:pStyle w:val="TableText"/>
            </w:pPr>
            <w:r w:rsidRPr="009E4A9F">
              <w:t>10301043</w:t>
            </w:r>
          </w:p>
        </w:tc>
        <w:tc>
          <w:tcPr>
            <w:tcW w:w="6749" w:type="dxa"/>
          </w:tcPr>
          <w:p w:rsidR="009E4A9F" w:rsidRPr="00F12730" w:rsidRDefault="006C448C" w:rsidP="00B2040C">
            <w:pPr>
              <w:pStyle w:val="TableText"/>
            </w:pPr>
            <w:r w:rsidRPr="006C448C">
              <w:rPr>
                <w:rFonts w:hint="eastAsia"/>
              </w:rPr>
              <w:t>克隆虚拟机或是模板部署虚拟机时不允许修改启动固件。</w:t>
            </w:r>
          </w:p>
        </w:tc>
      </w:tr>
      <w:tr w:rsidR="009E4A9F" w:rsidRPr="007F3323" w:rsidTr="00B8502E">
        <w:tc>
          <w:tcPr>
            <w:tcW w:w="2890" w:type="dxa"/>
          </w:tcPr>
          <w:p w:rsidR="009E4A9F" w:rsidRPr="009E4A9F" w:rsidRDefault="009E4A9F" w:rsidP="00915199">
            <w:pPr>
              <w:pStyle w:val="TableText"/>
            </w:pPr>
            <w:r w:rsidRPr="009E4A9F">
              <w:t>10301044</w:t>
            </w:r>
          </w:p>
        </w:tc>
        <w:tc>
          <w:tcPr>
            <w:tcW w:w="6749" w:type="dxa"/>
          </w:tcPr>
          <w:p w:rsidR="009E4A9F" w:rsidRPr="00F12730" w:rsidRDefault="006C448C" w:rsidP="00B2040C">
            <w:pPr>
              <w:pStyle w:val="TableText"/>
            </w:pPr>
            <w:r w:rsidRPr="006C448C">
              <w:rPr>
                <w:rFonts w:hint="eastAsia"/>
              </w:rPr>
              <w:t>sriov</w:t>
            </w:r>
            <w:r w:rsidRPr="006C448C">
              <w:rPr>
                <w:rFonts w:hint="eastAsia"/>
              </w:rPr>
              <w:t>虚拟机不支持内存热插拔。</w:t>
            </w:r>
          </w:p>
        </w:tc>
      </w:tr>
      <w:tr w:rsidR="009E4A9F" w:rsidRPr="007F3323" w:rsidTr="00B8502E">
        <w:tc>
          <w:tcPr>
            <w:tcW w:w="2890" w:type="dxa"/>
          </w:tcPr>
          <w:p w:rsidR="009E4A9F" w:rsidRPr="009E4A9F" w:rsidRDefault="009E4A9F" w:rsidP="00915199">
            <w:pPr>
              <w:pStyle w:val="TableText"/>
            </w:pPr>
            <w:r w:rsidRPr="009E4A9F">
              <w:t>10300440</w:t>
            </w:r>
          </w:p>
        </w:tc>
        <w:tc>
          <w:tcPr>
            <w:tcW w:w="6749" w:type="dxa"/>
          </w:tcPr>
          <w:p w:rsidR="009E4A9F" w:rsidRPr="00F12730" w:rsidRDefault="006C448C" w:rsidP="00B2040C">
            <w:pPr>
              <w:pStyle w:val="TableText"/>
            </w:pPr>
            <w:r w:rsidRPr="006C448C">
              <w:rPr>
                <w:rFonts w:hint="eastAsia"/>
              </w:rPr>
              <w:t>当前主机</w:t>
            </w:r>
            <w:r w:rsidRPr="006C448C">
              <w:rPr>
                <w:rFonts w:hint="eastAsia"/>
              </w:rPr>
              <w:t>libvirt</w:t>
            </w:r>
            <w:r w:rsidRPr="006C448C">
              <w:rPr>
                <w:rFonts w:hint="eastAsia"/>
              </w:rPr>
              <w:t>服务异常，请检查。</w:t>
            </w:r>
          </w:p>
        </w:tc>
      </w:tr>
      <w:tr w:rsidR="009E4A9F" w:rsidRPr="007F3323" w:rsidTr="00B8502E">
        <w:tc>
          <w:tcPr>
            <w:tcW w:w="2890" w:type="dxa"/>
          </w:tcPr>
          <w:p w:rsidR="009E4A9F" w:rsidRPr="009E4A9F" w:rsidRDefault="009E4A9F" w:rsidP="00915199">
            <w:pPr>
              <w:pStyle w:val="TableText"/>
            </w:pPr>
            <w:r w:rsidRPr="009E4A9F">
              <w:t>10300441</w:t>
            </w:r>
          </w:p>
        </w:tc>
        <w:tc>
          <w:tcPr>
            <w:tcW w:w="6749" w:type="dxa"/>
          </w:tcPr>
          <w:p w:rsidR="009E4A9F" w:rsidRPr="00F12730" w:rsidRDefault="006C448C" w:rsidP="00B2040C">
            <w:pPr>
              <w:pStyle w:val="TableText"/>
            </w:pPr>
            <w:r w:rsidRPr="006C448C">
              <w:rPr>
                <w:rFonts w:hint="eastAsia"/>
              </w:rPr>
              <w:t>不支持在线修改启动引导固件。</w:t>
            </w:r>
          </w:p>
        </w:tc>
      </w:tr>
      <w:tr w:rsidR="009E4A9F" w:rsidRPr="007F3323" w:rsidTr="00B8502E">
        <w:tc>
          <w:tcPr>
            <w:tcW w:w="2890" w:type="dxa"/>
          </w:tcPr>
          <w:p w:rsidR="009E4A9F" w:rsidRPr="009E4A9F" w:rsidRDefault="009E4A9F" w:rsidP="00915199">
            <w:pPr>
              <w:pStyle w:val="TableText"/>
            </w:pPr>
            <w:r w:rsidRPr="009E4A9F">
              <w:t>10300442</w:t>
            </w:r>
          </w:p>
        </w:tc>
        <w:tc>
          <w:tcPr>
            <w:tcW w:w="6749" w:type="dxa"/>
          </w:tcPr>
          <w:p w:rsidR="009E4A9F" w:rsidRPr="00F12730" w:rsidRDefault="006C448C" w:rsidP="00B2040C">
            <w:pPr>
              <w:pStyle w:val="TableText"/>
            </w:pPr>
            <w:r w:rsidRPr="006C448C">
              <w:rPr>
                <w:rFonts w:hint="eastAsia"/>
              </w:rPr>
              <w:t>定义虚拟机失败。</w:t>
            </w:r>
          </w:p>
        </w:tc>
      </w:tr>
      <w:tr w:rsidR="009E4A9F" w:rsidRPr="007F3323" w:rsidTr="00B8502E">
        <w:tc>
          <w:tcPr>
            <w:tcW w:w="2890" w:type="dxa"/>
          </w:tcPr>
          <w:p w:rsidR="009E4A9F" w:rsidRPr="009E4A9F" w:rsidRDefault="009E4A9F" w:rsidP="00915199">
            <w:pPr>
              <w:pStyle w:val="TableText"/>
            </w:pPr>
            <w:r w:rsidRPr="009E4A9F">
              <w:t>10300443</w:t>
            </w:r>
          </w:p>
        </w:tc>
        <w:tc>
          <w:tcPr>
            <w:tcW w:w="6749" w:type="dxa"/>
          </w:tcPr>
          <w:p w:rsidR="009E4A9F" w:rsidRPr="00F12730" w:rsidRDefault="006C448C" w:rsidP="00B2040C">
            <w:pPr>
              <w:pStyle w:val="TableText"/>
            </w:pPr>
            <w:r w:rsidRPr="006C448C">
              <w:rPr>
                <w:rFonts w:hint="eastAsia"/>
              </w:rPr>
              <w:t>虚拟机内部异常或发生未知错误，请稍后重试或联系技术支持。</w:t>
            </w:r>
          </w:p>
        </w:tc>
      </w:tr>
      <w:tr w:rsidR="009E4A9F" w:rsidRPr="007F3323" w:rsidTr="00B8502E">
        <w:tc>
          <w:tcPr>
            <w:tcW w:w="2890" w:type="dxa"/>
          </w:tcPr>
          <w:p w:rsidR="009E4A9F" w:rsidRPr="009E4A9F" w:rsidRDefault="009E4A9F" w:rsidP="00915199">
            <w:pPr>
              <w:pStyle w:val="TableText"/>
            </w:pPr>
            <w:r w:rsidRPr="009E4A9F">
              <w:t>10300444</w:t>
            </w:r>
          </w:p>
        </w:tc>
        <w:tc>
          <w:tcPr>
            <w:tcW w:w="6749" w:type="dxa"/>
          </w:tcPr>
          <w:p w:rsidR="009E4A9F" w:rsidRPr="00F12730" w:rsidRDefault="006C448C" w:rsidP="00B2040C">
            <w:pPr>
              <w:pStyle w:val="TableText"/>
            </w:pPr>
            <w:r w:rsidRPr="006C448C">
              <w:rPr>
                <w:rFonts w:hint="eastAsia"/>
              </w:rPr>
              <w:t>SRIOV</w:t>
            </w:r>
            <w:r w:rsidRPr="006C448C">
              <w:rPr>
                <w:rFonts w:hint="eastAsia"/>
              </w:rPr>
              <w:t>网卡不支持选择的端口组。</w:t>
            </w:r>
          </w:p>
        </w:tc>
      </w:tr>
      <w:tr w:rsidR="009E4A9F" w:rsidRPr="007F3323" w:rsidTr="00B8502E">
        <w:tc>
          <w:tcPr>
            <w:tcW w:w="2890" w:type="dxa"/>
          </w:tcPr>
          <w:p w:rsidR="009E4A9F" w:rsidRPr="009E4A9F" w:rsidRDefault="009E4A9F" w:rsidP="00915199">
            <w:pPr>
              <w:pStyle w:val="TableText"/>
            </w:pPr>
            <w:r w:rsidRPr="009E4A9F">
              <w:lastRenderedPageBreak/>
              <w:t>10300445</w:t>
            </w:r>
          </w:p>
        </w:tc>
        <w:tc>
          <w:tcPr>
            <w:tcW w:w="6749" w:type="dxa"/>
          </w:tcPr>
          <w:p w:rsidR="009E4A9F" w:rsidRPr="00F12730" w:rsidRDefault="00426D35" w:rsidP="00B2040C">
            <w:pPr>
              <w:pStyle w:val="TableText"/>
            </w:pPr>
            <w:r w:rsidRPr="00426D35">
              <w:rPr>
                <w:rFonts w:hint="eastAsia"/>
              </w:rPr>
              <w:t>操作设备异常，请查看虚拟机是否有相关告警或联系技术支持。</w:t>
            </w:r>
          </w:p>
        </w:tc>
      </w:tr>
      <w:tr w:rsidR="009E4A9F" w:rsidRPr="007F3323" w:rsidTr="00B8502E">
        <w:tc>
          <w:tcPr>
            <w:tcW w:w="2890" w:type="dxa"/>
          </w:tcPr>
          <w:p w:rsidR="009E4A9F" w:rsidRPr="009E4A9F" w:rsidRDefault="009E4A9F" w:rsidP="00915199">
            <w:pPr>
              <w:pStyle w:val="TableText"/>
            </w:pPr>
            <w:r w:rsidRPr="009E4A9F">
              <w:t>10300446</w:t>
            </w:r>
          </w:p>
        </w:tc>
        <w:tc>
          <w:tcPr>
            <w:tcW w:w="6749" w:type="dxa"/>
          </w:tcPr>
          <w:p w:rsidR="009E4A9F" w:rsidRPr="00F12730" w:rsidRDefault="00426D35" w:rsidP="00B2040C">
            <w:pPr>
              <w:pStyle w:val="TableText"/>
            </w:pPr>
            <w:r w:rsidRPr="00426D35">
              <w:rPr>
                <w:rFonts w:hint="eastAsia"/>
              </w:rPr>
              <w:t>Linux</w:t>
            </w:r>
            <w:r w:rsidRPr="00426D35">
              <w:rPr>
                <w:rFonts w:hint="eastAsia"/>
              </w:rPr>
              <w:t>操作系统</w:t>
            </w:r>
            <w:r w:rsidRPr="00426D35">
              <w:rPr>
                <w:rFonts w:hint="eastAsia"/>
              </w:rPr>
              <w:t>IDE</w:t>
            </w:r>
            <w:r w:rsidRPr="00426D35">
              <w:rPr>
                <w:rFonts w:hint="eastAsia"/>
              </w:rPr>
              <w:t>类型系统盘，内存热插，虚拟机初始内存值必须大于</w:t>
            </w:r>
            <w:r w:rsidRPr="00426D35">
              <w:rPr>
                <w:rFonts w:hint="eastAsia"/>
              </w:rPr>
              <w:t>4GB</w:t>
            </w:r>
            <w:r w:rsidRPr="00426D35">
              <w:rPr>
                <w:rFonts w:hint="eastAsia"/>
              </w:rPr>
              <w:t>。</w:t>
            </w:r>
          </w:p>
        </w:tc>
      </w:tr>
      <w:tr w:rsidR="009E4A9F" w:rsidRPr="007F3323" w:rsidTr="00B8502E">
        <w:tc>
          <w:tcPr>
            <w:tcW w:w="2890" w:type="dxa"/>
          </w:tcPr>
          <w:p w:rsidR="009E4A9F" w:rsidRPr="009E4A9F" w:rsidRDefault="009E4A9F" w:rsidP="00915199">
            <w:pPr>
              <w:pStyle w:val="TableText"/>
            </w:pPr>
            <w:r w:rsidRPr="009E4A9F">
              <w:t>10300447</w:t>
            </w:r>
          </w:p>
        </w:tc>
        <w:tc>
          <w:tcPr>
            <w:tcW w:w="6749" w:type="dxa"/>
          </w:tcPr>
          <w:p w:rsidR="009E4A9F" w:rsidRPr="00F12730" w:rsidRDefault="00426D35" w:rsidP="00B2040C">
            <w:pPr>
              <w:pStyle w:val="TableText"/>
            </w:pPr>
            <w:r w:rsidRPr="00426D35">
              <w:rPr>
                <w:rFonts w:hint="eastAsia"/>
              </w:rPr>
              <w:t>虚拟机内存热插超过最大限制次数或者热插大小超过内存最大限制。</w:t>
            </w:r>
          </w:p>
        </w:tc>
      </w:tr>
      <w:tr w:rsidR="009E4A9F" w:rsidRPr="007F3323" w:rsidTr="00B8502E">
        <w:tc>
          <w:tcPr>
            <w:tcW w:w="2890" w:type="dxa"/>
          </w:tcPr>
          <w:p w:rsidR="009E4A9F" w:rsidRPr="009E4A9F" w:rsidRDefault="009E4A9F" w:rsidP="00915199">
            <w:pPr>
              <w:pStyle w:val="TableText"/>
            </w:pPr>
            <w:r w:rsidRPr="009E4A9F">
              <w:t>12000016</w:t>
            </w:r>
          </w:p>
        </w:tc>
        <w:tc>
          <w:tcPr>
            <w:tcW w:w="6749" w:type="dxa"/>
          </w:tcPr>
          <w:p w:rsidR="009E4A9F" w:rsidRPr="00F12730" w:rsidRDefault="00426D35" w:rsidP="00B2040C">
            <w:pPr>
              <w:pStyle w:val="TableText"/>
            </w:pPr>
            <w:r w:rsidRPr="00426D35">
              <w:rPr>
                <w:rFonts w:hint="eastAsia"/>
              </w:rPr>
              <w:t>目的主机内存不足，请调整后再进行操作。</w:t>
            </w:r>
          </w:p>
        </w:tc>
      </w:tr>
      <w:tr w:rsidR="009E4A9F" w:rsidRPr="007F3323" w:rsidTr="00B8502E">
        <w:tc>
          <w:tcPr>
            <w:tcW w:w="2890" w:type="dxa"/>
          </w:tcPr>
          <w:p w:rsidR="009E4A9F" w:rsidRPr="009E4A9F" w:rsidRDefault="009E4A9F" w:rsidP="00915199">
            <w:pPr>
              <w:pStyle w:val="TableText"/>
            </w:pPr>
            <w:r w:rsidRPr="009E4A9F">
              <w:t>12000017</w:t>
            </w:r>
          </w:p>
        </w:tc>
        <w:tc>
          <w:tcPr>
            <w:tcW w:w="6749" w:type="dxa"/>
          </w:tcPr>
          <w:p w:rsidR="009E4A9F" w:rsidRPr="00F12730" w:rsidRDefault="00426D35" w:rsidP="00B2040C">
            <w:pPr>
              <w:pStyle w:val="TableText"/>
            </w:pPr>
            <w:r w:rsidRPr="00426D35">
              <w:rPr>
                <w:rFonts w:hint="eastAsia"/>
              </w:rPr>
              <w:t>目的主机内存复用比过高，请调整后再进行操作。</w:t>
            </w:r>
          </w:p>
        </w:tc>
      </w:tr>
      <w:tr w:rsidR="009E4A9F" w:rsidRPr="007F3323" w:rsidTr="00B8502E">
        <w:tc>
          <w:tcPr>
            <w:tcW w:w="2890" w:type="dxa"/>
          </w:tcPr>
          <w:p w:rsidR="009E4A9F" w:rsidRPr="009E4A9F" w:rsidRDefault="009E4A9F" w:rsidP="00915199">
            <w:pPr>
              <w:pStyle w:val="TableText"/>
            </w:pPr>
            <w:r w:rsidRPr="009E4A9F">
              <w:t>12000018</w:t>
            </w:r>
          </w:p>
        </w:tc>
        <w:tc>
          <w:tcPr>
            <w:tcW w:w="6749" w:type="dxa"/>
          </w:tcPr>
          <w:p w:rsidR="009E4A9F" w:rsidRPr="00F12730" w:rsidRDefault="00426D35" w:rsidP="00B2040C">
            <w:pPr>
              <w:pStyle w:val="TableText"/>
            </w:pPr>
            <w:r w:rsidRPr="00426D35">
              <w:rPr>
                <w:rFonts w:hint="eastAsia"/>
              </w:rPr>
              <w:t>主机内存复用比过高，请调整后再进行操作。</w:t>
            </w:r>
          </w:p>
        </w:tc>
      </w:tr>
      <w:tr w:rsidR="009E4A9F" w:rsidRPr="007F3323" w:rsidTr="00B8502E">
        <w:tc>
          <w:tcPr>
            <w:tcW w:w="2890" w:type="dxa"/>
          </w:tcPr>
          <w:p w:rsidR="009E4A9F" w:rsidRPr="009E4A9F" w:rsidRDefault="009E4A9F" w:rsidP="00915199">
            <w:pPr>
              <w:pStyle w:val="TableText"/>
            </w:pPr>
            <w:r w:rsidRPr="009E4A9F">
              <w:t>12000019</w:t>
            </w:r>
          </w:p>
        </w:tc>
        <w:tc>
          <w:tcPr>
            <w:tcW w:w="6749" w:type="dxa"/>
          </w:tcPr>
          <w:p w:rsidR="009E4A9F" w:rsidRPr="00F12730" w:rsidRDefault="00426D35" w:rsidP="00B2040C">
            <w:pPr>
              <w:pStyle w:val="TableText"/>
            </w:pPr>
            <w:r w:rsidRPr="00426D35">
              <w:rPr>
                <w:rFonts w:hint="eastAsia"/>
              </w:rPr>
              <w:t>集群下有主机内存复用比超过</w:t>
            </w:r>
            <w:r w:rsidRPr="00426D35">
              <w:rPr>
                <w:rFonts w:hint="eastAsia"/>
              </w:rPr>
              <w:t>100%</w:t>
            </w:r>
            <w:r w:rsidRPr="00426D35">
              <w:rPr>
                <w:rFonts w:hint="eastAsia"/>
              </w:rPr>
              <w:t>，请调整后再进行操作。</w:t>
            </w:r>
          </w:p>
        </w:tc>
      </w:tr>
      <w:tr w:rsidR="009E4A9F" w:rsidRPr="007F3323" w:rsidTr="00B8502E">
        <w:tc>
          <w:tcPr>
            <w:tcW w:w="2890" w:type="dxa"/>
          </w:tcPr>
          <w:p w:rsidR="009E4A9F" w:rsidRPr="009E4A9F" w:rsidRDefault="009E4A9F" w:rsidP="00915199">
            <w:pPr>
              <w:pStyle w:val="TableText"/>
            </w:pPr>
            <w:r w:rsidRPr="009E4A9F">
              <w:t>12000020</w:t>
            </w:r>
          </w:p>
        </w:tc>
        <w:tc>
          <w:tcPr>
            <w:tcW w:w="6749" w:type="dxa"/>
          </w:tcPr>
          <w:p w:rsidR="009E4A9F" w:rsidRPr="00F12730" w:rsidRDefault="00426D35" w:rsidP="00B2040C">
            <w:pPr>
              <w:pStyle w:val="TableText"/>
            </w:pPr>
            <w:r w:rsidRPr="00426D35">
              <w:rPr>
                <w:rFonts w:hint="eastAsia"/>
              </w:rPr>
              <w:t>虚拟机</w:t>
            </w:r>
            <w:r w:rsidRPr="00426D35">
              <w:rPr>
                <w:rFonts w:hint="eastAsia"/>
              </w:rPr>
              <w:t>CPU</w:t>
            </w:r>
            <w:r w:rsidRPr="00426D35">
              <w:rPr>
                <w:rFonts w:hint="eastAsia"/>
              </w:rPr>
              <w:t>核数超过主机或者集群下主机</w:t>
            </w:r>
            <w:r w:rsidRPr="00426D35">
              <w:rPr>
                <w:rFonts w:hint="eastAsia"/>
              </w:rPr>
              <w:t>CPU</w:t>
            </w:r>
            <w:r w:rsidRPr="00426D35">
              <w:rPr>
                <w:rFonts w:hint="eastAsia"/>
              </w:rPr>
              <w:t>核数，请调整后再进行操作。</w:t>
            </w:r>
          </w:p>
        </w:tc>
      </w:tr>
      <w:tr w:rsidR="009E4A9F" w:rsidRPr="007F3323" w:rsidTr="00B8502E">
        <w:tc>
          <w:tcPr>
            <w:tcW w:w="2890" w:type="dxa"/>
          </w:tcPr>
          <w:p w:rsidR="009E4A9F" w:rsidRPr="009E4A9F" w:rsidRDefault="009E4A9F" w:rsidP="00915199">
            <w:pPr>
              <w:pStyle w:val="TableText"/>
            </w:pPr>
            <w:r w:rsidRPr="009E4A9F">
              <w:t>12000022</w:t>
            </w:r>
          </w:p>
        </w:tc>
        <w:tc>
          <w:tcPr>
            <w:tcW w:w="6749" w:type="dxa"/>
          </w:tcPr>
          <w:p w:rsidR="009E4A9F" w:rsidRPr="00F12730" w:rsidRDefault="00426D35" w:rsidP="00B2040C">
            <w:pPr>
              <w:pStyle w:val="TableText"/>
            </w:pPr>
            <w:r w:rsidRPr="00426D35">
              <w:rPr>
                <w:rFonts w:hint="eastAsia"/>
              </w:rPr>
              <w:t>集群</w:t>
            </w:r>
            <w:r w:rsidRPr="00426D35">
              <w:rPr>
                <w:rFonts w:hint="eastAsia"/>
              </w:rPr>
              <w:t>HA</w:t>
            </w:r>
            <w:r w:rsidRPr="00426D35">
              <w:rPr>
                <w:rFonts w:hint="eastAsia"/>
              </w:rPr>
              <w:t>资源预留</w:t>
            </w:r>
            <w:r w:rsidRPr="00426D35">
              <w:rPr>
                <w:rFonts w:hint="eastAsia"/>
              </w:rPr>
              <w:t>CPU</w:t>
            </w:r>
            <w:r w:rsidRPr="00426D35">
              <w:rPr>
                <w:rFonts w:hint="eastAsia"/>
              </w:rPr>
              <w:t>资源不足，请调整后再进行操作。</w:t>
            </w:r>
          </w:p>
        </w:tc>
      </w:tr>
      <w:tr w:rsidR="009E4A9F" w:rsidRPr="007F3323" w:rsidTr="00B8502E">
        <w:tc>
          <w:tcPr>
            <w:tcW w:w="2890" w:type="dxa"/>
          </w:tcPr>
          <w:p w:rsidR="009E4A9F" w:rsidRPr="009E4A9F" w:rsidRDefault="009E4A9F" w:rsidP="00915199">
            <w:pPr>
              <w:pStyle w:val="TableText"/>
            </w:pPr>
            <w:r w:rsidRPr="009E4A9F">
              <w:t>12000023</w:t>
            </w:r>
          </w:p>
        </w:tc>
        <w:tc>
          <w:tcPr>
            <w:tcW w:w="6749" w:type="dxa"/>
          </w:tcPr>
          <w:p w:rsidR="009E4A9F" w:rsidRPr="00F12730" w:rsidRDefault="00426D35" w:rsidP="00B2040C">
            <w:pPr>
              <w:pStyle w:val="TableText"/>
            </w:pPr>
            <w:r w:rsidRPr="00426D35">
              <w:rPr>
                <w:rFonts w:hint="eastAsia"/>
              </w:rPr>
              <w:t>集群</w:t>
            </w:r>
            <w:r w:rsidRPr="00426D35">
              <w:rPr>
                <w:rFonts w:hint="eastAsia"/>
              </w:rPr>
              <w:t>HA</w:t>
            </w:r>
            <w:r w:rsidRPr="00426D35">
              <w:rPr>
                <w:rFonts w:hint="eastAsia"/>
              </w:rPr>
              <w:t>资源预留内存资源不足，请调整后再进行操作。</w:t>
            </w:r>
          </w:p>
        </w:tc>
      </w:tr>
      <w:tr w:rsidR="009E4A9F" w:rsidRPr="007F3323" w:rsidTr="00B8502E">
        <w:tc>
          <w:tcPr>
            <w:tcW w:w="2890" w:type="dxa"/>
          </w:tcPr>
          <w:p w:rsidR="009E4A9F" w:rsidRPr="009E4A9F" w:rsidRDefault="009E4A9F" w:rsidP="00915199">
            <w:pPr>
              <w:pStyle w:val="TableText"/>
            </w:pPr>
            <w:r w:rsidRPr="009E4A9F">
              <w:t>12000024</w:t>
            </w:r>
          </w:p>
        </w:tc>
        <w:tc>
          <w:tcPr>
            <w:tcW w:w="6749" w:type="dxa"/>
          </w:tcPr>
          <w:p w:rsidR="009E4A9F" w:rsidRPr="00F12730" w:rsidRDefault="00426D35" w:rsidP="00B2040C">
            <w:pPr>
              <w:pStyle w:val="TableText"/>
            </w:pPr>
            <w:r w:rsidRPr="00426D35">
              <w:rPr>
                <w:rFonts w:hint="eastAsia"/>
              </w:rPr>
              <w:t>主机维护模式不允许添加到</w:t>
            </w:r>
            <w:r w:rsidRPr="00426D35">
              <w:rPr>
                <w:rFonts w:hint="eastAsia"/>
              </w:rPr>
              <w:t>HA</w:t>
            </w:r>
            <w:r w:rsidRPr="00426D35">
              <w:rPr>
                <w:rFonts w:hint="eastAsia"/>
              </w:rPr>
              <w:t>配置故障主机列表中。</w:t>
            </w:r>
          </w:p>
        </w:tc>
      </w:tr>
      <w:tr w:rsidR="009E4A9F" w:rsidRPr="007F3323" w:rsidTr="00B8502E">
        <w:tc>
          <w:tcPr>
            <w:tcW w:w="2890" w:type="dxa"/>
          </w:tcPr>
          <w:p w:rsidR="009E4A9F" w:rsidRPr="009E4A9F" w:rsidRDefault="009E4A9F" w:rsidP="00915199">
            <w:pPr>
              <w:pStyle w:val="TableText"/>
            </w:pPr>
            <w:r w:rsidRPr="009E4A9F">
              <w:t>12000025</w:t>
            </w:r>
          </w:p>
        </w:tc>
        <w:tc>
          <w:tcPr>
            <w:tcW w:w="6749" w:type="dxa"/>
          </w:tcPr>
          <w:p w:rsidR="009E4A9F" w:rsidRPr="00F12730" w:rsidRDefault="00426D35" w:rsidP="00B2040C">
            <w:pPr>
              <w:pStyle w:val="TableText"/>
            </w:pPr>
            <w:r w:rsidRPr="00426D35">
              <w:rPr>
                <w:rFonts w:hint="eastAsia"/>
              </w:rPr>
              <w:t>热拔超时，请稍后重试。</w:t>
            </w:r>
          </w:p>
        </w:tc>
      </w:tr>
      <w:tr w:rsidR="009E4A9F" w:rsidRPr="007F3323" w:rsidTr="00B8502E">
        <w:tc>
          <w:tcPr>
            <w:tcW w:w="2890" w:type="dxa"/>
          </w:tcPr>
          <w:p w:rsidR="009E4A9F" w:rsidRPr="009E4A9F" w:rsidRDefault="009E4A9F" w:rsidP="00915199">
            <w:pPr>
              <w:pStyle w:val="TableText"/>
            </w:pPr>
            <w:r w:rsidRPr="009E4A9F">
              <w:t>12000026</w:t>
            </w:r>
          </w:p>
        </w:tc>
        <w:tc>
          <w:tcPr>
            <w:tcW w:w="6749" w:type="dxa"/>
          </w:tcPr>
          <w:p w:rsidR="009E4A9F" w:rsidRPr="00F12730" w:rsidRDefault="00426D35" w:rsidP="00B2040C">
            <w:pPr>
              <w:pStyle w:val="TableText"/>
            </w:pPr>
            <w:r w:rsidRPr="00426D35">
              <w:rPr>
                <w:rFonts w:hint="eastAsia"/>
              </w:rPr>
              <w:t>热插超时，请稍后重试。</w:t>
            </w:r>
          </w:p>
        </w:tc>
      </w:tr>
      <w:tr w:rsidR="009E4A9F" w:rsidRPr="007F3323" w:rsidTr="00B8502E">
        <w:tc>
          <w:tcPr>
            <w:tcW w:w="2890" w:type="dxa"/>
          </w:tcPr>
          <w:p w:rsidR="009E4A9F" w:rsidRPr="009E4A9F" w:rsidRDefault="009E4A9F" w:rsidP="00915199">
            <w:pPr>
              <w:pStyle w:val="TableText"/>
            </w:pPr>
            <w:r w:rsidRPr="009E4A9F">
              <w:t>12000027</w:t>
            </w:r>
          </w:p>
        </w:tc>
        <w:tc>
          <w:tcPr>
            <w:tcW w:w="6749" w:type="dxa"/>
          </w:tcPr>
          <w:p w:rsidR="009E4A9F" w:rsidRPr="00F12730" w:rsidRDefault="00426D35" w:rsidP="00B2040C">
            <w:pPr>
              <w:pStyle w:val="TableText"/>
            </w:pPr>
            <w:r w:rsidRPr="00426D35">
              <w:rPr>
                <w:rFonts w:hint="eastAsia"/>
              </w:rPr>
              <w:t>虚拟机存在未受控磁盘，请处理后再进行操作。</w:t>
            </w:r>
          </w:p>
        </w:tc>
      </w:tr>
      <w:tr w:rsidR="009E4A9F" w:rsidRPr="007F3323" w:rsidTr="00B8502E">
        <w:tc>
          <w:tcPr>
            <w:tcW w:w="2890" w:type="dxa"/>
          </w:tcPr>
          <w:p w:rsidR="009E4A9F" w:rsidRPr="009E4A9F" w:rsidRDefault="009E4A9F" w:rsidP="00915199">
            <w:pPr>
              <w:pStyle w:val="TableText"/>
            </w:pPr>
            <w:r w:rsidRPr="009E4A9F">
              <w:t>12000033</w:t>
            </w:r>
          </w:p>
        </w:tc>
        <w:tc>
          <w:tcPr>
            <w:tcW w:w="6749" w:type="dxa"/>
          </w:tcPr>
          <w:p w:rsidR="009E4A9F" w:rsidRPr="00F12730" w:rsidRDefault="00426D35" w:rsidP="00B2040C">
            <w:pPr>
              <w:pStyle w:val="TableText"/>
            </w:pPr>
            <w:r w:rsidRPr="00426D35">
              <w:rPr>
                <w:rFonts w:hint="eastAsia"/>
              </w:rPr>
              <w:t>迁移虚拟机超时时间需大于等于</w:t>
            </w:r>
            <w:r w:rsidRPr="00426D35">
              <w:rPr>
                <w:rFonts w:hint="eastAsia"/>
              </w:rPr>
              <w:t>5</w:t>
            </w:r>
            <w:r w:rsidRPr="00426D35">
              <w:rPr>
                <w:rFonts w:hint="eastAsia"/>
              </w:rPr>
              <w:t>分钟。</w:t>
            </w:r>
          </w:p>
        </w:tc>
      </w:tr>
      <w:tr w:rsidR="009E4A9F" w:rsidRPr="007F3323" w:rsidTr="00B8502E">
        <w:tc>
          <w:tcPr>
            <w:tcW w:w="2890" w:type="dxa"/>
          </w:tcPr>
          <w:p w:rsidR="009E4A9F" w:rsidRPr="009E4A9F" w:rsidRDefault="009E4A9F" w:rsidP="00915199">
            <w:pPr>
              <w:pStyle w:val="TableText"/>
            </w:pPr>
            <w:r w:rsidRPr="009E4A9F">
              <w:t>12000043</w:t>
            </w:r>
          </w:p>
        </w:tc>
        <w:tc>
          <w:tcPr>
            <w:tcW w:w="6749" w:type="dxa"/>
          </w:tcPr>
          <w:p w:rsidR="009E4A9F" w:rsidRPr="00F12730" w:rsidRDefault="00426D35" w:rsidP="00B2040C">
            <w:pPr>
              <w:pStyle w:val="TableText"/>
            </w:pPr>
            <w:r w:rsidRPr="00426D35">
              <w:rPr>
                <w:rFonts w:hint="eastAsia"/>
              </w:rPr>
              <w:t>迁移虚拟机失败，源主机和目的主机的时间差超过</w:t>
            </w:r>
            <w:r w:rsidRPr="00426D35">
              <w:rPr>
                <w:rFonts w:hint="eastAsia"/>
              </w:rPr>
              <w:t>5</w:t>
            </w:r>
            <w:r w:rsidRPr="00426D35">
              <w:rPr>
                <w:rFonts w:hint="eastAsia"/>
              </w:rPr>
              <w:t>分钟。</w:t>
            </w:r>
          </w:p>
        </w:tc>
      </w:tr>
      <w:tr w:rsidR="000B17B0" w:rsidRPr="007F3323" w:rsidTr="00B8502E">
        <w:tc>
          <w:tcPr>
            <w:tcW w:w="2890" w:type="dxa"/>
          </w:tcPr>
          <w:p w:rsidR="000B17B0" w:rsidRPr="009E4A9F" w:rsidRDefault="000B17B0" w:rsidP="00915199">
            <w:pPr>
              <w:pStyle w:val="TableText"/>
            </w:pPr>
            <w:r w:rsidRPr="000B17B0">
              <w:t>11400002</w:t>
            </w:r>
          </w:p>
        </w:tc>
        <w:tc>
          <w:tcPr>
            <w:tcW w:w="6749" w:type="dxa"/>
          </w:tcPr>
          <w:p w:rsidR="000B17B0" w:rsidRPr="00F12730" w:rsidRDefault="00426D35" w:rsidP="00B2040C">
            <w:pPr>
              <w:pStyle w:val="TableText"/>
            </w:pPr>
            <w:r w:rsidRPr="00426D35">
              <w:rPr>
                <w:rFonts w:hint="eastAsia"/>
              </w:rPr>
              <w:t>Nova IP</w:t>
            </w:r>
            <w:r w:rsidRPr="00426D35">
              <w:rPr>
                <w:rFonts w:hint="eastAsia"/>
              </w:rPr>
              <w:t>不合法。</w:t>
            </w:r>
          </w:p>
        </w:tc>
      </w:tr>
      <w:tr w:rsidR="000B17B0" w:rsidRPr="007F3323" w:rsidTr="00B8502E">
        <w:tc>
          <w:tcPr>
            <w:tcW w:w="2890" w:type="dxa"/>
          </w:tcPr>
          <w:p w:rsidR="000B17B0" w:rsidRPr="000B17B0" w:rsidRDefault="000B17B0" w:rsidP="00915199">
            <w:pPr>
              <w:pStyle w:val="TableText"/>
            </w:pPr>
            <w:r w:rsidRPr="000B17B0">
              <w:t>10514049</w:t>
            </w:r>
          </w:p>
        </w:tc>
        <w:tc>
          <w:tcPr>
            <w:tcW w:w="6749" w:type="dxa"/>
          </w:tcPr>
          <w:p w:rsidR="000B17B0" w:rsidRPr="00F12730" w:rsidRDefault="00426D35" w:rsidP="00B2040C">
            <w:pPr>
              <w:pStyle w:val="TableText"/>
            </w:pPr>
            <w:r w:rsidRPr="00426D35">
              <w:rPr>
                <w:rFonts w:hint="eastAsia"/>
              </w:rPr>
              <w:t>获取</w:t>
            </w:r>
            <w:r w:rsidRPr="00426D35">
              <w:rPr>
                <w:rFonts w:hint="eastAsia"/>
              </w:rPr>
              <w:t>Neutron</w:t>
            </w:r>
            <w:r w:rsidRPr="00426D35">
              <w:rPr>
                <w:rFonts w:hint="eastAsia"/>
              </w:rPr>
              <w:t>服务端状态失败。</w:t>
            </w:r>
          </w:p>
        </w:tc>
      </w:tr>
      <w:tr w:rsidR="000B17B0" w:rsidRPr="007F3323" w:rsidTr="00B8502E">
        <w:tc>
          <w:tcPr>
            <w:tcW w:w="2890" w:type="dxa"/>
          </w:tcPr>
          <w:p w:rsidR="000B17B0" w:rsidRPr="000B17B0" w:rsidRDefault="000B17B0" w:rsidP="00915199">
            <w:pPr>
              <w:pStyle w:val="TableText"/>
            </w:pPr>
            <w:r w:rsidRPr="000B17B0">
              <w:t>10321005</w:t>
            </w:r>
          </w:p>
        </w:tc>
        <w:tc>
          <w:tcPr>
            <w:tcW w:w="6749" w:type="dxa"/>
          </w:tcPr>
          <w:p w:rsidR="000B17B0" w:rsidRPr="00F12730" w:rsidRDefault="00426D35" w:rsidP="00B2040C">
            <w:pPr>
              <w:pStyle w:val="TableText"/>
            </w:pPr>
            <w:r w:rsidRPr="00426D35">
              <w:rPr>
                <w:rFonts w:hint="eastAsia"/>
              </w:rPr>
              <w:t>虚拟机操作系统不支持热插磁盘。</w:t>
            </w:r>
          </w:p>
        </w:tc>
      </w:tr>
      <w:tr w:rsidR="000B17B0" w:rsidRPr="007F3323" w:rsidTr="00B8502E">
        <w:tc>
          <w:tcPr>
            <w:tcW w:w="2890" w:type="dxa"/>
          </w:tcPr>
          <w:p w:rsidR="000B17B0" w:rsidRPr="000B17B0" w:rsidRDefault="000B17B0" w:rsidP="00915199">
            <w:pPr>
              <w:pStyle w:val="TableText"/>
            </w:pPr>
            <w:r w:rsidRPr="000B17B0">
              <w:t>10321008</w:t>
            </w:r>
          </w:p>
        </w:tc>
        <w:tc>
          <w:tcPr>
            <w:tcW w:w="6749" w:type="dxa"/>
          </w:tcPr>
          <w:p w:rsidR="000B17B0" w:rsidRPr="00F12730" w:rsidRDefault="00AF3A15" w:rsidP="00B2040C">
            <w:pPr>
              <w:pStyle w:val="TableText"/>
            </w:pPr>
            <w:r w:rsidRPr="00AF3A15">
              <w:rPr>
                <w:rFonts w:hint="eastAsia"/>
              </w:rPr>
              <w:t>虚拟机操作系统不支持热插网卡。</w:t>
            </w:r>
          </w:p>
        </w:tc>
      </w:tr>
      <w:tr w:rsidR="000B17B0" w:rsidRPr="007F3323" w:rsidTr="00B8502E">
        <w:tc>
          <w:tcPr>
            <w:tcW w:w="2890" w:type="dxa"/>
          </w:tcPr>
          <w:p w:rsidR="000B17B0" w:rsidRPr="000B17B0" w:rsidRDefault="000B17B0" w:rsidP="00915199">
            <w:pPr>
              <w:pStyle w:val="TableText"/>
            </w:pPr>
            <w:r w:rsidRPr="000B17B0">
              <w:t>10321009</w:t>
            </w:r>
          </w:p>
        </w:tc>
        <w:tc>
          <w:tcPr>
            <w:tcW w:w="6749" w:type="dxa"/>
          </w:tcPr>
          <w:p w:rsidR="000B17B0" w:rsidRPr="00F12730" w:rsidRDefault="00AF3A15" w:rsidP="00B2040C">
            <w:pPr>
              <w:pStyle w:val="TableText"/>
            </w:pPr>
            <w:r w:rsidRPr="00AF3A15">
              <w:rPr>
                <w:rFonts w:hint="eastAsia"/>
              </w:rPr>
              <w:t>虚拟机操作系统不支持</w:t>
            </w:r>
            <w:r w:rsidRPr="00AF3A15">
              <w:rPr>
                <w:rFonts w:hint="eastAsia"/>
              </w:rPr>
              <w:t>SRIOV</w:t>
            </w:r>
            <w:r w:rsidRPr="00AF3A15">
              <w:rPr>
                <w:rFonts w:hint="eastAsia"/>
              </w:rPr>
              <w:t>网卡。</w:t>
            </w:r>
          </w:p>
        </w:tc>
      </w:tr>
      <w:tr w:rsidR="000B17B0" w:rsidRPr="007F3323" w:rsidTr="00B8502E">
        <w:tc>
          <w:tcPr>
            <w:tcW w:w="2890" w:type="dxa"/>
          </w:tcPr>
          <w:p w:rsidR="000B17B0" w:rsidRPr="000B17B0" w:rsidRDefault="000B17B0" w:rsidP="00915199">
            <w:pPr>
              <w:pStyle w:val="TableText"/>
            </w:pPr>
            <w:r w:rsidRPr="000B17B0">
              <w:t>10321010</w:t>
            </w:r>
          </w:p>
        </w:tc>
        <w:tc>
          <w:tcPr>
            <w:tcW w:w="6749" w:type="dxa"/>
          </w:tcPr>
          <w:p w:rsidR="000B17B0" w:rsidRPr="00F12730" w:rsidRDefault="00AF3A15" w:rsidP="00B2040C">
            <w:pPr>
              <w:pStyle w:val="TableText"/>
            </w:pPr>
            <w:r w:rsidRPr="00AF3A15">
              <w:rPr>
                <w:rFonts w:hint="eastAsia"/>
              </w:rPr>
              <w:t>虚拟机操作系统不支持热拔网卡。</w:t>
            </w:r>
          </w:p>
        </w:tc>
      </w:tr>
      <w:tr w:rsidR="000B17B0" w:rsidRPr="007F3323" w:rsidTr="00B8502E">
        <w:tc>
          <w:tcPr>
            <w:tcW w:w="2890" w:type="dxa"/>
          </w:tcPr>
          <w:p w:rsidR="000B17B0" w:rsidRPr="000B17B0" w:rsidRDefault="000B17B0" w:rsidP="00915199">
            <w:pPr>
              <w:pStyle w:val="TableText"/>
            </w:pPr>
            <w:r w:rsidRPr="000B17B0">
              <w:t>10321016</w:t>
            </w:r>
          </w:p>
        </w:tc>
        <w:tc>
          <w:tcPr>
            <w:tcW w:w="6749" w:type="dxa"/>
          </w:tcPr>
          <w:p w:rsidR="000B17B0" w:rsidRPr="00F12730" w:rsidRDefault="00AF3A15" w:rsidP="00B2040C">
            <w:pPr>
              <w:pStyle w:val="TableText"/>
            </w:pPr>
            <w:r w:rsidRPr="00AF3A15">
              <w:rPr>
                <w:rFonts w:hint="eastAsia"/>
              </w:rPr>
              <w:t>绑定的</w:t>
            </w:r>
            <w:r w:rsidRPr="00AF3A15">
              <w:rPr>
                <w:rFonts w:hint="eastAsia"/>
              </w:rPr>
              <w:t>PCI</w:t>
            </w:r>
            <w:r w:rsidRPr="00AF3A15">
              <w:rPr>
                <w:rFonts w:hint="eastAsia"/>
              </w:rPr>
              <w:t>设备不允许此操作。</w:t>
            </w:r>
          </w:p>
        </w:tc>
      </w:tr>
      <w:tr w:rsidR="000B17B0" w:rsidRPr="007F3323" w:rsidTr="00B8502E">
        <w:tc>
          <w:tcPr>
            <w:tcW w:w="2890" w:type="dxa"/>
          </w:tcPr>
          <w:p w:rsidR="000B17B0" w:rsidRPr="000B17B0" w:rsidRDefault="000B17B0" w:rsidP="00915199">
            <w:pPr>
              <w:pStyle w:val="TableText"/>
            </w:pPr>
            <w:r w:rsidRPr="000B17B0">
              <w:t>10321018</w:t>
            </w:r>
          </w:p>
        </w:tc>
        <w:tc>
          <w:tcPr>
            <w:tcW w:w="6749" w:type="dxa"/>
          </w:tcPr>
          <w:p w:rsidR="000B17B0" w:rsidRPr="00F12730" w:rsidRDefault="00AF3A15" w:rsidP="00B2040C">
            <w:pPr>
              <w:pStyle w:val="TableText"/>
            </w:pPr>
            <w:r w:rsidRPr="00AF3A15">
              <w:rPr>
                <w:rFonts w:hint="eastAsia"/>
              </w:rPr>
              <w:t>解绑定设备成功，格式化设备异常</w:t>
            </w:r>
            <w:r w:rsidRPr="00AF3A15">
              <w:rPr>
                <w:rFonts w:hint="eastAsia"/>
              </w:rPr>
              <w:t>,</w:t>
            </w:r>
            <w:r w:rsidRPr="00AF3A15">
              <w:rPr>
                <w:rFonts w:hint="eastAsia"/>
              </w:rPr>
              <w:t>请安装</w:t>
            </w:r>
            <w:r w:rsidRPr="00AF3A15">
              <w:rPr>
                <w:rFonts w:hint="eastAsia"/>
              </w:rPr>
              <w:t>NVMe</w:t>
            </w:r>
            <w:r w:rsidRPr="00AF3A15">
              <w:rPr>
                <w:rFonts w:hint="eastAsia"/>
              </w:rPr>
              <w:t>管理工具后重试。</w:t>
            </w:r>
          </w:p>
        </w:tc>
      </w:tr>
      <w:tr w:rsidR="000B17B0" w:rsidRPr="007F3323" w:rsidTr="00B8502E">
        <w:tc>
          <w:tcPr>
            <w:tcW w:w="2890" w:type="dxa"/>
          </w:tcPr>
          <w:p w:rsidR="000B17B0" w:rsidRPr="000B17B0" w:rsidRDefault="000B17B0" w:rsidP="00915199">
            <w:pPr>
              <w:pStyle w:val="TableText"/>
            </w:pPr>
            <w:r w:rsidRPr="000B17B0">
              <w:t>10321020</w:t>
            </w:r>
          </w:p>
        </w:tc>
        <w:tc>
          <w:tcPr>
            <w:tcW w:w="6749" w:type="dxa"/>
          </w:tcPr>
          <w:p w:rsidR="000B17B0" w:rsidRPr="00F12730" w:rsidRDefault="00AF3A15" w:rsidP="00B2040C">
            <w:pPr>
              <w:pStyle w:val="TableText"/>
            </w:pPr>
            <w:r w:rsidRPr="00AF3A15">
              <w:rPr>
                <w:rFonts w:hint="eastAsia"/>
              </w:rPr>
              <w:t>链接克隆虚拟机磁盘数量超过上限。</w:t>
            </w:r>
          </w:p>
        </w:tc>
      </w:tr>
      <w:tr w:rsidR="000B17B0" w:rsidRPr="007F3323" w:rsidTr="00B8502E">
        <w:tc>
          <w:tcPr>
            <w:tcW w:w="2890" w:type="dxa"/>
          </w:tcPr>
          <w:p w:rsidR="000B17B0" w:rsidRPr="000B17B0" w:rsidRDefault="000B17B0" w:rsidP="00915199">
            <w:pPr>
              <w:pStyle w:val="TableText"/>
            </w:pPr>
            <w:r w:rsidRPr="000B17B0">
              <w:t>10321021</w:t>
            </w:r>
          </w:p>
        </w:tc>
        <w:tc>
          <w:tcPr>
            <w:tcW w:w="6749" w:type="dxa"/>
          </w:tcPr>
          <w:p w:rsidR="000B17B0" w:rsidRPr="00F12730" w:rsidRDefault="00AF3A15" w:rsidP="00B2040C">
            <w:pPr>
              <w:pStyle w:val="TableText"/>
            </w:pPr>
            <w:r w:rsidRPr="00AF3A15">
              <w:rPr>
                <w:rFonts w:hint="eastAsia"/>
              </w:rPr>
              <w:t>链接克隆虚拟机</w:t>
            </w:r>
            <w:r w:rsidRPr="00AF3A15">
              <w:rPr>
                <w:rFonts w:hint="eastAsia"/>
              </w:rPr>
              <w:t>ID</w:t>
            </w:r>
            <w:r w:rsidRPr="00AF3A15">
              <w:rPr>
                <w:rFonts w:hint="eastAsia"/>
              </w:rPr>
              <w:t>盘插槽号已被占用，创建失败。</w:t>
            </w:r>
          </w:p>
        </w:tc>
      </w:tr>
      <w:tr w:rsidR="000B17B0" w:rsidRPr="007F3323" w:rsidTr="00B8502E">
        <w:tc>
          <w:tcPr>
            <w:tcW w:w="2890" w:type="dxa"/>
          </w:tcPr>
          <w:p w:rsidR="000B17B0" w:rsidRPr="000B17B0" w:rsidRDefault="000B17B0" w:rsidP="00915199">
            <w:pPr>
              <w:pStyle w:val="TableText"/>
            </w:pPr>
            <w:r w:rsidRPr="000B17B0">
              <w:t>10321023</w:t>
            </w:r>
          </w:p>
        </w:tc>
        <w:tc>
          <w:tcPr>
            <w:tcW w:w="6749" w:type="dxa"/>
          </w:tcPr>
          <w:p w:rsidR="000B17B0" w:rsidRPr="00F12730" w:rsidRDefault="00AF3A15" w:rsidP="00B2040C">
            <w:pPr>
              <w:pStyle w:val="TableText"/>
            </w:pPr>
            <w:r w:rsidRPr="00AF3A15">
              <w:rPr>
                <w:rFonts w:hint="eastAsia"/>
              </w:rPr>
              <w:t>DSWARE</w:t>
            </w:r>
            <w:r w:rsidRPr="00AF3A15">
              <w:rPr>
                <w:rFonts w:hint="eastAsia"/>
              </w:rPr>
              <w:t>存储不支持该总线类型，请修改后添加</w:t>
            </w:r>
          </w:p>
        </w:tc>
      </w:tr>
      <w:tr w:rsidR="000B17B0" w:rsidRPr="007F3323" w:rsidTr="00B8502E">
        <w:tc>
          <w:tcPr>
            <w:tcW w:w="2890" w:type="dxa"/>
          </w:tcPr>
          <w:p w:rsidR="000B17B0" w:rsidRPr="000B17B0" w:rsidRDefault="000B17B0" w:rsidP="00915199">
            <w:pPr>
              <w:pStyle w:val="TableText"/>
            </w:pPr>
            <w:r w:rsidRPr="000B17B0">
              <w:lastRenderedPageBreak/>
              <w:t>10321024</w:t>
            </w:r>
          </w:p>
        </w:tc>
        <w:tc>
          <w:tcPr>
            <w:tcW w:w="6749" w:type="dxa"/>
          </w:tcPr>
          <w:p w:rsidR="000B17B0" w:rsidRPr="00F12730" w:rsidRDefault="00AF3A15" w:rsidP="00B2040C">
            <w:pPr>
              <w:pStyle w:val="TableText"/>
            </w:pPr>
            <w:r w:rsidRPr="00AF3A15">
              <w:rPr>
                <w:rFonts w:hint="eastAsia"/>
              </w:rPr>
              <w:t>DSWARE</w:t>
            </w:r>
            <w:r w:rsidRPr="00AF3A15">
              <w:rPr>
                <w:rFonts w:hint="eastAsia"/>
              </w:rPr>
              <w:t>存储不支持跨存储克隆或模板部署虚拟机</w:t>
            </w:r>
          </w:p>
        </w:tc>
      </w:tr>
      <w:tr w:rsidR="000B17B0" w:rsidRPr="007F3323" w:rsidTr="00B8502E">
        <w:tc>
          <w:tcPr>
            <w:tcW w:w="2890" w:type="dxa"/>
          </w:tcPr>
          <w:p w:rsidR="000B17B0" w:rsidRPr="000B17B0" w:rsidRDefault="000B17B0" w:rsidP="00915199">
            <w:pPr>
              <w:pStyle w:val="TableText"/>
            </w:pPr>
            <w:r w:rsidRPr="000B17B0">
              <w:t>10321028</w:t>
            </w:r>
          </w:p>
        </w:tc>
        <w:tc>
          <w:tcPr>
            <w:tcW w:w="6749" w:type="dxa"/>
          </w:tcPr>
          <w:p w:rsidR="000B17B0" w:rsidRPr="00F12730" w:rsidRDefault="00AF3A15" w:rsidP="00B2040C">
            <w:pPr>
              <w:pStyle w:val="TableText"/>
            </w:pPr>
            <w:r w:rsidRPr="00AF3A15">
              <w:rPr>
                <w:rFonts w:hint="eastAsia"/>
              </w:rPr>
              <w:t>虚拟机操作系统不支持创建磁盘快照。</w:t>
            </w:r>
          </w:p>
        </w:tc>
      </w:tr>
      <w:tr w:rsidR="000B17B0" w:rsidRPr="007F3323" w:rsidTr="00B8502E">
        <w:tc>
          <w:tcPr>
            <w:tcW w:w="2890" w:type="dxa"/>
          </w:tcPr>
          <w:p w:rsidR="000B17B0" w:rsidRPr="000B17B0" w:rsidRDefault="000B17B0" w:rsidP="00915199">
            <w:pPr>
              <w:pStyle w:val="TableText"/>
            </w:pPr>
            <w:r w:rsidRPr="000B17B0">
              <w:t>10321031</w:t>
            </w:r>
          </w:p>
        </w:tc>
        <w:tc>
          <w:tcPr>
            <w:tcW w:w="6749" w:type="dxa"/>
          </w:tcPr>
          <w:p w:rsidR="000B17B0" w:rsidRPr="00F12730" w:rsidRDefault="00AF3A15" w:rsidP="00B2040C">
            <w:pPr>
              <w:pStyle w:val="TableText"/>
            </w:pPr>
            <w:r w:rsidRPr="00AF3A15">
              <w:rPr>
                <w:rFonts w:hint="eastAsia"/>
              </w:rPr>
              <w:t>数据存储正在被主机交换分区使用，不允许此操作</w:t>
            </w:r>
          </w:p>
        </w:tc>
      </w:tr>
      <w:tr w:rsidR="000B17B0" w:rsidRPr="007F3323" w:rsidTr="00B8502E">
        <w:tc>
          <w:tcPr>
            <w:tcW w:w="2890" w:type="dxa"/>
          </w:tcPr>
          <w:p w:rsidR="000B17B0" w:rsidRPr="000B17B0" w:rsidRDefault="000B17B0" w:rsidP="00915199">
            <w:pPr>
              <w:pStyle w:val="TableText"/>
            </w:pPr>
            <w:r w:rsidRPr="000B17B0">
              <w:t>10321039</w:t>
            </w:r>
          </w:p>
        </w:tc>
        <w:tc>
          <w:tcPr>
            <w:tcW w:w="6749" w:type="dxa"/>
          </w:tcPr>
          <w:p w:rsidR="000B17B0" w:rsidRPr="00F12730" w:rsidRDefault="00AF3A15" w:rsidP="00B2040C">
            <w:pPr>
              <w:pStyle w:val="TableText"/>
            </w:pPr>
            <w:r w:rsidRPr="00AF3A15">
              <w:rPr>
                <w:rFonts w:hint="eastAsia"/>
              </w:rPr>
              <w:t>Linux</w:t>
            </w:r>
            <w:r w:rsidRPr="00AF3A15">
              <w:rPr>
                <w:rFonts w:hint="eastAsia"/>
              </w:rPr>
              <w:t>系统不支持</w:t>
            </w:r>
            <w:r w:rsidRPr="00AF3A15">
              <w:rPr>
                <w:rFonts w:hint="eastAsia"/>
              </w:rPr>
              <w:t>VGA</w:t>
            </w:r>
            <w:r w:rsidRPr="00AF3A15">
              <w:rPr>
                <w:rFonts w:hint="eastAsia"/>
              </w:rPr>
              <w:t>类型显卡。</w:t>
            </w:r>
          </w:p>
        </w:tc>
      </w:tr>
      <w:tr w:rsidR="000B17B0" w:rsidRPr="007F3323" w:rsidTr="00B8502E">
        <w:tc>
          <w:tcPr>
            <w:tcW w:w="2890" w:type="dxa"/>
          </w:tcPr>
          <w:p w:rsidR="000B17B0" w:rsidRPr="000B17B0" w:rsidRDefault="000B17B0" w:rsidP="00915199">
            <w:pPr>
              <w:pStyle w:val="TableText"/>
            </w:pPr>
            <w:r w:rsidRPr="000B17B0">
              <w:t>10321041</w:t>
            </w:r>
          </w:p>
        </w:tc>
        <w:tc>
          <w:tcPr>
            <w:tcW w:w="6749" w:type="dxa"/>
          </w:tcPr>
          <w:p w:rsidR="000B17B0" w:rsidRPr="00F12730" w:rsidRDefault="00AF3A15" w:rsidP="00B2040C">
            <w:pPr>
              <w:pStyle w:val="TableText"/>
            </w:pPr>
            <w:r w:rsidRPr="00AF3A15">
              <w:rPr>
                <w:rFonts w:hint="eastAsia"/>
              </w:rPr>
              <w:t>输入的</w:t>
            </w:r>
            <w:r w:rsidRPr="00AF3A15">
              <w:rPr>
                <w:rFonts w:hint="eastAsia"/>
              </w:rPr>
              <w:t>BMC IP</w:t>
            </w:r>
            <w:r w:rsidRPr="00AF3A15">
              <w:rPr>
                <w:rFonts w:hint="eastAsia"/>
              </w:rPr>
              <w:t>地址与主机</w:t>
            </w:r>
            <w:r w:rsidRPr="00AF3A15">
              <w:rPr>
                <w:rFonts w:hint="eastAsia"/>
              </w:rPr>
              <w:t>BMC IP</w:t>
            </w:r>
            <w:r w:rsidRPr="00AF3A15">
              <w:rPr>
                <w:rFonts w:hint="eastAsia"/>
              </w:rPr>
              <w:t>地址不一致，请检查。</w:t>
            </w:r>
          </w:p>
        </w:tc>
      </w:tr>
      <w:tr w:rsidR="000B17B0" w:rsidRPr="007F3323" w:rsidTr="00B8502E">
        <w:tc>
          <w:tcPr>
            <w:tcW w:w="2890" w:type="dxa"/>
          </w:tcPr>
          <w:p w:rsidR="000B17B0" w:rsidRPr="000B17B0" w:rsidRDefault="000B17B0" w:rsidP="00915199">
            <w:pPr>
              <w:pStyle w:val="TableText"/>
            </w:pPr>
            <w:r w:rsidRPr="000B17B0">
              <w:t>10321042</w:t>
            </w:r>
          </w:p>
        </w:tc>
        <w:tc>
          <w:tcPr>
            <w:tcW w:w="6749" w:type="dxa"/>
          </w:tcPr>
          <w:p w:rsidR="000B17B0" w:rsidRPr="00F12730" w:rsidRDefault="00AF3A15" w:rsidP="00B2040C">
            <w:pPr>
              <w:pStyle w:val="TableText"/>
            </w:pPr>
            <w:r w:rsidRPr="00AF3A15">
              <w:rPr>
                <w:rFonts w:hint="eastAsia"/>
              </w:rPr>
              <w:t>虚拟机操作系统类型不支持注入数据到</w:t>
            </w:r>
            <w:r w:rsidRPr="00AF3A15">
              <w:rPr>
                <w:rFonts w:hint="eastAsia"/>
              </w:rPr>
              <w:t>ID</w:t>
            </w:r>
            <w:r w:rsidRPr="00AF3A15">
              <w:rPr>
                <w:rFonts w:hint="eastAsia"/>
              </w:rPr>
              <w:t>盘。</w:t>
            </w:r>
          </w:p>
        </w:tc>
      </w:tr>
      <w:tr w:rsidR="000B17B0" w:rsidRPr="007F3323" w:rsidTr="00B8502E">
        <w:tc>
          <w:tcPr>
            <w:tcW w:w="2890" w:type="dxa"/>
          </w:tcPr>
          <w:p w:rsidR="000B17B0" w:rsidRPr="000B17B0" w:rsidRDefault="000B17B0" w:rsidP="00915199">
            <w:pPr>
              <w:pStyle w:val="TableText"/>
            </w:pPr>
            <w:r w:rsidRPr="000B17B0">
              <w:t>10321043</w:t>
            </w:r>
          </w:p>
        </w:tc>
        <w:tc>
          <w:tcPr>
            <w:tcW w:w="6749" w:type="dxa"/>
          </w:tcPr>
          <w:p w:rsidR="000B17B0" w:rsidRPr="00F12730" w:rsidRDefault="00AF3A15" w:rsidP="00B2040C">
            <w:pPr>
              <w:pStyle w:val="TableText"/>
            </w:pPr>
            <w:r w:rsidRPr="00AF3A15">
              <w:rPr>
                <w:rFonts w:hint="eastAsia"/>
              </w:rPr>
              <w:t>虚拟机操作系统不支持挂载</w:t>
            </w:r>
            <w:r w:rsidRPr="00AF3A15">
              <w:rPr>
                <w:rFonts w:hint="eastAsia"/>
              </w:rPr>
              <w:t>USB</w:t>
            </w:r>
            <w:r w:rsidRPr="00AF3A15">
              <w:rPr>
                <w:rFonts w:hint="eastAsia"/>
              </w:rPr>
              <w:t>。</w:t>
            </w:r>
          </w:p>
        </w:tc>
      </w:tr>
      <w:tr w:rsidR="000B17B0" w:rsidRPr="007F3323" w:rsidTr="00B8502E">
        <w:tc>
          <w:tcPr>
            <w:tcW w:w="2890" w:type="dxa"/>
          </w:tcPr>
          <w:p w:rsidR="000B17B0" w:rsidRPr="000B17B0" w:rsidRDefault="000B17B0" w:rsidP="00915199">
            <w:pPr>
              <w:pStyle w:val="TableText"/>
            </w:pPr>
            <w:r w:rsidRPr="000B17B0">
              <w:t>10321044</w:t>
            </w:r>
          </w:p>
        </w:tc>
        <w:tc>
          <w:tcPr>
            <w:tcW w:w="6749" w:type="dxa"/>
          </w:tcPr>
          <w:p w:rsidR="000B17B0" w:rsidRPr="00F12730" w:rsidRDefault="00AF3A15" w:rsidP="00B2040C">
            <w:pPr>
              <w:pStyle w:val="TableText"/>
            </w:pPr>
            <w:r w:rsidRPr="00AF3A15">
              <w:rPr>
                <w:rFonts w:hint="eastAsia"/>
              </w:rPr>
              <w:t>虚拟机迁移过程中网络异常，请稍后重试。</w:t>
            </w:r>
          </w:p>
        </w:tc>
      </w:tr>
      <w:tr w:rsidR="000B17B0" w:rsidRPr="007F3323" w:rsidTr="00B8502E">
        <w:tc>
          <w:tcPr>
            <w:tcW w:w="2890" w:type="dxa"/>
          </w:tcPr>
          <w:p w:rsidR="000B17B0" w:rsidRPr="000B17B0" w:rsidRDefault="000B17B0" w:rsidP="00915199">
            <w:pPr>
              <w:pStyle w:val="TableText"/>
            </w:pPr>
            <w:r w:rsidRPr="000B17B0">
              <w:t>10321046</w:t>
            </w:r>
          </w:p>
        </w:tc>
        <w:tc>
          <w:tcPr>
            <w:tcW w:w="6749" w:type="dxa"/>
          </w:tcPr>
          <w:p w:rsidR="000B17B0" w:rsidRPr="00F12730" w:rsidRDefault="00AF3A15" w:rsidP="00B2040C">
            <w:pPr>
              <w:pStyle w:val="TableText"/>
            </w:pPr>
            <w:r w:rsidRPr="00AF3A15">
              <w:rPr>
                <w:rFonts w:hint="eastAsia"/>
              </w:rPr>
              <w:t>虚拟机</w:t>
            </w:r>
            <w:r w:rsidRPr="00AF3A15">
              <w:rPr>
                <w:rFonts w:hint="eastAsia"/>
              </w:rPr>
              <w:t>CPU</w:t>
            </w:r>
            <w:r w:rsidRPr="00AF3A15">
              <w:rPr>
                <w:rFonts w:hint="eastAsia"/>
              </w:rPr>
              <w:t>“核数”超过当前拓扑支持的最大个数，请重新输入。</w:t>
            </w:r>
          </w:p>
        </w:tc>
      </w:tr>
      <w:tr w:rsidR="000B17B0" w:rsidRPr="007F3323" w:rsidTr="00B8502E">
        <w:tc>
          <w:tcPr>
            <w:tcW w:w="2890" w:type="dxa"/>
          </w:tcPr>
          <w:p w:rsidR="000B17B0" w:rsidRPr="000B17B0" w:rsidRDefault="000B17B0" w:rsidP="00915199">
            <w:pPr>
              <w:pStyle w:val="TableText"/>
            </w:pPr>
            <w:r w:rsidRPr="000B17B0">
              <w:t>10321047</w:t>
            </w:r>
          </w:p>
        </w:tc>
        <w:tc>
          <w:tcPr>
            <w:tcW w:w="6749" w:type="dxa"/>
          </w:tcPr>
          <w:p w:rsidR="000B17B0" w:rsidRPr="00F12730" w:rsidRDefault="00AF3A15" w:rsidP="00B2040C">
            <w:pPr>
              <w:pStyle w:val="TableText"/>
            </w:pPr>
            <w:r w:rsidRPr="00AF3A15">
              <w:rPr>
                <w:rFonts w:hint="eastAsia"/>
              </w:rPr>
              <w:t>EVS</w:t>
            </w:r>
            <w:r w:rsidRPr="00AF3A15">
              <w:rPr>
                <w:rFonts w:hint="eastAsia"/>
              </w:rPr>
              <w:t>亲和虚拟机不支持</w:t>
            </w:r>
            <w:r w:rsidRPr="00AF3A15">
              <w:rPr>
                <w:rFonts w:hint="eastAsia"/>
              </w:rPr>
              <w:t>CPU</w:t>
            </w:r>
            <w:r w:rsidRPr="00AF3A15">
              <w:rPr>
                <w:rFonts w:hint="eastAsia"/>
              </w:rPr>
              <w:t>热插。</w:t>
            </w:r>
          </w:p>
        </w:tc>
      </w:tr>
      <w:tr w:rsidR="000B17B0" w:rsidRPr="007F3323" w:rsidTr="00B8502E">
        <w:tc>
          <w:tcPr>
            <w:tcW w:w="2890" w:type="dxa"/>
          </w:tcPr>
          <w:p w:rsidR="000B17B0" w:rsidRPr="000B17B0" w:rsidRDefault="000B17B0" w:rsidP="00915199">
            <w:pPr>
              <w:pStyle w:val="TableText"/>
            </w:pPr>
            <w:r w:rsidRPr="000B17B0">
              <w:t>10321048</w:t>
            </w:r>
          </w:p>
        </w:tc>
        <w:tc>
          <w:tcPr>
            <w:tcW w:w="6749" w:type="dxa"/>
          </w:tcPr>
          <w:p w:rsidR="000B17B0" w:rsidRPr="00F12730" w:rsidRDefault="00AF3A15" w:rsidP="00B2040C">
            <w:pPr>
              <w:pStyle w:val="TableText"/>
            </w:pPr>
            <w:r w:rsidRPr="00AF3A15">
              <w:rPr>
                <w:rFonts w:hint="eastAsia"/>
              </w:rPr>
              <w:t>内存复用开关关闭，不允许此操作</w:t>
            </w:r>
          </w:p>
        </w:tc>
      </w:tr>
      <w:tr w:rsidR="000B17B0" w:rsidRPr="007F3323" w:rsidTr="00B8502E">
        <w:tc>
          <w:tcPr>
            <w:tcW w:w="2890" w:type="dxa"/>
          </w:tcPr>
          <w:p w:rsidR="000B17B0" w:rsidRPr="000B17B0" w:rsidRDefault="000B17B0" w:rsidP="00915199">
            <w:pPr>
              <w:pStyle w:val="TableText"/>
            </w:pPr>
            <w:r w:rsidRPr="000B17B0">
              <w:t>10321049</w:t>
            </w:r>
          </w:p>
        </w:tc>
        <w:tc>
          <w:tcPr>
            <w:tcW w:w="6749" w:type="dxa"/>
          </w:tcPr>
          <w:p w:rsidR="000B17B0" w:rsidRPr="00F12730" w:rsidRDefault="00AF3A15" w:rsidP="00B2040C">
            <w:pPr>
              <w:pStyle w:val="TableText"/>
            </w:pPr>
            <w:r w:rsidRPr="00AF3A15">
              <w:rPr>
                <w:rFonts w:hint="eastAsia"/>
              </w:rPr>
              <w:t>指定位置下不存在</w:t>
            </w:r>
            <w:r w:rsidRPr="00AF3A15">
              <w:rPr>
                <w:rFonts w:hint="eastAsia"/>
              </w:rPr>
              <w:t>DRS</w:t>
            </w:r>
            <w:r w:rsidRPr="00AF3A15">
              <w:rPr>
                <w:rFonts w:hint="eastAsia"/>
              </w:rPr>
              <w:t>规则满足虚拟机启动的主机。</w:t>
            </w:r>
          </w:p>
        </w:tc>
      </w:tr>
      <w:tr w:rsidR="000B17B0" w:rsidRPr="007F3323" w:rsidTr="00B8502E">
        <w:tc>
          <w:tcPr>
            <w:tcW w:w="2890" w:type="dxa"/>
          </w:tcPr>
          <w:p w:rsidR="000B17B0" w:rsidRPr="000B17B0" w:rsidRDefault="000B17B0" w:rsidP="00915199">
            <w:pPr>
              <w:pStyle w:val="TableText"/>
            </w:pPr>
            <w:r w:rsidRPr="000B17B0">
              <w:t>10321050</w:t>
            </w:r>
          </w:p>
        </w:tc>
        <w:tc>
          <w:tcPr>
            <w:tcW w:w="6749" w:type="dxa"/>
          </w:tcPr>
          <w:p w:rsidR="000B17B0" w:rsidRPr="00F12730" w:rsidRDefault="00AF3A15" w:rsidP="00B2040C">
            <w:pPr>
              <w:pStyle w:val="TableText"/>
            </w:pPr>
            <w:r w:rsidRPr="00AF3A15">
              <w:rPr>
                <w:rFonts w:hint="eastAsia"/>
              </w:rPr>
              <w:t>主机故障操作失败。</w:t>
            </w:r>
          </w:p>
        </w:tc>
      </w:tr>
      <w:tr w:rsidR="000B17B0" w:rsidRPr="007F3323" w:rsidTr="00B8502E">
        <w:tc>
          <w:tcPr>
            <w:tcW w:w="2890" w:type="dxa"/>
          </w:tcPr>
          <w:p w:rsidR="000B17B0" w:rsidRPr="000B17B0" w:rsidRDefault="000B17B0" w:rsidP="00915199">
            <w:pPr>
              <w:pStyle w:val="TableText"/>
            </w:pPr>
            <w:r w:rsidRPr="000B17B0">
              <w:t>10321051</w:t>
            </w:r>
          </w:p>
        </w:tc>
        <w:tc>
          <w:tcPr>
            <w:tcW w:w="6749" w:type="dxa"/>
          </w:tcPr>
          <w:p w:rsidR="000B17B0" w:rsidRPr="00F12730" w:rsidRDefault="00AF3A15" w:rsidP="00B2040C">
            <w:pPr>
              <w:pStyle w:val="TableText"/>
            </w:pPr>
            <w:r w:rsidRPr="00AF3A15">
              <w:rPr>
                <w:rFonts w:hint="eastAsia"/>
              </w:rPr>
              <w:t>主机内存复用比过高，不允许此操作</w:t>
            </w:r>
          </w:p>
        </w:tc>
      </w:tr>
      <w:tr w:rsidR="000B17B0" w:rsidRPr="007F3323" w:rsidTr="00B8502E">
        <w:tc>
          <w:tcPr>
            <w:tcW w:w="2890" w:type="dxa"/>
          </w:tcPr>
          <w:p w:rsidR="000B17B0" w:rsidRPr="000B17B0" w:rsidRDefault="000B17B0" w:rsidP="00915199">
            <w:pPr>
              <w:pStyle w:val="TableText"/>
            </w:pPr>
            <w:r w:rsidRPr="000B17B0">
              <w:t>10321052</w:t>
            </w:r>
          </w:p>
        </w:tc>
        <w:tc>
          <w:tcPr>
            <w:tcW w:w="6749" w:type="dxa"/>
          </w:tcPr>
          <w:p w:rsidR="000B17B0" w:rsidRPr="00F12730" w:rsidRDefault="00AF3A15" w:rsidP="00B2040C">
            <w:pPr>
              <w:pStyle w:val="TableText"/>
            </w:pPr>
            <w:r w:rsidRPr="00AF3A15">
              <w:rPr>
                <w:rFonts w:hint="eastAsia"/>
              </w:rPr>
              <w:t>操作数据库异常，请稍后重试。</w:t>
            </w:r>
          </w:p>
        </w:tc>
      </w:tr>
      <w:tr w:rsidR="000B17B0" w:rsidRPr="007F3323" w:rsidTr="00B8502E">
        <w:tc>
          <w:tcPr>
            <w:tcW w:w="2890" w:type="dxa"/>
          </w:tcPr>
          <w:p w:rsidR="000B17B0" w:rsidRPr="000B17B0" w:rsidRDefault="000B17B0" w:rsidP="00915199">
            <w:pPr>
              <w:pStyle w:val="TableText"/>
            </w:pPr>
            <w:r w:rsidRPr="000B17B0">
              <w:t>10321053</w:t>
            </w:r>
          </w:p>
        </w:tc>
        <w:tc>
          <w:tcPr>
            <w:tcW w:w="6749" w:type="dxa"/>
          </w:tcPr>
          <w:p w:rsidR="000B17B0" w:rsidRPr="00F12730" w:rsidRDefault="00AF3A15" w:rsidP="00B2040C">
            <w:pPr>
              <w:pStyle w:val="TableText"/>
            </w:pPr>
            <w:r w:rsidRPr="00AF3A15">
              <w:rPr>
                <w:rFonts w:hint="eastAsia"/>
              </w:rPr>
              <w:t>发送消息到主机失败，请稍后重试。</w:t>
            </w:r>
          </w:p>
        </w:tc>
      </w:tr>
      <w:tr w:rsidR="000B17B0" w:rsidRPr="007F3323" w:rsidTr="00B8502E">
        <w:tc>
          <w:tcPr>
            <w:tcW w:w="2890" w:type="dxa"/>
          </w:tcPr>
          <w:p w:rsidR="000B17B0" w:rsidRPr="000B17B0" w:rsidRDefault="000B17B0" w:rsidP="00915199">
            <w:pPr>
              <w:pStyle w:val="TableText"/>
            </w:pPr>
            <w:r w:rsidRPr="000B17B0">
              <w:t>10321054</w:t>
            </w:r>
          </w:p>
        </w:tc>
        <w:tc>
          <w:tcPr>
            <w:tcW w:w="6749" w:type="dxa"/>
          </w:tcPr>
          <w:p w:rsidR="000B17B0" w:rsidRPr="00F12730" w:rsidRDefault="00E444B2" w:rsidP="00B2040C">
            <w:pPr>
              <w:pStyle w:val="TableText"/>
            </w:pPr>
            <w:r w:rsidRPr="00E444B2">
              <w:rPr>
                <w:rFonts w:hint="eastAsia"/>
              </w:rPr>
              <w:t>主机返回失败，请稍后重试。</w:t>
            </w:r>
          </w:p>
        </w:tc>
      </w:tr>
      <w:tr w:rsidR="000B17B0" w:rsidRPr="007F3323" w:rsidTr="00B8502E">
        <w:tc>
          <w:tcPr>
            <w:tcW w:w="2890" w:type="dxa"/>
          </w:tcPr>
          <w:p w:rsidR="000B17B0" w:rsidRPr="000B17B0" w:rsidRDefault="000B17B0" w:rsidP="00915199">
            <w:pPr>
              <w:pStyle w:val="TableText"/>
            </w:pPr>
            <w:r w:rsidRPr="000B17B0">
              <w:t>10321055</w:t>
            </w:r>
          </w:p>
        </w:tc>
        <w:tc>
          <w:tcPr>
            <w:tcW w:w="6749" w:type="dxa"/>
          </w:tcPr>
          <w:p w:rsidR="000B17B0" w:rsidRPr="00F12730" w:rsidRDefault="00E444B2" w:rsidP="00B2040C">
            <w:pPr>
              <w:pStyle w:val="TableText"/>
            </w:pPr>
            <w:r w:rsidRPr="00E444B2">
              <w:rPr>
                <w:rFonts w:hint="eastAsia"/>
              </w:rPr>
              <w:t>虚拟机未装</w:t>
            </w:r>
            <w:r w:rsidRPr="00E444B2">
              <w:rPr>
                <w:rFonts w:hint="eastAsia"/>
              </w:rPr>
              <w:t>tools</w:t>
            </w:r>
            <w:r w:rsidRPr="00E444B2">
              <w:rPr>
                <w:rFonts w:hint="eastAsia"/>
              </w:rPr>
              <w:t>或虚拟机内部异常请检查</w:t>
            </w:r>
          </w:p>
        </w:tc>
      </w:tr>
      <w:tr w:rsidR="000B17B0" w:rsidRPr="007F3323" w:rsidTr="00B8502E">
        <w:tc>
          <w:tcPr>
            <w:tcW w:w="2890" w:type="dxa"/>
          </w:tcPr>
          <w:p w:rsidR="000B17B0" w:rsidRPr="000B17B0" w:rsidRDefault="000B17B0" w:rsidP="00915199">
            <w:pPr>
              <w:pStyle w:val="TableText"/>
            </w:pPr>
            <w:r w:rsidRPr="000B17B0">
              <w:t>10321059</w:t>
            </w:r>
          </w:p>
        </w:tc>
        <w:tc>
          <w:tcPr>
            <w:tcW w:w="6749" w:type="dxa"/>
          </w:tcPr>
          <w:p w:rsidR="000B17B0" w:rsidRPr="00F12730" w:rsidRDefault="00E444B2" w:rsidP="00B2040C">
            <w:pPr>
              <w:pStyle w:val="TableText"/>
            </w:pPr>
            <w:r w:rsidRPr="00E444B2">
              <w:rPr>
                <w:rFonts w:hint="eastAsia"/>
              </w:rPr>
              <w:t>虚拟机不支持块存储与虚拟化存储间热迁移。</w:t>
            </w:r>
          </w:p>
        </w:tc>
      </w:tr>
      <w:tr w:rsidR="000B17B0" w:rsidRPr="007F3323" w:rsidTr="00B8502E">
        <w:tc>
          <w:tcPr>
            <w:tcW w:w="2890" w:type="dxa"/>
          </w:tcPr>
          <w:p w:rsidR="000B17B0" w:rsidRPr="000B17B0" w:rsidRDefault="000B17B0" w:rsidP="00915199">
            <w:pPr>
              <w:pStyle w:val="TableText"/>
            </w:pPr>
            <w:r w:rsidRPr="000B17B0">
              <w:t>10421008</w:t>
            </w:r>
          </w:p>
        </w:tc>
        <w:tc>
          <w:tcPr>
            <w:tcW w:w="6749" w:type="dxa"/>
          </w:tcPr>
          <w:p w:rsidR="000B17B0" w:rsidRPr="00F12730" w:rsidRDefault="00E444B2" w:rsidP="00B2040C">
            <w:pPr>
              <w:pStyle w:val="TableText"/>
            </w:pPr>
            <w:r w:rsidRPr="00E444B2">
              <w:rPr>
                <w:rFonts w:hint="eastAsia"/>
              </w:rPr>
              <w:t>总线类型为“</w:t>
            </w:r>
            <w:r w:rsidRPr="00E444B2">
              <w:rPr>
                <w:rFonts w:hint="eastAsia"/>
              </w:rPr>
              <w:t>SATA</w:t>
            </w:r>
            <w:r w:rsidRPr="00E444B2">
              <w:rPr>
                <w:rFonts w:hint="eastAsia"/>
              </w:rPr>
              <w:t>”的磁盘，不支持此操作</w:t>
            </w:r>
          </w:p>
        </w:tc>
      </w:tr>
      <w:tr w:rsidR="000B17B0" w:rsidRPr="007F3323" w:rsidTr="00B8502E">
        <w:tc>
          <w:tcPr>
            <w:tcW w:w="2890" w:type="dxa"/>
          </w:tcPr>
          <w:p w:rsidR="000B17B0" w:rsidRPr="000B17B0" w:rsidRDefault="000B17B0" w:rsidP="00915199">
            <w:pPr>
              <w:pStyle w:val="TableText"/>
            </w:pPr>
            <w:r w:rsidRPr="000B17B0">
              <w:t>10321061</w:t>
            </w:r>
          </w:p>
        </w:tc>
        <w:tc>
          <w:tcPr>
            <w:tcW w:w="6749" w:type="dxa"/>
          </w:tcPr>
          <w:p w:rsidR="000B17B0" w:rsidRPr="00F12730" w:rsidRDefault="00E444B2" w:rsidP="00B2040C">
            <w:pPr>
              <w:pStyle w:val="TableText"/>
            </w:pPr>
            <w:r w:rsidRPr="00E444B2">
              <w:rPr>
                <w:rFonts w:hint="eastAsia"/>
              </w:rPr>
              <w:t>虚拟机挂有光驱或者</w:t>
            </w:r>
            <w:r w:rsidRPr="00E444B2">
              <w:rPr>
                <w:rFonts w:hint="eastAsia"/>
              </w:rPr>
              <w:t>tools</w:t>
            </w:r>
            <w:r w:rsidRPr="00E444B2">
              <w:rPr>
                <w:rFonts w:hint="eastAsia"/>
              </w:rPr>
              <w:t>，请卸载后重试。</w:t>
            </w:r>
          </w:p>
        </w:tc>
      </w:tr>
      <w:tr w:rsidR="000B17B0" w:rsidRPr="007F3323" w:rsidTr="00B8502E">
        <w:tc>
          <w:tcPr>
            <w:tcW w:w="2890" w:type="dxa"/>
          </w:tcPr>
          <w:p w:rsidR="000B17B0" w:rsidRPr="000B17B0" w:rsidRDefault="000B17B0" w:rsidP="00915199">
            <w:pPr>
              <w:pStyle w:val="TableText"/>
            </w:pPr>
            <w:r w:rsidRPr="000B17B0">
              <w:t>10321062</w:t>
            </w:r>
          </w:p>
        </w:tc>
        <w:tc>
          <w:tcPr>
            <w:tcW w:w="6749" w:type="dxa"/>
          </w:tcPr>
          <w:p w:rsidR="000B17B0" w:rsidRPr="00F12730" w:rsidRDefault="00E444B2" w:rsidP="00B2040C">
            <w:pPr>
              <w:pStyle w:val="TableText"/>
            </w:pPr>
            <w:r w:rsidRPr="00E444B2">
              <w:rPr>
                <w:rFonts w:hint="eastAsia"/>
              </w:rPr>
              <w:t>不支持虚拟机防病毒。</w:t>
            </w:r>
          </w:p>
        </w:tc>
      </w:tr>
      <w:tr w:rsidR="000B17B0" w:rsidRPr="007F3323" w:rsidTr="00B8502E">
        <w:tc>
          <w:tcPr>
            <w:tcW w:w="2890" w:type="dxa"/>
          </w:tcPr>
          <w:p w:rsidR="000B17B0" w:rsidRPr="000B17B0" w:rsidRDefault="000B17B0" w:rsidP="00915199">
            <w:pPr>
              <w:pStyle w:val="TableText"/>
            </w:pPr>
            <w:r w:rsidRPr="000B17B0">
              <w:t>10321063</w:t>
            </w:r>
          </w:p>
        </w:tc>
        <w:tc>
          <w:tcPr>
            <w:tcW w:w="6749" w:type="dxa"/>
          </w:tcPr>
          <w:p w:rsidR="000B17B0" w:rsidRPr="00F12730" w:rsidRDefault="00E444B2" w:rsidP="00B2040C">
            <w:pPr>
              <w:pStyle w:val="TableText"/>
            </w:pPr>
            <w:r w:rsidRPr="00E444B2">
              <w:rPr>
                <w:rFonts w:hint="eastAsia"/>
              </w:rPr>
              <w:t>非虚拟化数据存储不支持导出镜像格式为</w:t>
            </w:r>
            <w:r w:rsidRPr="00E444B2">
              <w:rPr>
                <w:rFonts w:hint="eastAsia"/>
              </w:rPr>
              <w:t>qcow2</w:t>
            </w:r>
            <w:r w:rsidRPr="00E444B2">
              <w:rPr>
                <w:rFonts w:hint="eastAsia"/>
              </w:rPr>
              <w:t>。</w:t>
            </w:r>
          </w:p>
        </w:tc>
      </w:tr>
      <w:tr w:rsidR="000B17B0" w:rsidRPr="007F3323" w:rsidTr="00B8502E">
        <w:tc>
          <w:tcPr>
            <w:tcW w:w="2890" w:type="dxa"/>
          </w:tcPr>
          <w:p w:rsidR="000B17B0" w:rsidRPr="000B17B0" w:rsidRDefault="000B17B0" w:rsidP="00915199">
            <w:pPr>
              <w:pStyle w:val="TableText"/>
            </w:pPr>
            <w:r w:rsidRPr="000B17B0">
              <w:t>10321064</w:t>
            </w:r>
          </w:p>
        </w:tc>
        <w:tc>
          <w:tcPr>
            <w:tcW w:w="6749" w:type="dxa"/>
          </w:tcPr>
          <w:p w:rsidR="000B17B0" w:rsidRPr="00F12730" w:rsidRDefault="00E444B2" w:rsidP="00B2040C">
            <w:pPr>
              <w:pStyle w:val="TableText"/>
            </w:pPr>
            <w:r w:rsidRPr="00E444B2">
              <w:rPr>
                <w:rFonts w:hint="eastAsia"/>
              </w:rPr>
              <w:t>非虚拟化数据存储不支持导入镜像格式为</w:t>
            </w:r>
            <w:r w:rsidRPr="00E444B2">
              <w:rPr>
                <w:rFonts w:hint="eastAsia"/>
              </w:rPr>
              <w:t>qcow2</w:t>
            </w:r>
            <w:r w:rsidRPr="00E444B2">
              <w:rPr>
                <w:rFonts w:hint="eastAsia"/>
              </w:rPr>
              <w:t>。</w:t>
            </w:r>
          </w:p>
        </w:tc>
      </w:tr>
      <w:tr w:rsidR="000B17B0" w:rsidRPr="007F3323" w:rsidTr="00B8502E">
        <w:tc>
          <w:tcPr>
            <w:tcW w:w="2890" w:type="dxa"/>
          </w:tcPr>
          <w:p w:rsidR="000B17B0" w:rsidRPr="000B17B0" w:rsidRDefault="000B17B0" w:rsidP="00915199">
            <w:pPr>
              <w:pStyle w:val="TableText"/>
            </w:pPr>
            <w:r w:rsidRPr="000B17B0">
              <w:t>10390026</w:t>
            </w:r>
          </w:p>
        </w:tc>
        <w:tc>
          <w:tcPr>
            <w:tcW w:w="6749" w:type="dxa"/>
          </w:tcPr>
          <w:p w:rsidR="000B17B0" w:rsidRPr="00F12730" w:rsidRDefault="00E444B2" w:rsidP="00B2040C">
            <w:pPr>
              <w:pStyle w:val="TableText"/>
            </w:pPr>
            <w:r w:rsidRPr="00E444B2">
              <w:rPr>
                <w:rFonts w:hint="eastAsia"/>
              </w:rPr>
              <w:t>创建</w:t>
            </w:r>
            <w:r w:rsidRPr="00E444B2">
              <w:rPr>
                <w:rFonts w:hint="eastAsia"/>
              </w:rPr>
              <w:t>GPU</w:t>
            </w:r>
            <w:r w:rsidRPr="00E444B2">
              <w:rPr>
                <w:rFonts w:hint="eastAsia"/>
              </w:rPr>
              <w:t>设备失败。</w:t>
            </w:r>
          </w:p>
        </w:tc>
      </w:tr>
      <w:tr w:rsidR="000B17B0" w:rsidRPr="007F3323" w:rsidTr="00B8502E">
        <w:tc>
          <w:tcPr>
            <w:tcW w:w="2890" w:type="dxa"/>
          </w:tcPr>
          <w:p w:rsidR="000B17B0" w:rsidRPr="000B17B0" w:rsidRDefault="000B17B0" w:rsidP="00915199">
            <w:pPr>
              <w:pStyle w:val="TableText"/>
            </w:pPr>
            <w:r w:rsidRPr="000B17B0">
              <w:t>10390027</w:t>
            </w:r>
          </w:p>
        </w:tc>
        <w:tc>
          <w:tcPr>
            <w:tcW w:w="6749" w:type="dxa"/>
          </w:tcPr>
          <w:p w:rsidR="000B17B0" w:rsidRPr="00F12730" w:rsidRDefault="00E444B2" w:rsidP="00B2040C">
            <w:pPr>
              <w:pStyle w:val="TableText"/>
            </w:pPr>
            <w:r w:rsidRPr="00E444B2">
              <w:rPr>
                <w:rFonts w:hint="eastAsia"/>
              </w:rPr>
              <w:t>删除</w:t>
            </w:r>
            <w:r w:rsidRPr="00E444B2">
              <w:rPr>
                <w:rFonts w:hint="eastAsia"/>
              </w:rPr>
              <w:t>GPU</w:t>
            </w:r>
            <w:r w:rsidRPr="00E444B2">
              <w:rPr>
                <w:rFonts w:hint="eastAsia"/>
              </w:rPr>
              <w:t>设备失败。</w:t>
            </w:r>
          </w:p>
        </w:tc>
      </w:tr>
      <w:tr w:rsidR="000B17B0" w:rsidRPr="007F3323" w:rsidTr="00B8502E">
        <w:tc>
          <w:tcPr>
            <w:tcW w:w="2890" w:type="dxa"/>
          </w:tcPr>
          <w:p w:rsidR="000B17B0" w:rsidRPr="000B17B0" w:rsidRDefault="000B17B0" w:rsidP="00915199">
            <w:pPr>
              <w:pStyle w:val="TableText"/>
            </w:pPr>
            <w:r w:rsidRPr="000B17B0">
              <w:t>10390028</w:t>
            </w:r>
          </w:p>
        </w:tc>
        <w:tc>
          <w:tcPr>
            <w:tcW w:w="6749" w:type="dxa"/>
          </w:tcPr>
          <w:p w:rsidR="000B17B0" w:rsidRPr="00F12730" w:rsidRDefault="00221EC7" w:rsidP="00B2040C">
            <w:pPr>
              <w:pStyle w:val="TableText"/>
            </w:pPr>
            <w:r w:rsidRPr="00221EC7">
              <w:rPr>
                <w:rFonts w:hint="eastAsia"/>
              </w:rPr>
              <w:t>绑定</w:t>
            </w:r>
            <w:r w:rsidRPr="00221EC7">
              <w:rPr>
                <w:rFonts w:hint="eastAsia"/>
              </w:rPr>
              <w:t>GPU</w:t>
            </w:r>
            <w:r w:rsidRPr="00221EC7">
              <w:rPr>
                <w:rFonts w:hint="eastAsia"/>
              </w:rPr>
              <w:t>资源组失败。</w:t>
            </w:r>
          </w:p>
        </w:tc>
      </w:tr>
      <w:tr w:rsidR="000B17B0" w:rsidRPr="007F3323" w:rsidTr="00B8502E">
        <w:tc>
          <w:tcPr>
            <w:tcW w:w="2890" w:type="dxa"/>
          </w:tcPr>
          <w:p w:rsidR="000B17B0" w:rsidRPr="000B17B0" w:rsidRDefault="000B17B0" w:rsidP="00915199">
            <w:pPr>
              <w:pStyle w:val="TableText"/>
            </w:pPr>
            <w:r w:rsidRPr="000B17B0">
              <w:t>10390067</w:t>
            </w:r>
          </w:p>
        </w:tc>
        <w:tc>
          <w:tcPr>
            <w:tcW w:w="6749" w:type="dxa"/>
          </w:tcPr>
          <w:p w:rsidR="000B17B0" w:rsidRPr="00F12730" w:rsidRDefault="00755E2E" w:rsidP="00B2040C">
            <w:pPr>
              <w:pStyle w:val="TableText"/>
            </w:pPr>
            <w:r w:rsidRPr="00755E2E">
              <w:rPr>
                <w:rFonts w:hint="eastAsia"/>
              </w:rPr>
              <w:t>主机执行任务失败，请检查主机服务是否正常。</w:t>
            </w:r>
          </w:p>
        </w:tc>
      </w:tr>
      <w:tr w:rsidR="000B17B0" w:rsidRPr="007F3323" w:rsidTr="00B8502E">
        <w:tc>
          <w:tcPr>
            <w:tcW w:w="2890" w:type="dxa"/>
          </w:tcPr>
          <w:p w:rsidR="000B17B0" w:rsidRPr="000B17B0" w:rsidRDefault="000B17B0" w:rsidP="00915199">
            <w:pPr>
              <w:pStyle w:val="TableText"/>
            </w:pPr>
            <w:r w:rsidRPr="000B17B0">
              <w:lastRenderedPageBreak/>
              <w:t>10321090</w:t>
            </w:r>
          </w:p>
        </w:tc>
        <w:tc>
          <w:tcPr>
            <w:tcW w:w="6749" w:type="dxa"/>
          </w:tcPr>
          <w:p w:rsidR="000B17B0" w:rsidRPr="00F12730" w:rsidRDefault="00755E2E" w:rsidP="00B2040C">
            <w:pPr>
              <w:pStyle w:val="TableText"/>
            </w:pPr>
            <w:r w:rsidRPr="00755E2E">
              <w:rPr>
                <w:rFonts w:hint="eastAsia"/>
              </w:rPr>
              <w:t>从</w:t>
            </w:r>
            <w:r w:rsidRPr="00755E2E">
              <w:rPr>
                <w:rFonts w:hint="eastAsia"/>
              </w:rPr>
              <w:t>XEN</w:t>
            </w:r>
            <w:r w:rsidRPr="00755E2E">
              <w:rPr>
                <w:rFonts w:hint="eastAsia"/>
              </w:rPr>
              <w:t>迁移到</w:t>
            </w:r>
            <w:r w:rsidRPr="00755E2E">
              <w:rPr>
                <w:rFonts w:hint="eastAsia"/>
              </w:rPr>
              <w:t>KVM</w:t>
            </w:r>
            <w:r w:rsidRPr="00755E2E">
              <w:rPr>
                <w:rFonts w:hint="eastAsia"/>
              </w:rPr>
              <w:t>的卷不支持扩容</w:t>
            </w:r>
          </w:p>
        </w:tc>
      </w:tr>
      <w:tr w:rsidR="000B17B0" w:rsidRPr="007F3323" w:rsidTr="00B8502E">
        <w:tc>
          <w:tcPr>
            <w:tcW w:w="2890" w:type="dxa"/>
          </w:tcPr>
          <w:p w:rsidR="000B17B0" w:rsidRPr="000B17B0" w:rsidRDefault="000B17B0" w:rsidP="00915199">
            <w:pPr>
              <w:pStyle w:val="TableText"/>
            </w:pPr>
            <w:r w:rsidRPr="000B17B0">
              <w:t>10321020</w:t>
            </w:r>
          </w:p>
        </w:tc>
        <w:tc>
          <w:tcPr>
            <w:tcW w:w="6749" w:type="dxa"/>
          </w:tcPr>
          <w:p w:rsidR="000B17B0" w:rsidRPr="00F12730" w:rsidRDefault="00755E2E" w:rsidP="00B2040C">
            <w:pPr>
              <w:pStyle w:val="TableText"/>
            </w:pPr>
            <w:r w:rsidRPr="00755E2E">
              <w:rPr>
                <w:rFonts w:hint="eastAsia"/>
              </w:rPr>
              <w:t>对接云管理平台失败，请检查参数。</w:t>
            </w:r>
          </w:p>
        </w:tc>
      </w:tr>
      <w:tr w:rsidR="000B17B0" w:rsidRPr="007F3323" w:rsidTr="00B8502E">
        <w:tc>
          <w:tcPr>
            <w:tcW w:w="2890" w:type="dxa"/>
          </w:tcPr>
          <w:p w:rsidR="000B17B0" w:rsidRPr="000B17B0" w:rsidRDefault="000B17B0" w:rsidP="00915199">
            <w:pPr>
              <w:pStyle w:val="TableText"/>
            </w:pPr>
            <w:r w:rsidRPr="000B17B0">
              <w:t>10321091</w:t>
            </w:r>
          </w:p>
        </w:tc>
        <w:tc>
          <w:tcPr>
            <w:tcW w:w="6749" w:type="dxa"/>
          </w:tcPr>
          <w:p w:rsidR="000B17B0" w:rsidRPr="00F12730" w:rsidRDefault="00755E2E" w:rsidP="00B2040C">
            <w:pPr>
              <w:pStyle w:val="TableText"/>
            </w:pPr>
            <w:r w:rsidRPr="00755E2E">
              <w:rPr>
                <w:rFonts w:hint="eastAsia"/>
              </w:rPr>
              <w:t>主机的配置与要修改的配置一致，请重新修改。</w:t>
            </w:r>
          </w:p>
        </w:tc>
      </w:tr>
      <w:tr w:rsidR="000B17B0" w:rsidRPr="007F3323" w:rsidTr="00B8502E">
        <w:tc>
          <w:tcPr>
            <w:tcW w:w="2890" w:type="dxa"/>
          </w:tcPr>
          <w:p w:rsidR="000B17B0" w:rsidRPr="000B17B0" w:rsidRDefault="000B17B0" w:rsidP="00915199">
            <w:pPr>
              <w:pStyle w:val="TableText"/>
            </w:pPr>
            <w:r w:rsidRPr="000B17B0">
              <w:t>10321094</w:t>
            </w:r>
          </w:p>
        </w:tc>
        <w:tc>
          <w:tcPr>
            <w:tcW w:w="6749" w:type="dxa"/>
          </w:tcPr>
          <w:p w:rsidR="000B17B0" w:rsidRPr="00F12730" w:rsidRDefault="00755E2E" w:rsidP="00B2040C">
            <w:pPr>
              <w:pStyle w:val="TableText"/>
            </w:pPr>
            <w:r w:rsidRPr="00755E2E">
              <w:rPr>
                <w:rFonts w:hint="eastAsia"/>
              </w:rPr>
              <w:t>虚拟机存在多种格式的磁盘，不允许此操作。</w:t>
            </w:r>
          </w:p>
        </w:tc>
      </w:tr>
      <w:tr w:rsidR="000B17B0" w:rsidRPr="007F3323" w:rsidTr="00B8502E">
        <w:tc>
          <w:tcPr>
            <w:tcW w:w="2890" w:type="dxa"/>
          </w:tcPr>
          <w:p w:rsidR="000B17B0" w:rsidRPr="000B17B0" w:rsidRDefault="000B17B0" w:rsidP="00915199">
            <w:pPr>
              <w:pStyle w:val="TableText"/>
            </w:pPr>
            <w:r w:rsidRPr="000B17B0">
              <w:t>10321095</w:t>
            </w:r>
          </w:p>
        </w:tc>
        <w:tc>
          <w:tcPr>
            <w:tcW w:w="6749" w:type="dxa"/>
          </w:tcPr>
          <w:p w:rsidR="000B17B0" w:rsidRPr="00F12730" w:rsidRDefault="00755E2E" w:rsidP="00B2040C">
            <w:pPr>
              <w:pStyle w:val="TableText"/>
            </w:pPr>
            <w:r w:rsidRPr="00755E2E">
              <w:rPr>
                <w:rFonts w:hint="eastAsia"/>
              </w:rPr>
              <w:t>双站点管理对端地址不可达，请检查协议、</w:t>
            </w:r>
            <w:r w:rsidRPr="00755E2E">
              <w:rPr>
                <w:rFonts w:hint="eastAsia"/>
              </w:rPr>
              <w:t>IP</w:t>
            </w:r>
            <w:r w:rsidRPr="00755E2E">
              <w:rPr>
                <w:rFonts w:hint="eastAsia"/>
              </w:rPr>
              <w:t>、端口是否正确及服务是否正常。</w:t>
            </w:r>
          </w:p>
        </w:tc>
      </w:tr>
      <w:tr w:rsidR="000B17B0" w:rsidRPr="007F3323" w:rsidTr="00B8502E">
        <w:tc>
          <w:tcPr>
            <w:tcW w:w="2890" w:type="dxa"/>
          </w:tcPr>
          <w:p w:rsidR="000B17B0" w:rsidRPr="000B17B0" w:rsidRDefault="000B17B0" w:rsidP="00915199">
            <w:pPr>
              <w:pStyle w:val="TableText"/>
            </w:pPr>
            <w:r w:rsidRPr="000B17B0">
              <w:t>10321097</w:t>
            </w:r>
          </w:p>
        </w:tc>
        <w:tc>
          <w:tcPr>
            <w:tcW w:w="6749" w:type="dxa"/>
          </w:tcPr>
          <w:p w:rsidR="000B17B0" w:rsidRPr="00F12730" w:rsidRDefault="00755E2E" w:rsidP="00B2040C">
            <w:pPr>
              <w:pStyle w:val="TableText"/>
            </w:pPr>
            <w:r w:rsidRPr="00755E2E">
              <w:rPr>
                <w:rFonts w:hint="eastAsia"/>
              </w:rPr>
              <w:t>双站点管理当前站点配置信息不正确，请检查协议、</w:t>
            </w:r>
            <w:r w:rsidRPr="00755E2E">
              <w:rPr>
                <w:rFonts w:hint="eastAsia"/>
              </w:rPr>
              <w:t>IP</w:t>
            </w:r>
            <w:r w:rsidRPr="00755E2E">
              <w:rPr>
                <w:rFonts w:hint="eastAsia"/>
              </w:rPr>
              <w:t>、端口是否正确。</w:t>
            </w:r>
          </w:p>
        </w:tc>
      </w:tr>
      <w:tr w:rsidR="000B17B0" w:rsidRPr="007F3323" w:rsidTr="00B8502E">
        <w:tc>
          <w:tcPr>
            <w:tcW w:w="2890" w:type="dxa"/>
          </w:tcPr>
          <w:p w:rsidR="000B17B0" w:rsidRPr="000B17B0" w:rsidRDefault="000B17B0" w:rsidP="00915199">
            <w:pPr>
              <w:pStyle w:val="TableText"/>
            </w:pPr>
            <w:r w:rsidRPr="000B17B0">
              <w:t>10321099</w:t>
            </w:r>
          </w:p>
        </w:tc>
        <w:tc>
          <w:tcPr>
            <w:tcW w:w="6749" w:type="dxa"/>
          </w:tcPr>
          <w:p w:rsidR="000B17B0" w:rsidRPr="00F12730" w:rsidRDefault="00755E2E" w:rsidP="00B2040C">
            <w:pPr>
              <w:pStyle w:val="TableText"/>
            </w:pPr>
            <w:r w:rsidRPr="00755E2E">
              <w:rPr>
                <w:rFonts w:hint="eastAsia"/>
              </w:rPr>
              <w:t>故障切换主机禁止普通虚拟机在该主机上启动、迁入、唤醒和快照恢复。</w:t>
            </w:r>
          </w:p>
        </w:tc>
      </w:tr>
      <w:tr w:rsidR="000B17B0" w:rsidRPr="007F3323" w:rsidTr="00B8502E">
        <w:tc>
          <w:tcPr>
            <w:tcW w:w="2890" w:type="dxa"/>
          </w:tcPr>
          <w:p w:rsidR="000B17B0" w:rsidRPr="000B17B0" w:rsidRDefault="000B17B0" w:rsidP="00915199">
            <w:pPr>
              <w:pStyle w:val="TableText"/>
            </w:pPr>
            <w:r w:rsidRPr="000B17B0">
              <w:t>10321101</w:t>
            </w:r>
          </w:p>
        </w:tc>
        <w:tc>
          <w:tcPr>
            <w:tcW w:w="6749" w:type="dxa"/>
          </w:tcPr>
          <w:p w:rsidR="000B17B0" w:rsidRPr="00F12730" w:rsidRDefault="00755E2E" w:rsidP="00B2040C">
            <w:pPr>
              <w:pStyle w:val="TableText"/>
            </w:pPr>
            <w:r w:rsidRPr="00755E2E">
              <w:rPr>
                <w:rFonts w:hint="eastAsia"/>
              </w:rPr>
              <w:t>用户态</w:t>
            </w:r>
            <w:r w:rsidRPr="00755E2E">
              <w:rPr>
                <w:rFonts w:hint="eastAsia"/>
              </w:rPr>
              <w:t>EVS</w:t>
            </w:r>
            <w:r w:rsidRPr="00755E2E">
              <w:rPr>
                <w:rFonts w:hint="eastAsia"/>
              </w:rPr>
              <w:t>正在使用该</w:t>
            </w:r>
            <w:r w:rsidRPr="00755E2E">
              <w:rPr>
                <w:rFonts w:hint="eastAsia"/>
              </w:rPr>
              <w:t>CPU</w:t>
            </w:r>
            <w:r w:rsidRPr="00755E2E">
              <w:rPr>
                <w:rFonts w:hint="eastAsia"/>
              </w:rPr>
              <w:t>作为</w:t>
            </w:r>
            <w:r w:rsidRPr="00755E2E">
              <w:rPr>
                <w:rFonts w:hint="eastAsia"/>
              </w:rPr>
              <w:t xml:space="preserve">MatserCore, </w:t>
            </w:r>
            <w:r w:rsidRPr="00755E2E">
              <w:rPr>
                <w:rFonts w:hint="eastAsia"/>
              </w:rPr>
              <w:t>不能取消</w:t>
            </w:r>
            <w:r w:rsidRPr="00755E2E">
              <w:rPr>
                <w:rFonts w:hint="eastAsia"/>
              </w:rPr>
              <w:t>CPU</w:t>
            </w:r>
            <w:r w:rsidRPr="00755E2E">
              <w:rPr>
                <w:rFonts w:hint="eastAsia"/>
              </w:rPr>
              <w:t>均分。</w:t>
            </w:r>
          </w:p>
        </w:tc>
      </w:tr>
      <w:tr w:rsidR="000B17B0" w:rsidRPr="007F3323" w:rsidTr="00B8502E">
        <w:tc>
          <w:tcPr>
            <w:tcW w:w="2890" w:type="dxa"/>
          </w:tcPr>
          <w:p w:rsidR="000B17B0" w:rsidRPr="000B17B0" w:rsidRDefault="000B17B0" w:rsidP="00915199">
            <w:pPr>
              <w:pStyle w:val="TableText"/>
            </w:pPr>
            <w:r w:rsidRPr="000B17B0">
              <w:t>10321110</w:t>
            </w:r>
          </w:p>
        </w:tc>
        <w:tc>
          <w:tcPr>
            <w:tcW w:w="6749" w:type="dxa"/>
          </w:tcPr>
          <w:p w:rsidR="000B17B0" w:rsidRPr="00F12730" w:rsidRDefault="00755E2E" w:rsidP="00B2040C">
            <w:pPr>
              <w:pStyle w:val="TableText"/>
            </w:pPr>
            <w:r w:rsidRPr="00755E2E">
              <w:rPr>
                <w:rFonts w:hint="eastAsia"/>
              </w:rPr>
              <w:t>主机内存交换分区正在更新，请稍后重试。</w:t>
            </w:r>
          </w:p>
        </w:tc>
      </w:tr>
      <w:tr w:rsidR="000B17B0" w:rsidRPr="007F3323" w:rsidTr="00B8502E">
        <w:tc>
          <w:tcPr>
            <w:tcW w:w="2890" w:type="dxa"/>
          </w:tcPr>
          <w:p w:rsidR="000B17B0" w:rsidRPr="000B17B0" w:rsidRDefault="000B17B0" w:rsidP="00915199">
            <w:pPr>
              <w:pStyle w:val="TableText"/>
            </w:pPr>
            <w:r w:rsidRPr="000B17B0">
              <w:t>10321120</w:t>
            </w:r>
          </w:p>
        </w:tc>
        <w:tc>
          <w:tcPr>
            <w:tcW w:w="6749" w:type="dxa"/>
          </w:tcPr>
          <w:p w:rsidR="000B17B0" w:rsidRPr="00F12730" w:rsidRDefault="00755E2E" w:rsidP="00B2040C">
            <w:pPr>
              <w:pStyle w:val="TableText"/>
            </w:pPr>
            <w:r w:rsidRPr="00755E2E">
              <w:rPr>
                <w:rFonts w:hint="eastAsia"/>
              </w:rPr>
              <w:t>当前计算资源架构为</w:t>
            </w:r>
            <w:r w:rsidRPr="00755E2E">
              <w:rPr>
                <w:rFonts w:hint="eastAsia"/>
              </w:rPr>
              <w:t>ARM</w:t>
            </w:r>
            <w:r w:rsidRPr="00755E2E">
              <w:rPr>
                <w:rFonts w:hint="eastAsia"/>
              </w:rPr>
              <w:t>架构，不支持创建启动类型</w:t>
            </w:r>
            <w:r w:rsidRPr="00755E2E">
              <w:rPr>
                <w:rFonts w:hint="eastAsia"/>
              </w:rPr>
              <w:t>bios</w:t>
            </w:r>
            <w:r w:rsidRPr="00755E2E">
              <w:rPr>
                <w:rFonts w:hint="eastAsia"/>
              </w:rPr>
              <w:t>启动的虚拟机。</w:t>
            </w:r>
          </w:p>
        </w:tc>
      </w:tr>
      <w:tr w:rsidR="000B17B0" w:rsidRPr="007F3323" w:rsidTr="00B8502E">
        <w:tc>
          <w:tcPr>
            <w:tcW w:w="2890" w:type="dxa"/>
          </w:tcPr>
          <w:p w:rsidR="000B17B0" w:rsidRPr="000B17B0" w:rsidRDefault="000B17B0" w:rsidP="00915199">
            <w:pPr>
              <w:pStyle w:val="TableText"/>
            </w:pPr>
            <w:r w:rsidRPr="000B17B0">
              <w:t>10321121</w:t>
            </w:r>
          </w:p>
        </w:tc>
        <w:tc>
          <w:tcPr>
            <w:tcW w:w="6749" w:type="dxa"/>
          </w:tcPr>
          <w:p w:rsidR="000B17B0" w:rsidRPr="00F12730" w:rsidRDefault="00755E2E" w:rsidP="00B2040C">
            <w:pPr>
              <w:pStyle w:val="TableText"/>
            </w:pPr>
            <w:r w:rsidRPr="00755E2E">
              <w:rPr>
                <w:rFonts w:hint="eastAsia"/>
              </w:rPr>
              <w:t>主机与集群架构不一致，不允许此操作。</w:t>
            </w:r>
          </w:p>
        </w:tc>
      </w:tr>
      <w:tr w:rsidR="000B17B0" w:rsidRPr="007F3323" w:rsidTr="00B8502E">
        <w:tc>
          <w:tcPr>
            <w:tcW w:w="2890" w:type="dxa"/>
          </w:tcPr>
          <w:p w:rsidR="000B17B0" w:rsidRPr="000B17B0" w:rsidRDefault="000B17B0" w:rsidP="00915199">
            <w:pPr>
              <w:pStyle w:val="TableText"/>
            </w:pPr>
            <w:r w:rsidRPr="000B17B0">
              <w:t>10321122</w:t>
            </w:r>
          </w:p>
        </w:tc>
        <w:tc>
          <w:tcPr>
            <w:tcW w:w="6749" w:type="dxa"/>
          </w:tcPr>
          <w:p w:rsidR="000B17B0" w:rsidRPr="00F12730" w:rsidRDefault="00755E2E" w:rsidP="00B2040C">
            <w:pPr>
              <w:pStyle w:val="TableText"/>
            </w:pPr>
            <w:r w:rsidRPr="00755E2E">
              <w:rPr>
                <w:rFonts w:hint="eastAsia"/>
              </w:rPr>
              <w:t>集群已添加主机，不支持此操作。</w:t>
            </w:r>
          </w:p>
        </w:tc>
      </w:tr>
      <w:tr w:rsidR="000B17B0" w:rsidRPr="007F3323" w:rsidTr="00B8502E">
        <w:tc>
          <w:tcPr>
            <w:tcW w:w="2890" w:type="dxa"/>
          </w:tcPr>
          <w:p w:rsidR="000B17B0" w:rsidRPr="000B17B0" w:rsidRDefault="000B17B0" w:rsidP="00915199">
            <w:pPr>
              <w:pStyle w:val="TableText"/>
            </w:pPr>
            <w:r w:rsidRPr="000B17B0">
              <w:t>10321123</w:t>
            </w:r>
          </w:p>
        </w:tc>
        <w:tc>
          <w:tcPr>
            <w:tcW w:w="6749" w:type="dxa"/>
          </w:tcPr>
          <w:p w:rsidR="000B17B0" w:rsidRPr="00F12730" w:rsidRDefault="00755E2E" w:rsidP="00B2040C">
            <w:pPr>
              <w:pStyle w:val="TableText"/>
            </w:pPr>
            <w:r w:rsidRPr="00755E2E">
              <w:rPr>
                <w:rFonts w:hint="eastAsia"/>
              </w:rPr>
              <w:t>虚拟机与所处计算资源架构不一致，请选择与虚拟机架构一致的计算资源后重试。</w:t>
            </w:r>
          </w:p>
        </w:tc>
      </w:tr>
      <w:tr w:rsidR="000B17B0" w:rsidRPr="007F3323" w:rsidTr="00B8502E">
        <w:tc>
          <w:tcPr>
            <w:tcW w:w="2890" w:type="dxa"/>
          </w:tcPr>
          <w:p w:rsidR="000B17B0" w:rsidRPr="000B17B0" w:rsidRDefault="000B17B0" w:rsidP="00915199">
            <w:pPr>
              <w:pStyle w:val="TableText"/>
            </w:pPr>
            <w:r w:rsidRPr="000B17B0">
              <w:t>10321124</w:t>
            </w:r>
          </w:p>
        </w:tc>
        <w:tc>
          <w:tcPr>
            <w:tcW w:w="6749" w:type="dxa"/>
          </w:tcPr>
          <w:p w:rsidR="000B17B0" w:rsidRPr="00F12730" w:rsidRDefault="00755E2E" w:rsidP="00B2040C">
            <w:pPr>
              <w:pStyle w:val="TableText"/>
            </w:pPr>
            <w:r w:rsidRPr="00755E2E">
              <w:rPr>
                <w:rFonts w:hint="eastAsia"/>
              </w:rPr>
              <w:t>查询主机架构失败，请排查网络后重试。</w:t>
            </w:r>
          </w:p>
        </w:tc>
      </w:tr>
      <w:tr w:rsidR="000B17B0" w:rsidRPr="007F3323" w:rsidTr="00B8502E">
        <w:tc>
          <w:tcPr>
            <w:tcW w:w="2890" w:type="dxa"/>
          </w:tcPr>
          <w:p w:rsidR="000B17B0" w:rsidRPr="000B17B0" w:rsidRDefault="000B17B0" w:rsidP="00915199">
            <w:pPr>
              <w:pStyle w:val="TableText"/>
            </w:pPr>
            <w:r w:rsidRPr="000B17B0">
              <w:t>10321125</w:t>
            </w:r>
          </w:p>
        </w:tc>
        <w:tc>
          <w:tcPr>
            <w:tcW w:w="6749" w:type="dxa"/>
          </w:tcPr>
          <w:p w:rsidR="000B17B0" w:rsidRPr="00F12730" w:rsidRDefault="00755E2E" w:rsidP="00B2040C">
            <w:pPr>
              <w:pStyle w:val="TableText"/>
            </w:pPr>
            <w:r w:rsidRPr="00755E2E">
              <w:rPr>
                <w:rFonts w:hint="eastAsia"/>
              </w:rPr>
              <w:t>ARM</w:t>
            </w:r>
            <w:r w:rsidRPr="00755E2E">
              <w:rPr>
                <w:rFonts w:hint="eastAsia"/>
              </w:rPr>
              <w:t>架构虚拟机不支持</w:t>
            </w:r>
            <w:r w:rsidRPr="00755E2E">
              <w:rPr>
                <w:rFonts w:hint="eastAsia"/>
              </w:rPr>
              <w:t>IDE</w:t>
            </w:r>
            <w:r w:rsidRPr="00755E2E">
              <w:rPr>
                <w:rFonts w:hint="eastAsia"/>
              </w:rPr>
              <w:t>类型的磁盘总线。</w:t>
            </w:r>
          </w:p>
        </w:tc>
      </w:tr>
      <w:tr w:rsidR="000B17B0" w:rsidRPr="007F3323" w:rsidTr="00B8502E">
        <w:tc>
          <w:tcPr>
            <w:tcW w:w="2890" w:type="dxa"/>
          </w:tcPr>
          <w:p w:rsidR="000B17B0" w:rsidRPr="000B17B0" w:rsidRDefault="000B17B0" w:rsidP="00915199">
            <w:pPr>
              <w:pStyle w:val="TableText"/>
            </w:pPr>
            <w:r w:rsidRPr="000B17B0">
              <w:t>10321127</w:t>
            </w:r>
          </w:p>
        </w:tc>
        <w:tc>
          <w:tcPr>
            <w:tcW w:w="6749" w:type="dxa"/>
          </w:tcPr>
          <w:p w:rsidR="000B17B0" w:rsidRPr="00F12730" w:rsidRDefault="00755E2E" w:rsidP="00B2040C">
            <w:pPr>
              <w:pStyle w:val="TableText"/>
            </w:pPr>
            <w:r w:rsidRPr="00755E2E">
              <w:rPr>
                <w:rFonts w:hint="eastAsia"/>
              </w:rPr>
              <w:t>虚拟机状态发生变化导致删除快照失败，等待虚拟机恢复正常后手动删除。</w:t>
            </w:r>
          </w:p>
        </w:tc>
      </w:tr>
      <w:tr w:rsidR="000B17B0" w:rsidRPr="007F3323" w:rsidTr="00B8502E">
        <w:tc>
          <w:tcPr>
            <w:tcW w:w="2890" w:type="dxa"/>
          </w:tcPr>
          <w:p w:rsidR="000B17B0" w:rsidRPr="000B17B0" w:rsidRDefault="000B17B0" w:rsidP="00915199">
            <w:pPr>
              <w:pStyle w:val="TableText"/>
            </w:pPr>
            <w:r w:rsidRPr="000B17B0">
              <w:t>10321128</w:t>
            </w:r>
          </w:p>
        </w:tc>
        <w:tc>
          <w:tcPr>
            <w:tcW w:w="6749" w:type="dxa"/>
          </w:tcPr>
          <w:p w:rsidR="000B17B0" w:rsidRPr="00F12730" w:rsidRDefault="00755E2E" w:rsidP="00B2040C">
            <w:pPr>
              <w:pStyle w:val="TableText"/>
            </w:pPr>
            <w:r w:rsidRPr="00755E2E">
              <w:rPr>
                <w:rFonts w:hint="eastAsia"/>
              </w:rPr>
              <w:t>复制数据失败，请检查可能原因：</w:t>
            </w:r>
            <w:r w:rsidRPr="00755E2E">
              <w:rPr>
                <w:rFonts w:hint="eastAsia"/>
              </w:rPr>
              <w:t>1.</w:t>
            </w:r>
            <w:r w:rsidRPr="00755E2E">
              <w:rPr>
                <w:rFonts w:hint="eastAsia"/>
              </w:rPr>
              <w:t>网络异常；</w:t>
            </w:r>
            <w:r w:rsidRPr="00755E2E">
              <w:rPr>
                <w:rFonts w:hint="eastAsia"/>
              </w:rPr>
              <w:t>2.</w:t>
            </w:r>
            <w:r w:rsidRPr="00755E2E">
              <w:rPr>
                <w:rFonts w:hint="eastAsia"/>
              </w:rPr>
              <w:t>存储</w:t>
            </w:r>
            <w:r w:rsidRPr="00755E2E">
              <w:rPr>
                <w:rFonts w:hint="eastAsia"/>
              </w:rPr>
              <w:t>IO</w:t>
            </w:r>
            <w:r w:rsidRPr="00755E2E">
              <w:rPr>
                <w:rFonts w:hint="eastAsia"/>
              </w:rPr>
              <w:t>压力过大；</w:t>
            </w:r>
            <w:r w:rsidRPr="00755E2E">
              <w:rPr>
                <w:rFonts w:hint="eastAsia"/>
              </w:rPr>
              <w:t>3.</w:t>
            </w:r>
            <w:r w:rsidRPr="00755E2E">
              <w:rPr>
                <w:rFonts w:hint="eastAsia"/>
              </w:rPr>
              <w:t>文件状态异常。</w:t>
            </w:r>
          </w:p>
        </w:tc>
      </w:tr>
      <w:tr w:rsidR="000B17B0" w:rsidRPr="007F3323" w:rsidTr="00B8502E">
        <w:tc>
          <w:tcPr>
            <w:tcW w:w="2890" w:type="dxa"/>
          </w:tcPr>
          <w:p w:rsidR="000B17B0" w:rsidRPr="000B17B0" w:rsidRDefault="000B17B0" w:rsidP="00915199">
            <w:pPr>
              <w:pStyle w:val="TableText"/>
            </w:pPr>
            <w:r w:rsidRPr="000B17B0">
              <w:t>10321129</w:t>
            </w:r>
          </w:p>
        </w:tc>
        <w:tc>
          <w:tcPr>
            <w:tcW w:w="6749" w:type="dxa"/>
          </w:tcPr>
          <w:p w:rsidR="000B17B0" w:rsidRPr="00F12730" w:rsidRDefault="00807EB6" w:rsidP="00B2040C">
            <w:pPr>
              <w:pStyle w:val="TableText"/>
            </w:pPr>
            <w:r w:rsidRPr="00807EB6">
              <w:rPr>
                <w:rFonts w:hint="eastAsia"/>
              </w:rPr>
              <w:t>虚拟机存在不可在线导出的磁盘，请关闭虚拟机后导出。</w:t>
            </w:r>
          </w:p>
        </w:tc>
      </w:tr>
      <w:tr w:rsidR="000B17B0" w:rsidRPr="007F3323" w:rsidTr="00B8502E">
        <w:tc>
          <w:tcPr>
            <w:tcW w:w="2890" w:type="dxa"/>
          </w:tcPr>
          <w:p w:rsidR="000B17B0" w:rsidRPr="000B17B0" w:rsidRDefault="000B17B0" w:rsidP="00915199">
            <w:pPr>
              <w:pStyle w:val="TableText"/>
            </w:pPr>
            <w:r w:rsidRPr="000B17B0">
              <w:t>10321130</w:t>
            </w:r>
          </w:p>
        </w:tc>
        <w:tc>
          <w:tcPr>
            <w:tcW w:w="6749" w:type="dxa"/>
          </w:tcPr>
          <w:p w:rsidR="000B17B0" w:rsidRPr="00F12730" w:rsidRDefault="00807EB6" w:rsidP="00B2040C">
            <w:pPr>
              <w:pStyle w:val="TableText"/>
            </w:pPr>
            <w:r w:rsidRPr="00807EB6">
              <w:rPr>
                <w:rFonts w:hint="eastAsia"/>
              </w:rPr>
              <w:t>目标主机无法访问虚拟机部分磁盘所在的数据存储，虚拟机无法迁移。</w:t>
            </w:r>
          </w:p>
        </w:tc>
      </w:tr>
    </w:tbl>
    <w:p w:rsidR="00942FBB" w:rsidRPr="007F3323" w:rsidRDefault="00942FBB" w:rsidP="005348A4"/>
    <w:p w:rsidR="00942FBB" w:rsidRPr="007F3323" w:rsidRDefault="00942FBB" w:rsidP="00016746">
      <w:pPr>
        <w:pStyle w:val="21"/>
        <w:rPr>
          <w:lang w:eastAsia="zh-CN"/>
        </w:rPr>
      </w:pPr>
      <w:bookmarkStart w:id="13" w:name="_Toc323050038"/>
      <w:bookmarkStart w:id="14" w:name="_Toc439920435"/>
      <w:bookmarkStart w:id="15" w:name="_Toc509581470"/>
      <w:bookmarkStart w:id="16" w:name="_Toc28629843"/>
      <w:r w:rsidRPr="007F3323">
        <w:rPr>
          <w:lang w:eastAsia="zh-CN"/>
        </w:rPr>
        <w:t>节点管理（</w:t>
      </w:r>
      <w:r w:rsidRPr="007F3323">
        <w:rPr>
          <w:lang w:eastAsia="zh-CN"/>
        </w:rPr>
        <w:t>NM</w:t>
      </w:r>
      <w:r w:rsidRPr="007F3323">
        <w:rPr>
          <w:lang w:eastAsia="zh-CN"/>
        </w:rPr>
        <w:t>）错误码</w:t>
      </w:r>
      <w:bookmarkEnd w:id="13"/>
      <w:bookmarkEnd w:id="14"/>
      <w:bookmarkEnd w:id="15"/>
      <w:bookmarkEnd w:id="16"/>
    </w:p>
    <w:tbl>
      <w:tblPr>
        <w:tblStyle w:val="ab"/>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6634"/>
      </w:tblGrid>
      <w:tr w:rsidR="00942FBB" w:rsidRPr="007F3323" w:rsidTr="00B8502E">
        <w:trPr>
          <w:tblHeader/>
        </w:trPr>
        <w:tc>
          <w:tcPr>
            <w:tcW w:w="3005" w:type="dxa"/>
            <w:shd w:val="clear" w:color="auto" w:fill="D9D9D9" w:themeFill="background1" w:themeFillShade="D9"/>
          </w:tcPr>
          <w:p w:rsidR="00942FBB" w:rsidRPr="007F3323" w:rsidRDefault="00942FBB" w:rsidP="005348A4">
            <w:pPr>
              <w:pStyle w:val="TableHeading"/>
            </w:pPr>
            <w:r w:rsidRPr="007F3323">
              <w:t>错误码</w:t>
            </w:r>
          </w:p>
        </w:tc>
        <w:tc>
          <w:tcPr>
            <w:tcW w:w="6634" w:type="dxa"/>
            <w:shd w:val="clear" w:color="auto" w:fill="D9D9D9" w:themeFill="background1" w:themeFillShade="D9"/>
          </w:tcPr>
          <w:p w:rsidR="00942FBB" w:rsidRPr="007F3323" w:rsidRDefault="00942FBB" w:rsidP="005348A4">
            <w:pPr>
              <w:pStyle w:val="TableHeading"/>
            </w:pPr>
            <w:r w:rsidRPr="007F3323">
              <w:t>描述</w:t>
            </w:r>
          </w:p>
        </w:tc>
      </w:tr>
      <w:tr w:rsidR="00942FBB" w:rsidRPr="007F3323" w:rsidTr="00B8502E">
        <w:tc>
          <w:tcPr>
            <w:tcW w:w="3005" w:type="dxa"/>
          </w:tcPr>
          <w:p w:rsidR="00942FBB" w:rsidRPr="007F3323" w:rsidRDefault="00942FBB" w:rsidP="00B2040C">
            <w:pPr>
              <w:pStyle w:val="TableText"/>
            </w:pPr>
            <w:r w:rsidRPr="007F3323">
              <w:t>10200101</w:t>
            </w:r>
          </w:p>
        </w:tc>
        <w:tc>
          <w:tcPr>
            <w:tcW w:w="6634" w:type="dxa"/>
          </w:tcPr>
          <w:p w:rsidR="00942FBB" w:rsidRPr="007F3323" w:rsidRDefault="00942FBB" w:rsidP="00B2040C">
            <w:pPr>
              <w:pStyle w:val="TableText"/>
            </w:pPr>
            <w:r w:rsidRPr="007F3323">
              <w:t>传入参数为空</w:t>
            </w:r>
          </w:p>
        </w:tc>
      </w:tr>
      <w:tr w:rsidR="00942FBB" w:rsidRPr="007F3323" w:rsidTr="00B8502E">
        <w:tc>
          <w:tcPr>
            <w:tcW w:w="3005" w:type="dxa"/>
          </w:tcPr>
          <w:p w:rsidR="00942FBB" w:rsidRPr="007F3323" w:rsidRDefault="00942FBB" w:rsidP="00B2040C">
            <w:pPr>
              <w:pStyle w:val="TableText"/>
            </w:pPr>
            <w:r w:rsidRPr="007F3323">
              <w:lastRenderedPageBreak/>
              <w:t>10200102</w:t>
            </w:r>
          </w:p>
        </w:tc>
        <w:tc>
          <w:tcPr>
            <w:tcW w:w="6634" w:type="dxa"/>
          </w:tcPr>
          <w:p w:rsidR="00942FBB" w:rsidRPr="007F3323" w:rsidRDefault="00942FBB" w:rsidP="00B2040C">
            <w:pPr>
              <w:pStyle w:val="TableText"/>
            </w:pPr>
            <w:r w:rsidRPr="007F3323">
              <w:t>主机名为空</w:t>
            </w:r>
          </w:p>
        </w:tc>
      </w:tr>
      <w:tr w:rsidR="00942FBB" w:rsidRPr="007F3323" w:rsidTr="00B8502E">
        <w:tc>
          <w:tcPr>
            <w:tcW w:w="3005" w:type="dxa"/>
          </w:tcPr>
          <w:p w:rsidR="00942FBB" w:rsidRPr="007F3323" w:rsidRDefault="00942FBB" w:rsidP="00B2040C">
            <w:pPr>
              <w:pStyle w:val="TableText"/>
            </w:pPr>
            <w:r w:rsidRPr="007F3323">
              <w:t>10200103</w:t>
            </w:r>
          </w:p>
        </w:tc>
        <w:tc>
          <w:tcPr>
            <w:tcW w:w="6634" w:type="dxa"/>
          </w:tcPr>
          <w:p w:rsidR="00942FBB" w:rsidRPr="007F3323" w:rsidRDefault="00942FBB" w:rsidP="00B2040C">
            <w:pPr>
              <w:pStyle w:val="TableText"/>
            </w:pPr>
            <w:r w:rsidRPr="007F3323">
              <w:t>主机名不合法</w:t>
            </w:r>
          </w:p>
        </w:tc>
      </w:tr>
      <w:tr w:rsidR="00942FBB" w:rsidRPr="007F3323" w:rsidTr="00B8502E">
        <w:tc>
          <w:tcPr>
            <w:tcW w:w="3005" w:type="dxa"/>
          </w:tcPr>
          <w:p w:rsidR="00942FBB" w:rsidRPr="007F3323" w:rsidRDefault="00942FBB" w:rsidP="00B2040C">
            <w:pPr>
              <w:pStyle w:val="TableText"/>
            </w:pPr>
            <w:r w:rsidRPr="007F3323">
              <w:t>10200104</w:t>
            </w:r>
          </w:p>
        </w:tc>
        <w:tc>
          <w:tcPr>
            <w:tcW w:w="6634" w:type="dxa"/>
          </w:tcPr>
          <w:p w:rsidR="00942FBB" w:rsidRPr="007F3323" w:rsidRDefault="00942FBB" w:rsidP="00B2040C">
            <w:pPr>
              <w:pStyle w:val="TableText"/>
            </w:pPr>
            <w:r w:rsidRPr="007F3323">
              <w:t>主机名已经存在</w:t>
            </w:r>
          </w:p>
        </w:tc>
      </w:tr>
      <w:tr w:rsidR="00942FBB" w:rsidRPr="007F3323" w:rsidTr="00B8502E">
        <w:tc>
          <w:tcPr>
            <w:tcW w:w="3005" w:type="dxa"/>
          </w:tcPr>
          <w:p w:rsidR="00942FBB" w:rsidRPr="007F3323" w:rsidRDefault="00942FBB" w:rsidP="00B2040C">
            <w:pPr>
              <w:pStyle w:val="TableText"/>
            </w:pPr>
            <w:r w:rsidRPr="007F3323">
              <w:t>10200105</w:t>
            </w:r>
          </w:p>
        </w:tc>
        <w:tc>
          <w:tcPr>
            <w:tcW w:w="6634" w:type="dxa"/>
          </w:tcPr>
          <w:p w:rsidR="00942FBB" w:rsidRPr="007F3323" w:rsidRDefault="00942FBB" w:rsidP="00B2040C">
            <w:pPr>
              <w:pStyle w:val="TableText"/>
            </w:pPr>
            <w:r w:rsidRPr="007F3323">
              <w:t>主机名长度超长</w:t>
            </w:r>
          </w:p>
        </w:tc>
      </w:tr>
      <w:tr w:rsidR="00942FBB" w:rsidRPr="007F3323" w:rsidTr="00B8502E">
        <w:tc>
          <w:tcPr>
            <w:tcW w:w="3005" w:type="dxa"/>
          </w:tcPr>
          <w:p w:rsidR="00942FBB" w:rsidRPr="007F3323" w:rsidRDefault="00942FBB" w:rsidP="00B2040C">
            <w:pPr>
              <w:pStyle w:val="TableText"/>
            </w:pPr>
            <w:r w:rsidRPr="007F3323">
              <w:t>10200106</w:t>
            </w:r>
          </w:p>
        </w:tc>
        <w:tc>
          <w:tcPr>
            <w:tcW w:w="6634" w:type="dxa"/>
          </w:tcPr>
          <w:p w:rsidR="00942FBB" w:rsidRPr="007F3323" w:rsidRDefault="00942FBB" w:rsidP="00B2040C">
            <w:pPr>
              <w:pStyle w:val="TableText"/>
            </w:pPr>
            <w:r w:rsidRPr="007F3323">
              <w:t>主机</w:t>
            </w:r>
            <w:r w:rsidRPr="007F3323">
              <w:t>IP</w:t>
            </w:r>
            <w:r w:rsidRPr="007F3323">
              <w:t>为空</w:t>
            </w:r>
          </w:p>
        </w:tc>
      </w:tr>
      <w:tr w:rsidR="00942FBB" w:rsidRPr="007F3323" w:rsidTr="00B8502E">
        <w:tc>
          <w:tcPr>
            <w:tcW w:w="3005" w:type="dxa"/>
          </w:tcPr>
          <w:p w:rsidR="00942FBB" w:rsidRPr="007F3323" w:rsidRDefault="00942FBB" w:rsidP="00B2040C">
            <w:pPr>
              <w:pStyle w:val="TableText"/>
            </w:pPr>
            <w:r w:rsidRPr="007F3323">
              <w:t>10200107</w:t>
            </w:r>
          </w:p>
        </w:tc>
        <w:tc>
          <w:tcPr>
            <w:tcW w:w="6634" w:type="dxa"/>
          </w:tcPr>
          <w:p w:rsidR="00942FBB" w:rsidRPr="007F3323" w:rsidRDefault="00942FBB" w:rsidP="00B2040C">
            <w:pPr>
              <w:pStyle w:val="TableText"/>
            </w:pPr>
            <w:r w:rsidRPr="007F3323">
              <w:t>主机的</w:t>
            </w:r>
            <w:r w:rsidR="005348A4" w:rsidRPr="007F3323">
              <w:rPr>
                <w:rFonts w:ascii="宋体" w:hAnsi="宋体"/>
              </w:rPr>
              <w:t>“</w:t>
            </w:r>
            <w:r w:rsidRPr="007F3323">
              <w:t>IP</w:t>
            </w:r>
            <w:r w:rsidR="005348A4" w:rsidRPr="007F3323">
              <w:rPr>
                <w:rFonts w:ascii="宋体" w:hAnsi="宋体"/>
              </w:rPr>
              <w:t>”</w:t>
            </w:r>
            <w:r w:rsidRPr="007F3323">
              <w:t>参数不合法，请重新输入。</w:t>
            </w:r>
          </w:p>
        </w:tc>
      </w:tr>
      <w:tr w:rsidR="00942FBB" w:rsidRPr="007F3323" w:rsidTr="00B8502E">
        <w:tc>
          <w:tcPr>
            <w:tcW w:w="3005" w:type="dxa"/>
          </w:tcPr>
          <w:p w:rsidR="00942FBB" w:rsidRPr="007F3323" w:rsidRDefault="00942FBB" w:rsidP="00B2040C">
            <w:pPr>
              <w:pStyle w:val="TableText"/>
            </w:pPr>
            <w:r w:rsidRPr="007F3323">
              <w:t>10200108</w:t>
            </w:r>
          </w:p>
        </w:tc>
        <w:tc>
          <w:tcPr>
            <w:tcW w:w="6634" w:type="dxa"/>
          </w:tcPr>
          <w:p w:rsidR="00942FBB" w:rsidRPr="007F3323" w:rsidRDefault="00942FBB" w:rsidP="00B2040C">
            <w:pPr>
              <w:pStyle w:val="TableText"/>
            </w:pPr>
            <w:r w:rsidRPr="007F3323">
              <w:t>系统中已存在该主机</w:t>
            </w:r>
            <w:r w:rsidRPr="007F3323">
              <w:t>IP</w:t>
            </w:r>
            <w:r w:rsidRPr="007F3323">
              <w:t>，请重新输入。</w:t>
            </w:r>
          </w:p>
        </w:tc>
      </w:tr>
      <w:tr w:rsidR="00942FBB" w:rsidRPr="007F3323" w:rsidTr="00B8502E">
        <w:tc>
          <w:tcPr>
            <w:tcW w:w="3005" w:type="dxa"/>
          </w:tcPr>
          <w:p w:rsidR="00942FBB" w:rsidRPr="007F3323" w:rsidRDefault="00942FBB" w:rsidP="00B2040C">
            <w:pPr>
              <w:pStyle w:val="TableText"/>
            </w:pPr>
            <w:r w:rsidRPr="007F3323">
              <w:t>10200110</w:t>
            </w:r>
          </w:p>
        </w:tc>
        <w:tc>
          <w:tcPr>
            <w:tcW w:w="6634" w:type="dxa"/>
          </w:tcPr>
          <w:p w:rsidR="00942FBB" w:rsidRPr="007F3323" w:rsidRDefault="005348A4" w:rsidP="00B2040C">
            <w:pPr>
              <w:pStyle w:val="TableText"/>
            </w:pPr>
            <w:r w:rsidRPr="007F3323">
              <w:rPr>
                <w:rFonts w:ascii="宋体" w:hAnsi="宋体"/>
              </w:rPr>
              <w:t>“</w:t>
            </w:r>
            <w:r w:rsidR="00942FBB" w:rsidRPr="007F3323">
              <w:t>BMC IP</w:t>
            </w:r>
            <w:r w:rsidRPr="007F3323">
              <w:rPr>
                <w:rFonts w:ascii="宋体" w:hAnsi="宋体"/>
              </w:rPr>
              <w:t>”</w:t>
            </w:r>
            <w:r w:rsidR="00942FBB" w:rsidRPr="007F3323">
              <w:t>参数不合法，请重新输入。</w:t>
            </w:r>
          </w:p>
        </w:tc>
      </w:tr>
      <w:tr w:rsidR="00942FBB" w:rsidRPr="007F3323" w:rsidTr="00B8502E">
        <w:tc>
          <w:tcPr>
            <w:tcW w:w="3005" w:type="dxa"/>
          </w:tcPr>
          <w:p w:rsidR="00942FBB" w:rsidRPr="007F3323" w:rsidRDefault="00942FBB" w:rsidP="00B2040C">
            <w:pPr>
              <w:pStyle w:val="TableText"/>
            </w:pPr>
            <w:r w:rsidRPr="007F3323">
              <w:t>10200112</w:t>
            </w:r>
          </w:p>
        </w:tc>
        <w:tc>
          <w:tcPr>
            <w:tcW w:w="6634" w:type="dxa"/>
          </w:tcPr>
          <w:p w:rsidR="00942FBB" w:rsidRPr="007F3323" w:rsidRDefault="00942FBB" w:rsidP="00B2040C">
            <w:pPr>
              <w:pStyle w:val="TableText"/>
            </w:pPr>
            <w:r w:rsidRPr="007F3323">
              <w:t xml:space="preserve">BMC </w:t>
            </w:r>
            <w:r w:rsidRPr="007F3323">
              <w:t>用户名超长</w:t>
            </w:r>
          </w:p>
        </w:tc>
      </w:tr>
      <w:tr w:rsidR="00942FBB" w:rsidRPr="007F3323" w:rsidTr="00B8502E">
        <w:tc>
          <w:tcPr>
            <w:tcW w:w="3005" w:type="dxa"/>
          </w:tcPr>
          <w:p w:rsidR="00942FBB" w:rsidRPr="007F3323" w:rsidRDefault="00942FBB" w:rsidP="00B2040C">
            <w:pPr>
              <w:pStyle w:val="TableText"/>
            </w:pPr>
            <w:r w:rsidRPr="007F3323">
              <w:t>10200113</w:t>
            </w:r>
          </w:p>
        </w:tc>
        <w:tc>
          <w:tcPr>
            <w:tcW w:w="6634" w:type="dxa"/>
          </w:tcPr>
          <w:p w:rsidR="00942FBB" w:rsidRPr="007F3323" w:rsidRDefault="005348A4" w:rsidP="00B2040C">
            <w:pPr>
              <w:pStyle w:val="TableText"/>
            </w:pPr>
            <w:r w:rsidRPr="007F3323">
              <w:rPr>
                <w:rFonts w:ascii="宋体" w:hAnsi="宋体"/>
              </w:rPr>
              <w:t>“</w:t>
            </w:r>
            <w:r w:rsidR="00942FBB" w:rsidRPr="007F3323">
              <w:t xml:space="preserve">BMC </w:t>
            </w:r>
            <w:r w:rsidR="00942FBB" w:rsidRPr="007F3323">
              <w:t>用户名</w:t>
            </w:r>
            <w:r w:rsidRPr="007F3323">
              <w:rPr>
                <w:rFonts w:ascii="宋体" w:hAnsi="宋体"/>
              </w:rPr>
              <w:t>”</w:t>
            </w:r>
            <w:r w:rsidR="00942FBB" w:rsidRPr="007F3323">
              <w:t>参数不合法，请重新输入。</w:t>
            </w:r>
          </w:p>
        </w:tc>
      </w:tr>
      <w:tr w:rsidR="00942FBB" w:rsidRPr="007F3323" w:rsidTr="00B8502E">
        <w:tc>
          <w:tcPr>
            <w:tcW w:w="3005" w:type="dxa"/>
          </w:tcPr>
          <w:p w:rsidR="00942FBB" w:rsidRPr="007F3323" w:rsidRDefault="00942FBB" w:rsidP="00B2040C">
            <w:pPr>
              <w:pStyle w:val="TableText"/>
            </w:pPr>
            <w:r w:rsidRPr="007F3323">
              <w:t>10200114</w:t>
            </w:r>
          </w:p>
        </w:tc>
        <w:tc>
          <w:tcPr>
            <w:tcW w:w="6634" w:type="dxa"/>
          </w:tcPr>
          <w:p w:rsidR="00942FBB" w:rsidRPr="007F3323" w:rsidRDefault="005348A4" w:rsidP="00B2040C">
            <w:pPr>
              <w:pStyle w:val="TableText"/>
            </w:pPr>
            <w:r w:rsidRPr="007F3323">
              <w:rPr>
                <w:rFonts w:ascii="宋体" w:hAnsi="宋体"/>
              </w:rPr>
              <w:t>“</w:t>
            </w:r>
            <w:r w:rsidR="00942FBB" w:rsidRPr="007F3323">
              <w:t xml:space="preserve">BMC </w:t>
            </w:r>
            <w:r w:rsidR="00942FBB" w:rsidRPr="007F3323">
              <w:t>密码</w:t>
            </w:r>
            <w:r w:rsidRPr="007F3323">
              <w:rPr>
                <w:rFonts w:ascii="宋体" w:hAnsi="宋体"/>
              </w:rPr>
              <w:t>”</w:t>
            </w:r>
            <w:r w:rsidR="00942FBB" w:rsidRPr="007F3323">
              <w:t>参数不合法，请重新输入。</w:t>
            </w:r>
          </w:p>
        </w:tc>
      </w:tr>
      <w:tr w:rsidR="00942FBB" w:rsidRPr="007F3323" w:rsidTr="00B8502E">
        <w:tc>
          <w:tcPr>
            <w:tcW w:w="3005" w:type="dxa"/>
          </w:tcPr>
          <w:p w:rsidR="00942FBB" w:rsidRPr="007F3323" w:rsidRDefault="00942FBB" w:rsidP="00B2040C">
            <w:pPr>
              <w:pStyle w:val="TableText"/>
            </w:pPr>
            <w:r w:rsidRPr="007F3323">
              <w:t>10200115</w:t>
            </w:r>
          </w:p>
        </w:tc>
        <w:tc>
          <w:tcPr>
            <w:tcW w:w="6634" w:type="dxa"/>
          </w:tcPr>
          <w:p w:rsidR="00942FBB" w:rsidRPr="007F3323" w:rsidRDefault="00942FBB" w:rsidP="00B2040C">
            <w:pPr>
              <w:pStyle w:val="TableText"/>
            </w:pPr>
            <w:r w:rsidRPr="007F3323">
              <w:t>集群</w:t>
            </w:r>
            <w:r w:rsidRPr="007F3323">
              <w:t>id</w:t>
            </w:r>
            <w:r w:rsidRPr="007F3323">
              <w:t>不合法</w:t>
            </w:r>
          </w:p>
        </w:tc>
      </w:tr>
      <w:tr w:rsidR="00942FBB" w:rsidRPr="007F3323" w:rsidTr="00B8502E">
        <w:tc>
          <w:tcPr>
            <w:tcW w:w="3005" w:type="dxa"/>
          </w:tcPr>
          <w:p w:rsidR="00942FBB" w:rsidRPr="007F3323" w:rsidRDefault="00942FBB" w:rsidP="00B2040C">
            <w:pPr>
              <w:pStyle w:val="TableText"/>
            </w:pPr>
            <w:r w:rsidRPr="007F3323">
              <w:t>10200116</w:t>
            </w:r>
          </w:p>
        </w:tc>
        <w:tc>
          <w:tcPr>
            <w:tcW w:w="6634" w:type="dxa"/>
          </w:tcPr>
          <w:p w:rsidR="00942FBB" w:rsidRPr="007F3323" w:rsidRDefault="00942FBB" w:rsidP="00B2040C">
            <w:pPr>
              <w:pStyle w:val="TableText"/>
            </w:pPr>
            <w:r w:rsidRPr="007F3323">
              <w:t>集群不存在</w:t>
            </w:r>
          </w:p>
        </w:tc>
      </w:tr>
      <w:tr w:rsidR="00942FBB" w:rsidRPr="007F3323" w:rsidTr="00B8502E">
        <w:tc>
          <w:tcPr>
            <w:tcW w:w="3005" w:type="dxa"/>
          </w:tcPr>
          <w:p w:rsidR="00942FBB" w:rsidRPr="007F3323" w:rsidRDefault="00942FBB" w:rsidP="00B2040C">
            <w:pPr>
              <w:pStyle w:val="TableText"/>
            </w:pPr>
            <w:r w:rsidRPr="007F3323">
              <w:t>10200117</w:t>
            </w:r>
          </w:p>
        </w:tc>
        <w:tc>
          <w:tcPr>
            <w:tcW w:w="6634" w:type="dxa"/>
          </w:tcPr>
          <w:p w:rsidR="00942FBB" w:rsidRPr="007F3323" w:rsidRDefault="00942FBB" w:rsidP="00B2040C">
            <w:pPr>
              <w:pStyle w:val="TableText"/>
            </w:pPr>
            <w:r w:rsidRPr="007F3323">
              <w:t>ntpip</w:t>
            </w:r>
            <w:r w:rsidRPr="007F3323">
              <w:t>格式不合法</w:t>
            </w:r>
          </w:p>
        </w:tc>
      </w:tr>
      <w:tr w:rsidR="00942FBB" w:rsidRPr="007F3323" w:rsidTr="00B8502E">
        <w:tc>
          <w:tcPr>
            <w:tcW w:w="3005" w:type="dxa"/>
          </w:tcPr>
          <w:p w:rsidR="00942FBB" w:rsidRPr="007F3323" w:rsidRDefault="00942FBB" w:rsidP="00B2040C">
            <w:pPr>
              <w:pStyle w:val="TableText"/>
            </w:pPr>
            <w:r w:rsidRPr="007F3323">
              <w:t>10200118</w:t>
            </w:r>
          </w:p>
        </w:tc>
        <w:tc>
          <w:tcPr>
            <w:tcW w:w="6634" w:type="dxa"/>
          </w:tcPr>
          <w:p w:rsidR="00942FBB" w:rsidRPr="007F3323" w:rsidRDefault="00942FBB" w:rsidP="00B2040C">
            <w:pPr>
              <w:pStyle w:val="TableText"/>
            </w:pPr>
            <w:r w:rsidRPr="007F3323">
              <w:t>logip</w:t>
            </w:r>
            <w:r w:rsidRPr="007F3323">
              <w:t>格式不合法</w:t>
            </w:r>
          </w:p>
        </w:tc>
      </w:tr>
      <w:tr w:rsidR="00942FBB" w:rsidRPr="007F3323" w:rsidTr="00B8502E">
        <w:tc>
          <w:tcPr>
            <w:tcW w:w="3005" w:type="dxa"/>
          </w:tcPr>
          <w:p w:rsidR="00942FBB" w:rsidRPr="007F3323" w:rsidRDefault="00942FBB" w:rsidP="00B2040C">
            <w:pPr>
              <w:pStyle w:val="TableText"/>
            </w:pPr>
            <w:r w:rsidRPr="007F3323">
              <w:t>10200119</w:t>
            </w:r>
          </w:p>
        </w:tc>
        <w:tc>
          <w:tcPr>
            <w:tcW w:w="6634" w:type="dxa"/>
          </w:tcPr>
          <w:p w:rsidR="00942FBB" w:rsidRPr="007F3323" w:rsidRDefault="00942FBB" w:rsidP="00B2040C">
            <w:pPr>
              <w:pStyle w:val="TableText"/>
            </w:pPr>
            <w:r w:rsidRPr="007F3323">
              <w:t>kboxip</w:t>
            </w:r>
            <w:r w:rsidRPr="007F3323">
              <w:t>格式不合法</w:t>
            </w:r>
          </w:p>
        </w:tc>
      </w:tr>
      <w:tr w:rsidR="00942FBB" w:rsidRPr="007F3323" w:rsidTr="00B8502E">
        <w:tc>
          <w:tcPr>
            <w:tcW w:w="3005" w:type="dxa"/>
          </w:tcPr>
          <w:p w:rsidR="00942FBB" w:rsidRPr="007F3323" w:rsidRDefault="00942FBB" w:rsidP="00B2040C">
            <w:pPr>
              <w:pStyle w:val="TableText"/>
            </w:pPr>
            <w:r w:rsidRPr="007F3323">
              <w:t>10200120</w:t>
            </w:r>
          </w:p>
        </w:tc>
        <w:tc>
          <w:tcPr>
            <w:tcW w:w="6634" w:type="dxa"/>
          </w:tcPr>
          <w:p w:rsidR="00942FBB" w:rsidRPr="007F3323" w:rsidRDefault="00942FBB" w:rsidP="00B2040C">
            <w:pPr>
              <w:pStyle w:val="TableText"/>
            </w:pPr>
            <w:r w:rsidRPr="007F3323">
              <w:t>要执行操作的指定节点不存在</w:t>
            </w:r>
          </w:p>
        </w:tc>
      </w:tr>
      <w:tr w:rsidR="00942FBB" w:rsidRPr="007F3323" w:rsidTr="00B8502E">
        <w:tc>
          <w:tcPr>
            <w:tcW w:w="3005" w:type="dxa"/>
          </w:tcPr>
          <w:p w:rsidR="00942FBB" w:rsidRPr="007F3323" w:rsidRDefault="00942FBB" w:rsidP="00B2040C">
            <w:pPr>
              <w:pStyle w:val="TableText"/>
            </w:pPr>
            <w:r w:rsidRPr="007F3323">
              <w:t>10200121</w:t>
            </w:r>
          </w:p>
        </w:tc>
        <w:tc>
          <w:tcPr>
            <w:tcW w:w="6634" w:type="dxa"/>
          </w:tcPr>
          <w:p w:rsidR="00942FBB" w:rsidRPr="007F3323" w:rsidRDefault="00942FBB" w:rsidP="00B2040C">
            <w:pPr>
              <w:pStyle w:val="TableText"/>
            </w:pPr>
            <w:r w:rsidRPr="007F3323">
              <w:t>主机的</w:t>
            </w:r>
            <w:r w:rsidR="005348A4" w:rsidRPr="007F3323">
              <w:rPr>
                <w:rFonts w:ascii="宋体" w:hAnsi="宋体"/>
              </w:rPr>
              <w:t>“</w:t>
            </w:r>
            <w:r w:rsidRPr="007F3323">
              <w:t>ID</w:t>
            </w:r>
            <w:r w:rsidR="005348A4" w:rsidRPr="007F3323">
              <w:rPr>
                <w:rFonts w:ascii="宋体" w:hAnsi="宋体"/>
              </w:rPr>
              <w:t>”</w:t>
            </w:r>
            <w:r w:rsidRPr="007F3323">
              <w:t>参数不合法，请重新输入。</w:t>
            </w:r>
          </w:p>
        </w:tc>
      </w:tr>
      <w:tr w:rsidR="00942FBB" w:rsidRPr="007F3323" w:rsidTr="00B8502E">
        <w:tc>
          <w:tcPr>
            <w:tcW w:w="3005" w:type="dxa"/>
          </w:tcPr>
          <w:p w:rsidR="00942FBB" w:rsidRPr="007F3323" w:rsidRDefault="00942FBB" w:rsidP="00B2040C">
            <w:pPr>
              <w:pStyle w:val="TableText"/>
            </w:pPr>
            <w:r w:rsidRPr="007F3323">
              <w:t>10200122</w:t>
            </w:r>
          </w:p>
        </w:tc>
        <w:tc>
          <w:tcPr>
            <w:tcW w:w="6634" w:type="dxa"/>
          </w:tcPr>
          <w:p w:rsidR="00942FBB" w:rsidRPr="007F3323" w:rsidRDefault="00942FBB" w:rsidP="00B2040C">
            <w:pPr>
              <w:pStyle w:val="TableText"/>
            </w:pPr>
            <w:r w:rsidRPr="007F3323">
              <w:t>存在虚拟机的主机不允许删除，请迁移或删除虚拟机后重试。</w:t>
            </w:r>
          </w:p>
        </w:tc>
      </w:tr>
      <w:tr w:rsidR="00942FBB" w:rsidRPr="007F3323" w:rsidTr="00B8502E">
        <w:tc>
          <w:tcPr>
            <w:tcW w:w="3005" w:type="dxa"/>
          </w:tcPr>
          <w:p w:rsidR="00942FBB" w:rsidRPr="007F3323" w:rsidRDefault="00942FBB" w:rsidP="00B2040C">
            <w:pPr>
              <w:pStyle w:val="TableText"/>
            </w:pPr>
            <w:r w:rsidRPr="007F3323">
              <w:t>10200124</w:t>
            </w:r>
          </w:p>
        </w:tc>
        <w:tc>
          <w:tcPr>
            <w:tcW w:w="6634" w:type="dxa"/>
          </w:tcPr>
          <w:p w:rsidR="00942FBB" w:rsidRPr="007F3323" w:rsidRDefault="00942FBB" w:rsidP="00EB602D">
            <w:pPr>
              <w:pStyle w:val="TableText"/>
            </w:pPr>
            <w:r w:rsidRPr="007F3323">
              <w:t>主机当前状态不支持此操作，请稍后重试。</w:t>
            </w:r>
          </w:p>
        </w:tc>
      </w:tr>
      <w:tr w:rsidR="00942FBB" w:rsidRPr="007F3323" w:rsidTr="00B8502E">
        <w:tc>
          <w:tcPr>
            <w:tcW w:w="3005" w:type="dxa"/>
          </w:tcPr>
          <w:p w:rsidR="00942FBB" w:rsidRPr="007F3323" w:rsidRDefault="00942FBB" w:rsidP="00B2040C">
            <w:pPr>
              <w:pStyle w:val="TableText"/>
              <w:rPr>
                <w:sz w:val="20"/>
                <w:szCs w:val="20"/>
              </w:rPr>
            </w:pPr>
            <w:r w:rsidRPr="007F3323">
              <w:t>10200130</w:t>
            </w:r>
          </w:p>
        </w:tc>
        <w:tc>
          <w:tcPr>
            <w:tcW w:w="6634" w:type="dxa"/>
          </w:tcPr>
          <w:p w:rsidR="00942FBB" w:rsidRPr="007F3323" w:rsidRDefault="00942FBB" w:rsidP="00B2040C">
            <w:pPr>
              <w:pStyle w:val="TableText"/>
            </w:pPr>
            <w:r w:rsidRPr="007F3323">
              <w:t>处于维护模式的主机不允许新增虚拟机，请将主机退出维护模式后重试。</w:t>
            </w:r>
          </w:p>
        </w:tc>
      </w:tr>
      <w:tr w:rsidR="00942FBB" w:rsidRPr="007F3323" w:rsidTr="00B8502E">
        <w:tc>
          <w:tcPr>
            <w:tcW w:w="3005" w:type="dxa"/>
          </w:tcPr>
          <w:p w:rsidR="00942FBB" w:rsidRPr="007F3323" w:rsidRDefault="00942FBB" w:rsidP="00B2040C">
            <w:pPr>
              <w:pStyle w:val="TableText"/>
              <w:rPr>
                <w:sz w:val="18"/>
                <w:szCs w:val="18"/>
              </w:rPr>
            </w:pPr>
            <w:r w:rsidRPr="007F3323">
              <w:t>10200150</w:t>
            </w:r>
          </w:p>
        </w:tc>
        <w:tc>
          <w:tcPr>
            <w:tcW w:w="6634" w:type="dxa"/>
          </w:tcPr>
          <w:p w:rsidR="00942FBB" w:rsidRPr="007F3323" w:rsidRDefault="00942FBB" w:rsidP="00B2040C">
            <w:pPr>
              <w:pStyle w:val="TableText"/>
            </w:pPr>
            <w:r w:rsidRPr="007F3323">
              <w:t>主机下电或重启的操作模式不合法，请重新输入。</w:t>
            </w:r>
          </w:p>
        </w:tc>
      </w:tr>
      <w:tr w:rsidR="00942FBB" w:rsidRPr="007F3323" w:rsidTr="00B8502E">
        <w:tc>
          <w:tcPr>
            <w:tcW w:w="3005" w:type="dxa"/>
          </w:tcPr>
          <w:p w:rsidR="00942FBB" w:rsidRPr="007F3323" w:rsidRDefault="00942FBB" w:rsidP="00B2040C">
            <w:pPr>
              <w:pStyle w:val="TableText"/>
              <w:rPr>
                <w:sz w:val="18"/>
                <w:szCs w:val="18"/>
              </w:rPr>
            </w:pPr>
            <w:r w:rsidRPr="007F3323">
              <w:t>10200151</w:t>
            </w:r>
          </w:p>
        </w:tc>
        <w:tc>
          <w:tcPr>
            <w:tcW w:w="6634" w:type="dxa"/>
          </w:tcPr>
          <w:p w:rsidR="00942FBB" w:rsidRPr="007F3323" w:rsidRDefault="005348A4" w:rsidP="00B2040C">
            <w:pPr>
              <w:pStyle w:val="TableText"/>
            </w:pPr>
            <w:r w:rsidRPr="007F3323">
              <w:rPr>
                <w:rFonts w:ascii="宋体" w:hAnsi="宋体"/>
              </w:rPr>
              <w:t>“</w:t>
            </w:r>
            <w:r w:rsidR="00942FBB" w:rsidRPr="007F3323">
              <w:t>BMC IP</w:t>
            </w:r>
            <w:r w:rsidRPr="007F3323">
              <w:rPr>
                <w:rFonts w:ascii="宋体" w:hAnsi="宋体"/>
              </w:rPr>
              <w:t>”</w:t>
            </w:r>
            <w:r w:rsidR="00942FBB" w:rsidRPr="007F3323">
              <w:t>无法连接，请确认</w:t>
            </w:r>
            <w:r w:rsidRPr="007F3323">
              <w:rPr>
                <w:rFonts w:ascii="宋体" w:hAnsi="宋体"/>
              </w:rPr>
              <w:t>“</w:t>
            </w:r>
            <w:r w:rsidR="00942FBB" w:rsidRPr="007F3323">
              <w:t>BMC IP</w:t>
            </w:r>
            <w:r w:rsidRPr="007F3323">
              <w:rPr>
                <w:rFonts w:ascii="宋体" w:hAnsi="宋体"/>
              </w:rPr>
              <w:t>”</w:t>
            </w:r>
            <w:r w:rsidR="00942FBB" w:rsidRPr="007F3323">
              <w:t>是否正确。</w:t>
            </w:r>
          </w:p>
        </w:tc>
      </w:tr>
      <w:tr w:rsidR="00942FBB" w:rsidRPr="007F3323" w:rsidTr="00B8502E">
        <w:tc>
          <w:tcPr>
            <w:tcW w:w="3005" w:type="dxa"/>
          </w:tcPr>
          <w:p w:rsidR="00942FBB" w:rsidRPr="007F3323" w:rsidRDefault="00942FBB" w:rsidP="00B2040C">
            <w:pPr>
              <w:pStyle w:val="TableText"/>
              <w:rPr>
                <w:sz w:val="18"/>
                <w:szCs w:val="18"/>
              </w:rPr>
            </w:pPr>
            <w:r w:rsidRPr="007F3323">
              <w:t>10200152</w:t>
            </w:r>
          </w:p>
        </w:tc>
        <w:tc>
          <w:tcPr>
            <w:tcW w:w="6634" w:type="dxa"/>
          </w:tcPr>
          <w:p w:rsidR="00942FBB" w:rsidRPr="007F3323" w:rsidRDefault="00942FBB" w:rsidP="00B2040C">
            <w:pPr>
              <w:pStyle w:val="TableText"/>
            </w:pPr>
            <w:r w:rsidRPr="007F3323">
              <w:t xml:space="preserve">BMC </w:t>
            </w:r>
            <w:r w:rsidRPr="007F3323">
              <w:t>用户名不能为空，请重新输入。</w:t>
            </w:r>
          </w:p>
        </w:tc>
      </w:tr>
      <w:tr w:rsidR="00942FBB" w:rsidRPr="007F3323" w:rsidTr="00B8502E">
        <w:tc>
          <w:tcPr>
            <w:tcW w:w="3005" w:type="dxa"/>
          </w:tcPr>
          <w:p w:rsidR="00942FBB" w:rsidRPr="007F3323" w:rsidRDefault="00942FBB" w:rsidP="00B2040C">
            <w:pPr>
              <w:pStyle w:val="TableText"/>
              <w:rPr>
                <w:sz w:val="18"/>
                <w:szCs w:val="18"/>
              </w:rPr>
            </w:pPr>
            <w:r w:rsidRPr="007F3323">
              <w:t>10200153</w:t>
            </w:r>
          </w:p>
        </w:tc>
        <w:tc>
          <w:tcPr>
            <w:tcW w:w="6634" w:type="dxa"/>
          </w:tcPr>
          <w:p w:rsidR="00942FBB" w:rsidRPr="007F3323" w:rsidRDefault="00942FBB" w:rsidP="00B2040C">
            <w:pPr>
              <w:pStyle w:val="TableText"/>
            </w:pPr>
            <w:r w:rsidRPr="007F3323">
              <w:t xml:space="preserve">BMC </w:t>
            </w:r>
            <w:r w:rsidRPr="007F3323">
              <w:t>密码为空</w:t>
            </w:r>
          </w:p>
        </w:tc>
      </w:tr>
      <w:tr w:rsidR="00942FBB" w:rsidRPr="007F3323" w:rsidTr="00B8502E">
        <w:tc>
          <w:tcPr>
            <w:tcW w:w="3005" w:type="dxa"/>
          </w:tcPr>
          <w:p w:rsidR="00942FBB" w:rsidRPr="007F3323" w:rsidRDefault="00942FBB" w:rsidP="00B2040C">
            <w:pPr>
              <w:pStyle w:val="TableText"/>
              <w:rPr>
                <w:sz w:val="18"/>
                <w:szCs w:val="18"/>
              </w:rPr>
            </w:pPr>
            <w:r w:rsidRPr="007F3323">
              <w:t>10200155</w:t>
            </w:r>
          </w:p>
        </w:tc>
        <w:tc>
          <w:tcPr>
            <w:tcW w:w="6634" w:type="dxa"/>
          </w:tcPr>
          <w:p w:rsidR="00942FBB" w:rsidRPr="007F3323" w:rsidRDefault="00942FBB" w:rsidP="00B2040C">
            <w:pPr>
              <w:pStyle w:val="TableText"/>
            </w:pPr>
            <w:r w:rsidRPr="007F3323">
              <w:t>主机已经下电，不能再次下电。</w:t>
            </w:r>
          </w:p>
        </w:tc>
      </w:tr>
      <w:tr w:rsidR="00942FBB" w:rsidRPr="007F3323" w:rsidTr="00B8502E">
        <w:tc>
          <w:tcPr>
            <w:tcW w:w="3005" w:type="dxa"/>
          </w:tcPr>
          <w:p w:rsidR="00942FBB" w:rsidRPr="007F3323" w:rsidRDefault="00942FBB" w:rsidP="00B2040C">
            <w:pPr>
              <w:pStyle w:val="TableText"/>
              <w:rPr>
                <w:sz w:val="18"/>
                <w:szCs w:val="18"/>
              </w:rPr>
            </w:pPr>
            <w:r w:rsidRPr="007F3323">
              <w:t>10200156</w:t>
            </w:r>
          </w:p>
        </w:tc>
        <w:tc>
          <w:tcPr>
            <w:tcW w:w="6634" w:type="dxa"/>
          </w:tcPr>
          <w:p w:rsidR="00942FBB" w:rsidRPr="007F3323" w:rsidRDefault="00942FBB" w:rsidP="00B2040C">
            <w:pPr>
              <w:pStyle w:val="TableText"/>
            </w:pPr>
            <w:r w:rsidRPr="007F3323">
              <w:t>主机已经下电，不能执行重启操作。</w:t>
            </w:r>
          </w:p>
        </w:tc>
      </w:tr>
      <w:tr w:rsidR="00942FBB" w:rsidRPr="007F3323" w:rsidTr="00B8502E">
        <w:tc>
          <w:tcPr>
            <w:tcW w:w="3005" w:type="dxa"/>
          </w:tcPr>
          <w:p w:rsidR="00942FBB" w:rsidRPr="007F3323" w:rsidRDefault="00942FBB" w:rsidP="00B2040C">
            <w:pPr>
              <w:pStyle w:val="TableText"/>
              <w:rPr>
                <w:sz w:val="18"/>
                <w:szCs w:val="18"/>
              </w:rPr>
            </w:pPr>
            <w:r w:rsidRPr="007F3323">
              <w:t>10200157</w:t>
            </w:r>
          </w:p>
        </w:tc>
        <w:tc>
          <w:tcPr>
            <w:tcW w:w="6634" w:type="dxa"/>
          </w:tcPr>
          <w:p w:rsidR="00942FBB" w:rsidRPr="007F3323" w:rsidRDefault="00942FBB" w:rsidP="00B2040C">
            <w:pPr>
              <w:pStyle w:val="TableText"/>
            </w:pPr>
            <w:r w:rsidRPr="007F3323">
              <w:t>主机上存在虚拟机，不允许执行当前操作，请迁移或删除虚拟机后重试。</w:t>
            </w:r>
          </w:p>
        </w:tc>
      </w:tr>
      <w:tr w:rsidR="00942FBB" w:rsidRPr="007F3323" w:rsidTr="00B8502E">
        <w:tc>
          <w:tcPr>
            <w:tcW w:w="3005" w:type="dxa"/>
          </w:tcPr>
          <w:p w:rsidR="00942FBB" w:rsidRPr="007F3323" w:rsidRDefault="00942FBB" w:rsidP="00B2040C">
            <w:pPr>
              <w:pStyle w:val="TableText"/>
              <w:rPr>
                <w:sz w:val="18"/>
                <w:szCs w:val="18"/>
              </w:rPr>
            </w:pPr>
            <w:r w:rsidRPr="007F3323">
              <w:lastRenderedPageBreak/>
              <w:t>10200158</w:t>
            </w:r>
          </w:p>
        </w:tc>
        <w:tc>
          <w:tcPr>
            <w:tcW w:w="6634" w:type="dxa"/>
          </w:tcPr>
          <w:p w:rsidR="00942FBB" w:rsidRPr="007F3323" w:rsidRDefault="00942FBB" w:rsidP="00B2040C">
            <w:pPr>
              <w:pStyle w:val="TableText"/>
            </w:pPr>
            <w:r w:rsidRPr="007F3323">
              <w:t xml:space="preserve">BMC IP </w:t>
            </w:r>
            <w:r w:rsidRPr="007F3323">
              <w:rPr>
                <w:rFonts w:hint="eastAsia"/>
              </w:rPr>
              <w:t>为空或不合法。</w:t>
            </w:r>
          </w:p>
        </w:tc>
      </w:tr>
      <w:tr w:rsidR="00942FBB" w:rsidRPr="007F3323" w:rsidTr="00B8502E">
        <w:tc>
          <w:tcPr>
            <w:tcW w:w="3005" w:type="dxa"/>
          </w:tcPr>
          <w:p w:rsidR="00942FBB" w:rsidRPr="007F3323" w:rsidRDefault="00942FBB" w:rsidP="00B2040C">
            <w:pPr>
              <w:pStyle w:val="TableText"/>
            </w:pPr>
            <w:r w:rsidRPr="007F3323">
              <w:t>10200159</w:t>
            </w:r>
          </w:p>
        </w:tc>
        <w:tc>
          <w:tcPr>
            <w:tcW w:w="6634" w:type="dxa"/>
          </w:tcPr>
          <w:p w:rsidR="00942FBB" w:rsidRPr="007F3323" w:rsidRDefault="00942FBB" w:rsidP="00B2040C">
            <w:pPr>
              <w:pStyle w:val="TableText"/>
            </w:pPr>
            <w:r w:rsidRPr="007F3323">
              <w:t>主机无法连接，不能执行当前操作，请检查主机状态或网络状况。</w:t>
            </w:r>
          </w:p>
        </w:tc>
      </w:tr>
      <w:tr w:rsidR="00942FBB" w:rsidRPr="007F3323" w:rsidTr="00B8502E">
        <w:tc>
          <w:tcPr>
            <w:tcW w:w="3005" w:type="dxa"/>
          </w:tcPr>
          <w:p w:rsidR="00942FBB" w:rsidRPr="007F3323" w:rsidRDefault="00942FBB" w:rsidP="00B2040C">
            <w:pPr>
              <w:pStyle w:val="TableText"/>
            </w:pPr>
            <w:r w:rsidRPr="007F3323">
              <w:t>10200160</w:t>
            </w:r>
          </w:p>
        </w:tc>
        <w:tc>
          <w:tcPr>
            <w:tcW w:w="6634" w:type="dxa"/>
          </w:tcPr>
          <w:p w:rsidR="00942FBB" w:rsidRPr="007F3323" w:rsidRDefault="00942FBB" w:rsidP="00B2040C">
            <w:pPr>
              <w:pStyle w:val="TableText"/>
            </w:pPr>
            <w:r w:rsidRPr="007F3323">
              <w:t>主机已添加至其他站点，添加失败</w:t>
            </w:r>
          </w:p>
        </w:tc>
      </w:tr>
      <w:tr w:rsidR="00942FBB" w:rsidRPr="007F3323" w:rsidTr="00B8502E">
        <w:tc>
          <w:tcPr>
            <w:tcW w:w="3005" w:type="dxa"/>
          </w:tcPr>
          <w:p w:rsidR="00942FBB" w:rsidRPr="007F3323" w:rsidRDefault="00942FBB" w:rsidP="00EB602D">
            <w:pPr>
              <w:pStyle w:val="TableText"/>
            </w:pPr>
            <w:r w:rsidRPr="007F3323">
              <w:t>10200204</w:t>
            </w:r>
          </w:p>
        </w:tc>
        <w:tc>
          <w:tcPr>
            <w:tcW w:w="6634" w:type="dxa"/>
          </w:tcPr>
          <w:p w:rsidR="00942FBB" w:rsidRPr="007F3323" w:rsidRDefault="00942FBB" w:rsidP="00B2040C">
            <w:pPr>
              <w:pStyle w:val="TableText"/>
            </w:pPr>
            <w:r w:rsidRPr="007F3323">
              <w:t>NTP</w:t>
            </w:r>
            <w:r w:rsidRPr="007F3323">
              <w:t>服务器</w:t>
            </w:r>
            <w:r w:rsidRPr="007F3323">
              <w:t>IP</w:t>
            </w:r>
            <w:r w:rsidRPr="007F3323">
              <w:t>地址为空</w:t>
            </w:r>
          </w:p>
        </w:tc>
      </w:tr>
      <w:tr w:rsidR="00942FBB" w:rsidRPr="007F3323" w:rsidTr="00B8502E">
        <w:tc>
          <w:tcPr>
            <w:tcW w:w="3005" w:type="dxa"/>
          </w:tcPr>
          <w:p w:rsidR="00942FBB" w:rsidRPr="007F3323" w:rsidRDefault="00942FBB" w:rsidP="00EB602D">
            <w:pPr>
              <w:pStyle w:val="TableText"/>
            </w:pPr>
            <w:r w:rsidRPr="007F3323">
              <w:t>10200205</w:t>
            </w:r>
          </w:p>
        </w:tc>
        <w:tc>
          <w:tcPr>
            <w:tcW w:w="6634" w:type="dxa"/>
          </w:tcPr>
          <w:p w:rsidR="00942FBB" w:rsidRPr="007F3323" w:rsidRDefault="00942FBB" w:rsidP="00B2040C">
            <w:pPr>
              <w:pStyle w:val="TableText"/>
            </w:pPr>
            <w:r w:rsidRPr="007F3323">
              <w:t>NTP</w:t>
            </w:r>
            <w:r w:rsidRPr="007F3323">
              <w:t>同步周期为空</w:t>
            </w:r>
          </w:p>
        </w:tc>
      </w:tr>
      <w:tr w:rsidR="00942FBB" w:rsidRPr="007F3323" w:rsidTr="00B8502E">
        <w:tc>
          <w:tcPr>
            <w:tcW w:w="3005" w:type="dxa"/>
          </w:tcPr>
          <w:p w:rsidR="00942FBB" w:rsidRPr="007F3323" w:rsidRDefault="00942FBB" w:rsidP="00EB602D">
            <w:pPr>
              <w:pStyle w:val="TableText"/>
            </w:pPr>
            <w:r w:rsidRPr="007F3323">
              <w:t>10200206</w:t>
            </w:r>
          </w:p>
        </w:tc>
        <w:tc>
          <w:tcPr>
            <w:tcW w:w="6634" w:type="dxa"/>
          </w:tcPr>
          <w:p w:rsidR="00942FBB" w:rsidRPr="007F3323" w:rsidRDefault="00942FBB" w:rsidP="00B2040C">
            <w:pPr>
              <w:pStyle w:val="TableText"/>
            </w:pPr>
            <w:r w:rsidRPr="007F3323">
              <w:t>NTP</w:t>
            </w:r>
            <w:r w:rsidRPr="007F3323">
              <w:t>服务器的</w:t>
            </w:r>
            <w:r w:rsidR="005348A4" w:rsidRPr="007F3323">
              <w:rPr>
                <w:rFonts w:ascii="宋体" w:hAnsi="宋体"/>
              </w:rPr>
              <w:t>“</w:t>
            </w:r>
            <w:r w:rsidRPr="007F3323">
              <w:t>IP</w:t>
            </w:r>
            <w:r w:rsidRPr="007F3323">
              <w:t>地址</w:t>
            </w:r>
            <w:r w:rsidR="005348A4" w:rsidRPr="007F3323">
              <w:rPr>
                <w:rFonts w:ascii="宋体" w:hAnsi="宋体"/>
              </w:rPr>
              <w:t>”</w:t>
            </w:r>
            <w:r w:rsidRPr="007F3323">
              <w:t>参数不合法，请重新输入。</w:t>
            </w:r>
          </w:p>
        </w:tc>
      </w:tr>
      <w:tr w:rsidR="00942FBB" w:rsidRPr="007F3323" w:rsidTr="00B8502E">
        <w:tc>
          <w:tcPr>
            <w:tcW w:w="3005" w:type="dxa"/>
          </w:tcPr>
          <w:p w:rsidR="00942FBB" w:rsidRPr="007F3323" w:rsidRDefault="00942FBB" w:rsidP="00EB602D">
            <w:pPr>
              <w:pStyle w:val="TableText"/>
            </w:pPr>
            <w:r w:rsidRPr="007F3323">
              <w:t>10200207</w:t>
            </w:r>
          </w:p>
        </w:tc>
        <w:tc>
          <w:tcPr>
            <w:tcW w:w="6634" w:type="dxa"/>
          </w:tcPr>
          <w:p w:rsidR="00942FBB" w:rsidRPr="007F3323" w:rsidRDefault="00942FBB" w:rsidP="00B2040C">
            <w:pPr>
              <w:pStyle w:val="TableText"/>
            </w:pPr>
            <w:r w:rsidRPr="007F3323">
              <w:t>NTP</w:t>
            </w:r>
            <w:r w:rsidRPr="007F3323">
              <w:t>服务器</w:t>
            </w:r>
            <w:r w:rsidRPr="007F3323">
              <w:t>IP</w:t>
            </w:r>
            <w:r w:rsidRPr="007F3323">
              <w:t>地址</w:t>
            </w:r>
            <w:r w:rsidRPr="007F3323">
              <w:t>2</w:t>
            </w:r>
            <w:r w:rsidRPr="007F3323">
              <w:t>不合法</w:t>
            </w:r>
          </w:p>
        </w:tc>
      </w:tr>
      <w:tr w:rsidR="00942FBB" w:rsidRPr="007F3323" w:rsidTr="00B8502E">
        <w:tc>
          <w:tcPr>
            <w:tcW w:w="3005" w:type="dxa"/>
          </w:tcPr>
          <w:p w:rsidR="00942FBB" w:rsidRPr="007F3323" w:rsidRDefault="00942FBB" w:rsidP="00EB602D">
            <w:pPr>
              <w:pStyle w:val="TableText"/>
            </w:pPr>
            <w:r w:rsidRPr="007F3323">
              <w:t>10200208</w:t>
            </w:r>
          </w:p>
        </w:tc>
        <w:tc>
          <w:tcPr>
            <w:tcW w:w="6634" w:type="dxa"/>
          </w:tcPr>
          <w:p w:rsidR="00942FBB" w:rsidRPr="007F3323" w:rsidRDefault="00942FBB" w:rsidP="00B2040C">
            <w:pPr>
              <w:pStyle w:val="TableText"/>
            </w:pPr>
            <w:r w:rsidRPr="007F3323">
              <w:t>NTP</w:t>
            </w:r>
            <w:r w:rsidRPr="007F3323">
              <w:t>服务器</w:t>
            </w:r>
            <w:r w:rsidRPr="007F3323">
              <w:t>IP</w:t>
            </w:r>
            <w:r w:rsidRPr="007F3323">
              <w:t>地址</w:t>
            </w:r>
            <w:r w:rsidRPr="007F3323">
              <w:t>3</w:t>
            </w:r>
            <w:r w:rsidRPr="007F3323">
              <w:t>不合法</w:t>
            </w:r>
          </w:p>
        </w:tc>
      </w:tr>
      <w:tr w:rsidR="00942FBB" w:rsidRPr="007F3323" w:rsidTr="00B8502E">
        <w:tc>
          <w:tcPr>
            <w:tcW w:w="3005" w:type="dxa"/>
          </w:tcPr>
          <w:p w:rsidR="00942FBB" w:rsidRPr="007F3323" w:rsidRDefault="00942FBB" w:rsidP="00B2040C">
            <w:pPr>
              <w:pStyle w:val="TableText"/>
              <w:rPr>
                <w:sz w:val="20"/>
                <w:szCs w:val="20"/>
              </w:rPr>
            </w:pPr>
            <w:r w:rsidRPr="007F3323">
              <w:t>10200300</w:t>
            </w:r>
          </w:p>
        </w:tc>
        <w:tc>
          <w:tcPr>
            <w:tcW w:w="6634" w:type="dxa"/>
          </w:tcPr>
          <w:p w:rsidR="00942FBB" w:rsidRPr="007F3323" w:rsidRDefault="006B0695" w:rsidP="00B2040C">
            <w:pPr>
              <w:pStyle w:val="TableText"/>
            </w:pPr>
            <w:r>
              <w:t>与主机通信异常，请稍后重试或联系</w:t>
            </w:r>
            <w:r w:rsidR="00942FBB" w:rsidRPr="007F3323">
              <w:t>技术支持。</w:t>
            </w:r>
          </w:p>
        </w:tc>
      </w:tr>
      <w:tr w:rsidR="00942FBB" w:rsidRPr="007F3323" w:rsidTr="00B8502E">
        <w:tc>
          <w:tcPr>
            <w:tcW w:w="3005" w:type="dxa"/>
          </w:tcPr>
          <w:p w:rsidR="00942FBB" w:rsidRPr="007F3323" w:rsidRDefault="00942FBB" w:rsidP="00B2040C">
            <w:pPr>
              <w:pStyle w:val="TableText"/>
            </w:pPr>
            <w:r w:rsidRPr="007F3323">
              <w:t>10200302</w:t>
            </w:r>
          </w:p>
        </w:tc>
        <w:tc>
          <w:tcPr>
            <w:tcW w:w="6634" w:type="dxa"/>
          </w:tcPr>
          <w:p w:rsidR="00942FBB" w:rsidRPr="007F3323" w:rsidRDefault="00942FBB" w:rsidP="00B2040C">
            <w:pPr>
              <w:pStyle w:val="TableText"/>
            </w:pPr>
            <w:r w:rsidRPr="007F3323">
              <w:t>主机正在执行当前操作，请不要再次执行。</w:t>
            </w:r>
          </w:p>
        </w:tc>
      </w:tr>
      <w:tr w:rsidR="00942FBB" w:rsidRPr="007F3323" w:rsidTr="00B8502E">
        <w:tc>
          <w:tcPr>
            <w:tcW w:w="3005" w:type="dxa"/>
          </w:tcPr>
          <w:p w:rsidR="00942FBB" w:rsidRPr="007F3323" w:rsidRDefault="00942FBB" w:rsidP="00B2040C">
            <w:pPr>
              <w:pStyle w:val="TableText"/>
            </w:pPr>
            <w:r w:rsidRPr="007F3323">
              <w:t>10200303</w:t>
            </w:r>
          </w:p>
        </w:tc>
        <w:tc>
          <w:tcPr>
            <w:tcW w:w="6634" w:type="dxa"/>
          </w:tcPr>
          <w:p w:rsidR="00942FBB" w:rsidRPr="007F3323" w:rsidRDefault="00942FBB" w:rsidP="00B2040C">
            <w:pPr>
              <w:pStyle w:val="TableText"/>
            </w:pPr>
            <w:r w:rsidRPr="007F3323">
              <w:t>多路径参数错误</w:t>
            </w:r>
          </w:p>
        </w:tc>
      </w:tr>
      <w:tr w:rsidR="00942FBB" w:rsidRPr="007F3323" w:rsidTr="00B8502E">
        <w:tc>
          <w:tcPr>
            <w:tcW w:w="3005" w:type="dxa"/>
          </w:tcPr>
          <w:p w:rsidR="00942FBB" w:rsidRPr="007F3323" w:rsidRDefault="00942FBB" w:rsidP="00B2040C">
            <w:pPr>
              <w:pStyle w:val="TableText"/>
            </w:pPr>
            <w:r w:rsidRPr="007F3323">
              <w:t>10200304</w:t>
            </w:r>
          </w:p>
        </w:tc>
        <w:tc>
          <w:tcPr>
            <w:tcW w:w="6634" w:type="dxa"/>
          </w:tcPr>
          <w:p w:rsidR="00942FBB" w:rsidRPr="007F3323" w:rsidRDefault="00942FBB" w:rsidP="00B2040C">
            <w:pPr>
              <w:pStyle w:val="TableText"/>
            </w:pPr>
            <w:r w:rsidRPr="007F3323">
              <w:t>主机已经进入维护模式，不能重复操作。</w:t>
            </w:r>
          </w:p>
        </w:tc>
      </w:tr>
      <w:tr w:rsidR="00942FBB" w:rsidRPr="007F3323" w:rsidTr="00B8502E">
        <w:tc>
          <w:tcPr>
            <w:tcW w:w="3005" w:type="dxa"/>
          </w:tcPr>
          <w:p w:rsidR="00942FBB" w:rsidRPr="007F3323" w:rsidRDefault="00942FBB" w:rsidP="00B2040C">
            <w:pPr>
              <w:pStyle w:val="TableText"/>
            </w:pPr>
            <w:r w:rsidRPr="007F3323">
              <w:t>10200305</w:t>
            </w:r>
          </w:p>
        </w:tc>
        <w:tc>
          <w:tcPr>
            <w:tcW w:w="6634" w:type="dxa"/>
          </w:tcPr>
          <w:p w:rsidR="00942FBB" w:rsidRPr="007F3323" w:rsidRDefault="00942FBB" w:rsidP="00B2040C">
            <w:pPr>
              <w:pStyle w:val="TableText"/>
            </w:pPr>
            <w:r w:rsidRPr="007F3323">
              <w:t>主机未进入维护模式，不能退出维护模式。</w:t>
            </w:r>
          </w:p>
        </w:tc>
      </w:tr>
      <w:tr w:rsidR="00942FBB" w:rsidRPr="007F3323" w:rsidTr="00B8502E">
        <w:tc>
          <w:tcPr>
            <w:tcW w:w="3005" w:type="dxa"/>
          </w:tcPr>
          <w:p w:rsidR="00942FBB" w:rsidRPr="007F3323" w:rsidRDefault="00942FBB" w:rsidP="00B2040C">
            <w:pPr>
              <w:pStyle w:val="TableText"/>
            </w:pPr>
            <w:r w:rsidRPr="007F3323">
              <w:t>10200306</w:t>
            </w:r>
          </w:p>
        </w:tc>
        <w:tc>
          <w:tcPr>
            <w:tcW w:w="6634" w:type="dxa"/>
          </w:tcPr>
          <w:p w:rsidR="00942FBB" w:rsidRPr="007F3323" w:rsidRDefault="00942FBB" w:rsidP="00B2040C">
            <w:pPr>
              <w:pStyle w:val="TableText"/>
            </w:pPr>
            <w:r w:rsidRPr="007F3323">
              <w:t>节点已经添加到其他逻辑集群中，不能重复添加集群</w:t>
            </w:r>
          </w:p>
        </w:tc>
      </w:tr>
    </w:tbl>
    <w:p w:rsidR="005348A4" w:rsidRPr="007F3323" w:rsidRDefault="005348A4" w:rsidP="005348A4">
      <w:bookmarkStart w:id="17" w:name="_Toc439920436"/>
    </w:p>
    <w:p w:rsidR="00942FBB" w:rsidRPr="007F3323" w:rsidRDefault="00942FBB" w:rsidP="00016746">
      <w:pPr>
        <w:pStyle w:val="21"/>
      </w:pPr>
      <w:bookmarkStart w:id="18" w:name="_Toc509581471"/>
      <w:bookmarkStart w:id="19" w:name="_Toc28629844"/>
      <w:r w:rsidRPr="007F3323">
        <w:t>用户、角色错误码</w:t>
      </w:r>
      <w:bookmarkEnd w:id="17"/>
      <w:bookmarkEnd w:id="18"/>
      <w:bookmarkEnd w:id="19"/>
    </w:p>
    <w:tbl>
      <w:tblPr>
        <w:tblStyle w:val="ab"/>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6711"/>
      </w:tblGrid>
      <w:tr w:rsidR="00942FBB" w:rsidRPr="007F3323" w:rsidTr="005348A4">
        <w:trPr>
          <w:tblHeader/>
        </w:trPr>
        <w:tc>
          <w:tcPr>
            <w:tcW w:w="2752" w:type="dxa"/>
            <w:shd w:val="clear" w:color="auto" w:fill="D9D9D9" w:themeFill="background1" w:themeFillShade="D9"/>
          </w:tcPr>
          <w:p w:rsidR="00942FBB" w:rsidRPr="007F3323" w:rsidRDefault="00942FBB" w:rsidP="005348A4">
            <w:pPr>
              <w:pStyle w:val="TableHeading"/>
            </w:pPr>
            <w:r w:rsidRPr="007F3323">
              <w:t>错误码</w:t>
            </w:r>
          </w:p>
        </w:tc>
        <w:tc>
          <w:tcPr>
            <w:tcW w:w="6309" w:type="dxa"/>
            <w:shd w:val="clear" w:color="auto" w:fill="D9D9D9" w:themeFill="background1" w:themeFillShade="D9"/>
          </w:tcPr>
          <w:p w:rsidR="00942FBB" w:rsidRPr="007F3323" w:rsidRDefault="00942FBB" w:rsidP="005348A4">
            <w:pPr>
              <w:pStyle w:val="TableHeading"/>
            </w:pPr>
            <w:r w:rsidRPr="007F3323">
              <w:t>描述</w:t>
            </w:r>
          </w:p>
        </w:tc>
      </w:tr>
      <w:tr w:rsidR="00942FBB" w:rsidRPr="007F3323" w:rsidTr="00042900">
        <w:tc>
          <w:tcPr>
            <w:tcW w:w="2752" w:type="dxa"/>
          </w:tcPr>
          <w:p w:rsidR="00942FBB" w:rsidRPr="007F3323" w:rsidRDefault="00942FBB" w:rsidP="00EB602D">
            <w:pPr>
              <w:pStyle w:val="TableText"/>
            </w:pPr>
            <w:r w:rsidRPr="007F3323">
              <w:t>10100107</w:t>
            </w:r>
          </w:p>
        </w:tc>
        <w:tc>
          <w:tcPr>
            <w:tcW w:w="6309" w:type="dxa"/>
          </w:tcPr>
          <w:p w:rsidR="00942FBB" w:rsidRPr="007F3323" w:rsidRDefault="00942FBB" w:rsidP="00EB602D">
            <w:pPr>
              <w:pStyle w:val="TableText"/>
            </w:pPr>
            <w:r w:rsidRPr="007F3323">
              <w:rPr>
                <w:rFonts w:hint="eastAsia"/>
              </w:rPr>
              <w:t>当前用户只能修改自己的密码。</w:t>
            </w:r>
          </w:p>
        </w:tc>
      </w:tr>
      <w:tr w:rsidR="00942FBB" w:rsidRPr="007F3323" w:rsidTr="00042900">
        <w:tc>
          <w:tcPr>
            <w:tcW w:w="2752" w:type="dxa"/>
          </w:tcPr>
          <w:p w:rsidR="00942FBB" w:rsidRPr="007F3323" w:rsidRDefault="00942FBB" w:rsidP="00EB602D">
            <w:pPr>
              <w:pStyle w:val="TableText"/>
            </w:pPr>
            <w:r w:rsidRPr="007F3323">
              <w:t>10100108</w:t>
            </w:r>
          </w:p>
        </w:tc>
        <w:tc>
          <w:tcPr>
            <w:tcW w:w="6309" w:type="dxa"/>
          </w:tcPr>
          <w:p w:rsidR="00942FBB" w:rsidRPr="007F3323" w:rsidRDefault="00942FBB" w:rsidP="00EB602D">
            <w:pPr>
              <w:pStyle w:val="TableText"/>
              <w:rPr>
                <w:szCs w:val="20"/>
              </w:rPr>
            </w:pPr>
            <w:r w:rsidRPr="007F3323">
              <w:rPr>
                <w:rFonts w:hint="eastAsia"/>
              </w:rPr>
              <w:t>为保证账号口令安全，请修改密码。</w:t>
            </w:r>
          </w:p>
        </w:tc>
      </w:tr>
      <w:tr w:rsidR="00942FBB" w:rsidRPr="007F3323" w:rsidTr="00042900">
        <w:tc>
          <w:tcPr>
            <w:tcW w:w="2752" w:type="dxa"/>
          </w:tcPr>
          <w:p w:rsidR="00942FBB" w:rsidRPr="007F3323" w:rsidRDefault="00942FBB" w:rsidP="00EB602D">
            <w:pPr>
              <w:pStyle w:val="TableText"/>
            </w:pPr>
            <w:r w:rsidRPr="007F3323">
              <w:t>10100109</w:t>
            </w:r>
          </w:p>
        </w:tc>
        <w:tc>
          <w:tcPr>
            <w:tcW w:w="6309" w:type="dxa"/>
          </w:tcPr>
          <w:p w:rsidR="00942FBB" w:rsidRPr="007F3323" w:rsidRDefault="00942FBB" w:rsidP="00B2040C">
            <w:pPr>
              <w:pStyle w:val="TableText"/>
              <w:rPr>
                <w:sz w:val="20"/>
                <w:szCs w:val="20"/>
              </w:rPr>
            </w:pPr>
            <w:r w:rsidRPr="007F3323">
              <w:t>密码已过期，请修改密码</w:t>
            </w:r>
            <w:r w:rsidRPr="007F3323">
              <w:rPr>
                <w:rFonts w:hint="eastAsia"/>
              </w:rPr>
              <w:t>。</w:t>
            </w:r>
          </w:p>
        </w:tc>
      </w:tr>
      <w:tr w:rsidR="00942FBB" w:rsidRPr="007F3323" w:rsidTr="00042900">
        <w:tc>
          <w:tcPr>
            <w:tcW w:w="2752" w:type="dxa"/>
          </w:tcPr>
          <w:p w:rsidR="00942FBB" w:rsidRPr="007F3323" w:rsidRDefault="00942FBB" w:rsidP="00EB602D">
            <w:pPr>
              <w:pStyle w:val="TableText"/>
            </w:pPr>
            <w:r w:rsidRPr="007F3323">
              <w:t>10100110</w:t>
            </w:r>
          </w:p>
        </w:tc>
        <w:tc>
          <w:tcPr>
            <w:tcW w:w="6309" w:type="dxa"/>
          </w:tcPr>
          <w:p w:rsidR="00942FBB" w:rsidRPr="007F3323" w:rsidRDefault="00942FBB" w:rsidP="00B2040C">
            <w:pPr>
              <w:pStyle w:val="TableText"/>
              <w:rPr>
                <w:sz w:val="20"/>
                <w:szCs w:val="20"/>
              </w:rPr>
            </w:pPr>
            <w:r w:rsidRPr="007F3323">
              <w:rPr>
                <w:rFonts w:hint="eastAsia"/>
              </w:rPr>
              <w:t>密码还有</w:t>
            </w:r>
            <w:r w:rsidRPr="007F3323">
              <w:rPr>
                <w:rFonts w:hint="eastAsia"/>
              </w:rPr>
              <w:t xml:space="preserve"> N </w:t>
            </w:r>
            <w:r w:rsidRPr="007F3323">
              <w:rPr>
                <w:rFonts w:hint="eastAsia"/>
              </w:rPr>
              <w:t>天过期，请修改密码。（备注：</w:t>
            </w:r>
            <w:r w:rsidRPr="007F3323">
              <w:rPr>
                <w:rFonts w:hint="eastAsia"/>
              </w:rPr>
              <w:t>N</w:t>
            </w:r>
            <w:r w:rsidRPr="007F3323">
              <w:rPr>
                <w:rFonts w:hint="eastAsia"/>
              </w:rPr>
              <w:t>为具体数字）</w:t>
            </w:r>
          </w:p>
        </w:tc>
      </w:tr>
      <w:tr w:rsidR="00942FBB" w:rsidRPr="007F3323" w:rsidTr="00042900">
        <w:tc>
          <w:tcPr>
            <w:tcW w:w="2752" w:type="dxa"/>
          </w:tcPr>
          <w:p w:rsidR="00942FBB" w:rsidRPr="007F3323" w:rsidRDefault="00942FBB" w:rsidP="00EB602D">
            <w:pPr>
              <w:pStyle w:val="TableText"/>
            </w:pPr>
            <w:r w:rsidRPr="007F3323">
              <w:t>10100112</w:t>
            </w:r>
          </w:p>
        </w:tc>
        <w:tc>
          <w:tcPr>
            <w:tcW w:w="6309" w:type="dxa"/>
          </w:tcPr>
          <w:p w:rsidR="00942FBB" w:rsidRPr="007F3323" w:rsidRDefault="00942FBB" w:rsidP="00EB602D">
            <w:pPr>
              <w:pStyle w:val="TableText"/>
            </w:pPr>
            <w:r w:rsidRPr="007F3323">
              <w:t>登录失败</w:t>
            </w:r>
            <w:r w:rsidRPr="007F3323">
              <w:rPr>
                <w:rFonts w:hint="eastAsia"/>
              </w:rPr>
              <w:t>，请重新登录。</w:t>
            </w:r>
          </w:p>
        </w:tc>
      </w:tr>
      <w:tr w:rsidR="00942FBB" w:rsidRPr="007F3323" w:rsidTr="00042900">
        <w:tc>
          <w:tcPr>
            <w:tcW w:w="2752" w:type="dxa"/>
          </w:tcPr>
          <w:p w:rsidR="00942FBB" w:rsidRPr="007F3323" w:rsidRDefault="00942FBB" w:rsidP="00B2040C">
            <w:pPr>
              <w:pStyle w:val="TableText"/>
            </w:pPr>
            <w:r w:rsidRPr="007F3323">
              <w:t>10100113</w:t>
            </w:r>
          </w:p>
        </w:tc>
        <w:tc>
          <w:tcPr>
            <w:tcW w:w="6309" w:type="dxa"/>
          </w:tcPr>
          <w:p w:rsidR="00942FBB" w:rsidRPr="007F3323" w:rsidRDefault="00942FBB" w:rsidP="00B2040C">
            <w:pPr>
              <w:pStyle w:val="TableText"/>
            </w:pPr>
            <w:r w:rsidRPr="007F3323">
              <w:t>密码</w:t>
            </w:r>
            <w:r w:rsidRPr="007F3323">
              <w:rPr>
                <w:rFonts w:hint="eastAsia"/>
              </w:rPr>
              <w:t>N</w:t>
            </w:r>
            <w:r w:rsidRPr="007F3323">
              <w:t>次输入错误，帐户锁定</w:t>
            </w:r>
            <w:r w:rsidRPr="007F3323">
              <w:rPr>
                <w:rFonts w:hint="eastAsia"/>
              </w:rPr>
              <w:t>M</w:t>
            </w:r>
            <w:r w:rsidRPr="007F3323">
              <w:t>分钟。</w:t>
            </w:r>
            <w:r w:rsidRPr="007F3323">
              <w:rPr>
                <w:rFonts w:hint="eastAsia"/>
              </w:rPr>
              <w:t>（</w:t>
            </w:r>
            <w:r w:rsidRPr="007F3323">
              <w:t>备注：</w:t>
            </w:r>
            <w:r w:rsidRPr="007F3323">
              <w:t>N</w:t>
            </w:r>
            <w:r w:rsidRPr="007F3323">
              <w:rPr>
                <w:rFonts w:hint="eastAsia"/>
              </w:rPr>
              <w:t>和</w:t>
            </w:r>
            <w:r w:rsidRPr="007F3323">
              <w:rPr>
                <w:rFonts w:hint="eastAsia"/>
              </w:rPr>
              <w:t>M</w:t>
            </w:r>
            <w:r w:rsidRPr="007F3323">
              <w:t>为具体的数子）</w:t>
            </w:r>
          </w:p>
        </w:tc>
      </w:tr>
      <w:tr w:rsidR="00942FBB" w:rsidRPr="007F3323" w:rsidTr="00042900">
        <w:tc>
          <w:tcPr>
            <w:tcW w:w="2752" w:type="dxa"/>
          </w:tcPr>
          <w:p w:rsidR="00942FBB" w:rsidRPr="007F3323" w:rsidRDefault="00942FBB" w:rsidP="00EB602D">
            <w:pPr>
              <w:pStyle w:val="TableText"/>
            </w:pPr>
            <w:r w:rsidRPr="007F3323">
              <w:t>10100302</w:t>
            </w:r>
          </w:p>
        </w:tc>
        <w:tc>
          <w:tcPr>
            <w:tcW w:w="6309" w:type="dxa"/>
          </w:tcPr>
          <w:p w:rsidR="00942FBB" w:rsidRPr="007F3323" w:rsidRDefault="00942FBB" w:rsidP="00EB602D">
            <w:pPr>
              <w:pStyle w:val="TableText"/>
            </w:pPr>
            <w:r w:rsidRPr="007F3323">
              <w:rPr>
                <w:rFonts w:hint="eastAsia"/>
              </w:rPr>
              <w:t>用户电话号码格式不合法。</w:t>
            </w:r>
          </w:p>
        </w:tc>
      </w:tr>
      <w:tr w:rsidR="00942FBB" w:rsidRPr="007F3323" w:rsidTr="00042900">
        <w:tc>
          <w:tcPr>
            <w:tcW w:w="2752" w:type="dxa"/>
            <w:vAlign w:val="center"/>
          </w:tcPr>
          <w:p w:rsidR="00942FBB" w:rsidRPr="007F3323" w:rsidRDefault="00942FBB" w:rsidP="00EB602D">
            <w:pPr>
              <w:pStyle w:val="TableText"/>
            </w:pPr>
            <w:r w:rsidRPr="007F3323">
              <w:t>10100303</w:t>
            </w:r>
          </w:p>
        </w:tc>
        <w:tc>
          <w:tcPr>
            <w:tcW w:w="6309" w:type="dxa"/>
            <w:vAlign w:val="center"/>
          </w:tcPr>
          <w:p w:rsidR="00942FBB" w:rsidRPr="007F3323" w:rsidRDefault="00942FBB" w:rsidP="00EB602D">
            <w:pPr>
              <w:pStyle w:val="TableText"/>
            </w:pPr>
            <w:r w:rsidRPr="007F3323">
              <w:rPr>
                <w:rFonts w:hint="eastAsia"/>
              </w:rPr>
              <w:t>用户邮件格式不合法。</w:t>
            </w:r>
          </w:p>
        </w:tc>
      </w:tr>
      <w:tr w:rsidR="00942FBB" w:rsidRPr="007F3323" w:rsidTr="00042900">
        <w:tc>
          <w:tcPr>
            <w:tcW w:w="2752" w:type="dxa"/>
          </w:tcPr>
          <w:p w:rsidR="00942FBB" w:rsidRPr="007F3323" w:rsidRDefault="00942FBB" w:rsidP="00EB602D">
            <w:pPr>
              <w:pStyle w:val="TableText"/>
            </w:pPr>
            <w:r w:rsidRPr="007F3323">
              <w:t>10100304</w:t>
            </w:r>
          </w:p>
        </w:tc>
        <w:tc>
          <w:tcPr>
            <w:tcW w:w="6309" w:type="dxa"/>
          </w:tcPr>
          <w:p w:rsidR="00942FBB" w:rsidRPr="007F3323" w:rsidRDefault="00942FBB" w:rsidP="00EB602D">
            <w:pPr>
              <w:pStyle w:val="TableText"/>
            </w:pPr>
            <w:r w:rsidRPr="007F3323">
              <w:rPr>
                <w:rFonts w:hint="eastAsia"/>
              </w:rPr>
              <w:t>用户描述不合法。</w:t>
            </w:r>
          </w:p>
        </w:tc>
      </w:tr>
      <w:tr w:rsidR="00942FBB" w:rsidRPr="007F3323" w:rsidTr="00042900">
        <w:tc>
          <w:tcPr>
            <w:tcW w:w="2752" w:type="dxa"/>
            <w:vAlign w:val="center"/>
          </w:tcPr>
          <w:p w:rsidR="00942FBB" w:rsidRPr="007F3323" w:rsidRDefault="00942FBB" w:rsidP="00EB602D">
            <w:pPr>
              <w:pStyle w:val="TableText"/>
            </w:pPr>
            <w:r w:rsidRPr="007F3323">
              <w:lastRenderedPageBreak/>
              <w:t>10100305</w:t>
            </w:r>
          </w:p>
        </w:tc>
        <w:tc>
          <w:tcPr>
            <w:tcW w:w="6309" w:type="dxa"/>
            <w:vAlign w:val="center"/>
          </w:tcPr>
          <w:p w:rsidR="00942FBB" w:rsidRPr="007F3323" w:rsidRDefault="00942FBB" w:rsidP="00EB602D">
            <w:pPr>
              <w:pStyle w:val="TableText"/>
            </w:pPr>
            <w:r w:rsidRPr="007F3323">
              <w:t>用户名已经存在</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10100306</w:t>
            </w:r>
          </w:p>
        </w:tc>
        <w:tc>
          <w:tcPr>
            <w:tcW w:w="6309" w:type="dxa"/>
            <w:vAlign w:val="center"/>
          </w:tcPr>
          <w:p w:rsidR="00942FBB" w:rsidRPr="007F3323" w:rsidRDefault="00942FBB" w:rsidP="00EB602D">
            <w:pPr>
              <w:pStyle w:val="TableText"/>
            </w:pPr>
            <w:r w:rsidRPr="007F3323">
              <w:rPr>
                <w:rFonts w:hint="eastAsia"/>
              </w:rPr>
              <w:t>用户角色不存在。</w:t>
            </w:r>
          </w:p>
        </w:tc>
      </w:tr>
      <w:tr w:rsidR="00942FBB" w:rsidRPr="007F3323" w:rsidTr="00042900">
        <w:tc>
          <w:tcPr>
            <w:tcW w:w="2752" w:type="dxa"/>
            <w:vAlign w:val="center"/>
          </w:tcPr>
          <w:p w:rsidR="00942FBB" w:rsidRPr="007F3323" w:rsidRDefault="00942FBB" w:rsidP="00EB602D">
            <w:pPr>
              <w:pStyle w:val="TableText"/>
            </w:pPr>
            <w:r w:rsidRPr="007F3323">
              <w:t>1010030</w:t>
            </w:r>
            <w:r w:rsidRPr="007F3323">
              <w:rPr>
                <w:rFonts w:hint="eastAsia"/>
              </w:rPr>
              <w:t>7</w:t>
            </w:r>
          </w:p>
        </w:tc>
        <w:tc>
          <w:tcPr>
            <w:tcW w:w="6309" w:type="dxa"/>
            <w:vAlign w:val="center"/>
          </w:tcPr>
          <w:p w:rsidR="00942FBB" w:rsidRPr="007F3323" w:rsidRDefault="00942FBB" w:rsidP="00B2040C">
            <w:pPr>
              <w:pStyle w:val="TableText"/>
              <w:rPr>
                <w:sz w:val="20"/>
                <w:szCs w:val="20"/>
              </w:rPr>
            </w:pPr>
            <w:r w:rsidRPr="007F3323">
              <w:t>用户不存在</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10100308</w:t>
            </w:r>
          </w:p>
        </w:tc>
        <w:tc>
          <w:tcPr>
            <w:tcW w:w="6309" w:type="dxa"/>
            <w:vAlign w:val="center"/>
          </w:tcPr>
          <w:p w:rsidR="00942FBB" w:rsidRPr="007F3323" w:rsidRDefault="00942FBB" w:rsidP="00EB602D">
            <w:pPr>
              <w:pStyle w:val="TableText"/>
            </w:pPr>
            <w:r w:rsidRPr="007F3323">
              <w:rPr>
                <w:rFonts w:hint="eastAsia"/>
              </w:rPr>
              <w:t>修改用户信息失败。</w:t>
            </w:r>
          </w:p>
        </w:tc>
      </w:tr>
      <w:tr w:rsidR="00942FBB" w:rsidRPr="007F3323" w:rsidTr="00042900">
        <w:tc>
          <w:tcPr>
            <w:tcW w:w="2752" w:type="dxa"/>
            <w:vAlign w:val="center"/>
          </w:tcPr>
          <w:p w:rsidR="00942FBB" w:rsidRPr="007F3323" w:rsidRDefault="00942FBB" w:rsidP="00EB602D">
            <w:pPr>
              <w:pStyle w:val="TableText"/>
            </w:pPr>
            <w:r w:rsidRPr="007F3323">
              <w:t>10100309</w:t>
            </w:r>
          </w:p>
        </w:tc>
        <w:tc>
          <w:tcPr>
            <w:tcW w:w="6309" w:type="dxa"/>
            <w:vAlign w:val="center"/>
          </w:tcPr>
          <w:p w:rsidR="00942FBB" w:rsidRPr="007F3323" w:rsidRDefault="00942FBB" w:rsidP="00EB602D">
            <w:pPr>
              <w:pStyle w:val="TableText"/>
            </w:pPr>
            <w:r w:rsidRPr="007F3323">
              <w:rPr>
                <w:rFonts w:hint="eastAsia"/>
              </w:rPr>
              <w:t>用户名长度不合法。</w:t>
            </w:r>
          </w:p>
        </w:tc>
      </w:tr>
      <w:tr w:rsidR="00942FBB" w:rsidRPr="007F3323" w:rsidTr="00042900">
        <w:tc>
          <w:tcPr>
            <w:tcW w:w="2752" w:type="dxa"/>
            <w:vAlign w:val="center"/>
          </w:tcPr>
          <w:p w:rsidR="00942FBB" w:rsidRPr="007F3323" w:rsidRDefault="00942FBB" w:rsidP="00EB602D">
            <w:pPr>
              <w:pStyle w:val="TableText"/>
            </w:pPr>
            <w:r w:rsidRPr="007F3323">
              <w:t>10100310</w:t>
            </w:r>
          </w:p>
        </w:tc>
        <w:tc>
          <w:tcPr>
            <w:tcW w:w="6309" w:type="dxa"/>
            <w:vAlign w:val="center"/>
          </w:tcPr>
          <w:p w:rsidR="00942FBB" w:rsidRPr="007F3323" w:rsidRDefault="00942FBB" w:rsidP="00EB602D">
            <w:pPr>
              <w:pStyle w:val="TableText"/>
            </w:pPr>
            <w:r w:rsidRPr="007F3323">
              <w:rPr>
                <w:rFonts w:hint="eastAsia"/>
              </w:rPr>
              <w:t>用户名字符不合法。</w:t>
            </w:r>
          </w:p>
        </w:tc>
      </w:tr>
      <w:tr w:rsidR="00942FBB" w:rsidRPr="007F3323" w:rsidTr="00042900">
        <w:tc>
          <w:tcPr>
            <w:tcW w:w="2752" w:type="dxa"/>
            <w:vAlign w:val="center"/>
          </w:tcPr>
          <w:p w:rsidR="00942FBB" w:rsidRPr="007F3323" w:rsidRDefault="00942FBB" w:rsidP="00EB602D">
            <w:pPr>
              <w:pStyle w:val="TableText"/>
            </w:pPr>
            <w:r w:rsidRPr="007F3323">
              <w:t>10100311</w:t>
            </w:r>
          </w:p>
        </w:tc>
        <w:tc>
          <w:tcPr>
            <w:tcW w:w="6309" w:type="dxa"/>
            <w:vAlign w:val="center"/>
          </w:tcPr>
          <w:p w:rsidR="00942FBB" w:rsidRPr="007F3323" w:rsidRDefault="00942FBB" w:rsidP="00EB602D">
            <w:pPr>
              <w:pStyle w:val="TableText"/>
            </w:pPr>
            <w:r w:rsidRPr="007F3323">
              <w:t>添加用户失败</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10100312</w:t>
            </w:r>
          </w:p>
        </w:tc>
        <w:tc>
          <w:tcPr>
            <w:tcW w:w="6309" w:type="dxa"/>
            <w:vAlign w:val="center"/>
          </w:tcPr>
          <w:p w:rsidR="00942FBB" w:rsidRPr="007F3323" w:rsidRDefault="00942FBB" w:rsidP="00EB602D">
            <w:pPr>
              <w:pStyle w:val="TableText"/>
            </w:pPr>
            <w:r w:rsidRPr="007F3323">
              <w:rPr>
                <w:rFonts w:hint="eastAsia"/>
              </w:rPr>
              <w:t>不可删除当前用户。</w:t>
            </w:r>
          </w:p>
        </w:tc>
      </w:tr>
      <w:tr w:rsidR="00942FBB" w:rsidRPr="007F3323" w:rsidTr="00042900">
        <w:tc>
          <w:tcPr>
            <w:tcW w:w="2752" w:type="dxa"/>
            <w:vAlign w:val="center"/>
          </w:tcPr>
          <w:p w:rsidR="00942FBB" w:rsidRPr="007F3323" w:rsidRDefault="00942FBB" w:rsidP="00EB602D">
            <w:pPr>
              <w:pStyle w:val="TableText"/>
            </w:pPr>
            <w:r w:rsidRPr="007F3323">
              <w:t>10100314</w:t>
            </w:r>
          </w:p>
        </w:tc>
        <w:tc>
          <w:tcPr>
            <w:tcW w:w="6309" w:type="dxa"/>
            <w:vAlign w:val="center"/>
          </w:tcPr>
          <w:p w:rsidR="00942FBB" w:rsidRPr="007F3323" w:rsidRDefault="00942FBB" w:rsidP="00EB602D">
            <w:pPr>
              <w:pStyle w:val="TableText"/>
            </w:pPr>
            <w:r w:rsidRPr="007F3323">
              <w:rPr>
                <w:rFonts w:hint="eastAsia"/>
              </w:rPr>
              <w:t>内置用户不可被删除。</w:t>
            </w:r>
          </w:p>
        </w:tc>
      </w:tr>
      <w:tr w:rsidR="00942FBB" w:rsidRPr="007F3323" w:rsidTr="00042900">
        <w:tc>
          <w:tcPr>
            <w:tcW w:w="2752" w:type="dxa"/>
            <w:vAlign w:val="center"/>
          </w:tcPr>
          <w:p w:rsidR="00942FBB" w:rsidRPr="007F3323" w:rsidRDefault="00942FBB" w:rsidP="00EB602D">
            <w:pPr>
              <w:pStyle w:val="TableText"/>
            </w:pPr>
            <w:r w:rsidRPr="007F3323">
              <w:t>10100315</w:t>
            </w:r>
          </w:p>
        </w:tc>
        <w:tc>
          <w:tcPr>
            <w:tcW w:w="6309" w:type="dxa"/>
            <w:vAlign w:val="center"/>
          </w:tcPr>
          <w:p w:rsidR="00942FBB" w:rsidRPr="007F3323" w:rsidRDefault="00942FBB" w:rsidP="00EB602D">
            <w:pPr>
              <w:pStyle w:val="TableText"/>
            </w:pPr>
            <w:r w:rsidRPr="007F3323">
              <w:t>删除用户失败</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10100316</w:t>
            </w:r>
          </w:p>
        </w:tc>
        <w:tc>
          <w:tcPr>
            <w:tcW w:w="6309" w:type="dxa"/>
            <w:vAlign w:val="center"/>
          </w:tcPr>
          <w:p w:rsidR="00942FBB" w:rsidRPr="007F3323" w:rsidRDefault="00942FBB" w:rsidP="00EB602D">
            <w:pPr>
              <w:pStyle w:val="TableText"/>
            </w:pPr>
            <w:r w:rsidRPr="007F3323">
              <w:rPr>
                <w:rFonts w:hint="eastAsia"/>
              </w:rPr>
              <w:t>修改密码失败。</w:t>
            </w:r>
          </w:p>
        </w:tc>
      </w:tr>
      <w:tr w:rsidR="00942FBB" w:rsidRPr="007F3323" w:rsidTr="00042900">
        <w:tc>
          <w:tcPr>
            <w:tcW w:w="2752" w:type="dxa"/>
            <w:vAlign w:val="center"/>
          </w:tcPr>
          <w:p w:rsidR="00942FBB" w:rsidRPr="007F3323" w:rsidRDefault="00942FBB" w:rsidP="00EB602D">
            <w:pPr>
              <w:pStyle w:val="TableText"/>
            </w:pPr>
            <w:r w:rsidRPr="007F3323">
              <w:t>10100318</w:t>
            </w:r>
          </w:p>
        </w:tc>
        <w:tc>
          <w:tcPr>
            <w:tcW w:w="6309" w:type="dxa"/>
            <w:vAlign w:val="center"/>
          </w:tcPr>
          <w:p w:rsidR="00942FBB" w:rsidRPr="007F3323" w:rsidRDefault="00942FBB" w:rsidP="00EB602D">
            <w:pPr>
              <w:pStyle w:val="TableText"/>
            </w:pPr>
            <w:r w:rsidRPr="007F3323">
              <w:rPr>
                <w:rFonts w:hint="eastAsia"/>
              </w:rPr>
              <w:t>旧密码不正确。</w:t>
            </w:r>
          </w:p>
        </w:tc>
      </w:tr>
      <w:tr w:rsidR="00942FBB" w:rsidRPr="007F3323" w:rsidTr="00042900">
        <w:tc>
          <w:tcPr>
            <w:tcW w:w="2752" w:type="dxa"/>
            <w:vAlign w:val="center"/>
          </w:tcPr>
          <w:p w:rsidR="00942FBB" w:rsidRPr="007F3323" w:rsidRDefault="00942FBB" w:rsidP="00EB602D">
            <w:pPr>
              <w:pStyle w:val="TableText"/>
            </w:pPr>
            <w:r w:rsidRPr="007F3323">
              <w:t>10100320</w:t>
            </w:r>
          </w:p>
        </w:tc>
        <w:tc>
          <w:tcPr>
            <w:tcW w:w="6309" w:type="dxa"/>
            <w:vAlign w:val="center"/>
          </w:tcPr>
          <w:p w:rsidR="00942FBB" w:rsidRPr="007F3323" w:rsidRDefault="00942FBB" w:rsidP="00EB602D">
            <w:pPr>
              <w:pStyle w:val="TableText"/>
            </w:pPr>
            <w:r w:rsidRPr="007F3323">
              <w:t>域用户密码不可更改</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10100321</w:t>
            </w:r>
          </w:p>
        </w:tc>
        <w:tc>
          <w:tcPr>
            <w:tcW w:w="6309" w:type="dxa"/>
            <w:vAlign w:val="center"/>
          </w:tcPr>
          <w:p w:rsidR="00942FBB" w:rsidRPr="007F3323" w:rsidRDefault="00942FBB" w:rsidP="00EB602D">
            <w:pPr>
              <w:pStyle w:val="TableText"/>
            </w:pPr>
            <w:r w:rsidRPr="007F3323">
              <w:rPr>
                <w:rFonts w:hint="eastAsia"/>
              </w:rPr>
              <w:t>两次修改密码间隔太短，请稍后再试。</w:t>
            </w:r>
          </w:p>
        </w:tc>
      </w:tr>
      <w:tr w:rsidR="00942FBB" w:rsidRPr="007F3323" w:rsidTr="00042900">
        <w:tc>
          <w:tcPr>
            <w:tcW w:w="2752" w:type="dxa"/>
            <w:vAlign w:val="center"/>
          </w:tcPr>
          <w:p w:rsidR="00942FBB" w:rsidRPr="007F3323" w:rsidRDefault="00942FBB" w:rsidP="00EB602D">
            <w:pPr>
              <w:pStyle w:val="TableText"/>
            </w:pPr>
            <w:r w:rsidRPr="007F3323">
              <w:t>10100322</w:t>
            </w:r>
          </w:p>
        </w:tc>
        <w:tc>
          <w:tcPr>
            <w:tcW w:w="6309" w:type="dxa"/>
            <w:vAlign w:val="center"/>
          </w:tcPr>
          <w:p w:rsidR="00942FBB" w:rsidRPr="007F3323" w:rsidRDefault="00942FBB" w:rsidP="00EB602D">
            <w:pPr>
              <w:pStyle w:val="TableText"/>
            </w:pPr>
            <w:r w:rsidRPr="007F3323">
              <w:rPr>
                <w:rFonts w:hint="eastAsia"/>
              </w:rPr>
              <w:t>该密码曾经使用过。</w:t>
            </w:r>
          </w:p>
        </w:tc>
      </w:tr>
      <w:tr w:rsidR="00942FBB" w:rsidRPr="007F3323" w:rsidTr="00042900">
        <w:tc>
          <w:tcPr>
            <w:tcW w:w="2752" w:type="dxa"/>
            <w:vAlign w:val="center"/>
          </w:tcPr>
          <w:p w:rsidR="00942FBB" w:rsidRPr="007F3323" w:rsidRDefault="00942FBB" w:rsidP="00EB602D">
            <w:pPr>
              <w:pStyle w:val="TableText"/>
            </w:pPr>
            <w:r w:rsidRPr="007F3323">
              <w:t>10100323</w:t>
            </w:r>
          </w:p>
        </w:tc>
        <w:tc>
          <w:tcPr>
            <w:tcW w:w="6309" w:type="dxa"/>
            <w:vAlign w:val="center"/>
          </w:tcPr>
          <w:p w:rsidR="00942FBB" w:rsidRPr="007F3323" w:rsidRDefault="00942FBB" w:rsidP="00EB602D">
            <w:pPr>
              <w:pStyle w:val="TableText"/>
            </w:pPr>
            <w:r w:rsidRPr="007F3323">
              <w:t>重置密码失败</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10100325</w:t>
            </w:r>
          </w:p>
        </w:tc>
        <w:tc>
          <w:tcPr>
            <w:tcW w:w="6309" w:type="dxa"/>
            <w:vAlign w:val="center"/>
          </w:tcPr>
          <w:p w:rsidR="00942FBB" w:rsidRPr="007F3323" w:rsidRDefault="00942FBB" w:rsidP="00EB602D">
            <w:pPr>
              <w:pStyle w:val="TableText"/>
            </w:pPr>
            <w:r w:rsidRPr="007F3323">
              <w:t>查询用户失败</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10100327</w:t>
            </w:r>
          </w:p>
        </w:tc>
        <w:tc>
          <w:tcPr>
            <w:tcW w:w="6309" w:type="dxa"/>
            <w:vAlign w:val="center"/>
          </w:tcPr>
          <w:p w:rsidR="00942FBB" w:rsidRPr="007F3323" w:rsidRDefault="00942FBB" w:rsidP="00EB602D">
            <w:pPr>
              <w:pStyle w:val="TableText"/>
            </w:pPr>
            <w:r w:rsidRPr="007F3323">
              <w:rPr>
                <w:rFonts w:hint="eastAsia"/>
              </w:rPr>
              <w:t>修改密码的最短时间间隔参数不合法。</w:t>
            </w:r>
          </w:p>
        </w:tc>
      </w:tr>
      <w:tr w:rsidR="00942FBB" w:rsidRPr="007F3323" w:rsidTr="00042900">
        <w:tc>
          <w:tcPr>
            <w:tcW w:w="2752" w:type="dxa"/>
            <w:vAlign w:val="center"/>
          </w:tcPr>
          <w:p w:rsidR="00942FBB" w:rsidRPr="007F3323" w:rsidRDefault="00942FBB" w:rsidP="00EB602D">
            <w:pPr>
              <w:pStyle w:val="TableText"/>
            </w:pPr>
            <w:r w:rsidRPr="007F3323">
              <w:t>10100328</w:t>
            </w:r>
          </w:p>
        </w:tc>
        <w:tc>
          <w:tcPr>
            <w:tcW w:w="6309" w:type="dxa"/>
            <w:vAlign w:val="center"/>
          </w:tcPr>
          <w:p w:rsidR="00942FBB" w:rsidRPr="007F3323" w:rsidRDefault="00942FBB" w:rsidP="00EB602D">
            <w:pPr>
              <w:pStyle w:val="TableText"/>
            </w:pPr>
            <w:r w:rsidRPr="007F3323">
              <w:rPr>
                <w:rFonts w:hint="eastAsia"/>
              </w:rPr>
              <w:t>密码有效期参数不合法。</w:t>
            </w:r>
          </w:p>
        </w:tc>
      </w:tr>
      <w:tr w:rsidR="00942FBB" w:rsidRPr="007F3323" w:rsidTr="00042900">
        <w:tc>
          <w:tcPr>
            <w:tcW w:w="2752" w:type="dxa"/>
            <w:vAlign w:val="center"/>
          </w:tcPr>
          <w:p w:rsidR="00942FBB" w:rsidRPr="007F3323" w:rsidRDefault="00942FBB" w:rsidP="00EB602D">
            <w:pPr>
              <w:pStyle w:val="TableText"/>
            </w:pPr>
            <w:r w:rsidRPr="007F3323">
              <w:t>10100329</w:t>
            </w:r>
          </w:p>
        </w:tc>
        <w:tc>
          <w:tcPr>
            <w:tcW w:w="6309" w:type="dxa"/>
            <w:vAlign w:val="center"/>
          </w:tcPr>
          <w:p w:rsidR="00942FBB" w:rsidRPr="007F3323" w:rsidRDefault="00942FBB" w:rsidP="00EB602D">
            <w:pPr>
              <w:pStyle w:val="TableText"/>
            </w:pPr>
            <w:r w:rsidRPr="007F3323">
              <w:rPr>
                <w:rFonts w:hint="eastAsia"/>
              </w:rPr>
              <w:t>是否强制修改密码参数不合法。</w:t>
            </w:r>
          </w:p>
        </w:tc>
      </w:tr>
      <w:tr w:rsidR="00942FBB" w:rsidRPr="007F3323" w:rsidTr="00042900">
        <w:tc>
          <w:tcPr>
            <w:tcW w:w="2752" w:type="dxa"/>
            <w:vAlign w:val="center"/>
          </w:tcPr>
          <w:p w:rsidR="00942FBB" w:rsidRPr="007F3323" w:rsidRDefault="00942FBB" w:rsidP="00EB602D">
            <w:pPr>
              <w:pStyle w:val="TableText"/>
            </w:pPr>
            <w:r w:rsidRPr="007F3323">
              <w:t>10100330</w:t>
            </w:r>
          </w:p>
        </w:tc>
        <w:tc>
          <w:tcPr>
            <w:tcW w:w="6309" w:type="dxa"/>
            <w:vAlign w:val="center"/>
          </w:tcPr>
          <w:p w:rsidR="00942FBB" w:rsidRPr="007F3323" w:rsidRDefault="00942FBB" w:rsidP="00EB602D">
            <w:pPr>
              <w:pStyle w:val="TableText"/>
            </w:pPr>
            <w:r w:rsidRPr="007F3323">
              <w:rPr>
                <w:rFonts w:hint="eastAsia"/>
              </w:rPr>
              <w:t>密码重复使用次数参数不合法。</w:t>
            </w:r>
          </w:p>
        </w:tc>
      </w:tr>
      <w:tr w:rsidR="00942FBB" w:rsidRPr="007F3323" w:rsidTr="00042900">
        <w:tc>
          <w:tcPr>
            <w:tcW w:w="2752" w:type="dxa"/>
            <w:vAlign w:val="center"/>
          </w:tcPr>
          <w:p w:rsidR="00942FBB" w:rsidRPr="007F3323" w:rsidRDefault="00942FBB" w:rsidP="00EB602D">
            <w:pPr>
              <w:pStyle w:val="TableText"/>
            </w:pPr>
            <w:r w:rsidRPr="007F3323">
              <w:t>10100331</w:t>
            </w:r>
          </w:p>
        </w:tc>
        <w:tc>
          <w:tcPr>
            <w:tcW w:w="6309" w:type="dxa"/>
            <w:vAlign w:val="center"/>
          </w:tcPr>
          <w:p w:rsidR="00942FBB" w:rsidRPr="007F3323" w:rsidRDefault="00942FBB" w:rsidP="00EB602D">
            <w:pPr>
              <w:pStyle w:val="TableText"/>
            </w:pPr>
            <w:r w:rsidRPr="007F3323">
              <w:rPr>
                <w:rFonts w:hint="eastAsia"/>
              </w:rPr>
              <w:t>密码到期提前提示参数不合法。</w:t>
            </w:r>
          </w:p>
        </w:tc>
      </w:tr>
      <w:tr w:rsidR="00942FBB" w:rsidRPr="007F3323" w:rsidTr="00042900">
        <w:tc>
          <w:tcPr>
            <w:tcW w:w="2752" w:type="dxa"/>
            <w:vAlign w:val="center"/>
          </w:tcPr>
          <w:p w:rsidR="00942FBB" w:rsidRPr="007F3323" w:rsidRDefault="00942FBB" w:rsidP="00EB602D">
            <w:pPr>
              <w:pStyle w:val="TableText"/>
            </w:pPr>
            <w:r w:rsidRPr="007F3323">
              <w:t>10100332</w:t>
            </w:r>
          </w:p>
        </w:tc>
        <w:tc>
          <w:tcPr>
            <w:tcW w:w="6309" w:type="dxa"/>
            <w:vAlign w:val="center"/>
          </w:tcPr>
          <w:p w:rsidR="00942FBB" w:rsidRPr="007F3323" w:rsidRDefault="005348A4" w:rsidP="00EB602D">
            <w:pPr>
              <w:pStyle w:val="TableText"/>
            </w:pPr>
            <w:r w:rsidRPr="007F3323">
              <w:rPr>
                <w:rFonts w:ascii="宋体" w:hAnsi="宋体" w:hint="eastAsia"/>
              </w:rPr>
              <w:t>“</w:t>
            </w:r>
            <w:r w:rsidR="00942FBB" w:rsidRPr="007F3323">
              <w:rPr>
                <w:rFonts w:hint="eastAsia"/>
              </w:rPr>
              <w:t>密码是否允许包含正反序帐户名</w:t>
            </w:r>
            <w:r w:rsidRPr="007F3323">
              <w:rPr>
                <w:rFonts w:ascii="宋体" w:hAnsi="宋体" w:hint="eastAsia"/>
              </w:rPr>
              <w:t>”</w:t>
            </w:r>
            <w:r w:rsidR="00942FBB" w:rsidRPr="007F3323">
              <w:rPr>
                <w:rFonts w:hint="eastAsia"/>
              </w:rPr>
              <w:t>参数不合法。</w:t>
            </w:r>
          </w:p>
        </w:tc>
      </w:tr>
      <w:tr w:rsidR="00942FBB" w:rsidRPr="007F3323" w:rsidTr="00042900">
        <w:tc>
          <w:tcPr>
            <w:tcW w:w="2752" w:type="dxa"/>
            <w:vAlign w:val="center"/>
          </w:tcPr>
          <w:p w:rsidR="00942FBB" w:rsidRPr="007F3323" w:rsidRDefault="00942FBB" w:rsidP="00EB602D">
            <w:pPr>
              <w:pStyle w:val="TableText"/>
            </w:pPr>
            <w:r w:rsidRPr="007F3323">
              <w:t>10100333</w:t>
            </w:r>
          </w:p>
        </w:tc>
        <w:tc>
          <w:tcPr>
            <w:tcW w:w="6309" w:type="dxa"/>
            <w:vAlign w:val="center"/>
          </w:tcPr>
          <w:p w:rsidR="00942FBB" w:rsidRPr="007F3323" w:rsidRDefault="00942FBB" w:rsidP="00EB602D">
            <w:pPr>
              <w:pStyle w:val="TableText"/>
            </w:pPr>
            <w:r w:rsidRPr="007F3323">
              <w:t>获取密码策略失败</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10100334</w:t>
            </w:r>
          </w:p>
        </w:tc>
        <w:tc>
          <w:tcPr>
            <w:tcW w:w="6309" w:type="dxa"/>
            <w:vAlign w:val="center"/>
          </w:tcPr>
          <w:p w:rsidR="00942FBB" w:rsidRPr="007F3323" w:rsidRDefault="00942FBB" w:rsidP="00EB602D">
            <w:pPr>
              <w:pStyle w:val="TableText"/>
            </w:pPr>
            <w:r w:rsidRPr="007F3323">
              <w:t>修改密码策略失败</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10100338</w:t>
            </w:r>
          </w:p>
        </w:tc>
        <w:tc>
          <w:tcPr>
            <w:tcW w:w="6309" w:type="dxa"/>
            <w:vAlign w:val="center"/>
          </w:tcPr>
          <w:p w:rsidR="00942FBB" w:rsidRPr="007F3323" w:rsidRDefault="00942FBB" w:rsidP="00EB602D">
            <w:pPr>
              <w:pStyle w:val="TableText"/>
            </w:pPr>
            <w:r w:rsidRPr="007F3323">
              <w:rPr>
                <w:rFonts w:hint="eastAsia"/>
              </w:rPr>
              <w:t>IP</w:t>
            </w:r>
            <w:r w:rsidRPr="007F3323">
              <w:rPr>
                <w:rFonts w:hint="eastAsia"/>
              </w:rPr>
              <w:t>地址不合法。</w:t>
            </w:r>
          </w:p>
        </w:tc>
      </w:tr>
      <w:tr w:rsidR="00942FBB" w:rsidRPr="007F3323" w:rsidTr="00042900">
        <w:tc>
          <w:tcPr>
            <w:tcW w:w="2752" w:type="dxa"/>
            <w:vAlign w:val="center"/>
          </w:tcPr>
          <w:p w:rsidR="00942FBB" w:rsidRPr="007F3323" w:rsidRDefault="00942FBB" w:rsidP="00EB602D">
            <w:pPr>
              <w:pStyle w:val="TableText"/>
            </w:pPr>
            <w:r w:rsidRPr="007F3323">
              <w:t>10100339</w:t>
            </w:r>
          </w:p>
        </w:tc>
        <w:tc>
          <w:tcPr>
            <w:tcW w:w="6309" w:type="dxa"/>
            <w:vAlign w:val="center"/>
          </w:tcPr>
          <w:p w:rsidR="00942FBB" w:rsidRPr="007F3323" w:rsidRDefault="00942FBB" w:rsidP="00EB602D">
            <w:pPr>
              <w:pStyle w:val="TableText"/>
            </w:pPr>
            <w:r w:rsidRPr="007F3323">
              <w:rPr>
                <w:rFonts w:hint="eastAsia"/>
              </w:rPr>
              <w:t>域信息参数不合法。</w:t>
            </w:r>
          </w:p>
        </w:tc>
      </w:tr>
      <w:tr w:rsidR="00942FBB" w:rsidRPr="007F3323" w:rsidTr="00042900">
        <w:tc>
          <w:tcPr>
            <w:tcW w:w="2752" w:type="dxa"/>
            <w:vAlign w:val="center"/>
          </w:tcPr>
          <w:p w:rsidR="00942FBB" w:rsidRPr="007F3323" w:rsidRDefault="00942FBB" w:rsidP="00EB602D">
            <w:pPr>
              <w:pStyle w:val="TableText"/>
            </w:pPr>
            <w:r w:rsidRPr="007F3323">
              <w:t>10100342</w:t>
            </w:r>
          </w:p>
        </w:tc>
        <w:tc>
          <w:tcPr>
            <w:tcW w:w="6309" w:type="dxa"/>
            <w:vAlign w:val="center"/>
          </w:tcPr>
          <w:p w:rsidR="00942FBB" w:rsidRPr="007F3323" w:rsidRDefault="00942FBB" w:rsidP="00EB602D">
            <w:pPr>
              <w:pStyle w:val="TableText"/>
            </w:pPr>
            <w:r w:rsidRPr="007F3323">
              <w:rPr>
                <w:rFonts w:hint="eastAsia"/>
              </w:rPr>
              <w:t>域用户不存在。</w:t>
            </w:r>
          </w:p>
        </w:tc>
      </w:tr>
      <w:tr w:rsidR="00942FBB" w:rsidRPr="007F3323" w:rsidTr="00042900">
        <w:tc>
          <w:tcPr>
            <w:tcW w:w="2752" w:type="dxa"/>
            <w:vAlign w:val="center"/>
          </w:tcPr>
          <w:p w:rsidR="00942FBB" w:rsidRPr="007F3323" w:rsidRDefault="00942FBB" w:rsidP="00EB602D">
            <w:pPr>
              <w:pStyle w:val="TableText"/>
            </w:pPr>
            <w:r w:rsidRPr="007F3323">
              <w:lastRenderedPageBreak/>
              <w:t>10100</w:t>
            </w:r>
            <w:r w:rsidRPr="007F3323">
              <w:rPr>
                <w:rFonts w:hint="eastAsia"/>
              </w:rPr>
              <w:t>343</w:t>
            </w:r>
          </w:p>
        </w:tc>
        <w:tc>
          <w:tcPr>
            <w:tcW w:w="6309" w:type="dxa"/>
            <w:vAlign w:val="center"/>
          </w:tcPr>
          <w:p w:rsidR="00942FBB" w:rsidRPr="007F3323" w:rsidRDefault="00942FBB" w:rsidP="00EB602D">
            <w:pPr>
              <w:pStyle w:val="TableText"/>
            </w:pPr>
            <w:r w:rsidRPr="007F3323">
              <w:rPr>
                <w:rFonts w:hint="eastAsia"/>
              </w:rPr>
              <w:t>域凭证无效。</w:t>
            </w:r>
          </w:p>
        </w:tc>
      </w:tr>
      <w:tr w:rsidR="00942FBB" w:rsidRPr="007F3323" w:rsidTr="00042900">
        <w:tc>
          <w:tcPr>
            <w:tcW w:w="2752" w:type="dxa"/>
            <w:vAlign w:val="center"/>
          </w:tcPr>
          <w:p w:rsidR="00942FBB" w:rsidRPr="007F3323" w:rsidRDefault="00942FBB" w:rsidP="00EB602D">
            <w:pPr>
              <w:pStyle w:val="TableText"/>
            </w:pPr>
            <w:r w:rsidRPr="007F3323">
              <w:t>10100501</w:t>
            </w:r>
          </w:p>
        </w:tc>
        <w:tc>
          <w:tcPr>
            <w:tcW w:w="6309" w:type="dxa"/>
            <w:vAlign w:val="center"/>
          </w:tcPr>
          <w:p w:rsidR="00942FBB" w:rsidRPr="007F3323" w:rsidRDefault="00942FBB" w:rsidP="00EB602D">
            <w:pPr>
              <w:pStyle w:val="TableText"/>
            </w:pPr>
            <w:r w:rsidRPr="007F3323">
              <w:t>角色已存在</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10100502</w:t>
            </w:r>
          </w:p>
        </w:tc>
        <w:tc>
          <w:tcPr>
            <w:tcW w:w="6309" w:type="dxa"/>
            <w:vAlign w:val="center"/>
          </w:tcPr>
          <w:p w:rsidR="00942FBB" w:rsidRPr="007F3323" w:rsidRDefault="00942FBB" w:rsidP="00EB602D">
            <w:pPr>
              <w:pStyle w:val="TableText"/>
            </w:pPr>
            <w:r w:rsidRPr="007F3323">
              <w:t>角色不存在</w:t>
            </w:r>
            <w:r w:rsidRPr="007F3323">
              <w:rPr>
                <w:rFonts w:hint="eastAsia"/>
              </w:rPr>
              <w:t>。</w:t>
            </w:r>
          </w:p>
        </w:tc>
      </w:tr>
      <w:tr w:rsidR="00942FBB" w:rsidRPr="007F3323" w:rsidTr="00042900">
        <w:tc>
          <w:tcPr>
            <w:tcW w:w="2752" w:type="dxa"/>
            <w:vAlign w:val="center"/>
          </w:tcPr>
          <w:p w:rsidR="00942FBB" w:rsidRPr="007F3323" w:rsidRDefault="00942FBB" w:rsidP="00EB602D">
            <w:pPr>
              <w:pStyle w:val="TableText"/>
            </w:pPr>
            <w:r w:rsidRPr="007F3323">
              <w:t>10100503</w:t>
            </w:r>
          </w:p>
        </w:tc>
        <w:tc>
          <w:tcPr>
            <w:tcW w:w="6309" w:type="dxa"/>
            <w:vAlign w:val="center"/>
          </w:tcPr>
          <w:p w:rsidR="00942FBB" w:rsidRPr="007F3323" w:rsidRDefault="00942FBB" w:rsidP="00EB602D">
            <w:pPr>
              <w:pStyle w:val="TableText"/>
            </w:pPr>
            <w:r w:rsidRPr="007F3323">
              <w:rPr>
                <w:rFonts w:hint="eastAsia"/>
              </w:rPr>
              <w:t>角色正在使用，不能删除。</w:t>
            </w:r>
          </w:p>
        </w:tc>
      </w:tr>
      <w:tr w:rsidR="00942FBB" w:rsidRPr="007F3323" w:rsidTr="00042900">
        <w:tc>
          <w:tcPr>
            <w:tcW w:w="2752" w:type="dxa"/>
            <w:vAlign w:val="center"/>
          </w:tcPr>
          <w:p w:rsidR="00942FBB" w:rsidRPr="007F3323" w:rsidRDefault="00942FBB" w:rsidP="00EB602D">
            <w:pPr>
              <w:pStyle w:val="TableText"/>
            </w:pPr>
            <w:r w:rsidRPr="007F3323">
              <w:t>10100504</w:t>
            </w:r>
          </w:p>
        </w:tc>
        <w:tc>
          <w:tcPr>
            <w:tcW w:w="6309" w:type="dxa"/>
            <w:vAlign w:val="center"/>
          </w:tcPr>
          <w:p w:rsidR="00942FBB" w:rsidRPr="007F3323" w:rsidRDefault="00942FBB" w:rsidP="00EB602D">
            <w:pPr>
              <w:pStyle w:val="TableText"/>
            </w:pPr>
            <w:r w:rsidRPr="007F3323">
              <w:rPr>
                <w:rFonts w:hint="eastAsia"/>
              </w:rPr>
              <w:t>所选权限不存在。</w:t>
            </w:r>
          </w:p>
        </w:tc>
      </w:tr>
      <w:tr w:rsidR="00942FBB" w:rsidRPr="007F3323" w:rsidTr="00042900">
        <w:tc>
          <w:tcPr>
            <w:tcW w:w="2752" w:type="dxa"/>
            <w:vAlign w:val="center"/>
          </w:tcPr>
          <w:p w:rsidR="00942FBB" w:rsidRPr="007F3323" w:rsidRDefault="00942FBB" w:rsidP="00EB602D">
            <w:pPr>
              <w:pStyle w:val="TableText"/>
            </w:pPr>
            <w:r w:rsidRPr="007F3323">
              <w:t>10100506</w:t>
            </w:r>
          </w:p>
        </w:tc>
        <w:tc>
          <w:tcPr>
            <w:tcW w:w="6309" w:type="dxa"/>
            <w:vAlign w:val="center"/>
          </w:tcPr>
          <w:p w:rsidR="00942FBB" w:rsidRPr="007F3323" w:rsidRDefault="00942FBB" w:rsidP="00EB602D">
            <w:pPr>
              <w:pStyle w:val="TableText"/>
            </w:pPr>
            <w:r w:rsidRPr="007F3323">
              <w:rPr>
                <w:rFonts w:hint="eastAsia"/>
              </w:rPr>
              <w:t>创建角色失败。</w:t>
            </w:r>
          </w:p>
        </w:tc>
      </w:tr>
      <w:tr w:rsidR="00942FBB" w:rsidRPr="007F3323" w:rsidTr="00042900">
        <w:tc>
          <w:tcPr>
            <w:tcW w:w="2752" w:type="dxa"/>
            <w:vAlign w:val="center"/>
          </w:tcPr>
          <w:p w:rsidR="00942FBB" w:rsidRPr="007F3323" w:rsidRDefault="00942FBB" w:rsidP="00EB602D">
            <w:pPr>
              <w:pStyle w:val="TableText"/>
            </w:pPr>
            <w:r w:rsidRPr="007F3323">
              <w:t>10100508</w:t>
            </w:r>
          </w:p>
        </w:tc>
        <w:tc>
          <w:tcPr>
            <w:tcW w:w="6309" w:type="dxa"/>
            <w:vAlign w:val="center"/>
          </w:tcPr>
          <w:p w:rsidR="00942FBB" w:rsidRPr="007F3323" w:rsidRDefault="00942FBB" w:rsidP="00EB602D">
            <w:pPr>
              <w:pStyle w:val="TableText"/>
            </w:pPr>
            <w:r w:rsidRPr="007F3323">
              <w:rPr>
                <w:rFonts w:hint="eastAsia"/>
              </w:rPr>
              <w:t>角色名不合法。</w:t>
            </w:r>
          </w:p>
        </w:tc>
      </w:tr>
      <w:tr w:rsidR="00942FBB" w:rsidRPr="007F3323" w:rsidTr="00042900">
        <w:tc>
          <w:tcPr>
            <w:tcW w:w="2752" w:type="dxa"/>
            <w:vAlign w:val="center"/>
          </w:tcPr>
          <w:p w:rsidR="00942FBB" w:rsidRPr="007F3323" w:rsidRDefault="00942FBB" w:rsidP="00EB602D">
            <w:pPr>
              <w:pStyle w:val="TableText"/>
            </w:pPr>
            <w:r w:rsidRPr="007F3323">
              <w:t>10100509</w:t>
            </w:r>
          </w:p>
        </w:tc>
        <w:tc>
          <w:tcPr>
            <w:tcW w:w="6309" w:type="dxa"/>
            <w:vAlign w:val="center"/>
          </w:tcPr>
          <w:p w:rsidR="00942FBB" w:rsidRPr="007F3323" w:rsidRDefault="00942FBB" w:rsidP="00EB602D">
            <w:pPr>
              <w:pStyle w:val="TableText"/>
            </w:pPr>
            <w:r w:rsidRPr="007F3323">
              <w:rPr>
                <w:rFonts w:hint="eastAsia"/>
              </w:rPr>
              <w:t>角色描述不合法。</w:t>
            </w:r>
          </w:p>
        </w:tc>
      </w:tr>
      <w:tr w:rsidR="00942FBB" w:rsidRPr="007F3323" w:rsidTr="00042900">
        <w:tc>
          <w:tcPr>
            <w:tcW w:w="2752" w:type="dxa"/>
            <w:vAlign w:val="center"/>
          </w:tcPr>
          <w:p w:rsidR="00942FBB" w:rsidRPr="007F3323" w:rsidRDefault="00942FBB" w:rsidP="00EB602D">
            <w:pPr>
              <w:pStyle w:val="TableText"/>
            </w:pPr>
            <w:r w:rsidRPr="007F3323">
              <w:t>10100510</w:t>
            </w:r>
          </w:p>
        </w:tc>
        <w:tc>
          <w:tcPr>
            <w:tcW w:w="6309" w:type="dxa"/>
            <w:vAlign w:val="center"/>
          </w:tcPr>
          <w:p w:rsidR="00942FBB" w:rsidRPr="007F3323" w:rsidRDefault="00942FBB" w:rsidP="00EB602D">
            <w:pPr>
              <w:pStyle w:val="TableText"/>
            </w:pPr>
            <w:r w:rsidRPr="007F3323">
              <w:rPr>
                <w:rFonts w:hint="eastAsia"/>
              </w:rPr>
              <w:t>角色类型不一致。</w:t>
            </w:r>
          </w:p>
        </w:tc>
      </w:tr>
    </w:tbl>
    <w:p w:rsidR="005348A4" w:rsidRPr="007F3323" w:rsidRDefault="005348A4" w:rsidP="005348A4">
      <w:bookmarkStart w:id="20" w:name="_Toc439920437"/>
    </w:p>
    <w:p w:rsidR="00942FBB" w:rsidRPr="007F3323" w:rsidRDefault="00942FBB" w:rsidP="00016746">
      <w:pPr>
        <w:pStyle w:val="21"/>
        <w:rPr>
          <w:lang w:eastAsia="zh-CN"/>
        </w:rPr>
      </w:pPr>
      <w:bookmarkStart w:id="21" w:name="_Toc509581472"/>
      <w:bookmarkStart w:id="22" w:name="_Toc28629845"/>
      <w:r w:rsidRPr="007F3323">
        <w:rPr>
          <w:lang w:eastAsia="zh-CN"/>
        </w:rPr>
        <w:t>告警管理（</w:t>
      </w:r>
      <w:r w:rsidRPr="007F3323">
        <w:rPr>
          <w:lang w:eastAsia="zh-CN"/>
        </w:rPr>
        <w:t>FM</w:t>
      </w:r>
      <w:r w:rsidRPr="007F3323">
        <w:rPr>
          <w:lang w:eastAsia="zh-CN"/>
        </w:rPr>
        <w:t>）错误码</w:t>
      </w:r>
      <w:bookmarkEnd w:id="20"/>
      <w:bookmarkEnd w:id="21"/>
      <w:bookmarkEnd w:id="22"/>
    </w:p>
    <w:tbl>
      <w:tblPr>
        <w:tblStyle w:val="ab"/>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4"/>
        <w:gridCol w:w="6745"/>
      </w:tblGrid>
      <w:tr w:rsidR="00942FBB" w:rsidRPr="007F3323" w:rsidTr="005348A4">
        <w:tc>
          <w:tcPr>
            <w:tcW w:w="2943" w:type="dxa"/>
            <w:shd w:val="clear" w:color="auto" w:fill="D9D9D9" w:themeFill="background1" w:themeFillShade="D9"/>
          </w:tcPr>
          <w:p w:rsidR="00942FBB" w:rsidRPr="007F3323" w:rsidRDefault="00942FBB" w:rsidP="005348A4">
            <w:pPr>
              <w:pStyle w:val="TableHeading"/>
            </w:pPr>
            <w:r w:rsidRPr="007F3323">
              <w:t>错误码</w:t>
            </w:r>
          </w:p>
        </w:tc>
        <w:tc>
          <w:tcPr>
            <w:tcW w:w="6912" w:type="dxa"/>
            <w:shd w:val="clear" w:color="auto" w:fill="D9D9D9" w:themeFill="background1" w:themeFillShade="D9"/>
          </w:tcPr>
          <w:p w:rsidR="00942FBB" w:rsidRPr="007F3323" w:rsidRDefault="00942FBB" w:rsidP="005348A4">
            <w:pPr>
              <w:pStyle w:val="TableHeading"/>
            </w:pPr>
            <w:r w:rsidRPr="007F3323">
              <w:t>描述</w:t>
            </w:r>
          </w:p>
        </w:tc>
      </w:tr>
      <w:tr w:rsidR="00942FBB" w:rsidRPr="007F3323" w:rsidTr="00042900">
        <w:tc>
          <w:tcPr>
            <w:tcW w:w="2943" w:type="dxa"/>
          </w:tcPr>
          <w:p w:rsidR="00942FBB" w:rsidRPr="007F3323" w:rsidRDefault="00942FBB" w:rsidP="00B2040C">
            <w:pPr>
              <w:pStyle w:val="TableText"/>
            </w:pPr>
            <w:r w:rsidRPr="007F3323">
              <w:t>11100011</w:t>
            </w:r>
          </w:p>
        </w:tc>
        <w:tc>
          <w:tcPr>
            <w:tcW w:w="6912" w:type="dxa"/>
          </w:tcPr>
          <w:p w:rsidR="00942FBB" w:rsidRPr="007F3323" w:rsidRDefault="00942FBB" w:rsidP="00B2040C">
            <w:pPr>
              <w:pStyle w:val="TableText"/>
            </w:pPr>
            <w:r w:rsidRPr="007F3323">
              <w:t>查询实时告警失败</w:t>
            </w:r>
          </w:p>
        </w:tc>
      </w:tr>
      <w:tr w:rsidR="00942FBB" w:rsidRPr="007F3323" w:rsidTr="00042900">
        <w:tc>
          <w:tcPr>
            <w:tcW w:w="2943" w:type="dxa"/>
          </w:tcPr>
          <w:p w:rsidR="00942FBB" w:rsidRPr="007F3323" w:rsidRDefault="00942FBB" w:rsidP="00B2040C">
            <w:pPr>
              <w:pStyle w:val="TableText"/>
            </w:pPr>
            <w:r w:rsidRPr="007F3323">
              <w:t>11100013</w:t>
            </w:r>
          </w:p>
        </w:tc>
        <w:tc>
          <w:tcPr>
            <w:tcW w:w="6912" w:type="dxa"/>
          </w:tcPr>
          <w:p w:rsidR="00942FBB" w:rsidRPr="007F3323" w:rsidRDefault="00942FBB" w:rsidP="00B2040C">
            <w:pPr>
              <w:pStyle w:val="TableText"/>
            </w:pPr>
            <w:r w:rsidRPr="007F3323">
              <w:t>查询历史告警失败</w:t>
            </w:r>
          </w:p>
        </w:tc>
      </w:tr>
      <w:tr w:rsidR="00942FBB" w:rsidRPr="007F3323" w:rsidTr="00042900">
        <w:tc>
          <w:tcPr>
            <w:tcW w:w="2943" w:type="dxa"/>
          </w:tcPr>
          <w:p w:rsidR="00942FBB" w:rsidRPr="007F3323" w:rsidRDefault="00942FBB" w:rsidP="00B2040C">
            <w:pPr>
              <w:pStyle w:val="TableText"/>
            </w:pPr>
            <w:r w:rsidRPr="007F3323">
              <w:t>11100015</w:t>
            </w:r>
          </w:p>
        </w:tc>
        <w:tc>
          <w:tcPr>
            <w:tcW w:w="6912" w:type="dxa"/>
          </w:tcPr>
          <w:p w:rsidR="00942FBB" w:rsidRPr="007F3323" w:rsidRDefault="00942FBB" w:rsidP="00B2040C">
            <w:pPr>
              <w:pStyle w:val="TableText"/>
            </w:pPr>
            <w:r w:rsidRPr="007F3323">
              <w:t>查询事件失败</w:t>
            </w:r>
          </w:p>
        </w:tc>
      </w:tr>
    </w:tbl>
    <w:p w:rsidR="00942FBB" w:rsidRPr="007F3323" w:rsidRDefault="00942FBB" w:rsidP="00942FBB">
      <w:pPr>
        <w:rPr>
          <w:rFonts w:eastAsiaTheme="minorEastAsia" w:cs="Times New Roman"/>
        </w:rPr>
      </w:pPr>
    </w:p>
    <w:p w:rsidR="00942FBB" w:rsidRPr="007F3323" w:rsidRDefault="00942FBB" w:rsidP="00016746">
      <w:pPr>
        <w:pStyle w:val="21"/>
      </w:pPr>
      <w:bookmarkStart w:id="23" w:name="_Toc439920438"/>
      <w:bookmarkStart w:id="24" w:name="_Toc509581473"/>
      <w:bookmarkStart w:id="25" w:name="_Toc28629846"/>
      <w:r w:rsidRPr="007F3323">
        <w:t>任务错误码</w:t>
      </w:r>
      <w:bookmarkEnd w:id="23"/>
      <w:bookmarkEnd w:id="24"/>
      <w:bookmarkEnd w:id="25"/>
    </w:p>
    <w:tbl>
      <w:tblPr>
        <w:tblStyle w:val="ab"/>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3"/>
        <w:gridCol w:w="6746"/>
      </w:tblGrid>
      <w:tr w:rsidR="00942FBB" w:rsidRPr="007F3323" w:rsidTr="005348A4">
        <w:tc>
          <w:tcPr>
            <w:tcW w:w="2943" w:type="dxa"/>
            <w:shd w:val="clear" w:color="auto" w:fill="D9D9D9" w:themeFill="background1" w:themeFillShade="D9"/>
          </w:tcPr>
          <w:p w:rsidR="00942FBB" w:rsidRPr="007F3323" w:rsidRDefault="00942FBB" w:rsidP="005348A4">
            <w:pPr>
              <w:pStyle w:val="TableHeading"/>
            </w:pPr>
            <w:r w:rsidRPr="007F3323">
              <w:t>错误码</w:t>
            </w:r>
          </w:p>
        </w:tc>
        <w:tc>
          <w:tcPr>
            <w:tcW w:w="6912" w:type="dxa"/>
            <w:shd w:val="clear" w:color="auto" w:fill="D9D9D9" w:themeFill="background1" w:themeFillShade="D9"/>
          </w:tcPr>
          <w:p w:rsidR="00942FBB" w:rsidRPr="007F3323" w:rsidRDefault="00942FBB" w:rsidP="005348A4">
            <w:pPr>
              <w:pStyle w:val="TableHeading"/>
            </w:pPr>
            <w:r w:rsidRPr="007F3323">
              <w:t>描述</w:t>
            </w:r>
          </w:p>
        </w:tc>
      </w:tr>
      <w:tr w:rsidR="00942FBB" w:rsidRPr="007F3323" w:rsidTr="00042900">
        <w:tc>
          <w:tcPr>
            <w:tcW w:w="2943" w:type="dxa"/>
          </w:tcPr>
          <w:p w:rsidR="00942FBB" w:rsidRPr="007F3323" w:rsidRDefault="00942FBB" w:rsidP="00EB602D">
            <w:pPr>
              <w:pStyle w:val="TableText"/>
            </w:pPr>
            <w:r w:rsidRPr="007F3323">
              <w:t>10800001</w:t>
            </w:r>
          </w:p>
        </w:tc>
        <w:tc>
          <w:tcPr>
            <w:tcW w:w="6912" w:type="dxa"/>
          </w:tcPr>
          <w:p w:rsidR="00942FBB" w:rsidRPr="007F3323" w:rsidRDefault="00942FBB" w:rsidP="00B2040C">
            <w:pPr>
              <w:pStyle w:val="TableText"/>
            </w:pPr>
            <w:r w:rsidRPr="007F3323">
              <w:t>此任务类型不支持取消</w:t>
            </w:r>
          </w:p>
        </w:tc>
      </w:tr>
      <w:tr w:rsidR="00942FBB" w:rsidRPr="007F3323" w:rsidTr="00042900">
        <w:tc>
          <w:tcPr>
            <w:tcW w:w="2943" w:type="dxa"/>
          </w:tcPr>
          <w:p w:rsidR="00942FBB" w:rsidRPr="007F3323" w:rsidRDefault="00942FBB" w:rsidP="00EB602D">
            <w:pPr>
              <w:pStyle w:val="TableText"/>
            </w:pPr>
            <w:r w:rsidRPr="007F3323">
              <w:t>10800002</w:t>
            </w:r>
          </w:p>
        </w:tc>
        <w:tc>
          <w:tcPr>
            <w:tcW w:w="6912" w:type="dxa"/>
          </w:tcPr>
          <w:p w:rsidR="00942FBB" w:rsidRPr="007F3323" w:rsidRDefault="00942FBB" w:rsidP="00B2040C">
            <w:pPr>
              <w:pStyle w:val="TableText"/>
            </w:pPr>
            <w:r w:rsidRPr="007F3323">
              <w:t>此任务已执行完毕，不支持取消</w:t>
            </w:r>
          </w:p>
        </w:tc>
      </w:tr>
    </w:tbl>
    <w:p w:rsidR="00033243" w:rsidRPr="00606353" w:rsidRDefault="00033243" w:rsidP="00700C84"/>
    <w:sectPr w:rsidR="00033243" w:rsidRPr="00606353" w:rsidSect="00CC3597">
      <w:headerReference w:type="default" r:id="rId11"/>
      <w:pgSz w:w="11907" w:h="16840"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8FD" w:rsidRDefault="007458FD">
      <w:r>
        <w:separator/>
      </w:r>
    </w:p>
  </w:endnote>
  <w:endnote w:type="continuationSeparator" w:id="0">
    <w:p w:rsidR="007458FD" w:rsidRDefault="0074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0151CA" w:rsidRPr="009E39F4" w:rsidTr="00915199">
      <w:trPr>
        <w:trHeight w:val="468"/>
      </w:trPr>
      <w:tc>
        <w:tcPr>
          <w:tcW w:w="3224" w:type="dxa"/>
        </w:tcPr>
        <w:p w:rsidR="000151CA" w:rsidRPr="00404D2E" w:rsidRDefault="000151CA" w:rsidP="00CC3597">
          <w:pPr>
            <w:pStyle w:val="HeadingLeft"/>
            <w:jc w:val="both"/>
          </w:pPr>
          <w:r>
            <w:rPr>
              <w:rFonts w:hint="eastAsia"/>
            </w:rPr>
            <w:t>文档</w:t>
          </w:r>
          <w:r>
            <w:t>版本</w:t>
          </w:r>
          <w:fldSimple w:instr=" DOCPROPERTY  DocumentVersion  \* MERGEFORMAT ">
            <w:r w:rsidR="007061EF">
              <w:t>01</w:t>
            </w:r>
          </w:fldSimple>
          <w:r>
            <w:rPr>
              <w:rFonts w:hint="eastAsia"/>
            </w:rPr>
            <w:t xml:space="preserve"> (</w:t>
          </w:r>
          <w:fldSimple w:instr=" DOCPROPERTY  ReleaseDate ">
            <w:r w:rsidR="007061EF">
              <w:t>2020-03-30</w:t>
            </w:r>
          </w:fldSimple>
          <w:r>
            <w:rPr>
              <w:rFonts w:hint="eastAsia"/>
            </w:rPr>
            <w:t>)</w:t>
          </w:r>
        </w:p>
      </w:tc>
      <w:tc>
        <w:tcPr>
          <w:tcW w:w="3224" w:type="dxa"/>
        </w:tcPr>
        <w:p w:rsidR="000151CA" w:rsidRPr="00404D2E" w:rsidRDefault="007061EF" w:rsidP="00CC3597">
          <w:pPr>
            <w:pStyle w:val="HeadingMiddle"/>
          </w:pPr>
          <w:r>
            <w:fldChar w:fldCharType="begin"/>
          </w:r>
          <w:r>
            <w:instrText xml:space="preserve"> DOCPROPERTY  ProprietaryDeclaration  \* MERGEFORMAT </w:instrText>
          </w:r>
          <w:r>
            <w:fldChar w:fldCharType="separate"/>
          </w:r>
          <w:r>
            <w:rPr>
              <w:rFonts w:hint="eastAsia"/>
            </w:rPr>
            <w:t>华为专有和保密信息</w:t>
          </w:r>
          <w:r>
            <w:rPr>
              <w:rFonts w:hint="eastAsia"/>
            </w:rPr>
            <w:t xml:space="preserve">           </w:t>
          </w:r>
          <w:r>
            <w:rPr>
              <w:rFonts w:hint="eastAsia"/>
            </w:rPr>
            <w:t>版权所有</w:t>
          </w:r>
          <w:r>
            <w:rPr>
              <w:rFonts w:hint="eastAsia"/>
            </w:rPr>
            <w:t xml:space="preserve"> © </w:t>
          </w:r>
          <w:r>
            <w:rPr>
              <w:rFonts w:hint="eastAsia"/>
            </w:rPr>
            <w:t>华为技术有限公司</w:t>
          </w:r>
          <w:r>
            <w:fldChar w:fldCharType="end"/>
          </w:r>
        </w:p>
      </w:tc>
      <w:tc>
        <w:tcPr>
          <w:tcW w:w="3225" w:type="dxa"/>
        </w:tcPr>
        <w:p w:rsidR="000151CA" w:rsidRPr="00404D2E" w:rsidRDefault="000151CA" w:rsidP="00CC3597">
          <w:pPr>
            <w:pStyle w:val="HeadingRight"/>
          </w:pPr>
          <w:r>
            <w:fldChar w:fldCharType="begin"/>
          </w:r>
          <w:r>
            <w:instrText xml:space="preserve"> PAGE </w:instrText>
          </w:r>
          <w:r>
            <w:fldChar w:fldCharType="separate"/>
          </w:r>
          <w:r w:rsidR="007061EF">
            <w:rPr>
              <w:noProof/>
            </w:rPr>
            <w:t>i</w:t>
          </w:r>
          <w:r>
            <w:rPr>
              <w:noProof/>
            </w:rPr>
            <w:fldChar w:fldCharType="end"/>
          </w:r>
        </w:p>
      </w:tc>
    </w:tr>
  </w:tbl>
  <w:p w:rsidR="000151CA" w:rsidRDefault="000151CA" w:rsidP="00CC3597">
    <w:pPr>
      <w:pStyle w:val="HeadingRight"/>
    </w:pPr>
  </w:p>
  <w:p w:rsidR="000151CA" w:rsidRDefault="000151CA" w:rsidP="00CC3597">
    <w:pPr>
      <w:pStyle w:val="af0"/>
    </w:pPr>
  </w:p>
  <w:p w:rsidR="000151CA" w:rsidRPr="00CC3597" w:rsidRDefault="000151CA" w:rsidP="00CC359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8FD" w:rsidRDefault="007458FD">
      <w:r>
        <w:separator/>
      </w:r>
    </w:p>
  </w:footnote>
  <w:footnote w:type="continuationSeparator" w:id="0">
    <w:p w:rsidR="007458FD" w:rsidRDefault="00745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725"/>
      <w:gridCol w:w="4935"/>
    </w:tblGrid>
    <w:tr w:rsidR="000151CA" w:rsidRPr="00B75E83">
      <w:trPr>
        <w:trHeight w:val="851"/>
      </w:trPr>
      <w:tc>
        <w:tcPr>
          <w:tcW w:w="4725" w:type="dxa"/>
          <w:vAlign w:val="bottom"/>
        </w:tcPr>
        <w:p w:rsidR="000151CA" w:rsidRPr="00E031EC" w:rsidRDefault="000151CA" w:rsidP="005348A4">
          <w:pPr>
            <w:pStyle w:val="HeadingLeft"/>
            <w:rPr>
              <w:rFonts w:cs="Times New Roman"/>
            </w:rPr>
          </w:pPr>
          <w:r>
            <w:rPr>
              <w:b/>
              <w:bCs/>
              <w:noProof/>
            </w:rPr>
            <w:fldChar w:fldCharType="begin"/>
          </w:r>
          <w:r>
            <w:rPr>
              <w:b/>
              <w:bCs/>
              <w:noProof/>
            </w:rPr>
            <w:instrText xml:space="preserve"> STYLEREF  "7" \n  \* MERGEFORMAT </w:instrText>
          </w:r>
          <w:r>
            <w:rPr>
              <w:b/>
              <w:bCs/>
              <w:noProof/>
            </w:rPr>
            <w:fldChar w:fldCharType="separate"/>
          </w:r>
          <w:r w:rsidR="007061EF">
            <w:rPr>
              <w:rFonts w:hint="eastAsia"/>
              <w:noProof/>
            </w:rPr>
            <w:t>错误</w:t>
          </w:r>
          <w:r w:rsidR="007061EF">
            <w:rPr>
              <w:rFonts w:hint="eastAsia"/>
              <w:noProof/>
            </w:rPr>
            <w:t>!</w:t>
          </w:r>
          <w:r w:rsidR="007061EF">
            <w:rPr>
              <w:rFonts w:hint="eastAsia"/>
              <w:noProof/>
            </w:rPr>
            <w:t>文档中没有指定样式的文字。</w:t>
          </w:r>
          <w:r>
            <w:rPr>
              <w:b/>
              <w:bCs/>
              <w:noProof/>
            </w:rPr>
            <w:fldChar w:fldCharType="end"/>
          </w:r>
          <w:r w:rsidRPr="00C801C6">
            <w:fldChar w:fldCharType="begin"/>
          </w:r>
          <w:r w:rsidRPr="00C801C6">
            <w:instrText xml:space="preserve"> STYLEREF  "</w:instrText>
          </w:r>
          <w:r>
            <w:rPr>
              <w:rFonts w:hint="eastAsia"/>
            </w:rPr>
            <w:instrText>7</w:instrText>
          </w:r>
          <w:r w:rsidRPr="00C801C6">
            <w:instrText xml:space="preserve">"  </w:instrText>
          </w:r>
          <w:r w:rsidRPr="00C801C6">
            <w:fldChar w:fldCharType="separate"/>
          </w:r>
          <w:r w:rsidR="007061EF">
            <w:rPr>
              <w:rFonts w:hint="eastAsia"/>
              <w:b/>
              <w:bCs/>
              <w:noProof/>
            </w:rPr>
            <w:t>错误</w:t>
          </w:r>
          <w:r w:rsidR="007061EF">
            <w:rPr>
              <w:rFonts w:hint="eastAsia"/>
              <w:b/>
              <w:bCs/>
              <w:noProof/>
            </w:rPr>
            <w:t>!</w:t>
          </w:r>
          <w:r w:rsidR="007061EF">
            <w:rPr>
              <w:rFonts w:hint="eastAsia"/>
              <w:b/>
              <w:bCs/>
              <w:noProof/>
            </w:rPr>
            <w:t>文档中没有指定样式的文字。</w:t>
          </w:r>
          <w:r w:rsidRPr="00C801C6">
            <w:fldChar w:fldCharType="end"/>
          </w:r>
        </w:p>
      </w:tc>
      <w:tc>
        <w:tcPr>
          <w:tcW w:w="4935" w:type="dxa"/>
          <w:vAlign w:val="bottom"/>
        </w:tcPr>
        <w:p w:rsidR="000151CA" w:rsidRDefault="000151CA">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0151CA" w:rsidRDefault="000151CA" w:rsidP="005348A4">
    <w:pPr>
      <w:pStyle w:val="HeadingRight"/>
    </w:pPr>
  </w:p>
  <w:p w:rsidR="000151CA" w:rsidRDefault="000151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0151CA" w:rsidRPr="00B75E83" w:rsidTr="00915199">
      <w:trPr>
        <w:trHeight w:val="851"/>
      </w:trPr>
      <w:tc>
        <w:tcPr>
          <w:tcW w:w="4820" w:type="dxa"/>
          <w:vAlign w:val="bottom"/>
        </w:tcPr>
        <w:p w:rsidR="000151CA" w:rsidRDefault="007061EF" w:rsidP="00700C84">
          <w:pPr>
            <w:pStyle w:val="HeadingRight"/>
            <w:jc w:val="both"/>
          </w:pPr>
          <w:r>
            <w:fldChar w:fldCharType="begin"/>
          </w:r>
          <w:r>
            <w:instrText xml:space="preserve"> DOCPROPERTY  "Product Project Name" </w:instrText>
          </w:r>
          <w:r>
            <w:fldChar w:fldCharType="separate"/>
          </w:r>
          <w:r>
            <w:t>FusionCompute</w:t>
          </w:r>
          <w:r>
            <w:fldChar w:fldCharType="end"/>
          </w:r>
        </w:p>
        <w:p w:rsidR="000151CA" w:rsidRPr="00E031EC" w:rsidRDefault="007061EF" w:rsidP="00700C84">
          <w:pPr>
            <w:pStyle w:val="HeadingLeft"/>
            <w:rPr>
              <w:rFonts w:cs="Times New Roman"/>
            </w:rPr>
          </w:pPr>
          <w:r>
            <w:fldChar w:fldCharType="begin"/>
          </w:r>
          <w:r>
            <w:instrText xml:space="preserve"> DOCPROPERTY  DocumentName </w:instrText>
          </w:r>
          <w:r>
            <w:fldChar w:fldCharType="separate"/>
          </w:r>
          <w:r>
            <w:rPr>
              <w:rFonts w:hint="eastAsia"/>
            </w:rPr>
            <w:t>VRM</w:t>
          </w:r>
          <w:r>
            <w:rPr>
              <w:rFonts w:hint="eastAsia"/>
            </w:rPr>
            <w:t>接口文档</w:t>
          </w:r>
          <w:r>
            <w:fldChar w:fldCharType="end"/>
          </w:r>
        </w:p>
      </w:tc>
      <w:tc>
        <w:tcPr>
          <w:tcW w:w="4840" w:type="dxa"/>
          <w:vAlign w:val="bottom"/>
        </w:tcPr>
        <w:p w:rsidR="000151CA" w:rsidRDefault="000151CA" w:rsidP="00700C84">
          <w:pPr>
            <w:jc w:val="center"/>
            <w:textAlignment w:val="baseline"/>
          </w:pPr>
          <w:r>
            <w:rPr>
              <w:rFonts w:hint="eastAsia"/>
            </w:rPr>
            <w:t xml:space="preserve">                     </w:t>
          </w:r>
          <w:r>
            <w:rPr>
              <w:noProof/>
            </w:rPr>
            <w:fldChar w:fldCharType="begin"/>
          </w:r>
          <w:r>
            <w:rPr>
              <w:noProof/>
            </w:rPr>
            <w:instrText xml:space="preserve"> STYLEREF  Contents </w:instrText>
          </w:r>
          <w:r>
            <w:rPr>
              <w:noProof/>
            </w:rPr>
            <w:fldChar w:fldCharType="separate"/>
          </w:r>
          <w:r w:rsidR="007061EF">
            <w:rPr>
              <w:rFonts w:hint="eastAsia"/>
              <w:noProof/>
            </w:rPr>
            <w:t>目</w:t>
          </w:r>
          <w:r w:rsidR="007061EF">
            <w:rPr>
              <w:rFonts w:hint="eastAsia"/>
              <w:noProof/>
            </w:rPr>
            <w:t xml:space="preserve">  </w:t>
          </w:r>
          <w:r w:rsidR="007061EF">
            <w:rPr>
              <w:rFonts w:hint="eastAsia"/>
              <w:noProof/>
            </w:rPr>
            <w:t>录</w:t>
          </w:r>
          <w:r>
            <w:rPr>
              <w:noProof/>
            </w:rPr>
            <w:fldChar w:fldCharType="end"/>
          </w:r>
        </w:p>
      </w:tc>
    </w:tr>
  </w:tbl>
  <w:p w:rsidR="000151CA" w:rsidRDefault="000151CA" w:rsidP="00700C84">
    <w:pPr>
      <w:pStyle w:val="HeadingRight"/>
    </w:pPr>
  </w:p>
  <w:p w:rsidR="000151CA" w:rsidRPr="008D01DE" w:rsidRDefault="000151CA" w:rsidP="00700C84">
    <w:pPr>
      <w:pStyle w:val="af1"/>
    </w:pPr>
  </w:p>
  <w:p w:rsidR="000151CA" w:rsidRPr="00700C84" w:rsidRDefault="000151CA" w:rsidP="00700C84">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0151CA" w:rsidRPr="00B75E83" w:rsidTr="00915199">
      <w:trPr>
        <w:trHeight w:val="851"/>
      </w:trPr>
      <w:tc>
        <w:tcPr>
          <w:tcW w:w="4820" w:type="dxa"/>
          <w:vAlign w:val="bottom"/>
        </w:tcPr>
        <w:p w:rsidR="000151CA" w:rsidRDefault="007061EF" w:rsidP="00700C84">
          <w:pPr>
            <w:pStyle w:val="HeadingRight"/>
            <w:jc w:val="both"/>
          </w:pPr>
          <w:r>
            <w:fldChar w:fldCharType="begin"/>
          </w:r>
          <w:r>
            <w:instrText xml:space="preserve"> DOCPROPERTY  "Product Project Name" </w:instrText>
          </w:r>
          <w:r>
            <w:fldChar w:fldCharType="separate"/>
          </w:r>
          <w:r>
            <w:t>FusionCompute</w:t>
          </w:r>
          <w:r>
            <w:fldChar w:fldCharType="end"/>
          </w:r>
        </w:p>
        <w:p w:rsidR="000151CA" w:rsidRPr="00E031EC" w:rsidRDefault="007458FD" w:rsidP="00700C84">
          <w:pPr>
            <w:pStyle w:val="HeadingLeft"/>
            <w:rPr>
              <w:rFonts w:cs="Times New Roman"/>
            </w:rPr>
          </w:pPr>
          <w:fldSimple w:instr=" DOCPROPERTY  DocumentName ">
            <w:r w:rsidR="007061EF">
              <w:rPr>
                <w:rFonts w:hint="eastAsia"/>
              </w:rPr>
              <w:t>VRM</w:t>
            </w:r>
            <w:r w:rsidR="007061EF">
              <w:rPr>
                <w:rFonts w:hint="eastAsia"/>
              </w:rPr>
              <w:t>接口文档</w:t>
            </w:r>
          </w:fldSimple>
        </w:p>
      </w:tc>
      <w:tc>
        <w:tcPr>
          <w:tcW w:w="4840" w:type="dxa"/>
          <w:vAlign w:val="bottom"/>
        </w:tcPr>
        <w:p w:rsidR="000151CA" w:rsidRDefault="000151CA" w:rsidP="00700C84">
          <w:pPr>
            <w:jc w:val="right"/>
            <w:textAlignment w:val="baseline"/>
          </w:pPr>
          <w:r>
            <w:rPr>
              <w:noProof/>
            </w:rPr>
            <w:fldChar w:fldCharType="begin"/>
          </w:r>
          <w:r>
            <w:rPr>
              <w:noProof/>
            </w:rPr>
            <w:instrText xml:space="preserve"> STYLEREF  "1" \n  \* MERGEFORMAT </w:instrText>
          </w:r>
          <w:r>
            <w:rPr>
              <w:noProof/>
            </w:rPr>
            <w:fldChar w:fldCharType="separate"/>
          </w:r>
          <w:r w:rsidR="007061EF">
            <w:rPr>
              <w:noProof/>
            </w:rPr>
            <w:t xml:space="preserve">7 </w:t>
          </w:r>
          <w:r>
            <w:rPr>
              <w:noProof/>
            </w:rPr>
            <w:fldChar w:fldCharType="end"/>
          </w:r>
          <w:r>
            <w:rPr>
              <w:noProof/>
            </w:rPr>
            <w:fldChar w:fldCharType="begin"/>
          </w:r>
          <w:r>
            <w:rPr>
              <w:noProof/>
            </w:rPr>
            <w:instrText xml:space="preserve"> STYLEREF  "1"  </w:instrText>
          </w:r>
          <w:r>
            <w:rPr>
              <w:noProof/>
            </w:rPr>
            <w:fldChar w:fldCharType="separate"/>
          </w:r>
          <w:r w:rsidR="007061EF">
            <w:rPr>
              <w:rFonts w:hint="eastAsia"/>
              <w:noProof/>
            </w:rPr>
            <w:t>错误码描述</w:t>
          </w:r>
          <w:r>
            <w:rPr>
              <w:noProof/>
            </w:rPr>
            <w:fldChar w:fldCharType="end"/>
          </w:r>
        </w:p>
      </w:tc>
    </w:tr>
  </w:tbl>
  <w:p w:rsidR="000151CA" w:rsidRDefault="000151CA" w:rsidP="00700C84">
    <w:pPr>
      <w:pStyle w:val="HeadingRight"/>
    </w:pPr>
  </w:p>
  <w:p w:rsidR="000151CA" w:rsidRPr="001E6D26" w:rsidRDefault="000151CA" w:rsidP="00700C84">
    <w:pPr>
      <w:pStyle w:val="af1"/>
    </w:pPr>
  </w:p>
  <w:p w:rsidR="000151CA" w:rsidRPr="008D01DE" w:rsidRDefault="000151CA" w:rsidP="00700C84">
    <w:pPr>
      <w:pStyle w:val="af1"/>
    </w:pPr>
  </w:p>
  <w:p w:rsidR="000151CA" w:rsidRPr="00700C84" w:rsidRDefault="000151CA" w:rsidP="00700C84">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000001D"/>
    <w:multiLevelType w:val="multilevel"/>
    <w:tmpl w:val="AB6824C6"/>
    <w:lvl w:ilvl="0">
      <w:start w:val="1"/>
      <w:numFmt w:val="decimal"/>
      <w:lvlText w:val="%1."/>
      <w:lvlJc w:val="left"/>
      <w:pPr>
        <w:tabs>
          <w:tab w:val="num" w:pos="425"/>
        </w:tabs>
        <w:ind w:left="0" w:firstLine="0"/>
      </w:pPr>
      <w:rPr>
        <w:rFonts w:ascii="黑体" w:eastAsia="黑体" w:hint="eastAsia"/>
        <w:sz w:val="21"/>
      </w:rPr>
    </w:lvl>
    <w:lvl w:ilvl="1">
      <w:start w:val="1"/>
      <w:numFmt w:val="decimal"/>
      <w:pStyle w:val="QB2"/>
      <w:suff w:val="nothing"/>
      <w:lvlText w:val="%1.%2."/>
      <w:lvlJc w:val="left"/>
      <w:pPr>
        <w:ind w:left="0" w:firstLine="0"/>
      </w:pPr>
      <w:rPr>
        <w:rFonts w:ascii="黑体" w:eastAsia="黑体" w:hint="eastAsia"/>
        <w:sz w:val="21"/>
      </w:rPr>
    </w:lvl>
    <w:lvl w:ilvl="2">
      <w:start w:val="1"/>
      <w:numFmt w:val="decimal"/>
      <w:pStyle w:val="QB3"/>
      <w:suff w:val="nothing"/>
      <w:lvlText w:val="%1.%2.%3."/>
      <w:lvlJc w:val="left"/>
      <w:pPr>
        <w:ind w:left="2694" w:firstLine="0"/>
      </w:pPr>
      <w:rPr>
        <w:rFonts w:ascii="黑体" w:eastAsia="黑体" w:hint="eastAsia"/>
        <w:sz w:val="21"/>
      </w:rPr>
    </w:lvl>
    <w:lvl w:ilvl="3">
      <w:start w:val="1"/>
      <w:numFmt w:val="decimal"/>
      <w:pStyle w:val="QB4"/>
      <w:suff w:val="nothing"/>
      <w:lvlText w:val="%1.%2.%3.%4."/>
      <w:lvlJc w:val="left"/>
      <w:pPr>
        <w:ind w:left="0" w:firstLine="0"/>
      </w:pPr>
      <w:rPr>
        <w:rFonts w:ascii="黑体" w:eastAsia="黑体" w:hint="eastAsia"/>
        <w:sz w:val="21"/>
        <w:lang w:val="en-US"/>
      </w:rPr>
    </w:lvl>
    <w:lvl w:ilvl="4">
      <w:start w:val="1"/>
      <w:numFmt w:val="decimal"/>
      <w:pStyle w:val="QB5"/>
      <w:lvlText w:val="%1.%2.%3.%4.%5."/>
      <w:lvlJc w:val="left"/>
      <w:pPr>
        <w:tabs>
          <w:tab w:val="num" w:pos="425"/>
        </w:tabs>
        <w:ind w:left="0" w:firstLine="0"/>
      </w:pPr>
      <w:rPr>
        <w:rFonts w:ascii="黑体" w:eastAsia="黑体" w:hint="eastAsia"/>
        <w:sz w:val="21"/>
      </w:rPr>
    </w:lvl>
    <w:lvl w:ilvl="5">
      <w:start w:val="1"/>
      <w:numFmt w:val="decimal"/>
      <w:lvlText w:val="%1.%2.%3.%4.%5.%6."/>
      <w:lvlJc w:val="left"/>
      <w:pPr>
        <w:tabs>
          <w:tab w:val="num" w:pos="425"/>
        </w:tabs>
        <w:ind w:left="0" w:firstLine="0"/>
      </w:pPr>
      <w:rPr>
        <w:rFonts w:ascii="黑体" w:eastAsia="黑体" w:hint="eastAsia"/>
        <w:sz w:val="21"/>
      </w:rPr>
    </w:lvl>
    <w:lvl w:ilvl="6">
      <w:start w:val="1"/>
      <w:numFmt w:val="decimal"/>
      <w:lvlText w:val="%1.%2.%3.%4.%5.%6.%7."/>
      <w:lvlJc w:val="left"/>
      <w:pPr>
        <w:tabs>
          <w:tab w:val="num" w:pos="425"/>
        </w:tabs>
        <w:ind w:left="0" w:firstLine="0"/>
      </w:pPr>
      <w:rPr>
        <w:rFonts w:hint="eastAsia"/>
      </w:rPr>
    </w:lvl>
    <w:lvl w:ilvl="7">
      <w:start w:val="1"/>
      <w:numFmt w:val="decimal"/>
      <w:lvlRestart w:val="1"/>
      <w:suff w:val="space"/>
      <w:lvlText w:val="图 %1-%8"/>
      <w:lvlJc w:val="left"/>
      <w:pPr>
        <w:ind w:left="0" w:firstLine="0"/>
      </w:pPr>
      <w:rPr>
        <w:rFonts w:hint="eastAsia"/>
      </w:rPr>
    </w:lvl>
    <w:lvl w:ilvl="8">
      <w:start w:val="1"/>
      <w:numFmt w:val="decimal"/>
      <w:lvlRestart w:val="1"/>
      <w:suff w:val="space"/>
      <w:lvlText w:val="表 %1-%9"/>
      <w:lvlJc w:val="left"/>
      <w:pPr>
        <w:ind w:left="0" w:firstLine="0"/>
      </w:pPr>
      <w:rPr>
        <w:rFonts w:hint="eastAsia"/>
      </w:rPr>
    </w:lvl>
  </w:abstractNum>
  <w:abstractNum w:abstractNumId="11"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2" w15:restartNumberingAfterBreak="0">
    <w:nsid w:val="05B92D44"/>
    <w:multiLevelType w:val="hybridMultilevel"/>
    <w:tmpl w:val="6FA206CA"/>
    <w:lvl w:ilvl="0" w:tplc="0409000F">
      <w:start w:val="1"/>
      <w:numFmt w:val="decimal"/>
      <w:lvlText w:val="%1."/>
      <w:lvlJc w:val="left"/>
      <w:pPr>
        <w:tabs>
          <w:tab w:val="num" w:pos="2121"/>
        </w:tabs>
        <w:ind w:left="2121" w:hanging="420"/>
      </w:pPr>
    </w:lvl>
    <w:lvl w:ilvl="1" w:tplc="04090019" w:tentative="1">
      <w:start w:val="1"/>
      <w:numFmt w:val="lowerLetter"/>
      <w:pStyle w:val="2H2HuaweiHLD2R22heading2H21E2UNDERRUBRIK1-2h"/>
      <w:lvlText w:val="%2)"/>
      <w:lvlJc w:val="left"/>
      <w:pPr>
        <w:tabs>
          <w:tab w:val="num" w:pos="2541"/>
        </w:tabs>
        <w:ind w:left="2541" w:hanging="420"/>
      </w:pPr>
    </w:lvl>
    <w:lvl w:ilvl="2" w:tplc="0409001B" w:tentative="1">
      <w:start w:val="1"/>
      <w:numFmt w:val="lowerRoman"/>
      <w:lvlText w:val="%3."/>
      <w:lvlJc w:val="right"/>
      <w:pPr>
        <w:tabs>
          <w:tab w:val="num" w:pos="2961"/>
        </w:tabs>
        <w:ind w:left="2961" w:hanging="420"/>
      </w:pPr>
    </w:lvl>
    <w:lvl w:ilvl="3" w:tplc="0409000F" w:tentative="1">
      <w:start w:val="1"/>
      <w:numFmt w:val="decimal"/>
      <w:lvlText w:val="%4."/>
      <w:lvlJc w:val="left"/>
      <w:pPr>
        <w:tabs>
          <w:tab w:val="num" w:pos="3381"/>
        </w:tabs>
        <w:ind w:left="3381" w:hanging="420"/>
      </w:pPr>
    </w:lvl>
    <w:lvl w:ilvl="4" w:tplc="04090019" w:tentative="1">
      <w:start w:val="1"/>
      <w:numFmt w:val="lowerLetter"/>
      <w:lvlText w:val="%5)"/>
      <w:lvlJc w:val="left"/>
      <w:pPr>
        <w:tabs>
          <w:tab w:val="num" w:pos="3801"/>
        </w:tabs>
        <w:ind w:left="3801" w:hanging="420"/>
      </w:pPr>
    </w:lvl>
    <w:lvl w:ilvl="5" w:tplc="0409001B" w:tentative="1">
      <w:start w:val="1"/>
      <w:numFmt w:val="lowerRoman"/>
      <w:lvlText w:val="%6."/>
      <w:lvlJc w:val="right"/>
      <w:pPr>
        <w:tabs>
          <w:tab w:val="num" w:pos="4221"/>
        </w:tabs>
        <w:ind w:left="4221" w:hanging="420"/>
      </w:pPr>
    </w:lvl>
    <w:lvl w:ilvl="6" w:tplc="0409000F" w:tentative="1">
      <w:start w:val="1"/>
      <w:numFmt w:val="decimal"/>
      <w:lvlText w:val="%7."/>
      <w:lvlJc w:val="left"/>
      <w:pPr>
        <w:tabs>
          <w:tab w:val="num" w:pos="4641"/>
        </w:tabs>
        <w:ind w:left="4641" w:hanging="420"/>
      </w:pPr>
    </w:lvl>
    <w:lvl w:ilvl="7" w:tplc="04090019" w:tentative="1">
      <w:start w:val="1"/>
      <w:numFmt w:val="lowerLetter"/>
      <w:lvlText w:val="%8)"/>
      <w:lvlJc w:val="left"/>
      <w:pPr>
        <w:tabs>
          <w:tab w:val="num" w:pos="5061"/>
        </w:tabs>
        <w:ind w:left="5061" w:hanging="420"/>
      </w:pPr>
    </w:lvl>
    <w:lvl w:ilvl="8" w:tplc="0409001B" w:tentative="1">
      <w:start w:val="1"/>
      <w:numFmt w:val="lowerRoman"/>
      <w:lvlText w:val="%9."/>
      <w:lvlJc w:val="right"/>
      <w:pPr>
        <w:tabs>
          <w:tab w:val="num" w:pos="5481"/>
        </w:tabs>
        <w:ind w:left="5481" w:hanging="420"/>
      </w:pPr>
    </w:lvl>
  </w:abstractNum>
  <w:abstractNum w:abstractNumId="13" w15:restartNumberingAfterBreak="0">
    <w:nsid w:val="08606C0C"/>
    <w:multiLevelType w:val="singleLevel"/>
    <w:tmpl w:val="C980DB28"/>
    <w:lvl w:ilvl="0">
      <w:start w:val="1"/>
      <w:numFmt w:val="decimal"/>
      <w:pStyle w:val="catalog6"/>
      <w:lvlText w:val="Table%1 "/>
      <w:lvlJc w:val="left"/>
      <w:pPr>
        <w:tabs>
          <w:tab w:val="num" w:pos="1077"/>
        </w:tabs>
        <w:ind w:left="0" w:firstLine="0"/>
      </w:pPr>
      <w:rPr>
        <w:rFonts w:ascii="Times New Roman" w:hAnsi="Times New Roman" w:hint="default"/>
      </w:rPr>
    </w:lvl>
  </w:abstractNum>
  <w:abstractNum w:abstractNumId="1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EDB2900"/>
    <w:multiLevelType w:val="hybridMultilevel"/>
    <w:tmpl w:val="1698331E"/>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16" w15:restartNumberingAfterBreak="0">
    <w:nsid w:val="167B1BFE"/>
    <w:multiLevelType w:val="singleLevel"/>
    <w:tmpl w:val="31BC4A66"/>
    <w:lvl w:ilvl="0">
      <w:start w:val="1"/>
      <w:numFmt w:val="bullet"/>
      <w:pStyle w:val="catalog2"/>
      <w:lvlText w:val=""/>
      <w:lvlJc w:val="left"/>
      <w:pPr>
        <w:tabs>
          <w:tab w:val="num" w:pos="425"/>
        </w:tabs>
        <w:ind w:left="425" w:hanging="425"/>
      </w:pPr>
      <w:rPr>
        <w:rFonts w:ascii="Symbol" w:hAnsi="Symbol" w:hint="default"/>
      </w:rPr>
    </w:lvl>
  </w:abstractNum>
  <w:abstractNum w:abstractNumId="17" w15:restartNumberingAfterBreak="0">
    <w:nsid w:val="171657A1"/>
    <w:multiLevelType w:val="multilevel"/>
    <w:tmpl w:val="3C26F2EA"/>
    <w:lvl w:ilvl="0">
      <w:start w:val="7"/>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8" w15:restartNumberingAfterBreak="0">
    <w:nsid w:val="1D5755D3"/>
    <w:multiLevelType w:val="hybridMultilevel"/>
    <w:tmpl w:val="4BEE7E38"/>
    <w:lvl w:ilvl="0" w:tplc="9812996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91CE270A" w:tentative="1">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1F8B563E"/>
    <w:multiLevelType w:val="singleLevel"/>
    <w:tmpl w:val="C2442988"/>
    <w:lvl w:ilvl="0">
      <w:start w:val="1"/>
      <w:numFmt w:val="bullet"/>
      <w:pStyle w:val="CharCharCharCharCharChar"/>
      <w:lvlText w:val=""/>
      <w:lvlJc w:val="left"/>
      <w:pPr>
        <w:tabs>
          <w:tab w:val="num" w:pos="360"/>
        </w:tabs>
        <w:ind w:left="360" w:hanging="360"/>
      </w:pPr>
      <w:rPr>
        <w:rFonts w:ascii="Symbol" w:hAnsi="Symbol" w:hint="default"/>
      </w:rPr>
    </w:lvl>
  </w:abstractNum>
  <w:abstractNum w:abstractNumId="20" w15:restartNumberingAfterBreak="0">
    <w:nsid w:val="2376109C"/>
    <w:multiLevelType w:val="hybridMultilevel"/>
    <w:tmpl w:val="A8A8D7C2"/>
    <w:lvl w:ilvl="0" w:tplc="F592A0F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1"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314E374A"/>
    <w:multiLevelType w:val="singleLevel"/>
    <w:tmpl w:val="D242BC04"/>
    <w:lvl w:ilvl="0">
      <w:start w:val="1"/>
      <w:numFmt w:val="decimal"/>
      <w:pStyle w:val="annotation"/>
      <w:lvlText w:val="[%1]"/>
      <w:legacy w:legacy="1" w:legacySpace="0" w:legacyIndent="360"/>
      <w:lvlJc w:val="left"/>
      <w:pPr>
        <w:ind w:left="360" w:hanging="360"/>
      </w:pPr>
      <w:rPr>
        <w:rFonts w:ascii="Times New Roman" w:hAnsi="Times New Roman" w:hint="default"/>
      </w:rPr>
    </w:lvl>
  </w:abstractNum>
  <w:abstractNum w:abstractNumId="24" w15:restartNumberingAfterBreak="0">
    <w:nsid w:val="38C932CD"/>
    <w:multiLevelType w:val="hybridMultilevel"/>
    <w:tmpl w:val="54D49E50"/>
    <w:lvl w:ilvl="0" w:tplc="119C1360">
      <w:start w:val="1"/>
      <w:numFmt w:val="decimal"/>
      <w:pStyle w:val="a2"/>
      <w:lvlText w:val="图%1 "/>
      <w:lvlJc w:val="left"/>
      <w:pPr>
        <w:tabs>
          <w:tab w:val="num" w:pos="420"/>
        </w:tabs>
        <w:ind w:left="420" w:hanging="420"/>
      </w:pPr>
      <w:rPr>
        <w:rFonts w:eastAsia="宋体" w:hint="eastAsia"/>
        <w:sz w:val="20"/>
        <w:szCs w:val="20"/>
      </w:rPr>
    </w:lvl>
    <w:lvl w:ilvl="1" w:tplc="BB344578">
      <w:start w:val="1"/>
      <w:numFmt w:val="decimal"/>
      <w:lvlText w:val="%2)"/>
      <w:lvlJc w:val="left"/>
      <w:pPr>
        <w:tabs>
          <w:tab w:val="num" w:pos="840"/>
        </w:tabs>
        <w:ind w:left="840" w:hanging="420"/>
      </w:pPr>
      <w:rPr>
        <w:rFonts w:hint="eastAsia"/>
        <w:sz w:val="20"/>
        <w:szCs w:val="20"/>
      </w:rPr>
    </w:lvl>
    <w:lvl w:ilvl="2" w:tplc="6C76855A">
      <w:start w:val="1"/>
      <w:numFmt w:val="decimal"/>
      <w:lvlText w:val="%3)"/>
      <w:lvlJc w:val="left"/>
      <w:pPr>
        <w:tabs>
          <w:tab w:val="num" w:pos="1260"/>
        </w:tabs>
        <w:ind w:left="1260" w:hanging="420"/>
      </w:pPr>
      <w:rPr>
        <w:rFonts w:hint="eastAsia"/>
        <w:sz w:val="20"/>
        <w:szCs w:val="20"/>
      </w:rPr>
    </w:lvl>
    <w:lvl w:ilvl="3" w:tplc="2EA8592E">
      <w:start w:val="1"/>
      <w:numFmt w:val="decimal"/>
      <w:lvlText w:val="%4."/>
      <w:lvlJc w:val="left"/>
      <w:pPr>
        <w:tabs>
          <w:tab w:val="num" w:pos="1680"/>
        </w:tabs>
        <w:ind w:left="1680" w:hanging="420"/>
      </w:pPr>
    </w:lvl>
    <w:lvl w:ilvl="4" w:tplc="95266DA8">
      <w:start w:val="1"/>
      <w:numFmt w:val="decimal"/>
      <w:lvlText w:val="%5、"/>
      <w:lvlJc w:val="left"/>
      <w:pPr>
        <w:tabs>
          <w:tab w:val="num" w:pos="502"/>
        </w:tabs>
        <w:ind w:left="502" w:hanging="360"/>
      </w:pPr>
      <w:rPr>
        <w:rFonts w:hint="default"/>
      </w:rPr>
    </w:lvl>
    <w:lvl w:ilvl="5" w:tplc="310C1B2C" w:tentative="1">
      <w:start w:val="1"/>
      <w:numFmt w:val="lowerRoman"/>
      <w:lvlText w:val="%6."/>
      <w:lvlJc w:val="right"/>
      <w:pPr>
        <w:tabs>
          <w:tab w:val="num" w:pos="2520"/>
        </w:tabs>
        <w:ind w:left="2520" w:hanging="420"/>
      </w:pPr>
    </w:lvl>
    <w:lvl w:ilvl="6" w:tplc="B958EFF4" w:tentative="1">
      <w:start w:val="1"/>
      <w:numFmt w:val="decimal"/>
      <w:lvlText w:val="%7."/>
      <w:lvlJc w:val="left"/>
      <w:pPr>
        <w:tabs>
          <w:tab w:val="num" w:pos="2940"/>
        </w:tabs>
        <w:ind w:left="2940" w:hanging="420"/>
      </w:pPr>
    </w:lvl>
    <w:lvl w:ilvl="7" w:tplc="F2369282" w:tentative="1">
      <w:start w:val="1"/>
      <w:numFmt w:val="lowerLetter"/>
      <w:lvlText w:val="%8)"/>
      <w:lvlJc w:val="left"/>
      <w:pPr>
        <w:tabs>
          <w:tab w:val="num" w:pos="3360"/>
        </w:tabs>
        <w:ind w:left="3360" w:hanging="420"/>
      </w:pPr>
    </w:lvl>
    <w:lvl w:ilvl="8" w:tplc="30544B28" w:tentative="1">
      <w:start w:val="1"/>
      <w:numFmt w:val="lowerRoman"/>
      <w:lvlText w:val="%9."/>
      <w:lvlJc w:val="right"/>
      <w:pPr>
        <w:tabs>
          <w:tab w:val="num" w:pos="3780"/>
        </w:tabs>
        <w:ind w:left="3780" w:hanging="420"/>
      </w:pPr>
    </w:lvl>
  </w:abstractNum>
  <w:abstractNum w:abstractNumId="25" w15:restartNumberingAfterBreak="0">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26" w15:restartNumberingAfterBreak="0">
    <w:nsid w:val="42A046D5"/>
    <w:multiLevelType w:val="multilevel"/>
    <w:tmpl w:val="04090023"/>
    <w:styleLink w:val="a3"/>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5"/>
      <w:suff w:val="space"/>
      <w:lvlText w:val="表%9"/>
      <w:lvlJc w:val="center"/>
      <w:pPr>
        <w:ind w:left="0" w:firstLine="0"/>
      </w:pPr>
      <w:rPr>
        <w:rFonts w:ascii="Arial" w:eastAsia="黑体" w:hAnsi="Arial" w:hint="default"/>
        <w:b w:val="0"/>
        <w:i w:val="0"/>
        <w:sz w:val="18"/>
        <w:szCs w:val="18"/>
      </w:rPr>
    </w:lvl>
  </w:abstractNum>
  <w:abstractNum w:abstractNumId="28" w15:restartNumberingAfterBreak="0">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15:restartNumberingAfterBreak="0">
    <w:nsid w:val="4A515313"/>
    <w:multiLevelType w:val="hybridMultilevel"/>
    <w:tmpl w:val="42FE5708"/>
    <w:lvl w:ilvl="0" w:tplc="DC14A9D2">
      <w:start w:val="1"/>
      <w:numFmt w:val="bullet"/>
      <w:pStyle w:val="Notestextlist"/>
      <w:lvlText w:val=""/>
      <w:lvlJc w:val="left"/>
      <w:pPr>
        <w:tabs>
          <w:tab w:val="num" w:pos="284"/>
        </w:tabs>
        <w:ind w:left="284" w:hanging="284"/>
      </w:pPr>
      <w:rPr>
        <w:rFonts w:ascii="Wingdings" w:hAnsi="Wingdings" w:hint="default"/>
        <w:sz w:val="16"/>
        <w:szCs w:val="16"/>
      </w:rPr>
    </w:lvl>
    <w:lvl w:ilvl="1" w:tplc="64BE66C4">
      <w:start w:val="1"/>
      <w:numFmt w:val="bullet"/>
      <w:lvlText w:val=""/>
      <w:lvlJc w:val="left"/>
      <w:pPr>
        <w:tabs>
          <w:tab w:val="num" w:pos="840"/>
        </w:tabs>
        <w:ind w:left="840" w:hanging="420"/>
      </w:pPr>
      <w:rPr>
        <w:rFonts w:ascii="Wingdings" w:hAnsi="Wingdings" w:hint="default"/>
      </w:rPr>
    </w:lvl>
    <w:lvl w:ilvl="2" w:tplc="E3224876">
      <w:start w:val="1"/>
      <w:numFmt w:val="bullet"/>
      <w:lvlText w:val=""/>
      <w:lvlJc w:val="left"/>
      <w:pPr>
        <w:tabs>
          <w:tab w:val="num" w:pos="1260"/>
        </w:tabs>
        <w:ind w:left="1260" w:hanging="420"/>
      </w:pPr>
      <w:rPr>
        <w:rFonts w:ascii="Wingdings" w:hAnsi="Wingdings" w:hint="default"/>
      </w:rPr>
    </w:lvl>
    <w:lvl w:ilvl="3" w:tplc="22C2CB72" w:tentative="1">
      <w:start w:val="1"/>
      <w:numFmt w:val="bullet"/>
      <w:lvlText w:val=""/>
      <w:lvlJc w:val="left"/>
      <w:pPr>
        <w:tabs>
          <w:tab w:val="num" w:pos="1680"/>
        </w:tabs>
        <w:ind w:left="1680" w:hanging="420"/>
      </w:pPr>
      <w:rPr>
        <w:rFonts w:ascii="Wingdings" w:hAnsi="Wingdings" w:hint="default"/>
      </w:rPr>
    </w:lvl>
    <w:lvl w:ilvl="4" w:tplc="7558192E" w:tentative="1">
      <w:start w:val="1"/>
      <w:numFmt w:val="bullet"/>
      <w:lvlText w:val=""/>
      <w:lvlJc w:val="left"/>
      <w:pPr>
        <w:tabs>
          <w:tab w:val="num" w:pos="2100"/>
        </w:tabs>
        <w:ind w:left="2100" w:hanging="420"/>
      </w:pPr>
      <w:rPr>
        <w:rFonts w:ascii="Wingdings" w:hAnsi="Wingdings" w:hint="default"/>
      </w:rPr>
    </w:lvl>
    <w:lvl w:ilvl="5" w:tplc="544C74A2" w:tentative="1">
      <w:start w:val="1"/>
      <w:numFmt w:val="bullet"/>
      <w:lvlText w:val=""/>
      <w:lvlJc w:val="left"/>
      <w:pPr>
        <w:tabs>
          <w:tab w:val="num" w:pos="2520"/>
        </w:tabs>
        <w:ind w:left="2520" w:hanging="420"/>
      </w:pPr>
      <w:rPr>
        <w:rFonts w:ascii="Wingdings" w:hAnsi="Wingdings" w:hint="default"/>
      </w:rPr>
    </w:lvl>
    <w:lvl w:ilvl="6" w:tplc="01905890">
      <w:start w:val="1"/>
      <w:numFmt w:val="bullet"/>
      <w:lvlText w:val=""/>
      <w:lvlJc w:val="left"/>
      <w:pPr>
        <w:tabs>
          <w:tab w:val="num" w:pos="2940"/>
        </w:tabs>
        <w:ind w:left="2940" w:hanging="420"/>
      </w:pPr>
      <w:rPr>
        <w:rFonts w:ascii="Wingdings" w:hAnsi="Wingdings" w:hint="default"/>
      </w:rPr>
    </w:lvl>
    <w:lvl w:ilvl="7" w:tplc="F05E0002" w:tentative="1">
      <w:start w:val="1"/>
      <w:numFmt w:val="bullet"/>
      <w:lvlText w:val=""/>
      <w:lvlJc w:val="left"/>
      <w:pPr>
        <w:tabs>
          <w:tab w:val="num" w:pos="3360"/>
        </w:tabs>
        <w:ind w:left="3360" w:hanging="420"/>
      </w:pPr>
      <w:rPr>
        <w:rFonts w:ascii="Wingdings" w:hAnsi="Wingdings" w:hint="default"/>
      </w:rPr>
    </w:lvl>
    <w:lvl w:ilvl="8" w:tplc="C70CC892"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4D515E65"/>
    <w:multiLevelType w:val="multilevel"/>
    <w:tmpl w:val="0608DA1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2" w15:restartNumberingAfterBreak="0">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33" w15:restartNumberingAfterBreak="0">
    <w:nsid w:val="61856D98"/>
    <w:multiLevelType w:val="hybridMultilevel"/>
    <w:tmpl w:val="A8A8D7C2"/>
    <w:lvl w:ilvl="0" w:tplc="F592A0F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15:restartNumberingAfterBreak="0">
    <w:nsid w:val="667437AC"/>
    <w:multiLevelType w:val="hybridMultilevel"/>
    <w:tmpl w:val="6E74E2D6"/>
    <w:lvl w:ilvl="0" w:tplc="FFFFFFFF">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90A6AE0"/>
    <w:multiLevelType w:val="hybridMultilevel"/>
    <w:tmpl w:val="3F0AE83C"/>
    <w:lvl w:ilvl="0" w:tplc="F2069084">
      <w:start w:val="1"/>
      <w:numFmt w:val="decimal"/>
      <w:pStyle w:val="Char2"/>
      <w:lvlText w:val="Figure图%1 "/>
      <w:lvlJc w:val="left"/>
      <w:pPr>
        <w:tabs>
          <w:tab w:val="num" w:pos="0"/>
        </w:tabs>
        <w:ind w:left="0" w:firstLine="0"/>
      </w:pPr>
      <w:rPr>
        <w:rFonts w:ascii="Times New Roman" w:eastAsia="宋体" w:hAnsi="Times New Roman" w:cs="Times New Roman" w:hint="default"/>
        <w:kern w:val="0"/>
      </w:rPr>
    </w:lvl>
    <w:lvl w:ilvl="1" w:tplc="B4466846">
      <w:start w:val="4"/>
      <w:numFmt w:val="decimal"/>
      <w:lvlText w:val="%2)"/>
      <w:lvlJc w:val="left"/>
      <w:pPr>
        <w:tabs>
          <w:tab w:val="num" w:pos="780"/>
        </w:tabs>
        <w:ind w:left="780" w:hanging="360"/>
      </w:pPr>
      <w:rPr>
        <w:rFonts w:hint="default"/>
      </w:rPr>
    </w:lvl>
    <w:lvl w:ilvl="2" w:tplc="BE8EFC02">
      <w:start w:val="1"/>
      <w:numFmt w:val="lowerRoman"/>
      <w:lvlText w:val="%3."/>
      <w:lvlJc w:val="right"/>
      <w:pPr>
        <w:tabs>
          <w:tab w:val="num" w:pos="1260"/>
        </w:tabs>
        <w:ind w:left="1260" w:hanging="420"/>
      </w:pPr>
    </w:lvl>
    <w:lvl w:ilvl="3" w:tplc="75CEC54C">
      <w:start w:val="1"/>
      <w:numFmt w:val="decimal"/>
      <w:lvlText w:val="%4."/>
      <w:lvlJc w:val="left"/>
      <w:pPr>
        <w:tabs>
          <w:tab w:val="num" w:pos="1680"/>
        </w:tabs>
        <w:ind w:left="1680" w:hanging="420"/>
      </w:pPr>
    </w:lvl>
    <w:lvl w:ilvl="4" w:tplc="AD644054">
      <w:start w:val="1"/>
      <w:numFmt w:val="decimal"/>
      <w:lvlText w:val="%5、"/>
      <w:lvlJc w:val="left"/>
      <w:pPr>
        <w:tabs>
          <w:tab w:val="num" w:pos="2040"/>
        </w:tabs>
        <w:ind w:left="2040" w:hanging="360"/>
      </w:pPr>
      <w:rPr>
        <w:rFonts w:hint="default"/>
      </w:rPr>
    </w:lvl>
    <w:lvl w:ilvl="5" w:tplc="257C8FB2">
      <w:start w:val="1"/>
      <w:numFmt w:val="lowerRoman"/>
      <w:lvlText w:val="%6."/>
      <w:lvlJc w:val="right"/>
      <w:pPr>
        <w:tabs>
          <w:tab w:val="num" w:pos="2520"/>
        </w:tabs>
        <w:ind w:left="2520" w:hanging="420"/>
      </w:pPr>
    </w:lvl>
    <w:lvl w:ilvl="6" w:tplc="36D4F038" w:tentative="1">
      <w:start w:val="1"/>
      <w:numFmt w:val="decimal"/>
      <w:lvlText w:val="%7."/>
      <w:lvlJc w:val="left"/>
      <w:pPr>
        <w:tabs>
          <w:tab w:val="num" w:pos="2940"/>
        </w:tabs>
        <w:ind w:left="2940" w:hanging="420"/>
      </w:pPr>
    </w:lvl>
    <w:lvl w:ilvl="7" w:tplc="182005F4" w:tentative="1">
      <w:start w:val="1"/>
      <w:numFmt w:val="lowerLetter"/>
      <w:lvlText w:val="%8)"/>
      <w:lvlJc w:val="left"/>
      <w:pPr>
        <w:tabs>
          <w:tab w:val="num" w:pos="3360"/>
        </w:tabs>
        <w:ind w:left="3360" w:hanging="420"/>
      </w:pPr>
    </w:lvl>
    <w:lvl w:ilvl="8" w:tplc="A736309C" w:tentative="1">
      <w:start w:val="1"/>
      <w:numFmt w:val="lowerRoman"/>
      <w:lvlText w:val="%9."/>
      <w:lvlJc w:val="right"/>
      <w:pPr>
        <w:tabs>
          <w:tab w:val="num" w:pos="3780"/>
        </w:tabs>
        <w:ind w:left="3780" w:hanging="420"/>
      </w:pPr>
    </w:lvl>
  </w:abstractNum>
  <w:abstractNum w:abstractNumId="36"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7" w15:restartNumberingAfterBreak="0">
    <w:nsid w:val="77EB321A"/>
    <w:multiLevelType w:val="singleLevel"/>
    <w:tmpl w:val="ECC6E5C8"/>
    <w:lvl w:ilvl="0">
      <w:start w:val="1"/>
      <w:numFmt w:val="decimal"/>
      <w:pStyle w:val="figuredescriptionwithoutautonumbering"/>
      <w:lvlText w:val="Figure %1 "/>
      <w:lvlJc w:val="left"/>
      <w:pPr>
        <w:tabs>
          <w:tab w:val="num" w:pos="1080"/>
        </w:tabs>
        <w:ind w:left="0" w:firstLine="0"/>
      </w:pPr>
      <w:rPr>
        <w:rFonts w:ascii="Times New Roman" w:hAnsi="Times New Roman" w:hint="default"/>
      </w:rPr>
    </w:lvl>
  </w:abstractNum>
  <w:abstractNum w:abstractNumId="38" w15:restartNumberingAfterBreak="0">
    <w:nsid w:val="7882727E"/>
    <w:multiLevelType w:val="hybridMultilevel"/>
    <w:tmpl w:val="2152BF3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BA7062B"/>
    <w:multiLevelType w:val="singleLevel"/>
    <w:tmpl w:val="70F2591C"/>
    <w:lvl w:ilvl="0">
      <w:start w:val="1"/>
      <w:numFmt w:val="decimal"/>
      <w:pStyle w:val="a6"/>
      <w:lvlText w:val="%1"/>
      <w:legacy w:legacy="1" w:legacySpace="0" w:legacyIndent="144"/>
      <w:lvlJc w:val="left"/>
      <w:rPr>
        <w:rFonts w:ascii="Times New Roman" w:hAnsi="Times New Roman" w:hint="default"/>
        <w:sz w:val="18"/>
      </w:rPr>
    </w:lvl>
  </w:abstractNum>
  <w:abstractNum w:abstractNumId="40" w15:restartNumberingAfterBreak="0">
    <w:nsid w:val="7C6E4FF4"/>
    <w:multiLevelType w:val="hybridMultilevel"/>
    <w:tmpl w:val="7C02E7AA"/>
    <w:lvl w:ilvl="0" w:tplc="8234A676">
      <w:start w:val="1"/>
      <w:numFmt w:val="decimal"/>
      <w:pStyle w:val="1H1HLDR1H11E1h1Head1Chapterheadingl1"/>
      <w:lvlText w:val="%1、"/>
      <w:lvlJc w:val="left"/>
      <w:pPr>
        <w:ind w:left="360" w:hanging="360"/>
      </w:pPr>
      <w:rPr>
        <w:rFonts w:hint="default"/>
      </w:rPr>
    </w:lvl>
    <w:lvl w:ilvl="1" w:tplc="907A2BD8" w:tentative="1">
      <w:start w:val="1"/>
      <w:numFmt w:val="lowerLetter"/>
      <w:lvlText w:val="%2)"/>
      <w:lvlJc w:val="left"/>
      <w:pPr>
        <w:ind w:left="840" w:hanging="420"/>
      </w:pPr>
    </w:lvl>
    <w:lvl w:ilvl="2" w:tplc="42C87ABC" w:tentative="1">
      <w:start w:val="1"/>
      <w:numFmt w:val="lowerRoman"/>
      <w:lvlText w:val="%3."/>
      <w:lvlJc w:val="right"/>
      <w:pPr>
        <w:ind w:left="1260" w:hanging="420"/>
      </w:pPr>
    </w:lvl>
    <w:lvl w:ilvl="3" w:tplc="0B2623B4" w:tentative="1">
      <w:start w:val="1"/>
      <w:numFmt w:val="decimal"/>
      <w:lvlText w:val="%4."/>
      <w:lvlJc w:val="left"/>
      <w:pPr>
        <w:ind w:left="1680" w:hanging="420"/>
      </w:pPr>
    </w:lvl>
    <w:lvl w:ilvl="4" w:tplc="06928DAE" w:tentative="1">
      <w:start w:val="1"/>
      <w:numFmt w:val="lowerLetter"/>
      <w:lvlText w:val="%5)"/>
      <w:lvlJc w:val="left"/>
      <w:pPr>
        <w:ind w:left="2100" w:hanging="420"/>
      </w:pPr>
    </w:lvl>
    <w:lvl w:ilvl="5" w:tplc="EF2E77B0" w:tentative="1">
      <w:start w:val="1"/>
      <w:numFmt w:val="lowerRoman"/>
      <w:lvlText w:val="%6."/>
      <w:lvlJc w:val="right"/>
      <w:pPr>
        <w:ind w:left="2520" w:hanging="420"/>
      </w:pPr>
    </w:lvl>
    <w:lvl w:ilvl="6" w:tplc="1C541984" w:tentative="1">
      <w:start w:val="1"/>
      <w:numFmt w:val="decimal"/>
      <w:lvlText w:val="%7."/>
      <w:lvlJc w:val="left"/>
      <w:pPr>
        <w:ind w:left="2940" w:hanging="420"/>
      </w:pPr>
    </w:lvl>
    <w:lvl w:ilvl="7" w:tplc="36081CDA" w:tentative="1">
      <w:start w:val="1"/>
      <w:numFmt w:val="lowerLetter"/>
      <w:lvlText w:val="%8)"/>
      <w:lvlJc w:val="left"/>
      <w:pPr>
        <w:ind w:left="3360" w:hanging="420"/>
      </w:pPr>
    </w:lvl>
    <w:lvl w:ilvl="8" w:tplc="3A9615EA" w:tentative="1">
      <w:start w:val="1"/>
      <w:numFmt w:val="lowerRoman"/>
      <w:lvlText w:val="%9."/>
      <w:lvlJc w:val="right"/>
      <w:pPr>
        <w:ind w:left="3780" w:hanging="420"/>
      </w:pPr>
    </w:lvl>
  </w:abstractNum>
  <w:abstractNum w:abstractNumId="41" w15:restartNumberingAfterBreak="0">
    <w:nsid w:val="7F773C35"/>
    <w:multiLevelType w:val="hybridMultilevel"/>
    <w:tmpl w:val="2CB47D36"/>
    <w:lvl w:ilvl="0" w:tplc="FE0A947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36"/>
  </w:num>
  <w:num w:numId="3">
    <w:abstractNumId w:val="14"/>
  </w:num>
  <w:num w:numId="4">
    <w:abstractNumId w:val="18"/>
  </w:num>
  <w:num w:numId="5">
    <w:abstractNumId w:val="41"/>
  </w:num>
  <w:num w:numId="6">
    <w:abstractNumId w:val="28"/>
  </w:num>
  <w:num w:numId="7">
    <w:abstractNumId w:val="34"/>
  </w:num>
  <w:num w:numId="8">
    <w:abstractNumId w:val="21"/>
  </w:num>
  <w:num w:numId="9">
    <w:abstractNumId w:val="15"/>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6"/>
  </w:num>
  <w:num w:numId="22">
    <w:abstractNumId w:val="31"/>
  </w:num>
  <w:num w:numId="23">
    <w:abstractNumId w:val="40"/>
  </w:num>
  <w:num w:numId="24">
    <w:abstractNumId w:val="25"/>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29"/>
  </w:num>
  <w:num w:numId="28">
    <w:abstractNumId w:val="12"/>
  </w:num>
  <w:num w:numId="29">
    <w:abstractNumId w:val="11"/>
  </w:num>
  <w:num w:numId="30">
    <w:abstractNumId w:val="39"/>
  </w:num>
  <w:num w:numId="31">
    <w:abstractNumId w:val="23"/>
  </w:num>
  <w:num w:numId="32">
    <w:abstractNumId w:val="13"/>
  </w:num>
  <w:num w:numId="33">
    <w:abstractNumId w:val="16"/>
  </w:num>
  <w:num w:numId="34">
    <w:abstractNumId w:val="37"/>
  </w:num>
  <w:num w:numId="35">
    <w:abstractNumId w:val="35"/>
  </w:num>
  <w:num w:numId="36">
    <w:abstractNumId w:val="32"/>
  </w:num>
  <w:num w:numId="37">
    <w:abstractNumId w:val="19"/>
  </w:num>
  <w:num w:numId="38">
    <w:abstractNumId w:val="24"/>
  </w:num>
  <w:num w:numId="39">
    <w:abstractNumId w:val="10"/>
  </w:num>
  <w:num w:numId="40">
    <w:abstractNumId w:val="38"/>
  </w:num>
  <w:num w:numId="41">
    <w:abstractNumId w:val="17"/>
  </w:num>
  <w:num w:numId="42">
    <w:abstractNumId w:val="17"/>
    <w:lvlOverride w:ilvl="0">
      <w:startOverride w:val="3"/>
    </w:lvlOverride>
    <w:lvlOverride w:ilvl="1">
      <w:startOverride w:val="8"/>
    </w:lvlOverride>
    <w:lvlOverride w:ilvl="2">
      <w:startOverride w:val="7"/>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num>
  <w:num w:numId="45">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2512"/>
    <w:rsid w:val="000003A7"/>
    <w:rsid w:val="00000724"/>
    <w:rsid w:val="0000120B"/>
    <w:rsid w:val="00001608"/>
    <w:rsid w:val="0000220F"/>
    <w:rsid w:val="000027CC"/>
    <w:rsid w:val="00005EBD"/>
    <w:rsid w:val="00006C18"/>
    <w:rsid w:val="00006D94"/>
    <w:rsid w:val="00007570"/>
    <w:rsid w:val="000075A5"/>
    <w:rsid w:val="00007C7D"/>
    <w:rsid w:val="00011630"/>
    <w:rsid w:val="000123D7"/>
    <w:rsid w:val="000126E9"/>
    <w:rsid w:val="00012C00"/>
    <w:rsid w:val="0001335F"/>
    <w:rsid w:val="00013A42"/>
    <w:rsid w:val="00013CF9"/>
    <w:rsid w:val="0001467E"/>
    <w:rsid w:val="00014C0D"/>
    <w:rsid w:val="00015093"/>
    <w:rsid w:val="000151CA"/>
    <w:rsid w:val="00015582"/>
    <w:rsid w:val="00016746"/>
    <w:rsid w:val="00016929"/>
    <w:rsid w:val="00016FBC"/>
    <w:rsid w:val="000171EC"/>
    <w:rsid w:val="00017C40"/>
    <w:rsid w:val="000210D2"/>
    <w:rsid w:val="000215AE"/>
    <w:rsid w:val="00021EFC"/>
    <w:rsid w:val="000223A0"/>
    <w:rsid w:val="0002276F"/>
    <w:rsid w:val="0002382E"/>
    <w:rsid w:val="000244EB"/>
    <w:rsid w:val="0002558E"/>
    <w:rsid w:val="00025BEA"/>
    <w:rsid w:val="00026E43"/>
    <w:rsid w:val="00030293"/>
    <w:rsid w:val="000303F2"/>
    <w:rsid w:val="00030722"/>
    <w:rsid w:val="000321CB"/>
    <w:rsid w:val="00032EEF"/>
    <w:rsid w:val="00033243"/>
    <w:rsid w:val="00033740"/>
    <w:rsid w:val="00033F84"/>
    <w:rsid w:val="000351B2"/>
    <w:rsid w:val="00035644"/>
    <w:rsid w:val="000369D8"/>
    <w:rsid w:val="00037141"/>
    <w:rsid w:val="000375E9"/>
    <w:rsid w:val="00037E80"/>
    <w:rsid w:val="0004013C"/>
    <w:rsid w:val="000410B7"/>
    <w:rsid w:val="00041907"/>
    <w:rsid w:val="00041AA9"/>
    <w:rsid w:val="00042900"/>
    <w:rsid w:val="0004314D"/>
    <w:rsid w:val="00043279"/>
    <w:rsid w:val="0004361C"/>
    <w:rsid w:val="00043B1A"/>
    <w:rsid w:val="00044F14"/>
    <w:rsid w:val="00045F97"/>
    <w:rsid w:val="000466B9"/>
    <w:rsid w:val="000504DB"/>
    <w:rsid w:val="00051A7C"/>
    <w:rsid w:val="00051CA2"/>
    <w:rsid w:val="000535E5"/>
    <w:rsid w:val="00054DE4"/>
    <w:rsid w:val="00056699"/>
    <w:rsid w:val="00056994"/>
    <w:rsid w:val="00056D4D"/>
    <w:rsid w:val="00057800"/>
    <w:rsid w:val="0005782B"/>
    <w:rsid w:val="00057A4E"/>
    <w:rsid w:val="000608E8"/>
    <w:rsid w:val="000612D1"/>
    <w:rsid w:val="0006246A"/>
    <w:rsid w:val="000638DB"/>
    <w:rsid w:val="00064F80"/>
    <w:rsid w:val="00066189"/>
    <w:rsid w:val="0006678D"/>
    <w:rsid w:val="00066F4D"/>
    <w:rsid w:val="00067025"/>
    <w:rsid w:val="000671F3"/>
    <w:rsid w:val="0006728D"/>
    <w:rsid w:val="000707B5"/>
    <w:rsid w:val="00070957"/>
    <w:rsid w:val="00070B37"/>
    <w:rsid w:val="00070E68"/>
    <w:rsid w:val="0007135A"/>
    <w:rsid w:val="00071389"/>
    <w:rsid w:val="00073C35"/>
    <w:rsid w:val="0007435E"/>
    <w:rsid w:val="00074B6E"/>
    <w:rsid w:val="0008000D"/>
    <w:rsid w:val="0008037B"/>
    <w:rsid w:val="0008048D"/>
    <w:rsid w:val="00080838"/>
    <w:rsid w:val="00081365"/>
    <w:rsid w:val="000814C8"/>
    <w:rsid w:val="000826BC"/>
    <w:rsid w:val="00082C9D"/>
    <w:rsid w:val="000834DE"/>
    <w:rsid w:val="00084BE0"/>
    <w:rsid w:val="00085179"/>
    <w:rsid w:val="000854EA"/>
    <w:rsid w:val="0008587C"/>
    <w:rsid w:val="00087B38"/>
    <w:rsid w:val="00090BAA"/>
    <w:rsid w:val="0009129A"/>
    <w:rsid w:val="00091B19"/>
    <w:rsid w:val="0009360A"/>
    <w:rsid w:val="00093C8A"/>
    <w:rsid w:val="00093D82"/>
    <w:rsid w:val="0009621C"/>
    <w:rsid w:val="00096488"/>
    <w:rsid w:val="00096A63"/>
    <w:rsid w:val="00097DE7"/>
    <w:rsid w:val="000A0063"/>
    <w:rsid w:val="000A063A"/>
    <w:rsid w:val="000A08FC"/>
    <w:rsid w:val="000A150C"/>
    <w:rsid w:val="000A2674"/>
    <w:rsid w:val="000A320A"/>
    <w:rsid w:val="000A585E"/>
    <w:rsid w:val="000A668A"/>
    <w:rsid w:val="000A7EC0"/>
    <w:rsid w:val="000B1441"/>
    <w:rsid w:val="000B17B0"/>
    <w:rsid w:val="000B1E79"/>
    <w:rsid w:val="000B245B"/>
    <w:rsid w:val="000B279C"/>
    <w:rsid w:val="000B3884"/>
    <w:rsid w:val="000B3F64"/>
    <w:rsid w:val="000B4B2A"/>
    <w:rsid w:val="000B4EA5"/>
    <w:rsid w:val="000B587F"/>
    <w:rsid w:val="000B5EE1"/>
    <w:rsid w:val="000B6FD3"/>
    <w:rsid w:val="000B7EFF"/>
    <w:rsid w:val="000C06CE"/>
    <w:rsid w:val="000C0963"/>
    <w:rsid w:val="000C12D9"/>
    <w:rsid w:val="000C1473"/>
    <w:rsid w:val="000C185F"/>
    <w:rsid w:val="000C1CAF"/>
    <w:rsid w:val="000C245B"/>
    <w:rsid w:val="000C25A0"/>
    <w:rsid w:val="000C3241"/>
    <w:rsid w:val="000C3E8E"/>
    <w:rsid w:val="000C3F98"/>
    <w:rsid w:val="000C4A58"/>
    <w:rsid w:val="000C4B86"/>
    <w:rsid w:val="000C62CD"/>
    <w:rsid w:val="000C6B1F"/>
    <w:rsid w:val="000C6E37"/>
    <w:rsid w:val="000C717B"/>
    <w:rsid w:val="000C7FE4"/>
    <w:rsid w:val="000D20B9"/>
    <w:rsid w:val="000D28EC"/>
    <w:rsid w:val="000D3FB9"/>
    <w:rsid w:val="000D41DD"/>
    <w:rsid w:val="000D4A0F"/>
    <w:rsid w:val="000D4DCF"/>
    <w:rsid w:val="000D7947"/>
    <w:rsid w:val="000D79DE"/>
    <w:rsid w:val="000D7F1D"/>
    <w:rsid w:val="000E04B5"/>
    <w:rsid w:val="000E0E95"/>
    <w:rsid w:val="000E1303"/>
    <w:rsid w:val="000E16AA"/>
    <w:rsid w:val="000E1ACE"/>
    <w:rsid w:val="000E1F94"/>
    <w:rsid w:val="000E2D20"/>
    <w:rsid w:val="000E3396"/>
    <w:rsid w:val="000E3470"/>
    <w:rsid w:val="000E3EF6"/>
    <w:rsid w:val="000E3FA8"/>
    <w:rsid w:val="000E5B3B"/>
    <w:rsid w:val="000E5DC3"/>
    <w:rsid w:val="000E7E7D"/>
    <w:rsid w:val="000E7F5E"/>
    <w:rsid w:val="000F01A4"/>
    <w:rsid w:val="000F04F9"/>
    <w:rsid w:val="000F13B8"/>
    <w:rsid w:val="000F21A1"/>
    <w:rsid w:val="000F2724"/>
    <w:rsid w:val="000F29EF"/>
    <w:rsid w:val="000F32D9"/>
    <w:rsid w:val="000F443B"/>
    <w:rsid w:val="000F523A"/>
    <w:rsid w:val="000F536E"/>
    <w:rsid w:val="000F6AA5"/>
    <w:rsid w:val="000F73A2"/>
    <w:rsid w:val="000F73EA"/>
    <w:rsid w:val="000F7A2E"/>
    <w:rsid w:val="00100A13"/>
    <w:rsid w:val="001017DC"/>
    <w:rsid w:val="00101986"/>
    <w:rsid w:val="00102445"/>
    <w:rsid w:val="00102652"/>
    <w:rsid w:val="0010294C"/>
    <w:rsid w:val="00102E0B"/>
    <w:rsid w:val="001047E7"/>
    <w:rsid w:val="00105ED7"/>
    <w:rsid w:val="00106273"/>
    <w:rsid w:val="00106460"/>
    <w:rsid w:val="00106AC4"/>
    <w:rsid w:val="00107956"/>
    <w:rsid w:val="00110232"/>
    <w:rsid w:val="001105FD"/>
    <w:rsid w:val="00110F4C"/>
    <w:rsid w:val="001113ED"/>
    <w:rsid w:val="0011199D"/>
    <w:rsid w:val="00112143"/>
    <w:rsid w:val="00113956"/>
    <w:rsid w:val="00113AD1"/>
    <w:rsid w:val="00113CE8"/>
    <w:rsid w:val="00113D79"/>
    <w:rsid w:val="0011423D"/>
    <w:rsid w:val="00114A3D"/>
    <w:rsid w:val="0011636E"/>
    <w:rsid w:val="00116BF3"/>
    <w:rsid w:val="00116D87"/>
    <w:rsid w:val="00116DBF"/>
    <w:rsid w:val="001171FC"/>
    <w:rsid w:val="0011785A"/>
    <w:rsid w:val="00117C30"/>
    <w:rsid w:val="001203DA"/>
    <w:rsid w:val="00120C0B"/>
    <w:rsid w:val="001215FE"/>
    <w:rsid w:val="00121B3A"/>
    <w:rsid w:val="00122A8A"/>
    <w:rsid w:val="00122DF9"/>
    <w:rsid w:val="00123DFC"/>
    <w:rsid w:val="0012451B"/>
    <w:rsid w:val="00124D5C"/>
    <w:rsid w:val="00125657"/>
    <w:rsid w:val="001259AC"/>
    <w:rsid w:val="00130A93"/>
    <w:rsid w:val="00131CAC"/>
    <w:rsid w:val="00132464"/>
    <w:rsid w:val="0013351B"/>
    <w:rsid w:val="00133B37"/>
    <w:rsid w:val="00134805"/>
    <w:rsid w:val="00134A23"/>
    <w:rsid w:val="00135768"/>
    <w:rsid w:val="00137904"/>
    <w:rsid w:val="0014006A"/>
    <w:rsid w:val="00141351"/>
    <w:rsid w:val="0014145E"/>
    <w:rsid w:val="00141EF7"/>
    <w:rsid w:val="0014332B"/>
    <w:rsid w:val="00143569"/>
    <w:rsid w:val="0014372C"/>
    <w:rsid w:val="0014385B"/>
    <w:rsid w:val="00143C23"/>
    <w:rsid w:val="00143C61"/>
    <w:rsid w:val="00143E87"/>
    <w:rsid w:val="0014466F"/>
    <w:rsid w:val="0014498F"/>
    <w:rsid w:val="00145A38"/>
    <w:rsid w:val="0015049F"/>
    <w:rsid w:val="00150A99"/>
    <w:rsid w:val="00151B0D"/>
    <w:rsid w:val="00152C74"/>
    <w:rsid w:val="00152EA3"/>
    <w:rsid w:val="00154ACF"/>
    <w:rsid w:val="001579E9"/>
    <w:rsid w:val="00157CCC"/>
    <w:rsid w:val="0016069C"/>
    <w:rsid w:val="00161C8E"/>
    <w:rsid w:val="0016226F"/>
    <w:rsid w:val="0016231C"/>
    <w:rsid w:val="001633EE"/>
    <w:rsid w:val="001649BC"/>
    <w:rsid w:val="00164E7A"/>
    <w:rsid w:val="0016577C"/>
    <w:rsid w:val="0016637E"/>
    <w:rsid w:val="00166557"/>
    <w:rsid w:val="00166640"/>
    <w:rsid w:val="00166852"/>
    <w:rsid w:val="001670EA"/>
    <w:rsid w:val="001675F7"/>
    <w:rsid w:val="00167E21"/>
    <w:rsid w:val="00167F8A"/>
    <w:rsid w:val="001705E9"/>
    <w:rsid w:val="00171C41"/>
    <w:rsid w:val="00172BD5"/>
    <w:rsid w:val="00172E55"/>
    <w:rsid w:val="001739DB"/>
    <w:rsid w:val="00174320"/>
    <w:rsid w:val="0017451A"/>
    <w:rsid w:val="00176B45"/>
    <w:rsid w:val="00176B57"/>
    <w:rsid w:val="00177441"/>
    <w:rsid w:val="00180259"/>
    <w:rsid w:val="00180E3E"/>
    <w:rsid w:val="00181088"/>
    <w:rsid w:val="00181143"/>
    <w:rsid w:val="00181289"/>
    <w:rsid w:val="00181B83"/>
    <w:rsid w:val="001824F2"/>
    <w:rsid w:val="00182C5F"/>
    <w:rsid w:val="00185231"/>
    <w:rsid w:val="00185EEE"/>
    <w:rsid w:val="001874D1"/>
    <w:rsid w:val="00187508"/>
    <w:rsid w:val="00187C5F"/>
    <w:rsid w:val="00190A41"/>
    <w:rsid w:val="00190AF5"/>
    <w:rsid w:val="00190C4B"/>
    <w:rsid w:val="00191323"/>
    <w:rsid w:val="00191435"/>
    <w:rsid w:val="001921A9"/>
    <w:rsid w:val="001925CA"/>
    <w:rsid w:val="00192DD1"/>
    <w:rsid w:val="001936FA"/>
    <w:rsid w:val="00196C9F"/>
    <w:rsid w:val="00196F53"/>
    <w:rsid w:val="00197385"/>
    <w:rsid w:val="001A08FD"/>
    <w:rsid w:val="001A09FC"/>
    <w:rsid w:val="001A0DE0"/>
    <w:rsid w:val="001A14C4"/>
    <w:rsid w:val="001A2543"/>
    <w:rsid w:val="001A3456"/>
    <w:rsid w:val="001A42A4"/>
    <w:rsid w:val="001A68E6"/>
    <w:rsid w:val="001A6A33"/>
    <w:rsid w:val="001A7817"/>
    <w:rsid w:val="001A7EFB"/>
    <w:rsid w:val="001B0BDC"/>
    <w:rsid w:val="001B0DE3"/>
    <w:rsid w:val="001B15DD"/>
    <w:rsid w:val="001B1E1D"/>
    <w:rsid w:val="001B2896"/>
    <w:rsid w:val="001B2E78"/>
    <w:rsid w:val="001B38FF"/>
    <w:rsid w:val="001B3B2E"/>
    <w:rsid w:val="001B4079"/>
    <w:rsid w:val="001B4737"/>
    <w:rsid w:val="001B5D02"/>
    <w:rsid w:val="001B6FAC"/>
    <w:rsid w:val="001B70B6"/>
    <w:rsid w:val="001B7814"/>
    <w:rsid w:val="001C0E12"/>
    <w:rsid w:val="001C0F7A"/>
    <w:rsid w:val="001C1040"/>
    <w:rsid w:val="001C1D92"/>
    <w:rsid w:val="001C200F"/>
    <w:rsid w:val="001C2512"/>
    <w:rsid w:val="001C2890"/>
    <w:rsid w:val="001C4630"/>
    <w:rsid w:val="001C5FBF"/>
    <w:rsid w:val="001C648C"/>
    <w:rsid w:val="001C683D"/>
    <w:rsid w:val="001D18FB"/>
    <w:rsid w:val="001D23D0"/>
    <w:rsid w:val="001D2BB9"/>
    <w:rsid w:val="001D41D9"/>
    <w:rsid w:val="001D468B"/>
    <w:rsid w:val="001D5EF3"/>
    <w:rsid w:val="001D5F04"/>
    <w:rsid w:val="001D6006"/>
    <w:rsid w:val="001D6614"/>
    <w:rsid w:val="001D669F"/>
    <w:rsid w:val="001D6842"/>
    <w:rsid w:val="001D6A3A"/>
    <w:rsid w:val="001D6F63"/>
    <w:rsid w:val="001D703F"/>
    <w:rsid w:val="001D7743"/>
    <w:rsid w:val="001D7DDA"/>
    <w:rsid w:val="001E12A7"/>
    <w:rsid w:val="001E14A5"/>
    <w:rsid w:val="001E20F0"/>
    <w:rsid w:val="001E2335"/>
    <w:rsid w:val="001E2622"/>
    <w:rsid w:val="001E30B9"/>
    <w:rsid w:val="001E4A79"/>
    <w:rsid w:val="001E4B05"/>
    <w:rsid w:val="001E5B72"/>
    <w:rsid w:val="001E6436"/>
    <w:rsid w:val="001E71BD"/>
    <w:rsid w:val="001E76D9"/>
    <w:rsid w:val="001E774B"/>
    <w:rsid w:val="001E77EE"/>
    <w:rsid w:val="001F016B"/>
    <w:rsid w:val="001F0EF6"/>
    <w:rsid w:val="001F3158"/>
    <w:rsid w:val="001F3661"/>
    <w:rsid w:val="001F4302"/>
    <w:rsid w:val="001F54BE"/>
    <w:rsid w:val="001F5B80"/>
    <w:rsid w:val="001F7C84"/>
    <w:rsid w:val="002013EA"/>
    <w:rsid w:val="00201BB4"/>
    <w:rsid w:val="00201FE4"/>
    <w:rsid w:val="0020331D"/>
    <w:rsid w:val="00203E5E"/>
    <w:rsid w:val="002040E3"/>
    <w:rsid w:val="0020619B"/>
    <w:rsid w:val="00206CA0"/>
    <w:rsid w:val="00206D57"/>
    <w:rsid w:val="00207FBA"/>
    <w:rsid w:val="002112C9"/>
    <w:rsid w:val="002116A0"/>
    <w:rsid w:val="00211A2E"/>
    <w:rsid w:val="00211EE2"/>
    <w:rsid w:val="0021235C"/>
    <w:rsid w:val="00212A03"/>
    <w:rsid w:val="002134C0"/>
    <w:rsid w:val="002151D3"/>
    <w:rsid w:val="00215C1D"/>
    <w:rsid w:val="00216D88"/>
    <w:rsid w:val="002179B4"/>
    <w:rsid w:val="002207EF"/>
    <w:rsid w:val="00221EC7"/>
    <w:rsid w:val="002226E2"/>
    <w:rsid w:val="00222CF9"/>
    <w:rsid w:val="002231E3"/>
    <w:rsid w:val="00224475"/>
    <w:rsid w:val="002245F2"/>
    <w:rsid w:val="00225662"/>
    <w:rsid w:val="00225DA0"/>
    <w:rsid w:val="00226219"/>
    <w:rsid w:val="002265BA"/>
    <w:rsid w:val="00226D75"/>
    <w:rsid w:val="00227E02"/>
    <w:rsid w:val="00227E55"/>
    <w:rsid w:val="002315E3"/>
    <w:rsid w:val="00231C38"/>
    <w:rsid w:val="00232756"/>
    <w:rsid w:val="00233854"/>
    <w:rsid w:val="00233967"/>
    <w:rsid w:val="00234CC4"/>
    <w:rsid w:val="00234E9F"/>
    <w:rsid w:val="002352DE"/>
    <w:rsid w:val="00235D51"/>
    <w:rsid w:val="00236CDE"/>
    <w:rsid w:val="00237308"/>
    <w:rsid w:val="00237A52"/>
    <w:rsid w:val="002409E6"/>
    <w:rsid w:val="0024163B"/>
    <w:rsid w:val="0024190C"/>
    <w:rsid w:val="00241D8E"/>
    <w:rsid w:val="00242D9E"/>
    <w:rsid w:val="00243797"/>
    <w:rsid w:val="00243EC4"/>
    <w:rsid w:val="00244EA6"/>
    <w:rsid w:val="00245900"/>
    <w:rsid w:val="00245C7D"/>
    <w:rsid w:val="00245DE9"/>
    <w:rsid w:val="002461C9"/>
    <w:rsid w:val="0024624A"/>
    <w:rsid w:val="00246B1B"/>
    <w:rsid w:val="00246D1B"/>
    <w:rsid w:val="00246E3D"/>
    <w:rsid w:val="002470B0"/>
    <w:rsid w:val="00247558"/>
    <w:rsid w:val="002503B7"/>
    <w:rsid w:val="00250B65"/>
    <w:rsid w:val="0025118D"/>
    <w:rsid w:val="002512A2"/>
    <w:rsid w:val="00251EDD"/>
    <w:rsid w:val="00251FCE"/>
    <w:rsid w:val="00252B10"/>
    <w:rsid w:val="00253107"/>
    <w:rsid w:val="002541B3"/>
    <w:rsid w:val="00254EE8"/>
    <w:rsid w:val="00256F3A"/>
    <w:rsid w:val="00257C87"/>
    <w:rsid w:val="002616A0"/>
    <w:rsid w:val="00262636"/>
    <w:rsid w:val="00262F54"/>
    <w:rsid w:val="002652D5"/>
    <w:rsid w:val="002655C5"/>
    <w:rsid w:val="00265654"/>
    <w:rsid w:val="0026568B"/>
    <w:rsid w:val="00265A38"/>
    <w:rsid w:val="002665F8"/>
    <w:rsid w:val="00270583"/>
    <w:rsid w:val="00270976"/>
    <w:rsid w:val="002711F9"/>
    <w:rsid w:val="002728B5"/>
    <w:rsid w:val="00272C93"/>
    <w:rsid w:val="002734E0"/>
    <w:rsid w:val="00273DF1"/>
    <w:rsid w:val="00274DC5"/>
    <w:rsid w:val="00275734"/>
    <w:rsid w:val="00275C31"/>
    <w:rsid w:val="00275E71"/>
    <w:rsid w:val="00276BD2"/>
    <w:rsid w:val="002772F7"/>
    <w:rsid w:val="00277DBE"/>
    <w:rsid w:val="002819BC"/>
    <w:rsid w:val="00282046"/>
    <w:rsid w:val="002820AD"/>
    <w:rsid w:val="00283CF9"/>
    <w:rsid w:val="00283FD1"/>
    <w:rsid w:val="00284422"/>
    <w:rsid w:val="00284CBB"/>
    <w:rsid w:val="002867B5"/>
    <w:rsid w:val="002867C1"/>
    <w:rsid w:val="00286C91"/>
    <w:rsid w:val="00286F25"/>
    <w:rsid w:val="002904A6"/>
    <w:rsid w:val="0029076F"/>
    <w:rsid w:val="002907EC"/>
    <w:rsid w:val="00290D86"/>
    <w:rsid w:val="00291BD7"/>
    <w:rsid w:val="002924CB"/>
    <w:rsid w:val="002935E0"/>
    <w:rsid w:val="00293690"/>
    <w:rsid w:val="0029396D"/>
    <w:rsid w:val="00294C23"/>
    <w:rsid w:val="00294D62"/>
    <w:rsid w:val="00296E4D"/>
    <w:rsid w:val="002978F8"/>
    <w:rsid w:val="00297AEF"/>
    <w:rsid w:val="002A1294"/>
    <w:rsid w:val="002A1E4D"/>
    <w:rsid w:val="002A2995"/>
    <w:rsid w:val="002A2A1B"/>
    <w:rsid w:val="002A2C54"/>
    <w:rsid w:val="002A2E79"/>
    <w:rsid w:val="002A33AF"/>
    <w:rsid w:val="002A39A2"/>
    <w:rsid w:val="002A4517"/>
    <w:rsid w:val="002A67F8"/>
    <w:rsid w:val="002A6AA6"/>
    <w:rsid w:val="002A7E08"/>
    <w:rsid w:val="002B0B01"/>
    <w:rsid w:val="002B10A4"/>
    <w:rsid w:val="002B13FF"/>
    <w:rsid w:val="002B19B6"/>
    <w:rsid w:val="002B2390"/>
    <w:rsid w:val="002B2C34"/>
    <w:rsid w:val="002B3B0A"/>
    <w:rsid w:val="002B41CF"/>
    <w:rsid w:val="002B491D"/>
    <w:rsid w:val="002B4CCA"/>
    <w:rsid w:val="002B5115"/>
    <w:rsid w:val="002B5643"/>
    <w:rsid w:val="002B57DB"/>
    <w:rsid w:val="002B5A02"/>
    <w:rsid w:val="002C172E"/>
    <w:rsid w:val="002C189D"/>
    <w:rsid w:val="002C1C1C"/>
    <w:rsid w:val="002C1DB5"/>
    <w:rsid w:val="002C22D4"/>
    <w:rsid w:val="002C2318"/>
    <w:rsid w:val="002C3105"/>
    <w:rsid w:val="002C3278"/>
    <w:rsid w:val="002C3365"/>
    <w:rsid w:val="002C4395"/>
    <w:rsid w:val="002C44F3"/>
    <w:rsid w:val="002C48D7"/>
    <w:rsid w:val="002C4FBB"/>
    <w:rsid w:val="002C5B44"/>
    <w:rsid w:val="002C5BEE"/>
    <w:rsid w:val="002C5EE9"/>
    <w:rsid w:val="002C6505"/>
    <w:rsid w:val="002C763D"/>
    <w:rsid w:val="002C7CC9"/>
    <w:rsid w:val="002C7CD4"/>
    <w:rsid w:val="002D02EE"/>
    <w:rsid w:val="002D0DF9"/>
    <w:rsid w:val="002D17C1"/>
    <w:rsid w:val="002D1821"/>
    <w:rsid w:val="002D39DA"/>
    <w:rsid w:val="002D463B"/>
    <w:rsid w:val="002D481E"/>
    <w:rsid w:val="002D489E"/>
    <w:rsid w:val="002D50C5"/>
    <w:rsid w:val="002D5F22"/>
    <w:rsid w:val="002D669E"/>
    <w:rsid w:val="002D7B6A"/>
    <w:rsid w:val="002E0191"/>
    <w:rsid w:val="002E2994"/>
    <w:rsid w:val="002E2E0F"/>
    <w:rsid w:val="002E30D6"/>
    <w:rsid w:val="002E48D0"/>
    <w:rsid w:val="002E4A61"/>
    <w:rsid w:val="002E4FF8"/>
    <w:rsid w:val="002E5399"/>
    <w:rsid w:val="002E53E2"/>
    <w:rsid w:val="002E55BD"/>
    <w:rsid w:val="002E58B4"/>
    <w:rsid w:val="002E6B8C"/>
    <w:rsid w:val="002E7BEE"/>
    <w:rsid w:val="002F14AB"/>
    <w:rsid w:val="002F16D9"/>
    <w:rsid w:val="002F276C"/>
    <w:rsid w:val="002F41B8"/>
    <w:rsid w:val="002F4BFC"/>
    <w:rsid w:val="002F4F76"/>
    <w:rsid w:val="002F6142"/>
    <w:rsid w:val="002F64F1"/>
    <w:rsid w:val="002F7007"/>
    <w:rsid w:val="002F72F9"/>
    <w:rsid w:val="002F7B08"/>
    <w:rsid w:val="0030147F"/>
    <w:rsid w:val="00302245"/>
    <w:rsid w:val="00302DED"/>
    <w:rsid w:val="00303D9D"/>
    <w:rsid w:val="00303ECD"/>
    <w:rsid w:val="00304860"/>
    <w:rsid w:val="003066EC"/>
    <w:rsid w:val="00307518"/>
    <w:rsid w:val="003075B4"/>
    <w:rsid w:val="00307D31"/>
    <w:rsid w:val="00307DBA"/>
    <w:rsid w:val="00312DF1"/>
    <w:rsid w:val="00314574"/>
    <w:rsid w:val="0031672F"/>
    <w:rsid w:val="0031692E"/>
    <w:rsid w:val="00316C8E"/>
    <w:rsid w:val="00321154"/>
    <w:rsid w:val="00321535"/>
    <w:rsid w:val="00321F0E"/>
    <w:rsid w:val="00322063"/>
    <w:rsid w:val="00322353"/>
    <w:rsid w:val="00322D5F"/>
    <w:rsid w:val="00323E65"/>
    <w:rsid w:val="00325699"/>
    <w:rsid w:val="0032617C"/>
    <w:rsid w:val="00327BCF"/>
    <w:rsid w:val="00330CCB"/>
    <w:rsid w:val="00332C79"/>
    <w:rsid w:val="003344D9"/>
    <w:rsid w:val="00334CA7"/>
    <w:rsid w:val="003365CE"/>
    <w:rsid w:val="0033715D"/>
    <w:rsid w:val="003372E3"/>
    <w:rsid w:val="003372EA"/>
    <w:rsid w:val="003379B8"/>
    <w:rsid w:val="00337A16"/>
    <w:rsid w:val="00340CE7"/>
    <w:rsid w:val="0034150F"/>
    <w:rsid w:val="00341FA3"/>
    <w:rsid w:val="00342507"/>
    <w:rsid w:val="00343FC0"/>
    <w:rsid w:val="0034468D"/>
    <w:rsid w:val="00344BF1"/>
    <w:rsid w:val="00345CA8"/>
    <w:rsid w:val="003461B0"/>
    <w:rsid w:val="00346D1B"/>
    <w:rsid w:val="00347674"/>
    <w:rsid w:val="0034774C"/>
    <w:rsid w:val="0034793A"/>
    <w:rsid w:val="003479C6"/>
    <w:rsid w:val="00347C5A"/>
    <w:rsid w:val="0035035B"/>
    <w:rsid w:val="00350893"/>
    <w:rsid w:val="00352F23"/>
    <w:rsid w:val="00354303"/>
    <w:rsid w:val="00354EF9"/>
    <w:rsid w:val="00354F26"/>
    <w:rsid w:val="00355C0F"/>
    <w:rsid w:val="00355EE0"/>
    <w:rsid w:val="003564CA"/>
    <w:rsid w:val="003579F6"/>
    <w:rsid w:val="003601EF"/>
    <w:rsid w:val="00360713"/>
    <w:rsid w:val="0036076D"/>
    <w:rsid w:val="00360D4B"/>
    <w:rsid w:val="003610EF"/>
    <w:rsid w:val="00361616"/>
    <w:rsid w:val="003626B3"/>
    <w:rsid w:val="003629CB"/>
    <w:rsid w:val="00362B98"/>
    <w:rsid w:val="00363432"/>
    <w:rsid w:val="00363A2F"/>
    <w:rsid w:val="00364567"/>
    <w:rsid w:val="0036631D"/>
    <w:rsid w:val="003665D0"/>
    <w:rsid w:val="00366E4B"/>
    <w:rsid w:val="00370D49"/>
    <w:rsid w:val="00370DC3"/>
    <w:rsid w:val="00371F33"/>
    <w:rsid w:val="00372DBE"/>
    <w:rsid w:val="00372E85"/>
    <w:rsid w:val="00373B2C"/>
    <w:rsid w:val="003740C6"/>
    <w:rsid w:val="003749D9"/>
    <w:rsid w:val="00375313"/>
    <w:rsid w:val="00375649"/>
    <w:rsid w:val="00375FA7"/>
    <w:rsid w:val="00376435"/>
    <w:rsid w:val="00377F4B"/>
    <w:rsid w:val="003801F1"/>
    <w:rsid w:val="0038179A"/>
    <w:rsid w:val="00381B0C"/>
    <w:rsid w:val="00382427"/>
    <w:rsid w:val="00384220"/>
    <w:rsid w:val="00384E01"/>
    <w:rsid w:val="00385F64"/>
    <w:rsid w:val="003860AA"/>
    <w:rsid w:val="0038612C"/>
    <w:rsid w:val="00386230"/>
    <w:rsid w:val="0038624B"/>
    <w:rsid w:val="0038698B"/>
    <w:rsid w:val="00386BBA"/>
    <w:rsid w:val="00387B8C"/>
    <w:rsid w:val="003903ED"/>
    <w:rsid w:val="00390D3B"/>
    <w:rsid w:val="00390F62"/>
    <w:rsid w:val="00391CCE"/>
    <w:rsid w:val="0039229D"/>
    <w:rsid w:val="00392560"/>
    <w:rsid w:val="00392834"/>
    <w:rsid w:val="00392D01"/>
    <w:rsid w:val="003938C4"/>
    <w:rsid w:val="003944FC"/>
    <w:rsid w:val="00394A69"/>
    <w:rsid w:val="00394F47"/>
    <w:rsid w:val="0039711D"/>
    <w:rsid w:val="00397945"/>
    <w:rsid w:val="00397984"/>
    <w:rsid w:val="00397C81"/>
    <w:rsid w:val="003A266F"/>
    <w:rsid w:val="003A271C"/>
    <w:rsid w:val="003A27F5"/>
    <w:rsid w:val="003A39CE"/>
    <w:rsid w:val="003A3E26"/>
    <w:rsid w:val="003A3E7D"/>
    <w:rsid w:val="003A3F0E"/>
    <w:rsid w:val="003A49B8"/>
    <w:rsid w:val="003A539B"/>
    <w:rsid w:val="003A5BE8"/>
    <w:rsid w:val="003A7260"/>
    <w:rsid w:val="003A7C9C"/>
    <w:rsid w:val="003A7EC3"/>
    <w:rsid w:val="003B08DF"/>
    <w:rsid w:val="003B0C21"/>
    <w:rsid w:val="003B0CB8"/>
    <w:rsid w:val="003B10B6"/>
    <w:rsid w:val="003B22E9"/>
    <w:rsid w:val="003B2308"/>
    <w:rsid w:val="003B2817"/>
    <w:rsid w:val="003B2CEF"/>
    <w:rsid w:val="003B42DF"/>
    <w:rsid w:val="003B49A7"/>
    <w:rsid w:val="003B5ABC"/>
    <w:rsid w:val="003B5C31"/>
    <w:rsid w:val="003B6EC5"/>
    <w:rsid w:val="003B78D1"/>
    <w:rsid w:val="003C07ED"/>
    <w:rsid w:val="003C08B9"/>
    <w:rsid w:val="003C0ADC"/>
    <w:rsid w:val="003C1978"/>
    <w:rsid w:val="003C2E2D"/>
    <w:rsid w:val="003C31DF"/>
    <w:rsid w:val="003C39E6"/>
    <w:rsid w:val="003C3CAB"/>
    <w:rsid w:val="003C4A1C"/>
    <w:rsid w:val="003C5341"/>
    <w:rsid w:val="003C5729"/>
    <w:rsid w:val="003C5BE1"/>
    <w:rsid w:val="003C6FA2"/>
    <w:rsid w:val="003C7978"/>
    <w:rsid w:val="003C7CFD"/>
    <w:rsid w:val="003D1AF8"/>
    <w:rsid w:val="003D22DF"/>
    <w:rsid w:val="003D2786"/>
    <w:rsid w:val="003D3119"/>
    <w:rsid w:val="003D43A8"/>
    <w:rsid w:val="003D4EEF"/>
    <w:rsid w:val="003D7054"/>
    <w:rsid w:val="003D7251"/>
    <w:rsid w:val="003E0203"/>
    <w:rsid w:val="003E0933"/>
    <w:rsid w:val="003E1C07"/>
    <w:rsid w:val="003E1F44"/>
    <w:rsid w:val="003E211E"/>
    <w:rsid w:val="003E3A83"/>
    <w:rsid w:val="003E4490"/>
    <w:rsid w:val="003E4A7E"/>
    <w:rsid w:val="003E4CB8"/>
    <w:rsid w:val="003E5313"/>
    <w:rsid w:val="003E60CB"/>
    <w:rsid w:val="003E76D6"/>
    <w:rsid w:val="003E7724"/>
    <w:rsid w:val="003E7FEC"/>
    <w:rsid w:val="003F0B45"/>
    <w:rsid w:val="003F1253"/>
    <w:rsid w:val="003F13E8"/>
    <w:rsid w:val="003F1A0C"/>
    <w:rsid w:val="003F1EC7"/>
    <w:rsid w:val="003F3876"/>
    <w:rsid w:val="003F43CE"/>
    <w:rsid w:val="003F529F"/>
    <w:rsid w:val="0040054D"/>
    <w:rsid w:val="00400653"/>
    <w:rsid w:val="004010C6"/>
    <w:rsid w:val="00401EF8"/>
    <w:rsid w:val="00403032"/>
    <w:rsid w:val="004034CB"/>
    <w:rsid w:val="004039CE"/>
    <w:rsid w:val="004040EF"/>
    <w:rsid w:val="00404B22"/>
    <w:rsid w:val="00404C77"/>
    <w:rsid w:val="004053CB"/>
    <w:rsid w:val="00405752"/>
    <w:rsid w:val="0040647E"/>
    <w:rsid w:val="00406A53"/>
    <w:rsid w:val="00407752"/>
    <w:rsid w:val="0040797F"/>
    <w:rsid w:val="0041039A"/>
    <w:rsid w:val="004114EB"/>
    <w:rsid w:val="00411D04"/>
    <w:rsid w:val="00413400"/>
    <w:rsid w:val="00413930"/>
    <w:rsid w:val="0041409F"/>
    <w:rsid w:val="00414244"/>
    <w:rsid w:val="00414820"/>
    <w:rsid w:val="00414B6E"/>
    <w:rsid w:val="00416B7D"/>
    <w:rsid w:val="00416C62"/>
    <w:rsid w:val="00416EB0"/>
    <w:rsid w:val="004177D5"/>
    <w:rsid w:val="00417DA0"/>
    <w:rsid w:val="004202FE"/>
    <w:rsid w:val="00420AD2"/>
    <w:rsid w:val="00420AF4"/>
    <w:rsid w:val="00421EE4"/>
    <w:rsid w:val="00422748"/>
    <w:rsid w:val="00423DDB"/>
    <w:rsid w:val="004247D9"/>
    <w:rsid w:val="00425720"/>
    <w:rsid w:val="00425DF6"/>
    <w:rsid w:val="00426D35"/>
    <w:rsid w:val="00427212"/>
    <w:rsid w:val="004278B5"/>
    <w:rsid w:val="0043124B"/>
    <w:rsid w:val="004314CE"/>
    <w:rsid w:val="00431B56"/>
    <w:rsid w:val="00432029"/>
    <w:rsid w:val="00432C78"/>
    <w:rsid w:val="00433792"/>
    <w:rsid w:val="00434AD3"/>
    <w:rsid w:val="00435CA4"/>
    <w:rsid w:val="00435FAE"/>
    <w:rsid w:val="00436335"/>
    <w:rsid w:val="0043675F"/>
    <w:rsid w:val="00436804"/>
    <w:rsid w:val="00436B92"/>
    <w:rsid w:val="00440668"/>
    <w:rsid w:val="00440D9A"/>
    <w:rsid w:val="00441DC8"/>
    <w:rsid w:val="004430AF"/>
    <w:rsid w:val="0044439D"/>
    <w:rsid w:val="00445356"/>
    <w:rsid w:val="00445856"/>
    <w:rsid w:val="00447116"/>
    <w:rsid w:val="00447365"/>
    <w:rsid w:val="004473F7"/>
    <w:rsid w:val="00450CE9"/>
    <w:rsid w:val="00450E12"/>
    <w:rsid w:val="00450E63"/>
    <w:rsid w:val="00450F2E"/>
    <w:rsid w:val="00451CF6"/>
    <w:rsid w:val="0045366D"/>
    <w:rsid w:val="004538CF"/>
    <w:rsid w:val="004547B4"/>
    <w:rsid w:val="004555BB"/>
    <w:rsid w:val="0045585B"/>
    <w:rsid w:val="00456623"/>
    <w:rsid w:val="004569ED"/>
    <w:rsid w:val="00456D6B"/>
    <w:rsid w:val="004577D1"/>
    <w:rsid w:val="00460170"/>
    <w:rsid w:val="00460AED"/>
    <w:rsid w:val="00460D80"/>
    <w:rsid w:val="00461B5B"/>
    <w:rsid w:val="00461FFA"/>
    <w:rsid w:val="00462097"/>
    <w:rsid w:val="0046275A"/>
    <w:rsid w:val="00462D8E"/>
    <w:rsid w:val="004634A7"/>
    <w:rsid w:val="00463820"/>
    <w:rsid w:val="00464A91"/>
    <w:rsid w:val="00464B41"/>
    <w:rsid w:val="0046550E"/>
    <w:rsid w:val="00466677"/>
    <w:rsid w:val="0046676C"/>
    <w:rsid w:val="00466E8E"/>
    <w:rsid w:val="00470E4B"/>
    <w:rsid w:val="004718D0"/>
    <w:rsid w:val="004720F2"/>
    <w:rsid w:val="004722EF"/>
    <w:rsid w:val="00472912"/>
    <w:rsid w:val="00473CB0"/>
    <w:rsid w:val="00473FEF"/>
    <w:rsid w:val="0047510C"/>
    <w:rsid w:val="00475EB9"/>
    <w:rsid w:val="004768D1"/>
    <w:rsid w:val="00476B62"/>
    <w:rsid w:val="004774AE"/>
    <w:rsid w:val="00477E3D"/>
    <w:rsid w:val="00480ACC"/>
    <w:rsid w:val="00481E84"/>
    <w:rsid w:val="004821F6"/>
    <w:rsid w:val="00483F9A"/>
    <w:rsid w:val="004869EE"/>
    <w:rsid w:val="00486B29"/>
    <w:rsid w:val="00486E75"/>
    <w:rsid w:val="00487417"/>
    <w:rsid w:val="0049175B"/>
    <w:rsid w:val="00492159"/>
    <w:rsid w:val="00492D60"/>
    <w:rsid w:val="00492F53"/>
    <w:rsid w:val="004933CE"/>
    <w:rsid w:val="00493C6E"/>
    <w:rsid w:val="00494CEE"/>
    <w:rsid w:val="00494D7F"/>
    <w:rsid w:val="004957AB"/>
    <w:rsid w:val="004968EE"/>
    <w:rsid w:val="00496AC0"/>
    <w:rsid w:val="004A080F"/>
    <w:rsid w:val="004A1482"/>
    <w:rsid w:val="004A1F58"/>
    <w:rsid w:val="004A2642"/>
    <w:rsid w:val="004A2673"/>
    <w:rsid w:val="004A3715"/>
    <w:rsid w:val="004A3992"/>
    <w:rsid w:val="004A3A1A"/>
    <w:rsid w:val="004A424D"/>
    <w:rsid w:val="004A4C65"/>
    <w:rsid w:val="004A5D6B"/>
    <w:rsid w:val="004A72BB"/>
    <w:rsid w:val="004A7A31"/>
    <w:rsid w:val="004A7DFA"/>
    <w:rsid w:val="004A7EAF"/>
    <w:rsid w:val="004B0B64"/>
    <w:rsid w:val="004B0D41"/>
    <w:rsid w:val="004B0E4C"/>
    <w:rsid w:val="004B1880"/>
    <w:rsid w:val="004B29CD"/>
    <w:rsid w:val="004B2A07"/>
    <w:rsid w:val="004B2D82"/>
    <w:rsid w:val="004B38F1"/>
    <w:rsid w:val="004B3D5C"/>
    <w:rsid w:val="004B55A1"/>
    <w:rsid w:val="004B5E66"/>
    <w:rsid w:val="004B5F48"/>
    <w:rsid w:val="004B6E1B"/>
    <w:rsid w:val="004B78C0"/>
    <w:rsid w:val="004B7908"/>
    <w:rsid w:val="004B7A61"/>
    <w:rsid w:val="004C0775"/>
    <w:rsid w:val="004C1C71"/>
    <w:rsid w:val="004C41B3"/>
    <w:rsid w:val="004C4E5B"/>
    <w:rsid w:val="004C7563"/>
    <w:rsid w:val="004C7E90"/>
    <w:rsid w:val="004D0A94"/>
    <w:rsid w:val="004D0FCC"/>
    <w:rsid w:val="004D2145"/>
    <w:rsid w:val="004D2953"/>
    <w:rsid w:val="004D2AC9"/>
    <w:rsid w:val="004D2AF0"/>
    <w:rsid w:val="004D2B86"/>
    <w:rsid w:val="004D2C13"/>
    <w:rsid w:val="004D56ED"/>
    <w:rsid w:val="004D57A6"/>
    <w:rsid w:val="004D5CF1"/>
    <w:rsid w:val="004D5DC8"/>
    <w:rsid w:val="004D6F29"/>
    <w:rsid w:val="004D77B2"/>
    <w:rsid w:val="004E0672"/>
    <w:rsid w:val="004E1362"/>
    <w:rsid w:val="004E1620"/>
    <w:rsid w:val="004E1AA7"/>
    <w:rsid w:val="004E1B86"/>
    <w:rsid w:val="004E2FEA"/>
    <w:rsid w:val="004E33F7"/>
    <w:rsid w:val="004E5137"/>
    <w:rsid w:val="004E5738"/>
    <w:rsid w:val="004E57DA"/>
    <w:rsid w:val="004E57E1"/>
    <w:rsid w:val="004E678E"/>
    <w:rsid w:val="004E78C0"/>
    <w:rsid w:val="004F0816"/>
    <w:rsid w:val="004F0EF0"/>
    <w:rsid w:val="004F18FE"/>
    <w:rsid w:val="004F2019"/>
    <w:rsid w:val="004F3597"/>
    <w:rsid w:val="004F38AE"/>
    <w:rsid w:val="004F3E1C"/>
    <w:rsid w:val="004F47D5"/>
    <w:rsid w:val="004F4A72"/>
    <w:rsid w:val="004F4BBF"/>
    <w:rsid w:val="004F5908"/>
    <w:rsid w:val="004F5952"/>
    <w:rsid w:val="004F6280"/>
    <w:rsid w:val="004F697C"/>
    <w:rsid w:val="004F6CED"/>
    <w:rsid w:val="004F76C9"/>
    <w:rsid w:val="005002BE"/>
    <w:rsid w:val="005016A8"/>
    <w:rsid w:val="00501BCE"/>
    <w:rsid w:val="00501EA8"/>
    <w:rsid w:val="00502DCC"/>
    <w:rsid w:val="00502EE5"/>
    <w:rsid w:val="00503122"/>
    <w:rsid w:val="00503848"/>
    <w:rsid w:val="00503D14"/>
    <w:rsid w:val="00503E4F"/>
    <w:rsid w:val="0050559D"/>
    <w:rsid w:val="005055D2"/>
    <w:rsid w:val="00505C5C"/>
    <w:rsid w:val="0050614A"/>
    <w:rsid w:val="00506400"/>
    <w:rsid w:val="005078D0"/>
    <w:rsid w:val="00510F95"/>
    <w:rsid w:val="005115C7"/>
    <w:rsid w:val="00512429"/>
    <w:rsid w:val="005135D9"/>
    <w:rsid w:val="005135F7"/>
    <w:rsid w:val="00513C2B"/>
    <w:rsid w:val="0051417C"/>
    <w:rsid w:val="00514673"/>
    <w:rsid w:val="00516940"/>
    <w:rsid w:val="00520C2D"/>
    <w:rsid w:val="00520E64"/>
    <w:rsid w:val="005214A7"/>
    <w:rsid w:val="00522580"/>
    <w:rsid w:val="005232EB"/>
    <w:rsid w:val="00523C28"/>
    <w:rsid w:val="0052474E"/>
    <w:rsid w:val="0052570B"/>
    <w:rsid w:val="00526952"/>
    <w:rsid w:val="00526BBC"/>
    <w:rsid w:val="00526E0E"/>
    <w:rsid w:val="005301B7"/>
    <w:rsid w:val="00530302"/>
    <w:rsid w:val="00530D24"/>
    <w:rsid w:val="00530D6C"/>
    <w:rsid w:val="0053322B"/>
    <w:rsid w:val="00533788"/>
    <w:rsid w:val="00533E2C"/>
    <w:rsid w:val="00533E75"/>
    <w:rsid w:val="00533EAB"/>
    <w:rsid w:val="0053460B"/>
    <w:rsid w:val="005348A4"/>
    <w:rsid w:val="00537472"/>
    <w:rsid w:val="00537C56"/>
    <w:rsid w:val="00540B00"/>
    <w:rsid w:val="00543128"/>
    <w:rsid w:val="005432F3"/>
    <w:rsid w:val="005433DF"/>
    <w:rsid w:val="00543A76"/>
    <w:rsid w:val="00543F6B"/>
    <w:rsid w:val="00543FDE"/>
    <w:rsid w:val="00545A3D"/>
    <w:rsid w:val="00545BFF"/>
    <w:rsid w:val="005476F7"/>
    <w:rsid w:val="00547873"/>
    <w:rsid w:val="00547C0E"/>
    <w:rsid w:val="00547CC2"/>
    <w:rsid w:val="00555268"/>
    <w:rsid w:val="0055595D"/>
    <w:rsid w:val="0055621A"/>
    <w:rsid w:val="005564A9"/>
    <w:rsid w:val="00556A03"/>
    <w:rsid w:val="00556DB2"/>
    <w:rsid w:val="00557758"/>
    <w:rsid w:val="00557985"/>
    <w:rsid w:val="0056138C"/>
    <w:rsid w:val="00561394"/>
    <w:rsid w:val="00562E3E"/>
    <w:rsid w:val="00563999"/>
    <w:rsid w:val="00563DAB"/>
    <w:rsid w:val="00564A43"/>
    <w:rsid w:val="0056502A"/>
    <w:rsid w:val="00567DA3"/>
    <w:rsid w:val="0057001D"/>
    <w:rsid w:val="00571510"/>
    <w:rsid w:val="00571B40"/>
    <w:rsid w:val="00572FB6"/>
    <w:rsid w:val="005734A6"/>
    <w:rsid w:val="00573B5E"/>
    <w:rsid w:val="00573E6F"/>
    <w:rsid w:val="00574620"/>
    <w:rsid w:val="0057502B"/>
    <w:rsid w:val="0057634A"/>
    <w:rsid w:val="00577A5F"/>
    <w:rsid w:val="00577A8B"/>
    <w:rsid w:val="00577CDF"/>
    <w:rsid w:val="005807D9"/>
    <w:rsid w:val="00581962"/>
    <w:rsid w:val="00581DB3"/>
    <w:rsid w:val="00581F76"/>
    <w:rsid w:val="00582B17"/>
    <w:rsid w:val="00584BEF"/>
    <w:rsid w:val="00584DBA"/>
    <w:rsid w:val="00587296"/>
    <w:rsid w:val="00591271"/>
    <w:rsid w:val="0059160A"/>
    <w:rsid w:val="00591C3D"/>
    <w:rsid w:val="00591D22"/>
    <w:rsid w:val="00593389"/>
    <w:rsid w:val="00593D8E"/>
    <w:rsid w:val="00593F86"/>
    <w:rsid w:val="005944C9"/>
    <w:rsid w:val="0059723A"/>
    <w:rsid w:val="00597584"/>
    <w:rsid w:val="005A0AAD"/>
    <w:rsid w:val="005A15F6"/>
    <w:rsid w:val="005A1A80"/>
    <w:rsid w:val="005A26C3"/>
    <w:rsid w:val="005A2D55"/>
    <w:rsid w:val="005A3148"/>
    <w:rsid w:val="005A3977"/>
    <w:rsid w:val="005A435C"/>
    <w:rsid w:val="005A4679"/>
    <w:rsid w:val="005A4E58"/>
    <w:rsid w:val="005A53D7"/>
    <w:rsid w:val="005A60B3"/>
    <w:rsid w:val="005A6B9F"/>
    <w:rsid w:val="005A72B0"/>
    <w:rsid w:val="005A751D"/>
    <w:rsid w:val="005B0949"/>
    <w:rsid w:val="005B1878"/>
    <w:rsid w:val="005B2518"/>
    <w:rsid w:val="005B381F"/>
    <w:rsid w:val="005B3EFB"/>
    <w:rsid w:val="005B4281"/>
    <w:rsid w:val="005B44E0"/>
    <w:rsid w:val="005B4883"/>
    <w:rsid w:val="005B5054"/>
    <w:rsid w:val="005B5B80"/>
    <w:rsid w:val="005B77BA"/>
    <w:rsid w:val="005C0498"/>
    <w:rsid w:val="005C074F"/>
    <w:rsid w:val="005C43FA"/>
    <w:rsid w:val="005C4B55"/>
    <w:rsid w:val="005C4E64"/>
    <w:rsid w:val="005C53A5"/>
    <w:rsid w:val="005C5492"/>
    <w:rsid w:val="005C5BFB"/>
    <w:rsid w:val="005C5CBA"/>
    <w:rsid w:val="005C6E0B"/>
    <w:rsid w:val="005C79E3"/>
    <w:rsid w:val="005C7FAB"/>
    <w:rsid w:val="005D086E"/>
    <w:rsid w:val="005D1957"/>
    <w:rsid w:val="005D203C"/>
    <w:rsid w:val="005D2DB6"/>
    <w:rsid w:val="005D356C"/>
    <w:rsid w:val="005D4160"/>
    <w:rsid w:val="005D419D"/>
    <w:rsid w:val="005D43ED"/>
    <w:rsid w:val="005D4B94"/>
    <w:rsid w:val="005D4C6C"/>
    <w:rsid w:val="005D59FC"/>
    <w:rsid w:val="005D6473"/>
    <w:rsid w:val="005D74A3"/>
    <w:rsid w:val="005D7F2D"/>
    <w:rsid w:val="005E004F"/>
    <w:rsid w:val="005E0257"/>
    <w:rsid w:val="005E06F2"/>
    <w:rsid w:val="005E1870"/>
    <w:rsid w:val="005E2C84"/>
    <w:rsid w:val="005E44E8"/>
    <w:rsid w:val="005E4B56"/>
    <w:rsid w:val="005E5310"/>
    <w:rsid w:val="005E6AE1"/>
    <w:rsid w:val="005F0B06"/>
    <w:rsid w:val="005F0C48"/>
    <w:rsid w:val="005F10B1"/>
    <w:rsid w:val="005F1478"/>
    <w:rsid w:val="005F26D0"/>
    <w:rsid w:val="005F2A85"/>
    <w:rsid w:val="005F2BE3"/>
    <w:rsid w:val="005F2EBF"/>
    <w:rsid w:val="005F5536"/>
    <w:rsid w:val="005F5C34"/>
    <w:rsid w:val="005F71DA"/>
    <w:rsid w:val="005F76D3"/>
    <w:rsid w:val="005F7DE2"/>
    <w:rsid w:val="0060106F"/>
    <w:rsid w:val="00601CED"/>
    <w:rsid w:val="006032AD"/>
    <w:rsid w:val="006042F1"/>
    <w:rsid w:val="00604748"/>
    <w:rsid w:val="00604DCC"/>
    <w:rsid w:val="00605115"/>
    <w:rsid w:val="006057B6"/>
    <w:rsid w:val="006060AD"/>
    <w:rsid w:val="00606353"/>
    <w:rsid w:val="00606666"/>
    <w:rsid w:val="006072A9"/>
    <w:rsid w:val="00610C3F"/>
    <w:rsid w:val="00611649"/>
    <w:rsid w:val="00611FDA"/>
    <w:rsid w:val="006120E1"/>
    <w:rsid w:val="00612262"/>
    <w:rsid w:val="0061235F"/>
    <w:rsid w:val="00612493"/>
    <w:rsid w:val="006137CA"/>
    <w:rsid w:val="00614715"/>
    <w:rsid w:val="00614D7B"/>
    <w:rsid w:val="00615ABA"/>
    <w:rsid w:val="006168A2"/>
    <w:rsid w:val="00616C28"/>
    <w:rsid w:val="006174FF"/>
    <w:rsid w:val="0061787C"/>
    <w:rsid w:val="00617DC5"/>
    <w:rsid w:val="00620B42"/>
    <w:rsid w:val="00620B4A"/>
    <w:rsid w:val="00620CB4"/>
    <w:rsid w:val="00621080"/>
    <w:rsid w:val="006213B1"/>
    <w:rsid w:val="00621B0C"/>
    <w:rsid w:val="00622AD7"/>
    <w:rsid w:val="006233FB"/>
    <w:rsid w:val="00624393"/>
    <w:rsid w:val="00624626"/>
    <w:rsid w:val="00624887"/>
    <w:rsid w:val="00624F2F"/>
    <w:rsid w:val="00624F47"/>
    <w:rsid w:val="0062638F"/>
    <w:rsid w:val="00626455"/>
    <w:rsid w:val="00627321"/>
    <w:rsid w:val="00627B98"/>
    <w:rsid w:val="00627C72"/>
    <w:rsid w:val="00630AE1"/>
    <w:rsid w:val="00631C0F"/>
    <w:rsid w:val="006320F1"/>
    <w:rsid w:val="0063271D"/>
    <w:rsid w:val="00632A2C"/>
    <w:rsid w:val="00633087"/>
    <w:rsid w:val="0063351F"/>
    <w:rsid w:val="006339F0"/>
    <w:rsid w:val="00633F2E"/>
    <w:rsid w:val="00634469"/>
    <w:rsid w:val="00634DF4"/>
    <w:rsid w:val="006351F5"/>
    <w:rsid w:val="00635F5D"/>
    <w:rsid w:val="00636666"/>
    <w:rsid w:val="0064047F"/>
    <w:rsid w:val="00640658"/>
    <w:rsid w:val="00640920"/>
    <w:rsid w:val="00640FAB"/>
    <w:rsid w:val="0064127B"/>
    <w:rsid w:val="006420EA"/>
    <w:rsid w:val="00642B04"/>
    <w:rsid w:val="0064382D"/>
    <w:rsid w:val="00643C78"/>
    <w:rsid w:val="0065095D"/>
    <w:rsid w:val="00651B36"/>
    <w:rsid w:val="00652A23"/>
    <w:rsid w:val="00652BB3"/>
    <w:rsid w:val="00652FDB"/>
    <w:rsid w:val="00653564"/>
    <w:rsid w:val="0065394F"/>
    <w:rsid w:val="0065444F"/>
    <w:rsid w:val="00655365"/>
    <w:rsid w:val="00656B40"/>
    <w:rsid w:val="00656D35"/>
    <w:rsid w:val="00656DFB"/>
    <w:rsid w:val="006605D9"/>
    <w:rsid w:val="00660D86"/>
    <w:rsid w:val="00661235"/>
    <w:rsid w:val="006613CB"/>
    <w:rsid w:val="00661E76"/>
    <w:rsid w:val="00662266"/>
    <w:rsid w:val="00662412"/>
    <w:rsid w:val="00662946"/>
    <w:rsid w:val="00662E2B"/>
    <w:rsid w:val="0066354C"/>
    <w:rsid w:val="0066435F"/>
    <w:rsid w:val="006646A8"/>
    <w:rsid w:val="00664FED"/>
    <w:rsid w:val="00665786"/>
    <w:rsid w:val="00665B0E"/>
    <w:rsid w:val="0066627A"/>
    <w:rsid w:val="0066718D"/>
    <w:rsid w:val="00667FA5"/>
    <w:rsid w:val="006713B2"/>
    <w:rsid w:val="00672951"/>
    <w:rsid w:val="006740CE"/>
    <w:rsid w:val="00674481"/>
    <w:rsid w:val="00674A4C"/>
    <w:rsid w:val="00674B8A"/>
    <w:rsid w:val="00674FB1"/>
    <w:rsid w:val="00675AA4"/>
    <w:rsid w:val="0067631D"/>
    <w:rsid w:val="00676B95"/>
    <w:rsid w:val="00676C2A"/>
    <w:rsid w:val="00677305"/>
    <w:rsid w:val="00677A2F"/>
    <w:rsid w:val="00680585"/>
    <w:rsid w:val="00680BA0"/>
    <w:rsid w:val="006814ED"/>
    <w:rsid w:val="00681F89"/>
    <w:rsid w:val="006821D4"/>
    <w:rsid w:val="00682818"/>
    <w:rsid w:val="0068282E"/>
    <w:rsid w:val="00682B61"/>
    <w:rsid w:val="00683953"/>
    <w:rsid w:val="00683CB9"/>
    <w:rsid w:val="00683F5B"/>
    <w:rsid w:val="0068422F"/>
    <w:rsid w:val="006848B2"/>
    <w:rsid w:val="0068614E"/>
    <w:rsid w:val="006861FF"/>
    <w:rsid w:val="00686EB0"/>
    <w:rsid w:val="0068743C"/>
    <w:rsid w:val="00691C48"/>
    <w:rsid w:val="00691CA6"/>
    <w:rsid w:val="00694729"/>
    <w:rsid w:val="006954E0"/>
    <w:rsid w:val="0069554C"/>
    <w:rsid w:val="00695D19"/>
    <w:rsid w:val="00696A5B"/>
    <w:rsid w:val="00696C5C"/>
    <w:rsid w:val="00696EC8"/>
    <w:rsid w:val="006A12B2"/>
    <w:rsid w:val="006A13E0"/>
    <w:rsid w:val="006A144A"/>
    <w:rsid w:val="006A1B68"/>
    <w:rsid w:val="006A22A1"/>
    <w:rsid w:val="006A2A85"/>
    <w:rsid w:val="006A4DB8"/>
    <w:rsid w:val="006A556A"/>
    <w:rsid w:val="006A6CE4"/>
    <w:rsid w:val="006A6E5F"/>
    <w:rsid w:val="006A752F"/>
    <w:rsid w:val="006A7720"/>
    <w:rsid w:val="006A7AB4"/>
    <w:rsid w:val="006B0695"/>
    <w:rsid w:val="006B0A0D"/>
    <w:rsid w:val="006B12B9"/>
    <w:rsid w:val="006B2F6A"/>
    <w:rsid w:val="006B31A7"/>
    <w:rsid w:val="006B3FB2"/>
    <w:rsid w:val="006B438A"/>
    <w:rsid w:val="006B4ECF"/>
    <w:rsid w:val="006B55D9"/>
    <w:rsid w:val="006B58EE"/>
    <w:rsid w:val="006B5E98"/>
    <w:rsid w:val="006B7887"/>
    <w:rsid w:val="006C0BF1"/>
    <w:rsid w:val="006C1E0B"/>
    <w:rsid w:val="006C3207"/>
    <w:rsid w:val="006C347E"/>
    <w:rsid w:val="006C35A8"/>
    <w:rsid w:val="006C3A6E"/>
    <w:rsid w:val="006C448C"/>
    <w:rsid w:val="006C5328"/>
    <w:rsid w:val="006C559F"/>
    <w:rsid w:val="006C60A3"/>
    <w:rsid w:val="006C65AA"/>
    <w:rsid w:val="006C6D43"/>
    <w:rsid w:val="006C7484"/>
    <w:rsid w:val="006C75A7"/>
    <w:rsid w:val="006C76E0"/>
    <w:rsid w:val="006D0B05"/>
    <w:rsid w:val="006D0B38"/>
    <w:rsid w:val="006D0BF7"/>
    <w:rsid w:val="006D1AB4"/>
    <w:rsid w:val="006D1B62"/>
    <w:rsid w:val="006D4994"/>
    <w:rsid w:val="006D555F"/>
    <w:rsid w:val="006D5DB5"/>
    <w:rsid w:val="006D622A"/>
    <w:rsid w:val="006D63B7"/>
    <w:rsid w:val="006E0C5E"/>
    <w:rsid w:val="006E0D05"/>
    <w:rsid w:val="006E0FA3"/>
    <w:rsid w:val="006E12CD"/>
    <w:rsid w:val="006E138A"/>
    <w:rsid w:val="006E17E3"/>
    <w:rsid w:val="006E291F"/>
    <w:rsid w:val="006E2F9F"/>
    <w:rsid w:val="006E50B3"/>
    <w:rsid w:val="006E511B"/>
    <w:rsid w:val="006E7493"/>
    <w:rsid w:val="006E771F"/>
    <w:rsid w:val="006F0EFF"/>
    <w:rsid w:val="006F11E1"/>
    <w:rsid w:val="006F18EB"/>
    <w:rsid w:val="006F1D8D"/>
    <w:rsid w:val="006F206B"/>
    <w:rsid w:val="006F23AF"/>
    <w:rsid w:val="006F2483"/>
    <w:rsid w:val="006F2A6C"/>
    <w:rsid w:val="006F2FE0"/>
    <w:rsid w:val="006F3081"/>
    <w:rsid w:val="006F58F0"/>
    <w:rsid w:val="006F6BC2"/>
    <w:rsid w:val="006F73A8"/>
    <w:rsid w:val="006F7EAB"/>
    <w:rsid w:val="006F7EE8"/>
    <w:rsid w:val="007001F5"/>
    <w:rsid w:val="00700C84"/>
    <w:rsid w:val="007015EC"/>
    <w:rsid w:val="007020CD"/>
    <w:rsid w:val="007029D0"/>
    <w:rsid w:val="00702C30"/>
    <w:rsid w:val="007035D1"/>
    <w:rsid w:val="0070376F"/>
    <w:rsid w:val="00703B37"/>
    <w:rsid w:val="007042AA"/>
    <w:rsid w:val="0070462A"/>
    <w:rsid w:val="00705269"/>
    <w:rsid w:val="007061EF"/>
    <w:rsid w:val="00706C92"/>
    <w:rsid w:val="007073CA"/>
    <w:rsid w:val="007076C3"/>
    <w:rsid w:val="007109CD"/>
    <w:rsid w:val="00710BA7"/>
    <w:rsid w:val="00710CD3"/>
    <w:rsid w:val="007110CD"/>
    <w:rsid w:val="00711285"/>
    <w:rsid w:val="0071187D"/>
    <w:rsid w:val="007153FB"/>
    <w:rsid w:val="00716916"/>
    <w:rsid w:val="00717820"/>
    <w:rsid w:val="00717D7C"/>
    <w:rsid w:val="007209D9"/>
    <w:rsid w:val="00720C2B"/>
    <w:rsid w:val="00720D42"/>
    <w:rsid w:val="007222F7"/>
    <w:rsid w:val="0072238F"/>
    <w:rsid w:val="00722684"/>
    <w:rsid w:val="007237E2"/>
    <w:rsid w:val="007249DD"/>
    <w:rsid w:val="00726384"/>
    <w:rsid w:val="00726FAC"/>
    <w:rsid w:val="00726FB7"/>
    <w:rsid w:val="00726FE4"/>
    <w:rsid w:val="0072753B"/>
    <w:rsid w:val="00730C2D"/>
    <w:rsid w:val="007317BB"/>
    <w:rsid w:val="00731863"/>
    <w:rsid w:val="00731ADC"/>
    <w:rsid w:val="0073330F"/>
    <w:rsid w:val="00733628"/>
    <w:rsid w:val="00733BDB"/>
    <w:rsid w:val="00733D03"/>
    <w:rsid w:val="007345DD"/>
    <w:rsid w:val="0073530A"/>
    <w:rsid w:val="00735872"/>
    <w:rsid w:val="00736487"/>
    <w:rsid w:val="00737176"/>
    <w:rsid w:val="00737784"/>
    <w:rsid w:val="00737E11"/>
    <w:rsid w:val="00737EF0"/>
    <w:rsid w:val="00740ABF"/>
    <w:rsid w:val="00741676"/>
    <w:rsid w:val="0074299F"/>
    <w:rsid w:val="00743186"/>
    <w:rsid w:val="0074367A"/>
    <w:rsid w:val="00743D23"/>
    <w:rsid w:val="00744ECF"/>
    <w:rsid w:val="0074507F"/>
    <w:rsid w:val="00745345"/>
    <w:rsid w:val="0074549C"/>
    <w:rsid w:val="007458FD"/>
    <w:rsid w:val="00745E5F"/>
    <w:rsid w:val="00746B5C"/>
    <w:rsid w:val="00746F6E"/>
    <w:rsid w:val="00747BA7"/>
    <w:rsid w:val="007503B8"/>
    <w:rsid w:val="00751DAC"/>
    <w:rsid w:val="00752767"/>
    <w:rsid w:val="00752F70"/>
    <w:rsid w:val="007533C6"/>
    <w:rsid w:val="00754000"/>
    <w:rsid w:val="0075407F"/>
    <w:rsid w:val="00754734"/>
    <w:rsid w:val="00755397"/>
    <w:rsid w:val="0075561F"/>
    <w:rsid w:val="00755E2E"/>
    <w:rsid w:val="00757266"/>
    <w:rsid w:val="00757800"/>
    <w:rsid w:val="007578B1"/>
    <w:rsid w:val="00760D7E"/>
    <w:rsid w:val="00762127"/>
    <w:rsid w:val="007623EA"/>
    <w:rsid w:val="007625E6"/>
    <w:rsid w:val="00762AF8"/>
    <w:rsid w:val="00763168"/>
    <w:rsid w:val="00765DA9"/>
    <w:rsid w:val="00766612"/>
    <w:rsid w:val="0076735B"/>
    <w:rsid w:val="007673B1"/>
    <w:rsid w:val="00767F6C"/>
    <w:rsid w:val="00771F53"/>
    <w:rsid w:val="00773507"/>
    <w:rsid w:val="007743F1"/>
    <w:rsid w:val="00774DDB"/>
    <w:rsid w:val="007750B2"/>
    <w:rsid w:val="00775422"/>
    <w:rsid w:val="007762F8"/>
    <w:rsid w:val="00776B78"/>
    <w:rsid w:val="00777339"/>
    <w:rsid w:val="00777D52"/>
    <w:rsid w:val="00781939"/>
    <w:rsid w:val="00781A29"/>
    <w:rsid w:val="0078266A"/>
    <w:rsid w:val="00782B55"/>
    <w:rsid w:val="00782D3C"/>
    <w:rsid w:val="00783278"/>
    <w:rsid w:val="00783691"/>
    <w:rsid w:val="0078422C"/>
    <w:rsid w:val="00784F77"/>
    <w:rsid w:val="00784F8A"/>
    <w:rsid w:val="0078526B"/>
    <w:rsid w:val="0078548E"/>
    <w:rsid w:val="00785BD5"/>
    <w:rsid w:val="00786342"/>
    <w:rsid w:val="00790328"/>
    <w:rsid w:val="00790CE5"/>
    <w:rsid w:val="00791807"/>
    <w:rsid w:val="007920B1"/>
    <w:rsid w:val="00792F48"/>
    <w:rsid w:val="00793262"/>
    <w:rsid w:val="00793D54"/>
    <w:rsid w:val="00794045"/>
    <w:rsid w:val="00794C36"/>
    <w:rsid w:val="00795AED"/>
    <w:rsid w:val="00795EC8"/>
    <w:rsid w:val="0079747B"/>
    <w:rsid w:val="007A0830"/>
    <w:rsid w:val="007A1864"/>
    <w:rsid w:val="007A2ACD"/>
    <w:rsid w:val="007A2E34"/>
    <w:rsid w:val="007A2FA8"/>
    <w:rsid w:val="007A3CA6"/>
    <w:rsid w:val="007A3D23"/>
    <w:rsid w:val="007A4494"/>
    <w:rsid w:val="007A6162"/>
    <w:rsid w:val="007A7CCF"/>
    <w:rsid w:val="007B06FE"/>
    <w:rsid w:val="007B0DCE"/>
    <w:rsid w:val="007B1662"/>
    <w:rsid w:val="007B1EBE"/>
    <w:rsid w:val="007B25F6"/>
    <w:rsid w:val="007B348C"/>
    <w:rsid w:val="007B3561"/>
    <w:rsid w:val="007B4D7C"/>
    <w:rsid w:val="007B5769"/>
    <w:rsid w:val="007C030F"/>
    <w:rsid w:val="007C0C8B"/>
    <w:rsid w:val="007C12D0"/>
    <w:rsid w:val="007C1E1A"/>
    <w:rsid w:val="007C2999"/>
    <w:rsid w:val="007C3C17"/>
    <w:rsid w:val="007C3E3A"/>
    <w:rsid w:val="007C42DF"/>
    <w:rsid w:val="007C473F"/>
    <w:rsid w:val="007C48A4"/>
    <w:rsid w:val="007C58EA"/>
    <w:rsid w:val="007C7BB9"/>
    <w:rsid w:val="007D0F25"/>
    <w:rsid w:val="007D1013"/>
    <w:rsid w:val="007D1AD5"/>
    <w:rsid w:val="007D1BFB"/>
    <w:rsid w:val="007D1DFD"/>
    <w:rsid w:val="007D2A02"/>
    <w:rsid w:val="007D408E"/>
    <w:rsid w:val="007D410C"/>
    <w:rsid w:val="007D6670"/>
    <w:rsid w:val="007D7555"/>
    <w:rsid w:val="007E0278"/>
    <w:rsid w:val="007E0715"/>
    <w:rsid w:val="007E1945"/>
    <w:rsid w:val="007E2DC4"/>
    <w:rsid w:val="007E30DF"/>
    <w:rsid w:val="007E484D"/>
    <w:rsid w:val="007E4889"/>
    <w:rsid w:val="007E4F4A"/>
    <w:rsid w:val="007E5643"/>
    <w:rsid w:val="007E592E"/>
    <w:rsid w:val="007E5E20"/>
    <w:rsid w:val="007E7731"/>
    <w:rsid w:val="007E7F87"/>
    <w:rsid w:val="007F0B8F"/>
    <w:rsid w:val="007F11F2"/>
    <w:rsid w:val="007F3323"/>
    <w:rsid w:val="007F3BCC"/>
    <w:rsid w:val="007F5A96"/>
    <w:rsid w:val="007F5FB8"/>
    <w:rsid w:val="007F7F4C"/>
    <w:rsid w:val="008013FC"/>
    <w:rsid w:val="00801A84"/>
    <w:rsid w:val="0080233F"/>
    <w:rsid w:val="0080358C"/>
    <w:rsid w:val="008054F9"/>
    <w:rsid w:val="00806486"/>
    <w:rsid w:val="008077A0"/>
    <w:rsid w:val="00807EB6"/>
    <w:rsid w:val="00810E74"/>
    <w:rsid w:val="00811280"/>
    <w:rsid w:val="00811EA4"/>
    <w:rsid w:val="0081257B"/>
    <w:rsid w:val="008125BB"/>
    <w:rsid w:val="0081288F"/>
    <w:rsid w:val="00813B3E"/>
    <w:rsid w:val="008149ED"/>
    <w:rsid w:val="00814DA5"/>
    <w:rsid w:val="00815E00"/>
    <w:rsid w:val="00816056"/>
    <w:rsid w:val="00816294"/>
    <w:rsid w:val="008164FB"/>
    <w:rsid w:val="00817623"/>
    <w:rsid w:val="008178E2"/>
    <w:rsid w:val="00817AAB"/>
    <w:rsid w:val="0082028F"/>
    <w:rsid w:val="00820D56"/>
    <w:rsid w:val="0082209E"/>
    <w:rsid w:val="008225E0"/>
    <w:rsid w:val="008226AF"/>
    <w:rsid w:val="00822BFC"/>
    <w:rsid w:val="00823835"/>
    <w:rsid w:val="008247CA"/>
    <w:rsid w:val="00824BD5"/>
    <w:rsid w:val="008251CB"/>
    <w:rsid w:val="00825364"/>
    <w:rsid w:val="008267FD"/>
    <w:rsid w:val="00826AC1"/>
    <w:rsid w:val="008312BA"/>
    <w:rsid w:val="00832E54"/>
    <w:rsid w:val="008345F5"/>
    <w:rsid w:val="008348DF"/>
    <w:rsid w:val="00834D95"/>
    <w:rsid w:val="00836677"/>
    <w:rsid w:val="00836E8A"/>
    <w:rsid w:val="008405CD"/>
    <w:rsid w:val="0084066A"/>
    <w:rsid w:val="00840D99"/>
    <w:rsid w:val="00841556"/>
    <w:rsid w:val="00843274"/>
    <w:rsid w:val="00843817"/>
    <w:rsid w:val="00844146"/>
    <w:rsid w:val="0084475E"/>
    <w:rsid w:val="008448C2"/>
    <w:rsid w:val="00844C2C"/>
    <w:rsid w:val="00844C5F"/>
    <w:rsid w:val="00845EB7"/>
    <w:rsid w:val="008465C9"/>
    <w:rsid w:val="0084667A"/>
    <w:rsid w:val="008467DD"/>
    <w:rsid w:val="00847471"/>
    <w:rsid w:val="008504AC"/>
    <w:rsid w:val="00850975"/>
    <w:rsid w:val="00850B14"/>
    <w:rsid w:val="00851563"/>
    <w:rsid w:val="00852EDF"/>
    <w:rsid w:val="008558AA"/>
    <w:rsid w:val="00855E2D"/>
    <w:rsid w:val="008567FA"/>
    <w:rsid w:val="00857B65"/>
    <w:rsid w:val="008611BE"/>
    <w:rsid w:val="0086134D"/>
    <w:rsid w:val="0086422B"/>
    <w:rsid w:val="00864A51"/>
    <w:rsid w:val="008653F0"/>
    <w:rsid w:val="00865AD2"/>
    <w:rsid w:val="00865C51"/>
    <w:rsid w:val="00867654"/>
    <w:rsid w:val="008702A0"/>
    <w:rsid w:val="00870620"/>
    <w:rsid w:val="0087075C"/>
    <w:rsid w:val="00871CFF"/>
    <w:rsid w:val="00873634"/>
    <w:rsid w:val="0087430B"/>
    <w:rsid w:val="00874B19"/>
    <w:rsid w:val="0087539E"/>
    <w:rsid w:val="008754C5"/>
    <w:rsid w:val="0087575D"/>
    <w:rsid w:val="0087589E"/>
    <w:rsid w:val="008763C5"/>
    <w:rsid w:val="00876FDC"/>
    <w:rsid w:val="00880D99"/>
    <w:rsid w:val="008815FE"/>
    <w:rsid w:val="0088224C"/>
    <w:rsid w:val="00882D98"/>
    <w:rsid w:val="00883375"/>
    <w:rsid w:val="00883E98"/>
    <w:rsid w:val="00884B45"/>
    <w:rsid w:val="00884E59"/>
    <w:rsid w:val="00886C7B"/>
    <w:rsid w:val="00887F79"/>
    <w:rsid w:val="00890C00"/>
    <w:rsid w:val="00890E6E"/>
    <w:rsid w:val="0089106F"/>
    <w:rsid w:val="00891DB7"/>
    <w:rsid w:val="008929E7"/>
    <w:rsid w:val="00892ED7"/>
    <w:rsid w:val="0089301C"/>
    <w:rsid w:val="008931F3"/>
    <w:rsid w:val="00894083"/>
    <w:rsid w:val="00894601"/>
    <w:rsid w:val="00894B1A"/>
    <w:rsid w:val="008959B5"/>
    <w:rsid w:val="008960A0"/>
    <w:rsid w:val="0089619A"/>
    <w:rsid w:val="0089668D"/>
    <w:rsid w:val="00896BA4"/>
    <w:rsid w:val="008971D0"/>
    <w:rsid w:val="0089768C"/>
    <w:rsid w:val="0089778C"/>
    <w:rsid w:val="0089790D"/>
    <w:rsid w:val="008A05BB"/>
    <w:rsid w:val="008A0CDC"/>
    <w:rsid w:val="008A28DF"/>
    <w:rsid w:val="008A2DF8"/>
    <w:rsid w:val="008A2E07"/>
    <w:rsid w:val="008A3FE6"/>
    <w:rsid w:val="008A46F1"/>
    <w:rsid w:val="008A5F53"/>
    <w:rsid w:val="008A6058"/>
    <w:rsid w:val="008A6F99"/>
    <w:rsid w:val="008A75FB"/>
    <w:rsid w:val="008B00F8"/>
    <w:rsid w:val="008B01D7"/>
    <w:rsid w:val="008B168A"/>
    <w:rsid w:val="008B1741"/>
    <w:rsid w:val="008B17EE"/>
    <w:rsid w:val="008B252C"/>
    <w:rsid w:val="008B2DD8"/>
    <w:rsid w:val="008B34F2"/>
    <w:rsid w:val="008B3A7C"/>
    <w:rsid w:val="008B4496"/>
    <w:rsid w:val="008B4D70"/>
    <w:rsid w:val="008B565C"/>
    <w:rsid w:val="008B5835"/>
    <w:rsid w:val="008B61FC"/>
    <w:rsid w:val="008B6465"/>
    <w:rsid w:val="008B6C0B"/>
    <w:rsid w:val="008B6F12"/>
    <w:rsid w:val="008C0438"/>
    <w:rsid w:val="008C15C0"/>
    <w:rsid w:val="008C17CA"/>
    <w:rsid w:val="008C30F4"/>
    <w:rsid w:val="008C4F34"/>
    <w:rsid w:val="008C500C"/>
    <w:rsid w:val="008C5037"/>
    <w:rsid w:val="008C603F"/>
    <w:rsid w:val="008C7974"/>
    <w:rsid w:val="008C7F85"/>
    <w:rsid w:val="008D241B"/>
    <w:rsid w:val="008D2B2C"/>
    <w:rsid w:val="008D2C4D"/>
    <w:rsid w:val="008D5C0E"/>
    <w:rsid w:val="008D5CE5"/>
    <w:rsid w:val="008D5E84"/>
    <w:rsid w:val="008D709E"/>
    <w:rsid w:val="008D76B5"/>
    <w:rsid w:val="008D7C46"/>
    <w:rsid w:val="008D7D22"/>
    <w:rsid w:val="008E0285"/>
    <w:rsid w:val="008E1081"/>
    <w:rsid w:val="008E18C6"/>
    <w:rsid w:val="008E1EAB"/>
    <w:rsid w:val="008E2F64"/>
    <w:rsid w:val="008E322E"/>
    <w:rsid w:val="008E34C5"/>
    <w:rsid w:val="008E486C"/>
    <w:rsid w:val="008E4BCE"/>
    <w:rsid w:val="008E6235"/>
    <w:rsid w:val="008E72B4"/>
    <w:rsid w:val="008E7627"/>
    <w:rsid w:val="008F0674"/>
    <w:rsid w:val="008F081B"/>
    <w:rsid w:val="008F35F6"/>
    <w:rsid w:val="008F6241"/>
    <w:rsid w:val="008F62BD"/>
    <w:rsid w:val="008F696C"/>
    <w:rsid w:val="008F69CE"/>
    <w:rsid w:val="008F7A7F"/>
    <w:rsid w:val="008F7FF9"/>
    <w:rsid w:val="00900634"/>
    <w:rsid w:val="009024FF"/>
    <w:rsid w:val="00902555"/>
    <w:rsid w:val="00903192"/>
    <w:rsid w:val="00903AE6"/>
    <w:rsid w:val="00903F93"/>
    <w:rsid w:val="00904321"/>
    <w:rsid w:val="0090441C"/>
    <w:rsid w:val="00904F23"/>
    <w:rsid w:val="009058A8"/>
    <w:rsid w:val="00906E34"/>
    <w:rsid w:val="00907E95"/>
    <w:rsid w:val="00907F52"/>
    <w:rsid w:val="009111B9"/>
    <w:rsid w:val="009117D4"/>
    <w:rsid w:val="00911AA4"/>
    <w:rsid w:val="0091294D"/>
    <w:rsid w:val="00913009"/>
    <w:rsid w:val="00914932"/>
    <w:rsid w:val="00915199"/>
    <w:rsid w:val="00915982"/>
    <w:rsid w:val="0091656B"/>
    <w:rsid w:val="0092083F"/>
    <w:rsid w:val="009214D6"/>
    <w:rsid w:val="00924091"/>
    <w:rsid w:val="00925318"/>
    <w:rsid w:val="009263E7"/>
    <w:rsid w:val="009276ED"/>
    <w:rsid w:val="009301F6"/>
    <w:rsid w:val="009307C1"/>
    <w:rsid w:val="00931412"/>
    <w:rsid w:val="00931487"/>
    <w:rsid w:val="009320B6"/>
    <w:rsid w:val="00932192"/>
    <w:rsid w:val="009344D6"/>
    <w:rsid w:val="00935F6C"/>
    <w:rsid w:val="009363C1"/>
    <w:rsid w:val="00937A63"/>
    <w:rsid w:val="00942FBB"/>
    <w:rsid w:val="00944100"/>
    <w:rsid w:val="0094581F"/>
    <w:rsid w:val="00947A35"/>
    <w:rsid w:val="00947CCE"/>
    <w:rsid w:val="00950A31"/>
    <w:rsid w:val="009518BD"/>
    <w:rsid w:val="0095275B"/>
    <w:rsid w:val="009529D4"/>
    <w:rsid w:val="00953949"/>
    <w:rsid w:val="00953EBC"/>
    <w:rsid w:val="0095599B"/>
    <w:rsid w:val="009562D6"/>
    <w:rsid w:val="009574FE"/>
    <w:rsid w:val="00960C7D"/>
    <w:rsid w:val="00961B6E"/>
    <w:rsid w:val="00963565"/>
    <w:rsid w:val="009647E8"/>
    <w:rsid w:val="00964E90"/>
    <w:rsid w:val="00967337"/>
    <w:rsid w:val="00967BCD"/>
    <w:rsid w:val="00970896"/>
    <w:rsid w:val="00971EC9"/>
    <w:rsid w:val="0097211B"/>
    <w:rsid w:val="009721FF"/>
    <w:rsid w:val="009722BE"/>
    <w:rsid w:val="00972DDC"/>
    <w:rsid w:val="00975C84"/>
    <w:rsid w:val="0097664E"/>
    <w:rsid w:val="00977886"/>
    <w:rsid w:val="00980028"/>
    <w:rsid w:val="00980EBA"/>
    <w:rsid w:val="009826ED"/>
    <w:rsid w:val="009828C6"/>
    <w:rsid w:val="0098290F"/>
    <w:rsid w:val="00982BE1"/>
    <w:rsid w:val="00983660"/>
    <w:rsid w:val="009842AC"/>
    <w:rsid w:val="00984525"/>
    <w:rsid w:val="00984F4D"/>
    <w:rsid w:val="00985438"/>
    <w:rsid w:val="009855C8"/>
    <w:rsid w:val="00986485"/>
    <w:rsid w:val="00986954"/>
    <w:rsid w:val="0098700B"/>
    <w:rsid w:val="00987139"/>
    <w:rsid w:val="009872DB"/>
    <w:rsid w:val="00987F76"/>
    <w:rsid w:val="00990188"/>
    <w:rsid w:val="0099108D"/>
    <w:rsid w:val="0099110D"/>
    <w:rsid w:val="0099118D"/>
    <w:rsid w:val="00991782"/>
    <w:rsid w:val="00992919"/>
    <w:rsid w:val="00993624"/>
    <w:rsid w:val="00993B58"/>
    <w:rsid w:val="00994C3A"/>
    <w:rsid w:val="00994D3A"/>
    <w:rsid w:val="00994D67"/>
    <w:rsid w:val="0099614E"/>
    <w:rsid w:val="009969AF"/>
    <w:rsid w:val="009978A1"/>
    <w:rsid w:val="00997B21"/>
    <w:rsid w:val="00997EF2"/>
    <w:rsid w:val="009A00CC"/>
    <w:rsid w:val="009A00F3"/>
    <w:rsid w:val="009A0423"/>
    <w:rsid w:val="009A2185"/>
    <w:rsid w:val="009A2B74"/>
    <w:rsid w:val="009A3436"/>
    <w:rsid w:val="009A4733"/>
    <w:rsid w:val="009A5202"/>
    <w:rsid w:val="009A5341"/>
    <w:rsid w:val="009A65E8"/>
    <w:rsid w:val="009A6B73"/>
    <w:rsid w:val="009A7644"/>
    <w:rsid w:val="009A7B81"/>
    <w:rsid w:val="009B0F71"/>
    <w:rsid w:val="009B100E"/>
    <w:rsid w:val="009B1776"/>
    <w:rsid w:val="009B1B4E"/>
    <w:rsid w:val="009B3117"/>
    <w:rsid w:val="009B499C"/>
    <w:rsid w:val="009B4BEE"/>
    <w:rsid w:val="009B5CC9"/>
    <w:rsid w:val="009B6D68"/>
    <w:rsid w:val="009B7234"/>
    <w:rsid w:val="009C0D8F"/>
    <w:rsid w:val="009C1D2F"/>
    <w:rsid w:val="009C28B1"/>
    <w:rsid w:val="009C29E0"/>
    <w:rsid w:val="009C32F1"/>
    <w:rsid w:val="009C3C68"/>
    <w:rsid w:val="009C3DB8"/>
    <w:rsid w:val="009C4527"/>
    <w:rsid w:val="009C4561"/>
    <w:rsid w:val="009C5592"/>
    <w:rsid w:val="009C7618"/>
    <w:rsid w:val="009D0212"/>
    <w:rsid w:val="009D16C9"/>
    <w:rsid w:val="009D19D5"/>
    <w:rsid w:val="009D1D4F"/>
    <w:rsid w:val="009D2C7C"/>
    <w:rsid w:val="009D36A0"/>
    <w:rsid w:val="009D41B9"/>
    <w:rsid w:val="009D448A"/>
    <w:rsid w:val="009D586E"/>
    <w:rsid w:val="009D744F"/>
    <w:rsid w:val="009D7E9A"/>
    <w:rsid w:val="009E1191"/>
    <w:rsid w:val="009E1B18"/>
    <w:rsid w:val="009E1F10"/>
    <w:rsid w:val="009E258B"/>
    <w:rsid w:val="009E3A8D"/>
    <w:rsid w:val="009E3E1F"/>
    <w:rsid w:val="009E3ED2"/>
    <w:rsid w:val="009E4A9F"/>
    <w:rsid w:val="009E5E70"/>
    <w:rsid w:val="009E6D66"/>
    <w:rsid w:val="009E7268"/>
    <w:rsid w:val="009E773A"/>
    <w:rsid w:val="009F178E"/>
    <w:rsid w:val="009F1D2A"/>
    <w:rsid w:val="009F21F5"/>
    <w:rsid w:val="009F2623"/>
    <w:rsid w:val="009F2DBA"/>
    <w:rsid w:val="009F47B9"/>
    <w:rsid w:val="009F4AF8"/>
    <w:rsid w:val="009F4FFD"/>
    <w:rsid w:val="009F5055"/>
    <w:rsid w:val="009F59C3"/>
    <w:rsid w:val="009F5D6B"/>
    <w:rsid w:val="009F6730"/>
    <w:rsid w:val="009F6B69"/>
    <w:rsid w:val="009F73DA"/>
    <w:rsid w:val="00A002BA"/>
    <w:rsid w:val="00A01367"/>
    <w:rsid w:val="00A01EBD"/>
    <w:rsid w:val="00A022DA"/>
    <w:rsid w:val="00A02EF3"/>
    <w:rsid w:val="00A0339D"/>
    <w:rsid w:val="00A03BF9"/>
    <w:rsid w:val="00A03F1A"/>
    <w:rsid w:val="00A0544A"/>
    <w:rsid w:val="00A05582"/>
    <w:rsid w:val="00A0676C"/>
    <w:rsid w:val="00A06900"/>
    <w:rsid w:val="00A07F8C"/>
    <w:rsid w:val="00A10C23"/>
    <w:rsid w:val="00A113AE"/>
    <w:rsid w:val="00A120A7"/>
    <w:rsid w:val="00A13D67"/>
    <w:rsid w:val="00A13EDC"/>
    <w:rsid w:val="00A14105"/>
    <w:rsid w:val="00A15DD4"/>
    <w:rsid w:val="00A164DE"/>
    <w:rsid w:val="00A179E9"/>
    <w:rsid w:val="00A17BF7"/>
    <w:rsid w:val="00A20093"/>
    <w:rsid w:val="00A206D7"/>
    <w:rsid w:val="00A20DAD"/>
    <w:rsid w:val="00A21233"/>
    <w:rsid w:val="00A21A18"/>
    <w:rsid w:val="00A22743"/>
    <w:rsid w:val="00A22BAD"/>
    <w:rsid w:val="00A22D9C"/>
    <w:rsid w:val="00A23339"/>
    <w:rsid w:val="00A238FF"/>
    <w:rsid w:val="00A23A35"/>
    <w:rsid w:val="00A24D9C"/>
    <w:rsid w:val="00A27C92"/>
    <w:rsid w:val="00A318CF"/>
    <w:rsid w:val="00A32195"/>
    <w:rsid w:val="00A33D88"/>
    <w:rsid w:val="00A34DDB"/>
    <w:rsid w:val="00A35BE0"/>
    <w:rsid w:val="00A36D22"/>
    <w:rsid w:val="00A407EA"/>
    <w:rsid w:val="00A4093C"/>
    <w:rsid w:val="00A40B3C"/>
    <w:rsid w:val="00A4102D"/>
    <w:rsid w:val="00A42333"/>
    <w:rsid w:val="00A4360A"/>
    <w:rsid w:val="00A4415B"/>
    <w:rsid w:val="00A44903"/>
    <w:rsid w:val="00A47302"/>
    <w:rsid w:val="00A47728"/>
    <w:rsid w:val="00A47FA9"/>
    <w:rsid w:val="00A50D2C"/>
    <w:rsid w:val="00A50EEE"/>
    <w:rsid w:val="00A51A89"/>
    <w:rsid w:val="00A5245A"/>
    <w:rsid w:val="00A52CC8"/>
    <w:rsid w:val="00A531D2"/>
    <w:rsid w:val="00A53288"/>
    <w:rsid w:val="00A5377C"/>
    <w:rsid w:val="00A539FD"/>
    <w:rsid w:val="00A54D87"/>
    <w:rsid w:val="00A5523D"/>
    <w:rsid w:val="00A55BB5"/>
    <w:rsid w:val="00A560B0"/>
    <w:rsid w:val="00A56B15"/>
    <w:rsid w:val="00A613B2"/>
    <w:rsid w:val="00A61F42"/>
    <w:rsid w:val="00A62167"/>
    <w:rsid w:val="00A621E5"/>
    <w:rsid w:val="00A64032"/>
    <w:rsid w:val="00A647F8"/>
    <w:rsid w:val="00A65E23"/>
    <w:rsid w:val="00A6744F"/>
    <w:rsid w:val="00A674CF"/>
    <w:rsid w:val="00A675FD"/>
    <w:rsid w:val="00A716F1"/>
    <w:rsid w:val="00A72B4F"/>
    <w:rsid w:val="00A741EF"/>
    <w:rsid w:val="00A74C81"/>
    <w:rsid w:val="00A764DB"/>
    <w:rsid w:val="00A76E5D"/>
    <w:rsid w:val="00A80933"/>
    <w:rsid w:val="00A82744"/>
    <w:rsid w:val="00A8453C"/>
    <w:rsid w:val="00A862EC"/>
    <w:rsid w:val="00A8727B"/>
    <w:rsid w:val="00A9030B"/>
    <w:rsid w:val="00A91CB7"/>
    <w:rsid w:val="00A92A1B"/>
    <w:rsid w:val="00A92BCD"/>
    <w:rsid w:val="00A932DB"/>
    <w:rsid w:val="00A93D58"/>
    <w:rsid w:val="00A93FAC"/>
    <w:rsid w:val="00A945C3"/>
    <w:rsid w:val="00A94D99"/>
    <w:rsid w:val="00A955D9"/>
    <w:rsid w:val="00A965B7"/>
    <w:rsid w:val="00A96A26"/>
    <w:rsid w:val="00A96B1A"/>
    <w:rsid w:val="00A97E4A"/>
    <w:rsid w:val="00AA0054"/>
    <w:rsid w:val="00AA0B89"/>
    <w:rsid w:val="00AA0FB0"/>
    <w:rsid w:val="00AA10D4"/>
    <w:rsid w:val="00AA1C68"/>
    <w:rsid w:val="00AA31C3"/>
    <w:rsid w:val="00AA5CD8"/>
    <w:rsid w:val="00AA612F"/>
    <w:rsid w:val="00AA66AA"/>
    <w:rsid w:val="00AA76F9"/>
    <w:rsid w:val="00AA78A4"/>
    <w:rsid w:val="00AA7BD3"/>
    <w:rsid w:val="00AB1BF2"/>
    <w:rsid w:val="00AB28D6"/>
    <w:rsid w:val="00AB2F3F"/>
    <w:rsid w:val="00AB364D"/>
    <w:rsid w:val="00AB3709"/>
    <w:rsid w:val="00AB3795"/>
    <w:rsid w:val="00AB3B4E"/>
    <w:rsid w:val="00AB4467"/>
    <w:rsid w:val="00AB4692"/>
    <w:rsid w:val="00AB49FE"/>
    <w:rsid w:val="00AB4E49"/>
    <w:rsid w:val="00AB5A87"/>
    <w:rsid w:val="00AB6776"/>
    <w:rsid w:val="00AB6AAB"/>
    <w:rsid w:val="00AB7AEF"/>
    <w:rsid w:val="00AB7E32"/>
    <w:rsid w:val="00AC0AB9"/>
    <w:rsid w:val="00AC0FE4"/>
    <w:rsid w:val="00AC263C"/>
    <w:rsid w:val="00AC33AE"/>
    <w:rsid w:val="00AC3672"/>
    <w:rsid w:val="00AC3B01"/>
    <w:rsid w:val="00AC3F87"/>
    <w:rsid w:val="00AC40C5"/>
    <w:rsid w:val="00AC4746"/>
    <w:rsid w:val="00AC4F88"/>
    <w:rsid w:val="00AC50D9"/>
    <w:rsid w:val="00AC56D0"/>
    <w:rsid w:val="00AC572D"/>
    <w:rsid w:val="00AC5CB5"/>
    <w:rsid w:val="00AC7162"/>
    <w:rsid w:val="00AC71E8"/>
    <w:rsid w:val="00AC74B5"/>
    <w:rsid w:val="00AC7A1B"/>
    <w:rsid w:val="00AC7F0E"/>
    <w:rsid w:val="00AD0914"/>
    <w:rsid w:val="00AD093F"/>
    <w:rsid w:val="00AD0A8C"/>
    <w:rsid w:val="00AD17EB"/>
    <w:rsid w:val="00AD1C1B"/>
    <w:rsid w:val="00AD1EE1"/>
    <w:rsid w:val="00AD2F6C"/>
    <w:rsid w:val="00AD442D"/>
    <w:rsid w:val="00AD482A"/>
    <w:rsid w:val="00AD57F1"/>
    <w:rsid w:val="00AD6D29"/>
    <w:rsid w:val="00AD7292"/>
    <w:rsid w:val="00AD7A12"/>
    <w:rsid w:val="00AD7D83"/>
    <w:rsid w:val="00AE03FF"/>
    <w:rsid w:val="00AE09C1"/>
    <w:rsid w:val="00AE1EED"/>
    <w:rsid w:val="00AE38EC"/>
    <w:rsid w:val="00AE452A"/>
    <w:rsid w:val="00AE534B"/>
    <w:rsid w:val="00AE6172"/>
    <w:rsid w:val="00AE6906"/>
    <w:rsid w:val="00AE7034"/>
    <w:rsid w:val="00AE709A"/>
    <w:rsid w:val="00AE70D1"/>
    <w:rsid w:val="00AF03C4"/>
    <w:rsid w:val="00AF1273"/>
    <w:rsid w:val="00AF18DD"/>
    <w:rsid w:val="00AF2150"/>
    <w:rsid w:val="00AF260D"/>
    <w:rsid w:val="00AF2E9B"/>
    <w:rsid w:val="00AF3A15"/>
    <w:rsid w:val="00AF3D49"/>
    <w:rsid w:val="00AF4244"/>
    <w:rsid w:val="00AF494C"/>
    <w:rsid w:val="00AF512E"/>
    <w:rsid w:val="00AF529C"/>
    <w:rsid w:val="00AF64AE"/>
    <w:rsid w:val="00AF65FE"/>
    <w:rsid w:val="00AF6935"/>
    <w:rsid w:val="00AF6F8D"/>
    <w:rsid w:val="00AF71FA"/>
    <w:rsid w:val="00B000B7"/>
    <w:rsid w:val="00B005E1"/>
    <w:rsid w:val="00B01E42"/>
    <w:rsid w:val="00B023AD"/>
    <w:rsid w:val="00B02ED4"/>
    <w:rsid w:val="00B039AF"/>
    <w:rsid w:val="00B03F48"/>
    <w:rsid w:val="00B04A7C"/>
    <w:rsid w:val="00B0531F"/>
    <w:rsid w:val="00B053E5"/>
    <w:rsid w:val="00B05AEA"/>
    <w:rsid w:val="00B05D0E"/>
    <w:rsid w:val="00B0626D"/>
    <w:rsid w:val="00B062AB"/>
    <w:rsid w:val="00B064F0"/>
    <w:rsid w:val="00B10990"/>
    <w:rsid w:val="00B10FF9"/>
    <w:rsid w:val="00B121F3"/>
    <w:rsid w:val="00B122B9"/>
    <w:rsid w:val="00B1346D"/>
    <w:rsid w:val="00B1356A"/>
    <w:rsid w:val="00B146F6"/>
    <w:rsid w:val="00B14BB1"/>
    <w:rsid w:val="00B1517D"/>
    <w:rsid w:val="00B15A7B"/>
    <w:rsid w:val="00B1652D"/>
    <w:rsid w:val="00B173FC"/>
    <w:rsid w:val="00B20349"/>
    <w:rsid w:val="00B2040C"/>
    <w:rsid w:val="00B20B99"/>
    <w:rsid w:val="00B219DA"/>
    <w:rsid w:val="00B22966"/>
    <w:rsid w:val="00B23A0F"/>
    <w:rsid w:val="00B23FC6"/>
    <w:rsid w:val="00B23FF2"/>
    <w:rsid w:val="00B242C7"/>
    <w:rsid w:val="00B25786"/>
    <w:rsid w:val="00B277D6"/>
    <w:rsid w:val="00B30EF3"/>
    <w:rsid w:val="00B30FF4"/>
    <w:rsid w:val="00B31EAF"/>
    <w:rsid w:val="00B32A31"/>
    <w:rsid w:val="00B32B98"/>
    <w:rsid w:val="00B33302"/>
    <w:rsid w:val="00B3489B"/>
    <w:rsid w:val="00B35BC3"/>
    <w:rsid w:val="00B36EC0"/>
    <w:rsid w:val="00B37147"/>
    <w:rsid w:val="00B3717B"/>
    <w:rsid w:val="00B37DFB"/>
    <w:rsid w:val="00B37E55"/>
    <w:rsid w:val="00B402FE"/>
    <w:rsid w:val="00B40569"/>
    <w:rsid w:val="00B407A0"/>
    <w:rsid w:val="00B415CE"/>
    <w:rsid w:val="00B4225D"/>
    <w:rsid w:val="00B42DCF"/>
    <w:rsid w:val="00B436D9"/>
    <w:rsid w:val="00B43FB1"/>
    <w:rsid w:val="00B43FE8"/>
    <w:rsid w:val="00B46EB0"/>
    <w:rsid w:val="00B471C6"/>
    <w:rsid w:val="00B47E1C"/>
    <w:rsid w:val="00B51FE4"/>
    <w:rsid w:val="00B5403C"/>
    <w:rsid w:val="00B546C4"/>
    <w:rsid w:val="00B54A0D"/>
    <w:rsid w:val="00B55728"/>
    <w:rsid w:val="00B55CA1"/>
    <w:rsid w:val="00B55F9B"/>
    <w:rsid w:val="00B56EBF"/>
    <w:rsid w:val="00B570CE"/>
    <w:rsid w:val="00B57C8A"/>
    <w:rsid w:val="00B6005B"/>
    <w:rsid w:val="00B60EC4"/>
    <w:rsid w:val="00B61487"/>
    <w:rsid w:val="00B61ED2"/>
    <w:rsid w:val="00B61ED8"/>
    <w:rsid w:val="00B637AA"/>
    <w:rsid w:val="00B63BE2"/>
    <w:rsid w:val="00B6735C"/>
    <w:rsid w:val="00B673EB"/>
    <w:rsid w:val="00B67F42"/>
    <w:rsid w:val="00B703B4"/>
    <w:rsid w:val="00B71C09"/>
    <w:rsid w:val="00B73864"/>
    <w:rsid w:val="00B74804"/>
    <w:rsid w:val="00B74FFC"/>
    <w:rsid w:val="00B75943"/>
    <w:rsid w:val="00B77BC5"/>
    <w:rsid w:val="00B77D0E"/>
    <w:rsid w:val="00B80150"/>
    <w:rsid w:val="00B80DC1"/>
    <w:rsid w:val="00B8103D"/>
    <w:rsid w:val="00B81064"/>
    <w:rsid w:val="00B81EF7"/>
    <w:rsid w:val="00B82387"/>
    <w:rsid w:val="00B82798"/>
    <w:rsid w:val="00B82F1B"/>
    <w:rsid w:val="00B836A8"/>
    <w:rsid w:val="00B83916"/>
    <w:rsid w:val="00B83DFF"/>
    <w:rsid w:val="00B8502E"/>
    <w:rsid w:val="00B85253"/>
    <w:rsid w:val="00B86DAE"/>
    <w:rsid w:val="00B872FA"/>
    <w:rsid w:val="00B87FD7"/>
    <w:rsid w:val="00B90496"/>
    <w:rsid w:val="00B90C54"/>
    <w:rsid w:val="00B91BAB"/>
    <w:rsid w:val="00B94FB4"/>
    <w:rsid w:val="00B95E78"/>
    <w:rsid w:val="00B9624E"/>
    <w:rsid w:val="00B971DC"/>
    <w:rsid w:val="00B97C22"/>
    <w:rsid w:val="00BA1001"/>
    <w:rsid w:val="00BA33D5"/>
    <w:rsid w:val="00BA3E53"/>
    <w:rsid w:val="00BA402F"/>
    <w:rsid w:val="00BA4E7C"/>
    <w:rsid w:val="00BA528E"/>
    <w:rsid w:val="00BA662C"/>
    <w:rsid w:val="00BA67CE"/>
    <w:rsid w:val="00BA6A02"/>
    <w:rsid w:val="00BA7505"/>
    <w:rsid w:val="00BA777D"/>
    <w:rsid w:val="00BA7A02"/>
    <w:rsid w:val="00BB03B6"/>
    <w:rsid w:val="00BB1121"/>
    <w:rsid w:val="00BB13B1"/>
    <w:rsid w:val="00BB1B45"/>
    <w:rsid w:val="00BB2E3E"/>
    <w:rsid w:val="00BB44EA"/>
    <w:rsid w:val="00BB5611"/>
    <w:rsid w:val="00BB6D39"/>
    <w:rsid w:val="00BC0076"/>
    <w:rsid w:val="00BC047C"/>
    <w:rsid w:val="00BC09A6"/>
    <w:rsid w:val="00BC09F4"/>
    <w:rsid w:val="00BC1171"/>
    <w:rsid w:val="00BC3DAB"/>
    <w:rsid w:val="00BC3F12"/>
    <w:rsid w:val="00BC489E"/>
    <w:rsid w:val="00BC50B6"/>
    <w:rsid w:val="00BC5B2D"/>
    <w:rsid w:val="00BC5E46"/>
    <w:rsid w:val="00BC6653"/>
    <w:rsid w:val="00BC67AD"/>
    <w:rsid w:val="00BC6ADA"/>
    <w:rsid w:val="00BD0135"/>
    <w:rsid w:val="00BD38BD"/>
    <w:rsid w:val="00BD7445"/>
    <w:rsid w:val="00BE0D4F"/>
    <w:rsid w:val="00BE174A"/>
    <w:rsid w:val="00BE1DA9"/>
    <w:rsid w:val="00BE3862"/>
    <w:rsid w:val="00BE5444"/>
    <w:rsid w:val="00BE59C8"/>
    <w:rsid w:val="00BE5A13"/>
    <w:rsid w:val="00BE67D6"/>
    <w:rsid w:val="00BE6A13"/>
    <w:rsid w:val="00BE770F"/>
    <w:rsid w:val="00BF06EF"/>
    <w:rsid w:val="00BF06F1"/>
    <w:rsid w:val="00BF19C4"/>
    <w:rsid w:val="00BF1B54"/>
    <w:rsid w:val="00BF1BDF"/>
    <w:rsid w:val="00BF266A"/>
    <w:rsid w:val="00BF3954"/>
    <w:rsid w:val="00BF3D6B"/>
    <w:rsid w:val="00BF6169"/>
    <w:rsid w:val="00BF64F4"/>
    <w:rsid w:val="00BF6D0B"/>
    <w:rsid w:val="00BF7540"/>
    <w:rsid w:val="00C00152"/>
    <w:rsid w:val="00C01A06"/>
    <w:rsid w:val="00C01CD5"/>
    <w:rsid w:val="00C01E30"/>
    <w:rsid w:val="00C024A3"/>
    <w:rsid w:val="00C037C6"/>
    <w:rsid w:val="00C043A0"/>
    <w:rsid w:val="00C05A61"/>
    <w:rsid w:val="00C066BC"/>
    <w:rsid w:val="00C067A2"/>
    <w:rsid w:val="00C07C21"/>
    <w:rsid w:val="00C07E78"/>
    <w:rsid w:val="00C12710"/>
    <w:rsid w:val="00C14EC3"/>
    <w:rsid w:val="00C1566C"/>
    <w:rsid w:val="00C1569C"/>
    <w:rsid w:val="00C165A1"/>
    <w:rsid w:val="00C1687B"/>
    <w:rsid w:val="00C1742D"/>
    <w:rsid w:val="00C205EA"/>
    <w:rsid w:val="00C2177C"/>
    <w:rsid w:val="00C22871"/>
    <w:rsid w:val="00C2355F"/>
    <w:rsid w:val="00C23CF1"/>
    <w:rsid w:val="00C243D2"/>
    <w:rsid w:val="00C266F5"/>
    <w:rsid w:val="00C26AC1"/>
    <w:rsid w:val="00C30E4C"/>
    <w:rsid w:val="00C30FBC"/>
    <w:rsid w:val="00C31DF0"/>
    <w:rsid w:val="00C32A6A"/>
    <w:rsid w:val="00C344E0"/>
    <w:rsid w:val="00C360BD"/>
    <w:rsid w:val="00C36DA2"/>
    <w:rsid w:val="00C372C7"/>
    <w:rsid w:val="00C379C3"/>
    <w:rsid w:val="00C37AB0"/>
    <w:rsid w:val="00C37BBA"/>
    <w:rsid w:val="00C40614"/>
    <w:rsid w:val="00C40B57"/>
    <w:rsid w:val="00C41706"/>
    <w:rsid w:val="00C41742"/>
    <w:rsid w:val="00C41766"/>
    <w:rsid w:val="00C41B58"/>
    <w:rsid w:val="00C41F19"/>
    <w:rsid w:val="00C42030"/>
    <w:rsid w:val="00C42F13"/>
    <w:rsid w:val="00C433F1"/>
    <w:rsid w:val="00C43F4B"/>
    <w:rsid w:val="00C441CC"/>
    <w:rsid w:val="00C45BE3"/>
    <w:rsid w:val="00C45E81"/>
    <w:rsid w:val="00C460DE"/>
    <w:rsid w:val="00C462D9"/>
    <w:rsid w:val="00C46510"/>
    <w:rsid w:val="00C47FF5"/>
    <w:rsid w:val="00C50668"/>
    <w:rsid w:val="00C50D08"/>
    <w:rsid w:val="00C50D19"/>
    <w:rsid w:val="00C5363D"/>
    <w:rsid w:val="00C540B0"/>
    <w:rsid w:val="00C54293"/>
    <w:rsid w:val="00C54559"/>
    <w:rsid w:val="00C55418"/>
    <w:rsid w:val="00C5558D"/>
    <w:rsid w:val="00C57281"/>
    <w:rsid w:val="00C57360"/>
    <w:rsid w:val="00C57BC6"/>
    <w:rsid w:val="00C602AF"/>
    <w:rsid w:val="00C6082D"/>
    <w:rsid w:val="00C615E3"/>
    <w:rsid w:val="00C61893"/>
    <w:rsid w:val="00C61A58"/>
    <w:rsid w:val="00C6265F"/>
    <w:rsid w:val="00C63151"/>
    <w:rsid w:val="00C63397"/>
    <w:rsid w:val="00C63627"/>
    <w:rsid w:val="00C64816"/>
    <w:rsid w:val="00C64C7F"/>
    <w:rsid w:val="00C651A6"/>
    <w:rsid w:val="00C667D2"/>
    <w:rsid w:val="00C67061"/>
    <w:rsid w:val="00C672C6"/>
    <w:rsid w:val="00C6767A"/>
    <w:rsid w:val="00C710CA"/>
    <w:rsid w:val="00C73018"/>
    <w:rsid w:val="00C73839"/>
    <w:rsid w:val="00C748EE"/>
    <w:rsid w:val="00C74A18"/>
    <w:rsid w:val="00C74B6D"/>
    <w:rsid w:val="00C75C3B"/>
    <w:rsid w:val="00C76F2C"/>
    <w:rsid w:val="00C77249"/>
    <w:rsid w:val="00C801D7"/>
    <w:rsid w:val="00C80D97"/>
    <w:rsid w:val="00C82BCB"/>
    <w:rsid w:val="00C84519"/>
    <w:rsid w:val="00C84622"/>
    <w:rsid w:val="00C8580E"/>
    <w:rsid w:val="00C85D78"/>
    <w:rsid w:val="00C866EA"/>
    <w:rsid w:val="00C87587"/>
    <w:rsid w:val="00C87781"/>
    <w:rsid w:val="00C90054"/>
    <w:rsid w:val="00C9043E"/>
    <w:rsid w:val="00C90BFF"/>
    <w:rsid w:val="00C919E6"/>
    <w:rsid w:val="00C91D8E"/>
    <w:rsid w:val="00C92589"/>
    <w:rsid w:val="00C92826"/>
    <w:rsid w:val="00C92948"/>
    <w:rsid w:val="00C92BC4"/>
    <w:rsid w:val="00C92D0B"/>
    <w:rsid w:val="00C93197"/>
    <w:rsid w:val="00C94A2E"/>
    <w:rsid w:val="00C95961"/>
    <w:rsid w:val="00C95E62"/>
    <w:rsid w:val="00C96F67"/>
    <w:rsid w:val="00C97214"/>
    <w:rsid w:val="00C9763F"/>
    <w:rsid w:val="00CA0779"/>
    <w:rsid w:val="00CA1256"/>
    <w:rsid w:val="00CA1EBD"/>
    <w:rsid w:val="00CA2540"/>
    <w:rsid w:val="00CA29F8"/>
    <w:rsid w:val="00CA34B3"/>
    <w:rsid w:val="00CA39F8"/>
    <w:rsid w:val="00CA46C1"/>
    <w:rsid w:val="00CA563B"/>
    <w:rsid w:val="00CA5B38"/>
    <w:rsid w:val="00CA6E8F"/>
    <w:rsid w:val="00CA6EFD"/>
    <w:rsid w:val="00CA6F20"/>
    <w:rsid w:val="00CA799E"/>
    <w:rsid w:val="00CB043F"/>
    <w:rsid w:val="00CB0F72"/>
    <w:rsid w:val="00CB12B5"/>
    <w:rsid w:val="00CB1604"/>
    <w:rsid w:val="00CB26F6"/>
    <w:rsid w:val="00CB2D5D"/>
    <w:rsid w:val="00CB2EDE"/>
    <w:rsid w:val="00CB32ED"/>
    <w:rsid w:val="00CB472C"/>
    <w:rsid w:val="00CB5B7F"/>
    <w:rsid w:val="00CB5E89"/>
    <w:rsid w:val="00CB674D"/>
    <w:rsid w:val="00CB69AA"/>
    <w:rsid w:val="00CB76A4"/>
    <w:rsid w:val="00CB7AA8"/>
    <w:rsid w:val="00CC0E64"/>
    <w:rsid w:val="00CC0F1C"/>
    <w:rsid w:val="00CC0FB5"/>
    <w:rsid w:val="00CC1BBF"/>
    <w:rsid w:val="00CC2EC3"/>
    <w:rsid w:val="00CC3597"/>
    <w:rsid w:val="00CC38F0"/>
    <w:rsid w:val="00CC3E8B"/>
    <w:rsid w:val="00CC4316"/>
    <w:rsid w:val="00CC4BA8"/>
    <w:rsid w:val="00CC51A9"/>
    <w:rsid w:val="00CC5335"/>
    <w:rsid w:val="00CC58A4"/>
    <w:rsid w:val="00CC5A94"/>
    <w:rsid w:val="00CC70BF"/>
    <w:rsid w:val="00CC7F17"/>
    <w:rsid w:val="00CD0672"/>
    <w:rsid w:val="00CD1B0C"/>
    <w:rsid w:val="00CD1CB5"/>
    <w:rsid w:val="00CD1F3E"/>
    <w:rsid w:val="00CD4CBA"/>
    <w:rsid w:val="00CD510E"/>
    <w:rsid w:val="00CD52EF"/>
    <w:rsid w:val="00CD6732"/>
    <w:rsid w:val="00CD6767"/>
    <w:rsid w:val="00CD79F5"/>
    <w:rsid w:val="00CD7DE7"/>
    <w:rsid w:val="00CE06E4"/>
    <w:rsid w:val="00CE0800"/>
    <w:rsid w:val="00CE3B4B"/>
    <w:rsid w:val="00CE3F3F"/>
    <w:rsid w:val="00CE46F8"/>
    <w:rsid w:val="00CE4805"/>
    <w:rsid w:val="00CE49A8"/>
    <w:rsid w:val="00CE5575"/>
    <w:rsid w:val="00CE7B4B"/>
    <w:rsid w:val="00CE7CCC"/>
    <w:rsid w:val="00CF12BE"/>
    <w:rsid w:val="00CF1D76"/>
    <w:rsid w:val="00CF29BC"/>
    <w:rsid w:val="00CF2B79"/>
    <w:rsid w:val="00CF30B4"/>
    <w:rsid w:val="00CF30CD"/>
    <w:rsid w:val="00CF3642"/>
    <w:rsid w:val="00CF3CAD"/>
    <w:rsid w:val="00CF4398"/>
    <w:rsid w:val="00CF4962"/>
    <w:rsid w:val="00CF53F8"/>
    <w:rsid w:val="00CF663D"/>
    <w:rsid w:val="00CF6FDF"/>
    <w:rsid w:val="00CF77F3"/>
    <w:rsid w:val="00CF7B61"/>
    <w:rsid w:val="00D01154"/>
    <w:rsid w:val="00D0117F"/>
    <w:rsid w:val="00D02047"/>
    <w:rsid w:val="00D025FE"/>
    <w:rsid w:val="00D029D1"/>
    <w:rsid w:val="00D02C3A"/>
    <w:rsid w:val="00D02FE8"/>
    <w:rsid w:val="00D05C11"/>
    <w:rsid w:val="00D05DA1"/>
    <w:rsid w:val="00D069B3"/>
    <w:rsid w:val="00D07758"/>
    <w:rsid w:val="00D07D24"/>
    <w:rsid w:val="00D1045F"/>
    <w:rsid w:val="00D106D9"/>
    <w:rsid w:val="00D11095"/>
    <w:rsid w:val="00D111C0"/>
    <w:rsid w:val="00D122C1"/>
    <w:rsid w:val="00D12960"/>
    <w:rsid w:val="00D12A88"/>
    <w:rsid w:val="00D12D6B"/>
    <w:rsid w:val="00D132A4"/>
    <w:rsid w:val="00D13586"/>
    <w:rsid w:val="00D13AE3"/>
    <w:rsid w:val="00D13B92"/>
    <w:rsid w:val="00D14049"/>
    <w:rsid w:val="00D14B03"/>
    <w:rsid w:val="00D15362"/>
    <w:rsid w:val="00D157DD"/>
    <w:rsid w:val="00D15961"/>
    <w:rsid w:val="00D15B17"/>
    <w:rsid w:val="00D16258"/>
    <w:rsid w:val="00D167C9"/>
    <w:rsid w:val="00D16B12"/>
    <w:rsid w:val="00D170EA"/>
    <w:rsid w:val="00D17C2A"/>
    <w:rsid w:val="00D201B3"/>
    <w:rsid w:val="00D21392"/>
    <w:rsid w:val="00D2139A"/>
    <w:rsid w:val="00D213BB"/>
    <w:rsid w:val="00D2174E"/>
    <w:rsid w:val="00D221CB"/>
    <w:rsid w:val="00D22B29"/>
    <w:rsid w:val="00D23189"/>
    <w:rsid w:val="00D2345E"/>
    <w:rsid w:val="00D2495F"/>
    <w:rsid w:val="00D256C4"/>
    <w:rsid w:val="00D2659D"/>
    <w:rsid w:val="00D26DAA"/>
    <w:rsid w:val="00D26F24"/>
    <w:rsid w:val="00D2701D"/>
    <w:rsid w:val="00D277C9"/>
    <w:rsid w:val="00D30646"/>
    <w:rsid w:val="00D3091C"/>
    <w:rsid w:val="00D30E2C"/>
    <w:rsid w:val="00D31358"/>
    <w:rsid w:val="00D3203C"/>
    <w:rsid w:val="00D334C0"/>
    <w:rsid w:val="00D3439E"/>
    <w:rsid w:val="00D34CCA"/>
    <w:rsid w:val="00D3574A"/>
    <w:rsid w:val="00D357B9"/>
    <w:rsid w:val="00D36741"/>
    <w:rsid w:val="00D36AE0"/>
    <w:rsid w:val="00D41398"/>
    <w:rsid w:val="00D42DB3"/>
    <w:rsid w:val="00D43508"/>
    <w:rsid w:val="00D43D30"/>
    <w:rsid w:val="00D46064"/>
    <w:rsid w:val="00D4643B"/>
    <w:rsid w:val="00D46A74"/>
    <w:rsid w:val="00D46CE1"/>
    <w:rsid w:val="00D46DC7"/>
    <w:rsid w:val="00D4711A"/>
    <w:rsid w:val="00D517AD"/>
    <w:rsid w:val="00D51F6A"/>
    <w:rsid w:val="00D5362E"/>
    <w:rsid w:val="00D53DD0"/>
    <w:rsid w:val="00D546F0"/>
    <w:rsid w:val="00D54ABB"/>
    <w:rsid w:val="00D54DA0"/>
    <w:rsid w:val="00D55340"/>
    <w:rsid w:val="00D5597A"/>
    <w:rsid w:val="00D56A0D"/>
    <w:rsid w:val="00D56ABF"/>
    <w:rsid w:val="00D570F3"/>
    <w:rsid w:val="00D576E4"/>
    <w:rsid w:val="00D62D33"/>
    <w:rsid w:val="00D63BA5"/>
    <w:rsid w:val="00D6406F"/>
    <w:rsid w:val="00D6426C"/>
    <w:rsid w:val="00D64705"/>
    <w:rsid w:val="00D64C96"/>
    <w:rsid w:val="00D65183"/>
    <w:rsid w:val="00D65CB1"/>
    <w:rsid w:val="00D661A8"/>
    <w:rsid w:val="00D66826"/>
    <w:rsid w:val="00D6736B"/>
    <w:rsid w:val="00D67D46"/>
    <w:rsid w:val="00D70EB3"/>
    <w:rsid w:val="00D72410"/>
    <w:rsid w:val="00D72DB1"/>
    <w:rsid w:val="00D7393C"/>
    <w:rsid w:val="00D7434C"/>
    <w:rsid w:val="00D747A4"/>
    <w:rsid w:val="00D74A75"/>
    <w:rsid w:val="00D7594B"/>
    <w:rsid w:val="00D761DC"/>
    <w:rsid w:val="00D76A65"/>
    <w:rsid w:val="00D806D0"/>
    <w:rsid w:val="00D8100A"/>
    <w:rsid w:val="00D811F8"/>
    <w:rsid w:val="00D82F64"/>
    <w:rsid w:val="00D831FC"/>
    <w:rsid w:val="00D838BE"/>
    <w:rsid w:val="00D84170"/>
    <w:rsid w:val="00D844BA"/>
    <w:rsid w:val="00D8581C"/>
    <w:rsid w:val="00D8584C"/>
    <w:rsid w:val="00D865BB"/>
    <w:rsid w:val="00D86AD2"/>
    <w:rsid w:val="00D86E04"/>
    <w:rsid w:val="00D86E73"/>
    <w:rsid w:val="00D87268"/>
    <w:rsid w:val="00D8750E"/>
    <w:rsid w:val="00D87F8D"/>
    <w:rsid w:val="00D90198"/>
    <w:rsid w:val="00D916B4"/>
    <w:rsid w:val="00D91CEE"/>
    <w:rsid w:val="00D93007"/>
    <w:rsid w:val="00D93C95"/>
    <w:rsid w:val="00D94588"/>
    <w:rsid w:val="00D95AFE"/>
    <w:rsid w:val="00DA193C"/>
    <w:rsid w:val="00DA249E"/>
    <w:rsid w:val="00DA2E23"/>
    <w:rsid w:val="00DA3CE9"/>
    <w:rsid w:val="00DA4844"/>
    <w:rsid w:val="00DA49CC"/>
    <w:rsid w:val="00DA521E"/>
    <w:rsid w:val="00DA649B"/>
    <w:rsid w:val="00DA6FEE"/>
    <w:rsid w:val="00DA765F"/>
    <w:rsid w:val="00DB0FAA"/>
    <w:rsid w:val="00DB120D"/>
    <w:rsid w:val="00DB1CCD"/>
    <w:rsid w:val="00DB29FF"/>
    <w:rsid w:val="00DB5098"/>
    <w:rsid w:val="00DB5833"/>
    <w:rsid w:val="00DB5B9A"/>
    <w:rsid w:val="00DB60D3"/>
    <w:rsid w:val="00DB70DD"/>
    <w:rsid w:val="00DB7EAE"/>
    <w:rsid w:val="00DC0244"/>
    <w:rsid w:val="00DC0D7B"/>
    <w:rsid w:val="00DC289B"/>
    <w:rsid w:val="00DC29E8"/>
    <w:rsid w:val="00DC2A75"/>
    <w:rsid w:val="00DC33B4"/>
    <w:rsid w:val="00DC374A"/>
    <w:rsid w:val="00DC4661"/>
    <w:rsid w:val="00DC5AA8"/>
    <w:rsid w:val="00DC5D5F"/>
    <w:rsid w:val="00DC6DD9"/>
    <w:rsid w:val="00DC74D7"/>
    <w:rsid w:val="00DC792B"/>
    <w:rsid w:val="00DD0015"/>
    <w:rsid w:val="00DD2892"/>
    <w:rsid w:val="00DD2DE8"/>
    <w:rsid w:val="00DD3ABB"/>
    <w:rsid w:val="00DD3F20"/>
    <w:rsid w:val="00DD5B11"/>
    <w:rsid w:val="00DD6116"/>
    <w:rsid w:val="00DD6DB1"/>
    <w:rsid w:val="00DD7EA6"/>
    <w:rsid w:val="00DD7EFB"/>
    <w:rsid w:val="00DE0306"/>
    <w:rsid w:val="00DE1008"/>
    <w:rsid w:val="00DE10B5"/>
    <w:rsid w:val="00DE1808"/>
    <w:rsid w:val="00DE2D12"/>
    <w:rsid w:val="00DE432B"/>
    <w:rsid w:val="00DE4541"/>
    <w:rsid w:val="00DE64DD"/>
    <w:rsid w:val="00DE6816"/>
    <w:rsid w:val="00DE68A1"/>
    <w:rsid w:val="00DE6E3D"/>
    <w:rsid w:val="00DE75C6"/>
    <w:rsid w:val="00DE75FE"/>
    <w:rsid w:val="00DF0619"/>
    <w:rsid w:val="00DF0B2F"/>
    <w:rsid w:val="00DF0B5F"/>
    <w:rsid w:val="00DF1F11"/>
    <w:rsid w:val="00DF1F82"/>
    <w:rsid w:val="00DF3F8E"/>
    <w:rsid w:val="00DF588F"/>
    <w:rsid w:val="00DF691A"/>
    <w:rsid w:val="00E001B3"/>
    <w:rsid w:val="00E00406"/>
    <w:rsid w:val="00E01534"/>
    <w:rsid w:val="00E01780"/>
    <w:rsid w:val="00E027CD"/>
    <w:rsid w:val="00E02836"/>
    <w:rsid w:val="00E02950"/>
    <w:rsid w:val="00E0346F"/>
    <w:rsid w:val="00E035A0"/>
    <w:rsid w:val="00E03CE5"/>
    <w:rsid w:val="00E054C7"/>
    <w:rsid w:val="00E059F3"/>
    <w:rsid w:val="00E05F59"/>
    <w:rsid w:val="00E062E8"/>
    <w:rsid w:val="00E0680F"/>
    <w:rsid w:val="00E072E9"/>
    <w:rsid w:val="00E079F0"/>
    <w:rsid w:val="00E1004F"/>
    <w:rsid w:val="00E107EC"/>
    <w:rsid w:val="00E1189D"/>
    <w:rsid w:val="00E11A65"/>
    <w:rsid w:val="00E1260B"/>
    <w:rsid w:val="00E129DA"/>
    <w:rsid w:val="00E132AD"/>
    <w:rsid w:val="00E134B9"/>
    <w:rsid w:val="00E13785"/>
    <w:rsid w:val="00E13F7D"/>
    <w:rsid w:val="00E142E3"/>
    <w:rsid w:val="00E1718A"/>
    <w:rsid w:val="00E1726C"/>
    <w:rsid w:val="00E20287"/>
    <w:rsid w:val="00E20BD6"/>
    <w:rsid w:val="00E2119C"/>
    <w:rsid w:val="00E21799"/>
    <w:rsid w:val="00E218DD"/>
    <w:rsid w:val="00E219D5"/>
    <w:rsid w:val="00E224D9"/>
    <w:rsid w:val="00E22B3B"/>
    <w:rsid w:val="00E2309E"/>
    <w:rsid w:val="00E23633"/>
    <w:rsid w:val="00E23F62"/>
    <w:rsid w:val="00E23FBF"/>
    <w:rsid w:val="00E2496B"/>
    <w:rsid w:val="00E267AF"/>
    <w:rsid w:val="00E2711A"/>
    <w:rsid w:val="00E278DC"/>
    <w:rsid w:val="00E3083B"/>
    <w:rsid w:val="00E30B8A"/>
    <w:rsid w:val="00E3287A"/>
    <w:rsid w:val="00E328CB"/>
    <w:rsid w:val="00E32FAB"/>
    <w:rsid w:val="00E330A8"/>
    <w:rsid w:val="00E3384B"/>
    <w:rsid w:val="00E36635"/>
    <w:rsid w:val="00E37335"/>
    <w:rsid w:val="00E3739D"/>
    <w:rsid w:val="00E37736"/>
    <w:rsid w:val="00E37DBA"/>
    <w:rsid w:val="00E40111"/>
    <w:rsid w:val="00E405AC"/>
    <w:rsid w:val="00E40671"/>
    <w:rsid w:val="00E406E5"/>
    <w:rsid w:val="00E40E3B"/>
    <w:rsid w:val="00E414A3"/>
    <w:rsid w:val="00E432E4"/>
    <w:rsid w:val="00E43303"/>
    <w:rsid w:val="00E4422B"/>
    <w:rsid w:val="00E444B2"/>
    <w:rsid w:val="00E44B38"/>
    <w:rsid w:val="00E44F57"/>
    <w:rsid w:val="00E47B41"/>
    <w:rsid w:val="00E505DA"/>
    <w:rsid w:val="00E5107E"/>
    <w:rsid w:val="00E51F1D"/>
    <w:rsid w:val="00E53059"/>
    <w:rsid w:val="00E5328A"/>
    <w:rsid w:val="00E53688"/>
    <w:rsid w:val="00E536EB"/>
    <w:rsid w:val="00E53D67"/>
    <w:rsid w:val="00E53FDB"/>
    <w:rsid w:val="00E56D33"/>
    <w:rsid w:val="00E57339"/>
    <w:rsid w:val="00E5756F"/>
    <w:rsid w:val="00E578BA"/>
    <w:rsid w:val="00E63113"/>
    <w:rsid w:val="00E632E7"/>
    <w:rsid w:val="00E63B05"/>
    <w:rsid w:val="00E647AB"/>
    <w:rsid w:val="00E65C68"/>
    <w:rsid w:val="00E66289"/>
    <w:rsid w:val="00E66A56"/>
    <w:rsid w:val="00E66B55"/>
    <w:rsid w:val="00E670C2"/>
    <w:rsid w:val="00E67FBE"/>
    <w:rsid w:val="00E70131"/>
    <w:rsid w:val="00E70255"/>
    <w:rsid w:val="00E71A4C"/>
    <w:rsid w:val="00E72577"/>
    <w:rsid w:val="00E73A6B"/>
    <w:rsid w:val="00E73E86"/>
    <w:rsid w:val="00E74316"/>
    <w:rsid w:val="00E7444B"/>
    <w:rsid w:val="00E74998"/>
    <w:rsid w:val="00E74E10"/>
    <w:rsid w:val="00E75E3D"/>
    <w:rsid w:val="00E8074C"/>
    <w:rsid w:val="00E83A67"/>
    <w:rsid w:val="00E83D54"/>
    <w:rsid w:val="00E84541"/>
    <w:rsid w:val="00E85235"/>
    <w:rsid w:val="00E85A93"/>
    <w:rsid w:val="00E85C15"/>
    <w:rsid w:val="00E90718"/>
    <w:rsid w:val="00E90FE8"/>
    <w:rsid w:val="00E9111D"/>
    <w:rsid w:val="00E91CFC"/>
    <w:rsid w:val="00E92721"/>
    <w:rsid w:val="00E92825"/>
    <w:rsid w:val="00E933ED"/>
    <w:rsid w:val="00E93596"/>
    <w:rsid w:val="00E93620"/>
    <w:rsid w:val="00E937DC"/>
    <w:rsid w:val="00E94164"/>
    <w:rsid w:val="00E96CB4"/>
    <w:rsid w:val="00E97254"/>
    <w:rsid w:val="00E974D5"/>
    <w:rsid w:val="00E976B1"/>
    <w:rsid w:val="00E9783C"/>
    <w:rsid w:val="00EA08B7"/>
    <w:rsid w:val="00EA0AF8"/>
    <w:rsid w:val="00EA18DB"/>
    <w:rsid w:val="00EA2B3B"/>
    <w:rsid w:val="00EA3F09"/>
    <w:rsid w:val="00EA585B"/>
    <w:rsid w:val="00EA6654"/>
    <w:rsid w:val="00EB0877"/>
    <w:rsid w:val="00EB1120"/>
    <w:rsid w:val="00EB12DC"/>
    <w:rsid w:val="00EB2173"/>
    <w:rsid w:val="00EB41D4"/>
    <w:rsid w:val="00EB5405"/>
    <w:rsid w:val="00EB602D"/>
    <w:rsid w:val="00EB6C08"/>
    <w:rsid w:val="00EC0144"/>
    <w:rsid w:val="00EC077F"/>
    <w:rsid w:val="00EC0A73"/>
    <w:rsid w:val="00EC0C7E"/>
    <w:rsid w:val="00EC1CE9"/>
    <w:rsid w:val="00EC1E7D"/>
    <w:rsid w:val="00EC2943"/>
    <w:rsid w:val="00EC2C02"/>
    <w:rsid w:val="00EC3FBD"/>
    <w:rsid w:val="00EC4B32"/>
    <w:rsid w:val="00EC50FE"/>
    <w:rsid w:val="00EC5291"/>
    <w:rsid w:val="00EC53D8"/>
    <w:rsid w:val="00EC5527"/>
    <w:rsid w:val="00EC5EF0"/>
    <w:rsid w:val="00EC666A"/>
    <w:rsid w:val="00EC7151"/>
    <w:rsid w:val="00ED08F8"/>
    <w:rsid w:val="00ED132F"/>
    <w:rsid w:val="00ED1E6D"/>
    <w:rsid w:val="00ED23AD"/>
    <w:rsid w:val="00ED330C"/>
    <w:rsid w:val="00ED335D"/>
    <w:rsid w:val="00ED379F"/>
    <w:rsid w:val="00ED38FD"/>
    <w:rsid w:val="00ED3B5F"/>
    <w:rsid w:val="00ED3D40"/>
    <w:rsid w:val="00ED58AD"/>
    <w:rsid w:val="00ED5A32"/>
    <w:rsid w:val="00ED657F"/>
    <w:rsid w:val="00ED6857"/>
    <w:rsid w:val="00ED68EE"/>
    <w:rsid w:val="00ED7EF7"/>
    <w:rsid w:val="00EE0B91"/>
    <w:rsid w:val="00EE0E8B"/>
    <w:rsid w:val="00EE1905"/>
    <w:rsid w:val="00EE1EA4"/>
    <w:rsid w:val="00EE1FB1"/>
    <w:rsid w:val="00EE2404"/>
    <w:rsid w:val="00EE2DF2"/>
    <w:rsid w:val="00EE38D5"/>
    <w:rsid w:val="00EE41B5"/>
    <w:rsid w:val="00EE73E9"/>
    <w:rsid w:val="00EE7AB7"/>
    <w:rsid w:val="00EF36B3"/>
    <w:rsid w:val="00EF5C74"/>
    <w:rsid w:val="00EF6554"/>
    <w:rsid w:val="00EF6982"/>
    <w:rsid w:val="00EF77A1"/>
    <w:rsid w:val="00F00F82"/>
    <w:rsid w:val="00F02211"/>
    <w:rsid w:val="00F02AD1"/>
    <w:rsid w:val="00F04521"/>
    <w:rsid w:val="00F04A3F"/>
    <w:rsid w:val="00F0536B"/>
    <w:rsid w:val="00F05CF2"/>
    <w:rsid w:val="00F06349"/>
    <w:rsid w:val="00F064EA"/>
    <w:rsid w:val="00F073BE"/>
    <w:rsid w:val="00F0767A"/>
    <w:rsid w:val="00F1087F"/>
    <w:rsid w:val="00F10D97"/>
    <w:rsid w:val="00F11A16"/>
    <w:rsid w:val="00F120CC"/>
    <w:rsid w:val="00F121A0"/>
    <w:rsid w:val="00F1237A"/>
    <w:rsid w:val="00F12730"/>
    <w:rsid w:val="00F1289A"/>
    <w:rsid w:val="00F12F22"/>
    <w:rsid w:val="00F12F54"/>
    <w:rsid w:val="00F139A6"/>
    <w:rsid w:val="00F145E3"/>
    <w:rsid w:val="00F14DC0"/>
    <w:rsid w:val="00F1554E"/>
    <w:rsid w:val="00F159DA"/>
    <w:rsid w:val="00F20933"/>
    <w:rsid w:val="00F21CC6"/>
    <w:rsid w:val="00F22DAE"/>
    <w:rsid w:val="00F22E0F"/>
    <w:rsid w:val="00F2310F"/>
    <w:rsid w:val="00F233B6"/>
    <w:rsid w:val="00F239B6"/>
    <w:rsid w:val="00F2641A"/>
    <w:rsid w:val="00F2679B"/>
    <w:rsid w:val="00F26DEA"/>
    <w:rsid w:val="00F275A1"/>
    <w:rsid w:val="00F2784B"/>
    <w:rsid w:val="00F27BF1"/>
    <w:rsid w:val="00F30A7E"/>
    <w:rsid w:val="00F325F9"/>
    <w:rsid w:val="00F32D81"/>
    <w:rsid w:val="00F32F53"/>
    <w:rsid w:val="00F33F84"/>
    <w:rsid w:val="00F33FC3"/>
    <w:rsid w:val="00F3420A"/>
    <w:rsid w:val="00F34733"/>
    <w:rsid w:val="00F34B89"/>
    <w:rsid w:val="00F34D8C"/>
    <w:rsid w:val="00F35791"/>
    <w:rsid w:val="00F361AA"/>
    <w:rsid w:val="00F36543"/>
    <w:rsid w:val="00F37BB8"/>
    <w:rsid w:val="00F404FE"/>
    <w:rsid w:val="00F41950"/>
    <w:rsid w:val="00F43A00"/>
    <w:rsid w:val="00F43CE9"/>
    <w:rsid w:val="00F43E0A"/>
    <w:rsid w:val="00F45242"/>
    <w:rsid w:val="00F4545B"/>
    <w:rsid w:val="00F457F3"/>
    <w:rsid w:val="00F45ABA"/>
    <w:rsid w:val="00F46D70"/>
    <w:rsid w:val="00F5170C"/>
    <w:rsid w:val="00F51991"/>
    <w:rsid w:val="00F519C5"/>
    <w:rsid w:val="00F51CB6"/>
    <w:rsid w:val="00F51F41"/>
    <w:rsid w:val="00F5236D"/>
    <w:rsid w:val="00F5382E"/>
    <w:rsid w:val="00F53A66"/>
    <w:rsid w:val="00F54412"/>
    <w:rsid w:val="00F550B9"/>
    <w:rsid w:val="00F55A6F"/>
    <w:rsid w:val="00F5682A"/>
    <w:rsid w:val="00F60D1E"/>
    <w:rsid w:val="00F60D3E"/>
    <w:rsid w:val="00F60D67"/>
    <w:rsid w:val="00F62169"/>
    <w:rsid w:val="00F6318F"/>
    <w:rsid w:val="00F63AAD"/>
    <w:rsid w:val="00F63B16"/>
    <w:rsid w:val="00F63C7A"/>
    <w:rsid w:val="00F64E13"/>
    <w:rsid w:val="00F65914"/>
    <w:rsid w:val="00F65A2B"/>
    <w:rsid w:val="00F66078"/>
    <w:rsid w:val="00F716C5"/>
    <w:rsid w:val="00F719DD"/>
    <w:rsid w:val="00F72678"/>
    <w:rsid w:val="00F72926"/>
    <w:rsid w:val="00F7294F"/>
    <w:rsid w:val="00F73215"/>
    <w:rsid w:val="00F738F5"/>
    <w:rsid w:val="00F749B0"/>
    <w:rsid w:val="00F75204"/>
    <w:rsid w:val="00F75C29"/>
    <w:rsid w:val="00F760BC"/>
    <w:rsid w:val="00F761DD"/>
    <w:rsid w:val="00F7750C"/>
    <w:rsid w:val="00F807F3"/>
    <w:rsid w:val="00F80C15"/>
    <w:rsid w:val="00F80C92"/>
    <w:rsid w:val="00F8121B"/>
    <w:rsid w:val="00F81D2D"/>
    <w:rsid w:val="00F82B0D"/>
    <w:rsid w:val="00F8338E"/>
    <w:rsid w:val="00F85AF1"/>
    <w:rsid w:val="00F877FD"/>
    <w:rsid w:val="00F90372"/>
    <w:rsid w:val="00F9085D"/>
    <w:rsid w:val="00F91FAA"/>
    <w:rsid w:val="00F935D5"/>
    <w:rsid w:val="00F936A3"/>
    <w:rsid w:val="00F939DD"/>
    <w:rsid w:val="00F93CAE"/>
    <w:rsid w:val="00F943FC"/>
    <w:rsid w:val="00F94EF4"/>
    <w:rsid w:val="00F96BA0"/>
    <w:rsid w:val="00F970AA"/>
    <w:rsid w:val="00FA04DF"/>
    <w:rsid w:val="00FA05F9"/>
    <w:rsid w:val="00FA0A2A"/>
    <w:rsid w:val="00FA1991"/>
    <w:rsid w:val="00FA2201"/>
    <w:rsid w:val="00FA2407"/>
    <w:rsid w:val="00FA264A"/>
    <w:rsid w:val="00FA3974"/>
    <w:rsid w:val="00FA3AD9"/>
    <w:rsid w:val="00FA4481"/>
    <w:rsid w:val="00FA645E"/>
    <w:rsid w:val="00FA6C69"/>
    <w:rsid w:val="00FA7295"/>
    <w:rsid w:val="00FA7317"/>
    <w:rsid w:val="00FA7B44"/>
    <w:rsid w:val="00FA7CC1"/>
    <w:rsid w:val="00FB0CE9"/>
    <w:rsid w:val="00FB1848"/>
    <w:rsid w:val="00FB20F4"/>
    <w:rsid w:val="00FB2F21"/>
    <w:rsid w:val="00FB372B"/>
    <w:rsid w:val="00FB3834"/>
    <w:rsid w:val="00FB3AC3"/>
    <w:rsid w:val="00FB4062"/>
    <w:rsid w:val="00FB439A"/>
    <w:rsid w:val="00FB4951"/>
    <w:rsid w:val="00FB5073"/>
    <w:rsid w:val="00FB522E"/>
    <w:rsid w:val="00FB6223"/>
    <w:rsid w:val="00FB6234"/>
    <w:rsid w:val="00FB7321"/>
    <w:rsid w:val="00FC0022"/>
    <w:rsid w:val="00FC188E"/>
    <w:rsid w:val="00FC2526"/>
    <w:rsid w:val="00FC2E70"/>
    <w:rsid w:val="00FC3438"/>
    <w:rsid w:val="00FC3AAC"/>
    <w:rsid w:val="00FC3F3B"/>
    <w:rsid w:val="00FC458A"/>
    <w:rsid w:val="00FC4AB5"/>
    <w:rsid w:val="00FC5A02"/>
    <w:rsid w:val="00FC6A75"/>
    <w:rsid w:val="00FC6DC7"/>
    <w:rsid w:val="00FC77D7"/>
    <w:rsid w:val="00FD0930"/>
    <w:rsid w:val="00FD0ED5"/>
    <w:rsid w:val="00FD15DD"/>
    <w:rsid w:val="00FD1B78"/>
    <w:rsid w:val="00FD1E7C"/>
    <w:rsid w:val="00FD2792"/>
    <w:rsid w:val="00FD33B7"/>
    <w:rsid w:val="00FD3677"/>
    <w:rsid w:val="00FD377C"/>
    <w:rsid w:val="00FD408C"/>
    <w:rsid w:val="00FD485F"/>
    <w:rsid w:val="00FD4D67"/>
    <w:rsid w:val="00FD6E71"/>
    <w:rsid w:val="00FD725D"/>
    <w:rsid w:val="00FD73EA"/>
    <w:rsid w:val="00FD7A39"/>
    <w:rsid w:val="00FE0097"/>
    <w:rsid w:val="00FE044B"/>
    <w:rsid w:val="00FE078B"/>
    <w:rsid w:val="00FE167E"/>
    <w:rsid w:val="00FE17CD"/>
    <w:rsid w:val="00FE2430"/>
    <w:rsid w:val="00FE250C"/>
    <w:rsid w:val="00FE3448"/>
    <w:rsid w:val="00FE3654"/>
    <w:rsid w:val="00FE4172"/>
    <w:rsid w:val="00FE533A"/>
    <w:rsid w:val="00FE5E39"/>
    <w:rsid w:val="00FE5E44"/>
    <w:rsid w:val="00FE71DC"/>
    <w:rsid w:val="00FE74C3"/>
    <w:rsid w:val="00FE768C"/>
    <w:rsid w:val="00FE76D4"/>
    <w:rsid w:val="00FE76F3"/>
    <w:rsid w:val="00FF08F9"/>
    <w:rsid w:val="00FF0AB6"/>
    <w:rsid w:val="00FF2F9E"/>
    <w:rsid w:val="00FF47B8"/>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9B98D58-D3E6-4F5C-8450-15A78A45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5C6E0B"/>
    <w:pPr>
      <w:topLinePunct/>
      <w:adjustRightInd w:val="0"/>
      <w:snapToGrid w:val="0"/>
      <w:spacing w:before="160" w:after="160" w:line="240" w:lineRule="atLeast"/>
      <w:ind w:left="1701"/>
    </w:pPr>
    <w:rPr>
      <w:rFonts w:cs="Arial"/>
      <w:kern w:val="2"/>
      <w:sz w:val="21"/>
      <w:szCs w:val="21"/>
    </w:rPr>
  </w:style>
  <w:style w:type="paragraph" w:styleId="1">
    <w:name w:val="heading 1"/>
    <w:aliases w:val="H1,HLD Telfort,R1,H11,E1,h1,Head 1 (Chapter heading),l1,Titre§,Section Head,Titre A,heading 1 Char,h11,h12,h13,h14,h15,h16,Head 1,Slides 1,heading 1,1. heading 1,标准章,app heading 1,Huvudrubrik,PIM 1,标书1,L1,boc,Heading 0,Heading apps,H13,章节,título 1"/>
    <w:basedOn w:val="a7"/>
    <w:next w:val="21"/>
    <w:link w:val="1Char"/>
    <w:qFormat/>
    <w:rsid w:val="00A74C81"/>
    <w:pPr>
      <w:keepNext/>
      <w:numPr>
        <w:numId w:val="41"/>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2,Telfort HLD 2,R2,2,heading 2,H21,E2,UNDERRUBRIK 1-2,h2,Level 2 Head,H...,Head 2,l2,TitreProp,Header 2,ITT t2,PA Major Section,Livello 2,Heading 2 Hidden,Head1,Titre B,sub-sect,H22,H211,H23,H212,H24,H213,H25,H214,H26,H215,H27,H216,H28,H217,H,H29"/>
    <w:basedOn w:val="a7"/>
    <w:next w:val="31"/>
    <w:link w:val="2Char"/>
    <w:qFormat/>
    <w:rsid w:val="00A74C81"/>
    <w:pPr>
      <w:keepNext/>
      <w:keepLines/>
      <w:numPr>
        <w:ilvl w:val="1"/>
        <w:numId w:val="41"/>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LD Telfort 3,E3,Underrubrik2,h3,l3,3,list 3,Head 3,1.1.1,3rd level,Titre C,sub-sub,subsect,sub section header,h3                ,sh3,Level 3 Topic Heading,Sub-paragraaf,H3,heading 3,Titolo Sotto/Sottosezione,Heading 3 Char,h,h:,CT,HeadC,Heading 3"/>
    <w:basedOn w:val="a7"/>
    <w:next w:val="a7"/>
    <w:link w:val="3Char"/>
    <w:qFormat/>
    <w:rsid w:val="002B57DB"/>
    <w:pPr>
      <w:keepNext/>
      <w:keepLines/>
      <w:numPr>
        <w:ilvl w:val="2"/>
        <w:numId w:val="41"/>
      </w:numPr>
      <w:spacing w:before="200"/>
      <w:outlineLvl w:val="2"/>
    </w:pPr>
    <w:rPr>
      <w:rFonts w:ascii="Book Antiqua" w:eastAsia="黑体" w:hAnsi="Book Antiqua" w:cs="宋体"/>
      <w:noProof/>
      <w:color w:val="548DD4" w:themeColor="text2" w:themeTint="99"/>
      <w:kern w:val="0"/>
      <w:sz w:val="32"/>
      <w:szCs w:val="32"/>
      <w:u w:val="single"/>
    </w:rPr>
  </w:style>
  <w:style w:type="paragraph" w:styleId="41">
    <w:name w:val="heading 4"/>
    <w:aliases w:val="HLD Telfort 4,E4,h4,heading 4,heading 4 + Indent: Left 0.5 in,H4,Ref Heading 1,rh1,Heading sql,sect 1.2.3.4,PIM 4,1.1.1.1 Heading 4,h41,heading 41,h42,heading 42,h43,H41,H42,H43,H411,h411,H421,h421,H44,h44,H412,h412,H422,h422,H431,h431,4,Heading 4"/>
    <w:basedOn w:val="a7"/>
    <w:next w:val="a7"/>
    <w:link w:val="4Char"/>
    <w:qFormat/>
    <w:rsid w:val="00A74C81"/>
    <w:pPr>
      <w:keepNext/>
      <w:keepLines/>
      <w:numPr>
        <w:ilvl w:val="4"/>
        <w:numId w:val="41"/>
      </w:numPr>
      <w:ind w:rightChars="100" w:right="100"/>
      <w:outlineLvl w:val="3"/>
    </w:pPr>
    <w:rPr>
      <w:rFonts w:eastAsia="黑体" w:cs="Times New Roman"/>
      <w:bCs/>
    </w:rPr>
  </w:style>
  <w:style w:type="paragraph" w:styleId="51">
    <w:name w:val="heading 5"/>
    <w:aliases w:val="h5,heading 5,Heading 5 Char,H5,l5,hm,Table label,mh2,Module heading 2,Head 5,list 5,IS41 Heading 5,h51,Heading5,PIM 5,PIM 5 Char Char Char Char,PIM 5 Char Char,PIM 5 Char,PIM 5 Char Char Char,dash,ds,dd,Roman list,口,口1,口2,l5+toc"/>
    <w:basedOn w:val="a7"/>
    <w:next w:val="a7"/>
    <w:link w:val="5Char"/>
    <w:qFormat/>
    <w:rsid w:val="00234E9F"/>
    <w:pPr>
      <w:keepNext/>
      <w:keepLines/>
      <w:spacing w:before="280" w:after="290" w:line="376" w:lineRule="atLeast"/>
      <w:outlineLvl w:val="4"/>
    </w:pPr>
    <w:rPr>
      <w:b/>
      <w:bCs/>
      <w:szCs w:val="28"/>
    </w:rPr>
  </w:style>
  <w:style w:type="paragraph" w:styleId="6">
    <w:name w:val="heading 6"/>
    <w:aliases w:val="H6,Appendix,T1,heading 6,h6,Bullet list,Bullet list1,Bullet list2,Bullet list11,Bullet list3,Bullet list12,Bullet list21,Bullet list111,Bullet lis,l6,hsm,cnp,Caption number (page-wide),6,Requirement,Figure label,list 6,h61,Heading6,sub-da"/>
    <w:basedOn w:val="a7"/>
    <w:next w:val="a7"/>
    <w:link w:val="6Char"/>
    <w:qFormat/>
    <w:rsid w:val="00A74C81"/>
    <w:pPr>
      <w:keepNext/>
      <w:keepLines/>
      <w:spacing w:before="240" w:after="64" w:line="320" w:lineRule="atLeast"/>
      <w:outlineLvl w:val="5"/>
    </w:pPr>
    <w:rPr>
      <w:rFonts w:ascii="Arial" w:eastAsia="黑体" w:hAnsi="Arial" w:cs="Times New Roman"/>
      <w:b/>
      <w:bCs/>
    </w:rPr>
  </w:style>
  <w:style w:type="paragraph" w:styleId="7">
    <w:name w:val="heading 7"/>
    <w:aliases w:val="L7,heading 7,h7,letter list,lettered list,letter list1,lettered list1,letter list2,lettered list2,letter list11,lettered list11,letter list3,lettered list3,letter list12,lettered list12,letter list21,lettered list21,letter list111"/>
    <w:basedOn w:val="1"/>
    <w:next w:val="8"/>
    <w:link w:val="7Char"/>
    <w:qFormat/>
    <w:rsid w:val="00A74C81"/>
    <w:pPr>
      <w:keepLines/>
      <w:numPr>
        <w:numId w:val="0"/>
      </w:numPr>
      <w:topLinePunct w:val="0"/>
      <w:outlineLvl w:val="6"/>
    </w:pPr>
    <w:rPr>
      <w:bCs w:val="0"/>
    </w:rPr>
  </w:style>
  <w:style w:type="paragraph" w:styleId="8">
    <w:name w:val="heading 8"/>
    <w:aliases w:val="heading 8,Annex,Vedlegg,h8,8,Condition,tt,tt1,z,z1,Legal Level 1.1.1.,Body Text 7"/>
    <w:basedOn w:val="21"/>
    <w:next w:val="9"/>
    <w:link w:val="8Char"/>
    <w:qFormat/>
    <w:rsid w:val="00A74C81"/>
    <w:pPr>
      <w:numPr>
        <w:ilvl w:val="0"/>
        <w:numId w:val="0"/>
      </w:numPr>
      <w:topLinePunct w:val="0"/>
      <w:spacing w:before="200"/>
      <w:outlineLvl w:val="7"/>
    </w:pPr>
    <w:rPr>
      <w:rFonts w:cs="Times New Roman"/>
    </w:rPr>
  </w:style>
  <w:style w:type="paragraph" w:styleId="9">
    <w:name w:val="heading 9"/>
    <w:aliases w:val="heading 9,Annex1, Appen 1,Appen 1,h9"/>
    <w:basedOn w:val="31"/>
    <w:next w:val="a7"/>
    <w:link w:val="9Char"/>
    <w:qFormat/>
    <w:rsid w:val="00A74C81"/>
    <w:pPr>
      <w:numPr>
        <w:ilvl w:val="0"/>
        <w:numId w:val="0"/>
      </w:numPr>
      <w:topLinePunct w:val="0"/>
      <w:outlineLvl w:val="8"/>
    </w:pPr>
    <w:rPr>
      <w:rFonts w:cs="Times New Roma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BlockLabel">
    <w:name w:val="Block Label"/>
    <w:basedOn w:val="a7"/>
    <w:next w:val="a7"/>
    <w:link w:val="BlockLabelChar"/>
    <w:rsid w:val="00A74C81"/>
    <w:pPr>
      <w:keepNext/>
      <w:keepLines/>
      <w:numPr>
        <w:ilvl w:val="3"/>
        <w:numId w:val="41"/>
      </w:numPr>
      <w:spacing w:before="300" w:after="80"/>
      <w:outlineLvl w:val="3"/>
    </w:pPr>
    <w:rPr>
      <w:rFonts w:ascii="Book Antiqua" w:eastAsia="黑体" w:hAnsi="Book Antiqua" w:cs="Book Antiqua"/>
      <w:bCs/>
      <w:kern w:val="0"/>
      <w:sz w:val="26"/>
      <w:szCs w:val="26"/>
    </w:rPr>
  </w:style>
  <w:style w:type="paragraph" w:customStyle="1" w:styleId="Cover1">
    <w:name w:val="Cover1"/>
    <w:basedOn w:val="a7"/>
    <w:rsid w:val="00A74C81"/>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A74C81"/>
    <w:pPr>
      <w:spacing w:before="0" w:after="0" w:line="240" w:lineRule="auto"/>
      <w:jc w:val="both"/>
    </w:pPr>
    <w:rPr>
      <w:sz w:val="21"/>
      <w:szCs w:val="21"/>
    </w:rPr>
  </w:style>
  <w:style w:type="paragraph" w:customStyle="1" w:styleId="Cover5">
    <w:name w:val="Cover 5"/>
    <w:basedOn w:val="a7"/>
    <w:rsid w:val="00A74C81"/>
    <w:pPr>
      <w:widowControl w:val="0"/>
      <w:spacing w:before="0" w:after="0" w:line="240" w:lineRule="auto"/>
      <w:ind w:left="0"/>
    </w:pPr>
    <w:rPr>
      <w:sz w:val="18"/>
      <w:szCs w:val="18"/>
    </w:rPr>
  </w:style>
  <w:style w:type="table" w:customStyle="1" w:styleId="TableNoFrame">
    <w:name w:val="Table No Frame"/>
    <w:basedOn w:val="ab"/>
    <w:semiHidden/>
    <w:rsid w:val="00A74C81"/>
    <w:pPr>
      <w:adjustRightInd/>
      <w:snapToGrid/>
      <w:jc w:val="left"/>
    </w:pPr>
    <w:tblPr/>
    <w:trPr>
      <w:cantSplit/>
    </w:trPr>
  </w:style>
  <w:style w:type="paragraph" w:customStyle="1" w:styleId="Figure">
    <w:name w:val="Figure"/>
    <w:basedOn w:val="a7"/>
    <w:next w:val="a7"/>
    <w:link w:val="FigureChar"/>
    <w:rsid w:val="00A74C81"/>
  </w:style>
  <w:style w:type="paragraph" w:customStyle="1" w:styleId="FigureDescription">
    <w:name w:val="Figure Description"/>
    <w:next w:val="Figure"/>
    <w:link w:val="FigureDescriptionChar"/>
    <w:rsid w:val="00A74C81"/>
    <w:pPr>
      <w:keepNext/>
      <w:numPr>
        <w:ilvl w:val="7"/>
        <w:numId w:val="41"/>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A74C81"/>
    <w:pPr>
      <w:widowControl w:val="0"/>
      <w:adjustRightInd w:val="0"/>
      <w:snapToGrid w:val="0"/>
      <w:spacing w:line="240" w:lineRule="atLeast"/>
    </w:pPr>
    <w:rPr>
      <w:rFonts w:cs="Arial"/>
      <w:sz w:val="18"/>
      <w:szCs w:val="18"/>
      <w:lang w:eastAsia="en-US"/>
    </w:rPr>
  </w:style>
  <w:style w:type="paragraph" w:customStyle="1" w:styleId="HeadingLeft">
    <w:name w:val="Heading Left"/>
    <w:basedOn w:val="a7"/>
    <w:rsid w:val="00A74C81"/>
    <w:pPr>
      <w:spacing w:before="0" w:after="0"/>
      <w:ind w:left="0"/>
    </w:pPr>
    <w:rPr>
      <w:sz w:val="20"/>
      <w:szCs w:val="20"/>
    </w:rPr>
  </w:style>
  <w:style w:type="paragraph" w:customStyle="1" w:styleId="HeadingRight">
    <w:name w:val="Heading Right"/>
    <w:basedOn w:val="a7"/>
    <w:rsid w:val="00A74C81"/>
    <w:pPr>
      <w:spacing w:before="0" w:after="0"/>
      <w:ind w:left="0"/>
      <w:jc w:val="right"/>
    </w:pPr>
    <w:rPr>
      <w:sz w:val="20"/>
      <w:szCs w:val="20"/>
    </w:rPr>
  </w:style>
  <w:style w:type="paragraph" w:customStyle="1" w:styleId="Heading1NoNumber">
    <w:name w:val="Heading1 No Number"/>
    <w:basedOn w:val="1"/>
    <w:next w:val="a7"/>
    <w:rsid w:val="00A74C81"/>
    <w:pPr>
      <w:pageBreakBefore/>
      <w:numPr>
        <w:numId w:val="0"/>
      </w:numPr>
    </w:pPr>
  </w:style>
  <w:style w:type="paragraph" w:customStyle="1" w:styleId="Heading2NoNumber">
    <w:name w:val="Heading2 No Number"/>
    <w:basedOn w:val="21"/>
    <w:next w:val="a7"/>
    <w:rsid w:val="00A74C81"/>
    <w:pPr>
      <w:numPr>
        <w:ilvl w:val="0"/>
        <w:numId w:val="0"/>
      </w:numPr>
      <w:outlineLvl w:val="9"/>
    </w:pPr>
  </w:style>
  <w:style w:type="paragraph" w:customStyle="1" w:styleId="Heading3NoNumber">
    <w:name w:val="Heading3 No Number"/>
    <w:basedOn w:val="31"/>
    <w:next w:val="a7"/>
    <w:autoRedefine/>
    <w:rsid w:val="00A74C81"/>
    <w:pPr>
      <w:numPr>
        <w:ilvl w:val="0"/>
        <w:numId w:val="0"/>
      </w:numPr>
      <w:outlineLvl w:val="9"/>
    </w:pPr>
    <w:rPr>
      <w:rFonts w:cs="Book Antiqua"/>
      <w:sz w:val="26"/>
    </w:rPr>
  </w:style>
  <w:style w:type="paragraph" w:customStyle="1" w:styleId="Heading4NoNumber">
    <w:name w:val="Heading4 No Number"/>
    <w:basedOn w:val="a7"/>
    <w:semiHidden/>
    <w:rsid w:val="00A74C81"/>
    <w:pPr>
      <w:keepNext/>
      <w:spacing w:before="200"/>
    </w:pPr>
    <w:rPr>
      <w:rFonts w:eastAsia="黑体"/>
      <w:bCs/>
      <w:spacing w:val="-4"/>
    </w:rPr>
  </w:style>
  <w:style w:type="paragraph" w:customStyle="1" w:styleId="AboutThisChapter">
    <w:name w:val="About This Chapter"/>
    <w:basedOn w:val="Heading2NoNumber"/>
    <w:next w:val="a7"/>
    <w:rsid w:val="00A74C81"/>
    <w:pPr>
      <w:spacing w:after="560"/>
    </w:pPr>
  </w:style>
  <w:style w:type="numbering" w:styleId="111111">
    <w:name w:val="Outline List 2"/>
    <w:basedOn w:val="aa"/>
    <w:semiHidden/>
    <w:rsid w:val="00A74C81"/>
    <w:pPr>
      <w:numPr>
        <w:numId w:val="1"/>
      </w:numPr>
    </w:pPr>
  </w:style>
  <w:style w:type="paragraph" w:customStyle="1" w:styleId="ItemList">
    <w:name w:val="Item List"/>
    <w:link w:val="ItemListChar"/>
    <w:rsid w:val="00A74C81"/>
    <w:pPr>
      <w:numPr>
        <w:numId w:val="4"/>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7"/>
    <w:rsid w:val="00A74C81"/>
    <w:pPr>
      <w:numPr>
        <w:numId w:val="5"/>
      </w:numPr>
      <w:tabs>
        <w:tab w:val="left" w:pos="284"/>
      </w:tabs>
      <w:spacing w:before="80" w:after="80"/>
    </w:pPr>
    <w:rPr>
      <w:kern w:val="0"/>
    </w:rPr>
  </w:style>
  <w:style w:type="paragraph" w:customStyle="1" w:styleId="ItemListText">
    <w:name w:val="Item List Text"/>
    <w:rsid w:val="00A74C81"/>
    <w:pPr>
      <w:adjustRightInd w:val="0"/>
      <w:snapToGrid w:val="0"/>
      <w:spacing w:before="80" w:after="80" w:line="240" w:lineRule="atLeast"/>
      <w:ind w:left="2126"/>
    </w:pPr>
    <w:rPr>
      <w:kern w:val="2"/>
      <w:sz w:val="21"/>
      <w:szCs w:val="21"/>
    </w:rPr>
  </w:style>
  <w:style w:type="paragraph" w:customStyle="1" w:styleId="ItemStep">
    <w:name w:val="Item Step"/>
    <w:link w:val="ItemStepChar"/>
    <w:rsid w:val="00A74C81"/>
    <w:pPr>
      <w:numPr>
        <w:ilvl w:val="6"/>
        <w:numId w:val="41"/>
      </w:numPr>
      <w:adjustRightInd w:val="0"/>
      <w:snapToGrid w:val="0"/>
      <w:spacing w:before="80" w:after="80" w:line="240" w:lineRule="atLeast"/>
    </w:pPr>
    <w:rPr>
      <w:rFonts w:cs="Arial"/>
      <w:sz w:val="21"/>
      <w:szCs w:val="21"/>
    </w:rPr>
  </w:style>
  <w:style w:type="paragraph" w:customStyle="1" w:styleId="ManualTitle1">
    <w:name w:val="Manual Title1"/>
    <w:semiHidden/>
    <w:rsid w:val="00A74C81"/>
    <w:rPr>
      <w:rFonts w:ascii="Arial" w:eastAsia="黑体" w:hAnsi="Arial"/>
      <w:noProof/>
      <w:sz w:val="30"/>
      <w:lang w:eastAsia="en-US"/>
    </w:rPr>
  </w:style>
  <w:style w:type="paragraph" w:customStyle="1" w:styleId="CAUTIONHeading">
    <w:name w:val="CAUTION Heading"/>
    <w:basedOn w:val="a7"/>
    <w:rsid w:val="00A74C81"/>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A74C81"/>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7"/>
    <w:rsid w:val="00A74C81"/>
    <w:pPr>
      <w:keepLines/>
      <w:pBdr>
        <w:bottom w:val="single" w:sz="12" w:space="4" w:color="auto"/>
      </w:pBdr>
      <w:spacing w:before="80" w:after="80"/>
    </w:pPr>
    <w:rPr>
      <w:rFonts w:eastAsia="楷体_GB2312"/>
      <w:iCs/>
    </w:rPr>
  </w:style>
  <w:style w:type="paragraph" w:customStyle="1" w:styleId="NotesTextinTable">
    <w:name w:val="Notes Text in Table"/>
    <w:rsid w:val="00A74C81"/>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A74C81"/>
    <w:pPr>
      <w:keepNext/>
      <w:numPr>
        <w:numId w:val="3"/>
      </w:numPr>
    </w:pPr>
  </w:style>
  <w:style w:type="table" w:customStyle="1" w:styleId="Table">
    <w:name w:val="Table"/>
    <w:basedOn w:val="ac"/>
    <w:rsid w:val="00A74C8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b"/>
    <w:rsid w:val="00A74C81"/>
    <w:pPr>
      <w:jc w:val="left"/>
    </w:pPr>
    <w:rPr>
      <w:rFonts w:cs="Arial"/>
      <w:sz w:val="21"/>
      <w:szCs w:val="21"/>
    </w:rPr>
    <w:tblPr>
      <w:tblInd w:w="1814" w:type="dxa"/>
    </w:tblPr>
    <w:trPr>
      <w:cantSplit/>
    </w:trPr>
  </w:style>
  <w:style w:type="table" w:styleId="ab">
    <w:name w:val="Table Grid"/>
    <w:basedOn w:val="a9"/>
    <w:rsid w:val="00A74C81"/>
    <w:pPr>
      <w:widowControl w:val="0"/>
      <w:adjustRightInd w:val="0"/>
      <w:snapToGrid w:val="0"/>
      <w:jc w:val="both"/>
    </w:pPr>
    <w:tblPr>
      <w:tblInd w:w="113" w:type="dxa"/>
    </w:tblPr>
  </w:style>
  <w:style w:type="paragraph" w:customStyle="1" w:styleId="Step">
    <w:name w:val="Step"/>
    <w:basedOn w:val="a7"/>
    <w:rsid w:val="00A74C81"/>
    <w:pPr>
      <w:numPr>
        <w:ilvl w:val="5"/>
        <w:numId w:val="41"/>
      </w:numPr>
    </w:pPr>
    <w:rPr>
      <w:snapToGrid w:val="0"/>
      <w:kern w:val="0"/>
    </w:rPr>
  </w:style>
  <w:style w:type="paragraph" w:customStyle="1" w:styleId="SubItemList">
    <w:name w:val="Sub Item List"/>
    <w:basedOn w:val="a7"/>
    <w:rsid w:val="00A74C81"/>
    <w:pPr>
      <w:numPr>
        <w:numId w:val="9"/>
      </w:numPr>
      <w:spacing w:before="80" w:after="80"/>
    </w:pPr>
  </w:style>
  <w:style w:type="paragraph" w:customStyle="1" w:styleId="SubItemListText">
    <w:name w:val="Sub Item List Text"/>
    <w:rsid w:val="00A74C81"/>
    <w:pPr>
      <w:adjustRightInd w:val="0"/>
      <w:snapToGrid w:val="0"/>
      <w:spacing w:before="80" w:after="80" w:line="240" w:lineRule="atLeast"/>
      <w:ind w:left="2410"/>
    </w:pPr>
    <w:rPr>
      <w:kern w:val="2"/>
      <w:sz w:val="21"/>
      <w:szCs w:val="21"/>
    </w:rPr>
  </w:style>
  <w:style w:type="paragraph" w:styleId="ad">
    <w:name w:val="Title"/>
    <w:basedOn w:val="a7"/>
    <w:link w:val="Char"/>
    <w:qFormat/>
    <w:rsid w:val="00A74C81"/>
    <w:pPr>
      <w:spacing w:before="240" w:after="60"/>
      <w:jc w:val="center"/>
      <w:outlineLvl w:val="0"/>
    </w:pPr>
    <w:rPr>
      <w:rFonts w:ascii="Arial" w:hAnsi="Arial"/>
      <w:b/>
      <w:bCs/>
      <w:sz w:val="32"/>
      <w:szCs w:val="32"/>
    </w:rPr>
  </w:style>
  <w:style w:type="table" w:styleId="ac">
    <w:name w:val="Table Professional"/>
    <w:basedOn w:val="a9"/>
    <w:rsid w:val="00A74C8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7"/>
    <w:next w:val="a7"/>
    <w:link w:val="TableDescriptionChar"/>
    <w:rsid w:val="00A74C81"/>
    <w:pPr>
      <w:keepNext/>
      <w:numPr>
        <w:ilvl w:val="8"/>
        <w:numId w:val="41"/>
      </w:numPr>
      <w:spacing w:before="320" w:after="80"/>
    </w:pPr>
    <w:rPr>
      <w:rFonts w:eastAsia="黑体"/>
      <w:spacing w:val="-4"/>
    </w:rPr>
  </w:style>
  <w:style w:type="paragraph" w:customStyle="1" w:styleId="TableNote">
    <w:name w:val="Table Note"/>
    <w:basedOn w:val="a7"/>
    <w:rsid w:val="00A74C81"/>
    <w:pPr>
      <w:spacing w:before="80" w:after="80"/>
    </w:pPr>
    <w:rPr>
      <w:sz w:val="18"/>
      <w:szCs w:val="18"/>
    </w:rPr>
  </w:style>
  <w:style w:type="paragraph" w:customStyle="1" w:styleId="TerminalDisplay">
    <w:name w:val="Terminal Display"/>
    <w:rsid w:val="00A74C81"/>
    <w:pPr>
      <w:snapToGrid w:val="0"/>
      <w:spacing w:line="240" w:lineRule="atLeast"/>
      <w:ind w:left="1701"/>
    </w:pPr>
    <w:rPr>
      <w:rFonts w:ascii="Courier New" w:hAnsi="Courier New" w:cs="Courier New"/>
      <w:snapToGrid w:val="0"/>
      <w:spacing w:val="-1"/>
      <w:sz w:val="16"/>
      <w:szCs w:val="16"/>
    </w:rPr>
  </w:style>
  <w:style w:type="paragraph" w:styleId="10">
    <w:name w:val="toc 1"/>
    <w:basedOn w:val="a7"/>
    <w:next w:val="a7"/>
    <w:uiPriority w:val="39"/>
    <w:qFormat/>
    <w:rsid w:val="00A74C81"/>
    <w:pPr>
      <w:spacing w:after="80"/>
      <w:ind w:left="0"/>
    </w:pPr>
    <w:rPr>
      <w:rFonts w:ascii="Book Antiqua" w:hAnsi="Book Antiqua" w:cs="Book Antiqua"/>
      <w:b/>
      <w:bCs/>
      <w:sz w:val="24"/>
      <w:szCs w:val="24"/>
    </w:rPr>
  </w:style>
  <w:style w:type="paragraph" w:styleId="22">
    <w:name w:val="toc 2"/>
    <w:basedOn w:val="a7"/>
    <w:next w:val="a7"/>
    <w:uiPriority w:val="39"/>
    <w:qFormat/>
    <w:rsid w:val="00A74C81"/>
    <w:pPr>
      <w:spacing w:before="80" w:after="80"/>
      <w:ind w:leftChars="300" w:left="300"/>
    </w:pPr>
    <w:rPr>
      <w:noProof/>
      <w:sz w:val="20"/>
      <w:szCs w:val="20"/>
    </w:rPr>
  </w:style>
  <w:style w:type="paragraph" w:styleId="32">
    <w:name w:val="toc 3"/>
    <w:basedOn w:val="a7"/>
    <w:next w:val="a7"/>
    <w:uiPriority w:val="39"/>
    <w:qFormat/>
    <w:rsid w:val="00A74C81"/>
    <w:pPr>
      <w:spacing w:before="80" w:after="80"/>
      <w:ind w:leftChars="450" w:left="450"/>
    </w:pPr>
    <w:rPr>
      <w:noProof/>
      <w:sz w:val="20"/>
      <w:szCs w:val="20"/>
    </w:rPr>
  </w:style>
  <w:style w:type="paragraph" w:styleId="42">
    <w:name w:val="toc 4"/>
    <w:basedOn w:val="a7"/>
    <w:next w:val="a7"/>
    <w:autoRedefine/>
    <w:uiPriority w:val="39"/>
    <w:rsid w:val="00A74C81"/>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7"/>
    <w:next w:val="a7"/>
    <w:autoRedefine/>
    <w:uiPriority w:val="39"/>
    <w:rsid w:val="00A74C81"/>
    <w:pPr>
      <w:ind w:left="1680"/>
    </w:pPr>
    <w:rPr>
      <w:sz w:val="24"/>
    </w:rPr>
  </w:style>
  <w:style w:type="paragraph" w:styleId="60">
    <w:name w:val="toc 6"/>
    <w:basedOn w:val="a7"/>
    <w:next w:val="a7"/>
    <w:autoRedefine/>
    <w:uiPriority w:val="39"/>
    <w:rsid w:val="00A74C81"/>
    <w:pPr>
      <w:ind w:left="2100"/>
    </w:pPr>
    <w:rPr>
      <w:sz w:val="24"/>
    </w:rPr>
  </w:style>
  <w:style w:type="paragraph" w:styleId="70">
    <w:name w:val="toc 7"/>
    <w:basedOn w:val="a7"/>
    <w:next w:val="a7"/>
    <w:autoRedefine/>
    <w:uiPriority w:val="39"/>
    <w:rsid w:val="00A74C81"/>
    <w:pPr>
      <w:ind w:left="2520"/>
    </w:pPr>
    <w:rPr>
      <w:sz w:val="24"/>
    </w:rPr>
  </w:style>
  <w:style w:type="paragraph" w:styleId="80">
    <w:name w:val="toc 8"/>
    <w:basedOn w:val="a7"/>
    <w:next w:val="a7"/>
    <w:autoRedefine/>
    <w:uiPriority w:val="39"/>
    <w:rsid w:val="00A74C81"/>
    <w:pPr>
      <w:ind w:left="2940"/>
    </w:pPr>
    <w:rPr>
      <w:sz w:val="24"/>
    </w:rPr>
  </w:style>
  <w:style w:type="paragraph" w:styleId="90">
    <w:name w:val="toc 9"/>
    <w:basedOn w:val="a7"/>
    <w:next w:val="a7"/>
    <w:autoRedefine/>
    <w:uiPriority w:val="39"/>
    <w:rsid w:val="00A74C81"/>
    <w:pPr>
      <w:ind w:left="3360"/>
    </w:pPr>
    <w:rPr>
      <w:sz w:val="24"/>
    </w:rPr>
  </w:style>
  <w:style w:type="paragraph" w:styleId="11">
    <w:name w:val="index 1"/>
    <w:basedOn w:val="a7"/>
    <w:next w:val="a7"/>
    <w:autoRedefine/>
    <w:semiHidden/>
    <w:rsid w:val="00A74C81"/>
    <w:rPr>
      <w:sz w:val="24"/>
    </w:rPr>
  </w:style>
  <w:style w:type="paragraph" w:styleId="23">
    <w:name w:val="index 2"/>
    <w:basedOn w:val="a7"/>
    <w:next w:val="a7"/>
    <w:autoRedefine/>
    <w:semiHidden/>
    <w:rsid w:val="00A74C81"/>
    <w:pPr>
      <w:ind w:leftChars="200" w:left="200"/>
    </w:pPr>
    <w:rPr>
      <w:sz w:val="24"/>
    </w:rPr>
  </w:style>
  <w:style w:type="paragraph" w:styleId="33">
    <w:name w:val="index 3"/>
    <w:basedOn w:val="a7"/>
    <w:next w:val="a7"/>
    <w:autoRedefine/>
    <w:semiHidden/>
    <w:rsid w:val="00A74C81"/>
    <w:pPr>
      <w:ind w:leftChars="400" w:left="400"/>
    </w:pPr>
    <w:rPr>
      <w:sz w:val="24"/>
    </w:rPr>
  </w:style>
  <w:style w:type="paragraph" w:styleId="53">
    <w:name w:val="index 5"/>
    <w:basedOn w:val="a7"/>
    <w:next w:val="a7"/>
    <w:autoRedefine/>
    <w:semiHidden/>
    <w:rsid w:val="00A74C81"/>
    <w:pPr>
      <w:ind w:left="1050" w:hanging="210"/>
    </w:pPr>
    <w:rPr>
      <w:sz w:val="20"/>
      <w:szCs w:val="20"/>
    </w:rPr>
  </w:style>
  <w:style w:type="paragraph" w:styleId="61">
    <w:name w:val="index 6"/>
    <w:basedOn w:val="a7"/>
    <w:next w:val="a7"/>
    <w:autoRedefine/>
    <w:semiHidden/>
    <w:rsid w:val="00A74C81"/>
    <w:pPr>
      <w:ind w:left="1260" w:hanging="210"/>
    </w:pPr>
    <w:rPr>
      <w:sz w:val="20"/>
      <w:szCs w:val="20"/>
    </w:rPr>
  </w:style>
  <w:style w:type="paragraph" w:styleId="71">
    <w:name w:val="index 7"/>
    <w:basedOn w:val="a7"/>
    <w:next w:val="a7"/>
    <w:autoRedefine/>
    <w:semiHidden/>
    <w:rsid w:val="00A74C81"/>
    <w:pPr>
      <w:ind w:left="1470" w:hanging="210"/>
    </w:pPr>
    <w:rPr>
      <w:sz w:val="20"/>
      <w:szCs w:val="20"/>
    </w:rPr>
  </w:style>
  <w:style w:type="paragraph" w:styleId="81">
    <w:name w:val="index 8"/>
    <w:basedOn w:val="a7"/>
    <w:next w:val="a7"/>
    <w:autoRedefine/>
    <w:semiHidden/>
    <w:rsid w:val="00A74C81"/>
    <w:pPr>
      <w:ind w:left="1680" w:hanging="210"/>
    </w:pPr>
    <w:rPr>
      <w:sz w:val="20"/>
      <w:szCs w:val="20"/>
    </w:rPr>
  </w:style>
  <w:style w:type="paragraph" w:styleId="91">
    <w:name w:val="index 9"/>
    <w:basedOn w:val="a7"/>
    <w:next w:val="a7"/>
    <w:autoRedefine/>
    <w:semiHidden/>
    <w:rsid w:val="00A74C81"/>
    <w:pPr>
      <w:ind w:left="1890" w:hanging="210"/>
    </w:pPr>
    <w:rPr>
      <w:sz w:val="20"/>
      <w:szCs w:val="20"/>
    </w:rPr>
  </w:style>
  <w:style w:type="paragraph" w:styleId="ae">
    <w:name w:val="table of figures"/>
    <w:basedOn w:val="a7"/>
    <w:next w:val="a7"/>
    <w:rsid w:val="00A74C81"/>
    <w:pPr>
      <w:spacing w:afterLines="50"/>
      <w:ind w:leftChars="300" w:left="300"/>
    </w:pPr>
    <w:rPr>
      <w:sz w:val="20"/>
      <w:szCs w:val="20"/>
    </w:rPr>
  </w:style>
  <w:style w:type="paragraph" w:styleId="af">
    <w:name w:val="Document Map"/>
    <w:basedOn w:val="a7"/>
    <w:link w:val="Char0"/>
    <w:rsid w:val="00A74C81"/>
    <w:pPr>
      <w:shd w:val="clear" w:color="auto" w:fill="000080"/>
    </w:pPr>
  </w:style>
  <w:style w:type="paragraph" w:styleId="af0">
    <w:name w:val="footer"/>
    <w:basedOn w:val="HeadingLeft"/>
    <w:link w:val="Char1"/>
    <w:rsid w:val="00A74C81"/>
    <w:pPr>
      <w:spacing w:before="200" w:after="200" w:line="20" w:lineRule="atLeast"/>
      <w:jc w:val="center"/>
    </w:pPr>
    <w:rPr>
      <w:rFonts w:cs="Times New Roman"/>
      <w:b/>
      <w:bCs/>
      <w:sz w:val="2"/>
      <w:szCs w:val="2"/>
    </w:rPr>
  </w:style>
  <w:style w:type="paragraph" w:customStyle="1" w:styleId="TerminalDisplayinTable">
    <w:name w:val="Terminal Display in Table"/>
    <w:rsid w:val="00A74C81"/>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f1">
    <w:name w:val="header"/>
    <w:aliases w:val="ho,header odd,index,header odd1,header odd2,header odd3,header odd4,header odd5,header odd6"/>
    <w:basedOn w:val="a7"/>
    <w:link w:val="Char3"/>
    <w:rsid w:val="00A74C81"/>
    <w:pPr>
      <w:tabs>
        <w:tab w:val="center" w:pos="4153"/>
        <w:tab w:val="right" w:pos="8306"/>
      </w:tabs>
      <w:spacing w:before="0" w:after="0" w:line="20" w:lineRule="atLeast"/>
      <w:ind w:left="0"/>
      <w:jc w:val="right"/>
    </w:pPr>
    <w:rPr>
      <w:sz w:val="2"/>
      <w:szCs w:val="2"/>
    </w:rPr>
  </w:style>
  <w:style w:type="character" w:styleId="af2">
    <w:name w:val="Hyperlink"/>
    <w:uiPriority w:val="99"/>
    <w:rsid w:val="00A74C81"/>
    <w:rPr>
      <w:color w:val="0000FF"/>
      <w:u w:val="none"/>
    </w:rPr>
  </w:style>
  <w:style w:type="paragraph" w:customStyle="1" w:styleId="CopyrightDeclaration">
    <w:name w:val="Copyright Declaration"/>
    <w:semiHidden/>
    <w:rsid w:val="00A74C81"/>
    <w:pPr>
      <w:spacing w:before="80" w:after="80"/>
    </w:pPr>
    <w:rPr>
      <w:rFonts w:ascii="Arial" w:eastAsia="黑体" w:hAnsi="Arial"/>
      <w:sz w:val="36"/>
    </w:rPr>
  </w:style>
  <w:style w:type="numbering" w:styleId="1111110">
    <w:name w:val="Outline List 1"/>
    <w:basedOn w:val="aa"/>
    <w:semiHidden/>
    <w:rsid w:val="00A74C81"/>
    <w:pPr>
      <w:numPr>
        <w:numId w:val="2"/>
      </w:numPr>
    </w:pPr>
  </w:style>
  <w:style w:type="paragraph" w:customStyle="1" w:styleId="TableHeading">
    <w:name w:val="Table Heading"/>
    <w:basedOn w:val="a7"/>
    <w:link w:val="TableHeadingChar"/>
    <w:rsid w:val="00A74C81"/>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7"/>
    <w:link w:val="TableTextChar"/>
    <w:rsid w:val="00A74C81"/>
    <w:pPr>
      <w:widowControl w:val="0"/>
      <w:spacing w:before="80" w:after="80"/>
      <w:ind w:left="0"/>
    </w:pPr>
    <w:rPr>
      <w:snapToGrid w:val="0"/>
      <w:kern w:val="0"/>
    </w:rPr>
  </w:style>
  <w:style w:type="paragraph" w:customStyle="1" w:styleId="HeadingMiddle">
    <w:name w:val="Heading Middle"/>
    <w:rsid w:val="00A74C81"/>
    <w:pPr>
      <w:adjustRightInd w:val="0"/>
      <w:snapToGrid w:val="0"/>
      <w:spacing w:line="240" w:lineRule="atLeast"/>
      <w:jc w:val="center"/>
    </w:pPr>
    <w:rPr>
      <w:rFonts w:cs="Arial"/>
      <w:snapToGrid w:val="0"/>
    </w:rPr>
  </w:style>
  <w:style w:type="paragraph" w:styleId="af3">
    <w:name w:val="macro"/>
    <w:link w:val="Char4"/>
    <w:semiHidden/>
    <w:rsid w:val="00A74C8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4">
    <w:name w:val="footnote text"/>
    <w:basedOn w:val="a7"/>
    <w:link w:val="Char5"/>
    <w:rsid w:val="00A74C81"/>
    <w:rPr>
      <w:sz w:val="18"/>
      <w:szCs w:val="18"/>
    </w:rPr>
  </w:style>
  <w:style w:type="character" w:styleId="af5">
    <w:name w:val="footnote reference"/>
    <w:basedOn w:val="a8"/>
    <w:semiHidden/>
    <w:rsid w:val="00A74C81"/>
    <w:rPr>
      <w:vertAlign w:val="superscript"/>
    </w:rPr>
  </w:style>
  <w:style w:type="paragraph" w:styleId="af6">
    <w:name w:val="Balloon Text"/>
    <w:basedOn w:val="a7"/>
    <w:link w:val="Char6"/>
    <w:rsid w:val="00A74C81"/>
    <w:rPr>
      <w:sz w:val="18"/>
      <w:szCs w:val="18"/>
    </w:rPr>
  </w:style>
  <w:style w:type="paragraph" w:styleId="af7">
    <w:name w:val="annotation text"/>
    <w:basedOn w:val="a7"/>
    <w:link w:val="Char7"/>
    <w:rsid w:val="00A74C81"/>
  </w:style>
  <w:style w:type="character" w:styleId="af8">
    <w:name w:val="annotation reference"/>
    <w:basedOn w:val="a8"/>
    <w:rsid w:val="00A74C81"/>
    <w:rPr>
      <w:sz w:val="21"/>
      <w:szCs w:val="21"/>
    </w:rPr>
  </w:style>
  <w:style w:type="paragraph" w:styleId="af9">
    <w:name w:val="annotation subject"/>
    <w:basedOn w:val="af7"/>
    <w:next w:val="af7"/>
    <w:link w:val="Char8"/>
    <w:rsid w:val="00A74C81"/>
    <w:rPr>
      <w:b/>
      <w:bCs/>
    </w:rPr>
  </w:style>
  <w:style w:type="paragraph" w:styleId="43">
    <w:name w:val="index 4"/>
    <w:basedOn w:val="a7"/>
    <w:next w:val="a7"/>
    <w:autoRedefine/>
    <w:semiHidden/>
    <w:rsid w:val="00A74C81"/>
    <w:pPr>
      <w:ind w:left="1260"/>
    </w:pPr>
  </w:style>
  <w:style w:type="paragraph" w:styleId="afa">
    <w:name w:val="index heading"/>
    <w:basedOn w:val="a7"/>
    <w:next w:val="11"/>
    <w:semiHidden/>
    <w:rsid w:val="00A74C81"/>
    <w:rPr>
      <w:rFonts w:ascii="Arial" w:hAnsi="Arial"/>
      <w:b/>
      <w:bCs/>
    </w:rPr>
  </w:style>
  <w:style w:type="paragraph" w:styleId="afb">
    <w:name w:val="caption"/>
    <w:aliases w:val=" Char1 Char, Char1 Char Char Char Char, Char1 Char Char Char Char Char, Char1 Char Char Char Char Char Char Char Char, Char1 Char Char Char Char Char Char Char Char Char, Char1 Char C Char Char Char Char Char"/>
    <w:basedOn w:val="a7"/>
    <w:next w:val="a7"/>
    <w:link w:val="Char9"/>
    <w:qFormat/>
    <w:rsid w:val="00A74C81"/>
    <w:pPr>
      <w:spacing w:before="152"/>
    </w:pPr>
    <w:rPr>
      <w:rFonts w:ascii="Arial" w:eastAsia="黑体" w:hAnsi="Arial"/>
      <w:sz w:val="20"/>
      <w:szCs w:val="20"/>
    </w:rPr>
  </w:style>
  <w:style w:type="paragraph" w:styleId="afc">
    <w:name w:val="endnote text"/>
    <w:basedOn w:val="a7"/>
    <w:link w:val="Chara"/>
    <w:semiHidden/>
    <w:rsid w:val="00A74C81"/>
  </w:style>
  <w:style w:type="character" w:styleId="afd">
    <w:name w:val="endnote reference"/>
    <w:basedOn w:val="a8"/>
    <w:semiHidden/>
    <w:rsid w:val="00A74C81"/>
    <w:rPr>
      <w:vertAlign w:val="superscript"/>
    </w:rPr>
  </w:style>
  <w:style w:type="paragraph" w:styleId="afe">
    <w:name w:val="table of authorities"/>
    <w:basedOn w:val="a7"/>
    <w:next w:val="a7"/>
    <w:semiHidden/>
    <w:rsid w:val="00A74C81"/>
    <w:pPr>
      <w:ind w:left="420"/>
    </w:pPr>
  </w:style>
  <w:style w:type="paragraph" w:styleId="aff">
    <w:name w:val="toa heading"/>
    <w:basedOn w:val="a7"/>
    <w:next w:val="a7"/>
    <w:semiHidden/>
    <w:rsid w:val="00A74C81"/>
    <w:pPr>
      <w:spacing w:before="120"/>
    </w:pPr>
    <w:rPr>
      <w:rFonts w:ascii="Arial" w:hAnsi="Arial"/>
    </w:rPr>
  </w:style>
  <w:style w:type="paragraph" w:customStyle="1" w:styleId="Contents">
    <w:name w:val="Contents"/>
    <w:basedOn w:val="Heading1NoNumber"/>
    <w:rsid w:val="00A74C81"/>
    <w:pPr>
      <w:outlineLvl w:val="9"/>
    </w:pPr>
  </w:style>
  <w:style w:type="character" w:styleId="HTML">
    <w:name w:val="HTML Variable"/>
    <w:basedOn w:val="a8"/>
    <w:semiHidden/>
    <w:rsid w:val="00A74C81"/>
    <w:rPr>
      <w:i/>
      <w:iCs/>
    </w:rPr>
  </w:style>
  <w:style w:type="character" w:styleId="HTML0">
    <w:name w:val="HTML Typewriter"/>
    <w:basedOn w:val="a8"/>
    <w:semiHidden/>
    <w:rsid w:val="00A74C81"/>
    <w:rPr>
      <w:rFonts w:ascii="Courier New" w:hAnsi="Courier New" w:cs="Courier New"/>
      <w:sz w:val="20"/>
      <w:szCs w:val="20"/>
    </w:rPr>
  </w:style>
  <w:style w:type="character" w:styleId="HTML1">
    <w:name w:val="HTML Code"/>
    <w:basedOn w:val="a8"/>
    <w:uiPriority w:val="99"/>
    <w:semiHidden/>
    <w:rsid w:val="00A74C81"/>
    <w:rPr>
      <w:rFonts w:ascii="Courier New" w:hAnsi="Courier New" w:cs="Courier New"/>
      <w:sz w:val="20"/>
      <w:szCs w:val="20"/>
    </w:rPr>
  </w:style>
  <w:style w:type="paragraph" w:styleId="HTML2">
    <w:name w:val="HTML Address"/>
    <w:basedOn w:val="a7"/>
    <w:link w:val="HTMLChar"/>
    <w:semiHidden/>
    <w:rsid w:val="00A74C81"/>
    <w:rPr>
      <w:i/>
      <w:iCs/>
    </w:rPr>
  </w:style>
  <w:style w:type="character" w:styleId="HTML3">
    <w:name w:val="HTML Definition"/>
    <w:basedOn w:val="a8"/>
    <w:semiHidden/>
    <w:rsid w:val="00A74C81"/>
    <w:rPr>
      <w:i/>
      <w:iCs/>
    </w:rPr>
  </w:style>
  <w:style w:type="character" w:styleId="HTML4">
    <w:name w:val="HTML Keyboard"/>
    <w:basedOn w:val="a8"/>
    <w:semiHidden/>
    <w:rsid w:val="00A74C81"/>
    <w:rPr>
      <w:rFonts w:ascii="Courier New" w:hAnsi="Courier New" w:cs="Courier New"/>
      <w:sz w:val="20"/>
      <w:szCs w:val="20"/>
    </w:rPr>
  </w:style>
  <w:style w:type="character" w:styleId="HTML5">
    <w:name w:val="HTML Acronym"/>
    <w:basedOn w:val="a8"/>
    <w:semiHidden/>
    <w:rsid w:val="00A74C81"/>
  </w:style>
  <w:style w:type="character" w:styleId="HTML6">
    <w:name w:val="HTML Sample"/>
    <w:basedOn w:val="a8"/>
    <w:semiHidden/>
    <w:rsid w:val="00A74C81"/>
    <w:rPr>
      <w:rFonts w:ascii="Courier New" w:hAnsi="Courier New" w:cs="Courier New"/>
    </w:rPr>
  </w:style>
  <w:style w:type="character" w:styleId="HTML7">
    <w:name w:val="HTML Cite"/>
    <w:basedOn w:val="a8"/>
    <w:semiHidden/>
    <w:rsid w:val="00A74C81"/>
    <w:rPr>
      <w:i/>
      <w:iCs/>
    </w:rPr>
  </w:style>
  <w:style w:type="paragraph" w:styleId="HTML8">
    <w:name w:val="HTML Preformatted"/>
    <w:basedOn w:val="a7"/>
    <w:link w:val="HTMLChar0"/>
    <w:uiPriority w:val="99"/>
    <w:rsid w:val="00A74C81"/>
    <w:rPr>
      <w:rFonts w:ascii="Courier New" w:hAnsi="Courier New" w:cs="Courier New"/>
      <w:sz w:val="20"/>
      <w:szCs w:val="20"/>
    </w:rPr>
  </w:style>
  <w:style w:type="table" w:styleId="12">
    <w:name w:val="Table Web 1"/>
    <w:basedOn w:val="a9"/>
    <w:semiHidden/>
    <w:rsid w:val="00A74C81"/>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9"/>
    <w:semiHidden/>
    <w:rsid w:val="00A74C81"/>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9"/>
    <w:semiHidden/>
    <w:rsid w:val="00A74C81"/>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0">
    <w:name w:val="Table Theme"/>
    <w:basedOn w:val="a9"/>
    <w:semiHidden/>
    <w:rsid w:val="00A74C81"/>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9"/>
    <w:semiHidden/>
    <w:rsid w:val="00A74C81"/>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9"/>
    <w:semiHidden/>
    <w:rsid w:val="00A74C81"/>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9"/>
    <w:semiHidden/>
    <w:rsid w:val="00A74C81"/>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1">
    <w:name w:val="Salutation"/>
    <w:basedOn w:val="a7"/>
    <w:next w:val="a7"/>
    <w:link w:val="Charb"/>
    <w:semiHidden/>
    <w:rsid w:val="00A74C81"/>
  </w:style>
  <w:style w:type="paragraph" w:styleId="aff2">
    <w:name w:val="Plain Text"/>
    <w:basedOn w:val="a7"/>
    <w:link w:val="Charc"/>
    <w:rsid w:val="00A74C81"/>
    <w:rPr>
      <w:rFonts w:ascii="宋体" w:hAnsi="Courier New" w:cs="Courier New"/>
    </w:rPr>
  </w:style>
  <w:style w:type="table" w:styleId="aff3">
    <w:name w:val="Table Elegant"/>
    <w:basedOn w:val="a9"/>
    <w:semiHidden/>
    <w:rsid w:val="00A74C81"/>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7"/>
    <w:link w:val="Chard"/>
    <w:semiHidden/>
    <w:rsid w:val="00A74C81"/>
  </w:style>
  <w:style w:type="paragraph" w:styleId="aff5">
    <w:name w:val="Subtitle"/>
    <w:basedOn w:val="a7"/>
    <w:link w:val="Chare"/>
    <w:qFormat/>
    <w:rsid w:val="00A74C81"/>
    <w:pPr>
      <w:spacing w:before="240" w:after="60" w:line="312" w:lineRule="atLeast"/>
      <w:jc w:val="center"/>
      <w:outlineLvl w:val="1"/>
    </w:pPr>
    <w:rPr>
      <w:rFonts w:ascii="Arial" w:hAnsi="Arial"/>
      <w:b/>
      <w:bCs/>
      <w:kern w:val="28"/>
      <w:sz w:val="32"/>
      <w:szCs w:val="32"/>
    </w:rPr>
  </w:style>
  <w:style w:type="table" w:styleId="14">
    <w:name w:val="Table Classic 1"/>
    <w:basedOn w:val="a9"/>
    <w:semiHidden/>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9"/>
    <w:semiHidden/>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9"/>
    <w:semiHidden/>
    <w:rsid w:val="00A74C81"/>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9"/>
    <w:semiHidden/>
    <w:rsid w:val="00A74C81"/>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7"/>
    <w:semiHidden/>
    <w:rsid w:val="00A74C81"/>
    <w:rPr>
      <w:rFonts w:ascii="Arial" w:hAnsi="Arial"/>
    </w:rPr>
  </w:style>
  <w:style w:type="table" w:styleId="15">
    <w:name w:val="Table Simple 1"/>
    <w:basedOn w:val="a9"/>
    <w:semiHidden/>
    <w:rsid w:val="00A74C81"/>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9"/>
    <w:semiHidden/>
    <w:rsid w:val="00A74C81"/>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7"/>
    <w:link w:val="Charf"/>
    <w:semiHidden/>
    <w:rsid w:val="00A74C81"/>
    <w:pPr>
      <w:ind w:leftChars="2100" w:left="100"/>
    </w:pPr>
  </w:style>
  <w:style w:type="table" w:styleId="16">
    <w:name w:val="Table Subtle 1"/>
    <w:basedOn w:val="a9"/>
    <w:semiHidden/>
    <w:rsid w:val="00A74C81"/>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9"/>
    <w:semiHidden/>
    <w:rsid w:val="00A74C81"/>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9"/>
    <w:semiHidden/>
    <w:rsid w:val="00A74C81"/>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9"/>
    <w:semiHidden/>
    <w:rsid w:val="00A74C81"/>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9"/>
    <w:semiHidden/>
    <w:rsid w:val="00A74C81"/>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8">
    <w:name w:val="List"/>
    <w:basedOn w:val="a7"/>
    <w:semiHidden/>
    <w:rsid w:val="00A74C81"/>
    <w:pPr>
      <w:ind w:left="200" w:hangingChars="200" w:hanging="200"/>
    </w:pPr>
  </w:style>
  <w:style w:type="paragraph" w:styleId="2a">
    <w:name w:val="List 2"/>
    <w:basedOn w:val="a7"/>
    <w:semiHidden/>
    <w:rsid w:val="00A74C81"/>
    <w:pPr>
      <w:ind w:leftChars="200" w:left="100" w:hangingChars="200" w:hanging="200"/>
    </w:pPr>
  </w:style>
  <w:style w:type="paragraph" w:styleId="39">
    <w:name w:val="List 3"/>
    <w:basedOn w:val="a7"/>
    <w:semiHidden/>
    <w:rsid w:val="00A74C81"/>
    <w:pPr>
      <w:ind w:leftChars="400" w:left="100" w:hangingChars="200" w:hanging="200"/>
    </w:pPr>
  </w:style>
  <w:style w:type="paragraph" w:styleId="45">
    <w:name w:val="List 4"/>
    <w:basedOn w:val="a7"/>
    <w:semiHidden/>
    <w:rsid w:val="00A74C81"/>
    <w:pPr>
      <w:ind w:leftChars="600" w:left="100" w:hangingChars="200" w:hanging="200"/>
    </w:pPr>
  </w:style>
  <w:style w:type="paragraph" w:styleId="54">
    <w:name w:val="List 5"/>
    <w:basedOn w:val="a7"/>
    <w:semiHidden/>
    <w:rsid w:val="00A74C81"/>
    <w:pPr>
      <w:ind w:leftChars="800" w:left="100" w:hangingChars="200" w:hanging="200"/>
    </w:pPr>
  </w:style>
  <w:style w:type="paragraph" w:styleId="a">
    <w:name w:val="List Number"/>
    <w:basedOn w:val="a7"/>
    <w:semiHidden/>
    <w:rsid w:val="00A74C81"/>
    <w:pPr>
      <w:numPr>
        <w:numId w:val="11"/>
      </w:numPr>
    </w:pPr>
  </w:style>
  <w:style w:type="paragraph" w:styleId="2">
    <w:name w:val="List Number 2"/>
    <w:basedOn w:val="a7"/>
    <w:rsid w:val="00A74C81"/>
    <w:pPr>
      <w:numPr>
        <w:numId w:val="12"/>
      </w:numPr>
    </w:pPr>
  </w:style>
  <w:style w:type="paragraph" w:styleId="3">
    <w:name w:val="List Number 3"/>
    <w:basedOn w:val="a7"/>
    <w:semiHidden/>
    <w:rsid w:val="00A74C81"/>
    <w:pPr>
      <w:numPr>
        <w:numId w:val="13"/>
      </w:numPr>
    </w:pPr>
  </w:style>
  <w:style w:type="paragraph" w:styleId="4">
    <w:name w:val="List Number 4"/>
    <w:basedOn w:val="a7"/>
    <w:semiHidden/>
    <w:rsid w:val="00A74C81"/>
    <w:pPr>
      <w:numPr>
        <w:numId w:val="14"/>
      </w:numPr>
    </w:pPr>
  </w:style>
  <w:style w:type="paragraph" w:styleId="5">
    <w:name w:val="List Number 5"/>
    <w:basedOn w:val="a7"/>
    <w:semiHidden/>
    <w:rsid w:val="00A74C81"/>
    <w:pPr>
      <w:numPr>
        <w:numId w:val="15"/>
      </w:numPr>
    </w:pPr>
  </w:style>
  <w:style w:type="paragraph" w:styleId="aff9">
    <w:name w:val="List Continue"/>
    <w:basedOn w:val="a7"/>
    <w:semiHidden/>
    <w:rsid w:val="00A74C81"/>
    <w:pPr>
      <w:spacing w:after="120"/>
      <w:ind w:leftChars="200" w:left="420"/>
    </w:pPr>
  </w:style>
  <w:style w:type="paragraph" w:styleId="2b">
    <w:name w:val="List Continue 2"/>
    <w:basedOn w:val="a7"/>
    <w:semiHidden/>
    <w:rsid w:val="00A74C81"/>
    <w:pPr>
      <w:spacing w:after="120"/>
      <w:ind w:leftChars="400" w:left="840"/>
    </w:pPr>
  </w:style>
  <w:style w:type="paragraph" w:styleId="3a">
    <w:name w:val="List Continue 3"/>
    <w:basedOn w:val="a7"/>
    <w:semiHidden/>
    <w:rsid w:val="00A74C81"/>
    <w:pPr>
      <w:spacing w:after="120"/>
      <w:ind w:leftChars="600" w:left="1260"/>
    </w:pPr>
  </w:style>
  <w:style w:type="paragraph" w:styleId="46">
    <w:name w:val="List Continue 4"/>
    <w:basedOn w:val="a7"/>
    <w:semiHidden/>
    <w:rsid w:val="00A74C81"/>
    <w:pPr>
      <w:spacing w:after="120"/>
      <w:ind w:leftChars="800" w:left="1680"/>
    </w:pPr>
  </w:style>
  <w:style w:type="paragraph" w:styleId="55">
    <w:name w:val="List Continue 5"/>
    <w:basedOn w:val="a7"/>
    <w:semiHidden/>
    <w:rsid w:val="00A74C81"/>
    <w:pPr>
      <w:spacing w:after="120"/>
      <w:ind w:leftChars="1000" w:left="2100"/>
    </w:pPr>
  </w:style>
  <w:style w:type="paragraph" w:styleId="a0">
    <w:name w:val="List Bullet"/>
    <w:basedOn w:val="a7"/>
    <w:autoRedefine/>
    <w:rsid w:val="00A74C81"/>
    <w:pPr>
      <w:numPr>
        <w:numId w:val="16"/>
      </w:numPr>
    </w:pPr>
  </w:style>
  <w:style w:type="paragraph" w:styleId="20">
    <w:name w:val="List Bullet 2"/>
    <w:basedOn w:val="a7"/>
    <w:autoRedefine/>
    <w:semiHidden/>
    <w:rsid w:val="00A74C81"/>
    <w:pPr>
      <w:numPr>
        <w:numId w:val="17"/>
      </w:numPr>
    </w:pPr>
  </w:style>
  <w:style w:type="paragraph" w:styleId="30">
    <w:name w:val="List Bullet 3"/>
    <w:basedOn w:val="a7"/>
    <w:autoRedefine/>
    <w:rsid w:val="00A74C81"/>
    <w:pPr>
      <w:numPr>
        <w:numId w:val="18"/>
      </w:numPr>
    </w:pPr>
  </w:style>
  <w:style w:type="paragraph" w:styleId="40">
    <w:name w:val="List Bullet 4"/>
    <w:basedOn w:val="a7"/>
    <w:autoRedefine/>
    <w:semiHidden/>
    <w:rsid w:val="00A74C81"/>
    <w:pPr>
      <w:numPr>
        <w:numId w:val="19"/>
      </w:numPr>
    </w:pPr>
  </w:style>
  <w:style w:type="paragraph" w:styleId="50">
    <w:name w:val="List Bullet 5"/>
    <w:basedOn w:val="a7"/>
    <w:autoRedefine/>
    <w:semiHidden/>
    <w:rsid w:val="00A74C81"/>
    <w:pPr>
      <w:numPr>
        <w:numId w:val="20"/>
      </w:numPr>
    </w:pPr>
  </w:style>
  <w:style w:type="table" w:styleId="18">
    <w:name w:val="Table List 1"/>
    <w:basedOn w:val="a9"/>
    <w:semiHidden/>
    <w:rsid w:val="00A74C81"/>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9"/>
    <w:semiHidden/>
    <w:rsid w:val="00A74C81"/>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9"/>
    <w:semiHidden/>
    <w:rsid w:val="00A74C81"/>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9"/>
    <w:semiHidden/>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9"/>
    <w:semiHidden/>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9"/>
    <w:semiHidden/>
    <w:rsid w:val="00A74C81"/>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9"/>
    <w:semiHidden/>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a">
    <w:name w:val="Table Contemporary"/>
    <w:basedOn w:val="a9"/>
    <w:semiHidden/>
    <w:rsid w:val="00A74C81"/>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b">
    <w:name w:val="Normal (Web)"/>
    <w:basedOn w:val="a7"/>
    <w:semiHidden/>
    <w:rsid w:val="00A74C81"/>
    <w:rPr>
      <w:rFonts w:cs="Times New Roman"/>
    </w:rPr>
  </w:style>
  <w:style w:type="paragraph" w:styleId="affc">
    <w:name w:val="Signature"/>
    <w:basedOn w:val="a7"/>
    <w:link w:val="Charf0"/>
    <w:semiHidden/>
    <w:rsid w:val="00A74C81"/>
    <w:pPr>
      <w:ind w:leftChars="2100" w:left="100"/>
    </w:pPr>
  </w:style>
  <w:style w:type="character" w:styleId="affd">
    <w:name w:val="Emphasis"/>
    <w:basedOn w:val="a8"/>
    <w:qFormat/>
    <w:rsid w:val="00A74C81"/>
    <w:rPr>
      <w:i/>
      <w:iCs/>
    </w:rPr>
  </w:style>
  <w:style w:type="paragraph" w:styleId="affe">
    <w:name w:val="Date"/>
    <w:basedOn w:val="a7"/>
    <w:next w:val="a7"/>
    <w:link w:val="Charf1"/>
    <w:rsid w:val="00A74C81"/>
    <w:pPr>
      <w:ind w:leftChars="2500" w:left="100"/>
    </w:pPr>
  </w:style>
  <w:style w:type="table" w:styleId="19">
    <w:name w:val="Table Columns 1"/>
    <w:basedOn w:val="a9"/>
    <w:semiHidden/>
    <w:rsid w:val="00A74C81"/>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9"/>
    <w:semiHidden/>
    <w:rsid w:val="00A74C81"/>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9"/>
    <w:semiHidden/>
    <w:rsid w:val="00A74C81"/>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9"/>
    <w:semiHidden/>
    <w:rsid w:val="00A74C81"/>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9"/>
    <w:semiHidden/>
    <w:rsid w:val="00A74C81"/>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9"/>
    <w:semiHidden/>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9"/>
    <w:semiHidden/>
    <w:rsid w:val="00A74C81"/>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9"/>
    <w:semiHidden/>
    <w:rsid w:val="00A74C81"/>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9"/>
    <w:semiHidden/>
    <w:rsid w:val="00A74C81"/>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9"/>
    <w:semiHidden/>
    <w:rsid w:val="00A74C81"/>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9"/>
    <w:semiHidden/>
    <w:rsid w:val="00A74C81"/>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
    <w:name w:val="Block Text"/>
    <w:basedOn w:val="a7"/>
    <w:semiHidden/>
    <w:rsid w:val="00A74C81"/>
    <w:pPr>
      <w:spacing w:after="120"/>
      <w:ind w:leftChars="700" w:left="1440" w:rightChars="700" w:right="1440"/>
    </w:pPr>
  </w:style>
  <w:style w:type="numbering" w:styleId="a3">
    <w:name w:val="Outline List 3"/>
    <w:basedOn w:val="aa"/>
    <w:semiHidden/>
    <w:rsid w:val="00A74C81"/>
    <w:pPr>
      <w:numPr>
        <w:numId w:val="21"/>
      </w:numPr>
    </w:pPr>
  </w:style>
  <w:style w:type="paragraph" w:styleId="afff0">
    <w:name w:val="envelope address"/>
    <w:basedOn w:val="a7"/>
    <w:semiHidden/>
    <w:rsid w:val="00A74C81"/>
    <w:pPr>
      <w:framePr w:w="7920" w:h="1980" w:hRule="exact" w:hSpace="180" w:wrap="auto" w:hAnchor="page" w:xAlign="center" w:yAlign="bottom"/>
      <w:ind w:leftChars="1400" w:left="100"/>
    </w:pPr>
    <w:rPr>
      <w:rFonts w:ascii="Arial" w:hAnsi="Arial"/>
    </w:rPr>
  </w:style>
  <w:style w:type="paragraph" w:styleId="afff1">
    <w:name w:val="Message Header"/>
    <w:basedOn w:val="a7"/>
    <w:link w:val="Charf2"/>
    <w:semiHidden/>
    <w:rsid w:val="00A74C8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2">
    <w:name w:val="line number"/>
    <w:basedOn w:val="a8"/>
    <w:semiHidden/>
    <w:rsid w:val="00A74C81"/>
  </w:style>
  <w:style w:type="character" w:styleId="afff3">
    <w:name w:val="Strong"/>
    <w:basedOn w:val="a8"/>
    <w:qFormat/>
    <w:rsid w:val="00A74C81"/>
    <w:rPr>
      <w:b/>
      <w:bCs/>
    </w:rPr>
  </w:style>
  <w:style w:type="character" w:styleId="afff4">
    <w:name w:val="page number"/>
    <w:basedOn w:val="a8"/>
    <w:rsid w:val="00A74C81"/>
  </w:style>
  <w:style w:type="character" w:styleId="afff5">
    <w:name w:val="FollowedHyperlink"/>
    <w:semiHidden/>
    <w:rsid w:val="00A74C81"/>
    <w:rPr>
      <w:color w:val="800080"/>
      <w:u w:val="none"/>
    </w:rPr>
  </w:style>
  <w:style w:type="paragraph" w:styleId="afff6">
    <w:name w:val="Body Text"/>
    <w:aliases w:val="正文文本 Char Char Char,正文文本 Char Char Char Char,正文文本 Char Char Char Char Char Char Char Char Char Char,正文文本 Char Char Char Char Char,正文文本 Char Char Char Char Char Char Char Char Char Char Char,正文文本 Char Char Char Char Char Char Char"/>
    <w:basedOn w:val="a7"/>
    <w:link w:val="Charf3"/>
    <w:rsid w:val="00A74C81"/>
    <w:pPr>
      <w:spacing w:after="120"/>
    </w:pPr>
  </w:style>
  <w:style w:type="paragraph" w:styleId="afff7">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fff6"/>
    <w:link w:val="Charf4"/>
    <w:rsid w:val="00A74C81"/>
    <w:pPr>
      <w:ind w:firstLineChars="100" w:firstLine="420"/>
    </w:pPr>
  </w:style>
  <w:style w:type="paragraph" w:styleId="afff8">
    <w:name w:val="Body Text Indent"/>
    <w:basedOn w:val="a7"/>
    <w:link w:val="Charf5"/>
    <w:rsid w:val="00A74C81"/>
    <w:pPr>
      <w:spacing w:after="120"/>
      <w:ind w:leftChars="200" w:left="420"/>
    </w:pPr>
  </w:style>
  <w:style w:type="paragraph" w:styleId="2f">
    <w:name w:val="Body Text First Indent 2"/>
    <w:basedOn w:val="afff8"/>
    <w:link w:val="2Char0"/>
    <w:semiHidden/>
    <w:rsid w:val="00A74C81"/>
    <w:pPr>
      <w:ind w:firstLineChars="200" w:firstLine="420"/>
    </w:pPr>
  </w:style>
  <w:style w:type="paragraph" w:styleId="afff9">
    <w:name w:val="Normal Indent"/>
    <w:aliases w:val="表正文,正文非缩进,段1,正文（首行缩进两字）,正文不缩进,特点,ALT+Z,图号标注,Normal Indent（正文缩进）,特点 Char,Indent 1,正文缩进1,水上软件,正文对齐,正文(首行缩进两字),正文(首行缩进两字)1,小,四号,正文（首行缩进两字） Char Char,正文（首行缩进两字） Char Char Char Char,Alt+X,mr正文缩进,正文缩进William,缩进,正文缩进 Char,±íÕýÎÄ,±í,特"/>
    <w:basedOn w:val="a7"/>
    <w:qFormat/>
    <w:rsid w:val="00A74C81"/>
    <w:pPr>
      <w:ind w:firstLineChars="200" w:firstLine="420"/>
    </w:pPr>
  </w:style>
  <w:style w:type="paragraph" w:styleId="2f0">
    <w:name w:val="Body Text 2"/>
    <w:basedOn w:val="a7"/>
    <w:link w:val="2Char1"/>
    <w:semiHidden/>
    <w:rsid w:val="00A74C81"/>
    <w:pPr>
      <w:spacing w:after="120" w:line="480" w:lineRule="auto"/>
    </w:pPr>
  </w:style>
  <w:style w:type="paragraph" w:styleId="3e">
    <w:name w:val="Body Text 3"/>
    <w:basedOn w:val="a7"/>
    <w:link w:val="3Char0"/>
    <w:semiHidden/>
    <w:rsid w:val="00A74C81"/>
    <w:pPr>
      <w:spacing w:after="120"/>
    </w:pPr>
    <w:rPr>
      <w:sz w:val="16"/>
      <w:szCs w:val="16"/>
    </w:rPr>
  </w:style>
  <w:style w:type="paragraph" w:styleId="2f1">
    <w:name w:val="Body Text Indent 2"/>
    <w:basedOn w:val="a7"/>
    <w:link w:val="2Char2"/>
    <w:semiHidden/>
    <w:rsid w:val="00A74C81"/>
    <w:pPr>
      <w:spacing w:after="120" w:line="480" w:lineRule="auto"/>
      <w:ind w:leftChars="200" w:left="420"/>
    </w:pPr>
  </w:style>
  <w:style w:type="paragraph" w:styleId="3f">
    <w:name w:val="Body Text Indent 3"/>
    <w:basedOn w:val="a7"/>
    <w:link w:val="3Char1"/>
    <w:semiHidden/>
    <w:rsid w:val="00A74C81"/>
    <w:pPr>
      <w:spacing w:after="120"/>
      <w:ind w:leftChars="200" w:left="420"/>
    </w:pPr>
    <w:rPr>
      <w:sz w:val="16"/>
      <w:szCs w:val="16"/>
    </w:rPr>
  </w:style>
  <w:style w:type="paragraph" w:styleId="afffa">
    <w:name w:val="Note Heading"/>
    <w:basedOn w:val="a7"/>
    <w:next w:val="a7"/>
    <w:link w:val="Charf6"/>
    <w:semiHidden/>
    <w:rsid w:val="00A74C81"/>
    <w:pPr>
      <w:jc w:val="center"/>
    </w:pPr>
  </w:style>
  <w:style w:type="paragraph" w:customStyle="1" w:styleId="ItemStepinTable">
    <w:name w:val="Item Step in Table"/>
    <w:rsid w:val="00A74C81"/>
    <w:pPr>
      <w:numPr>
        <w:numId w:val="6"/>
      </w:numPr>
      <w:topLinePunct/>
      <w:spacing w:before="80" w:after="80" w:line="240" w:lineRule="atLeast"/>
    </w:pPr>
    <w:rPr>
      <w:rFonts w:cs="Arial"/>
      <w:sz w:val="21"/>
      <w:szCs w:val="22"/>
    </w:rPr>
  </w:style>
  <w:style w:type="paragraph" w:customStyle="1" w:styleId="End">
    <w:name w:val="End"/>
    <w:basedOn w:val="a7"/>
    <w:rsid w:val="00A74C81"/>
    <w:pPr>
      <w:spacing w:after="400"/>
    </w:pPr>
    <w:rPr>
      <w:b/>
    </w:rPr>
  </w:style>
  <w:style w:type="paragraph" w:customStyle="1" w:styleId="1b">
    <w:name w:val="样式1"/>
    <w:basedOn w:val="End"/>
    <w:semiHidden/>
    <w:rsid w:val="00A74C81"/>
    <w:rPr>
      <w:b w:val="0"/>
    </w:rPr>
  </w:style>
  <w:style w:type="paragraph" w:customStyle="1" w:styleId="NotesTextListinTable">
    <w:name w:val="Notes Text List in Table"/>
    <w:rsid w:val="00A74C81"/>
    <w:pPr>
      <w:numPr>
        <w:numId w:val="8"/>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link w:val="NotesHeadingChar"/>
    <w:rsid w:val="00A74C81"/>
    <w:pPr>
      <w:pBdr>
        <w:top w:val="none" w:sz="0" w:space="0" w:color="auto"/>
      </w:pBdr>
      <w:spacing w:after="40"/>
    </w:pPr>
    <w:rPr>
      <w:position w:val="-6"/>
      <w:sz w:val="18"/>
      <w:szCs w:val="18"/>
    </w:rPr>
  </w:style>
  <w:style w:type="paragraph" w:customStyle="1" w:styleId="NotesText">
    <w:name w:val="Notes Text"/>
    <w:basedOn w:val="CAUTIONText"/>
    <w:link w:val="NotesTextChar"/>
    <w:rsid w:val="00A74C81"/>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rsid w:val="00A74C81"/>
    <w:pPr>
      <w:numPr>
        <w:numId w:val="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A74C81"/>
    <w:pPr>
      <w:numPr>
        <w:ilvl w:val="7"/>
        <w:numId w:val="22"/>
      </w:numPr>
    </w:pPr>
  </w:style>
  <w:style w:type="paragraph" w:customStyle="1" w:styleId="Cover2">
    <w:name w:val="Cover 2"/>
    <w:rsid w:val="00A74C81"/>
    <w:pPr>
      <w:adjustRightInd w:val="0"/>
      <w:snapToGrid w:val="0"/>
    </w:pPr>
    <w:rPr>
      <w:rFonts w:ascii="Arial" w:eastAsia="黑体" w:hAnsi="Arial" w:cs="Arial"/>
      <w:noProof/>
      <w:sz w:val="32"/>
      <w:szCs w:val="32"/>
      <w:lang w:eastAsia="en-US"/>
    </w:rPr>
  </w:style>
  <w:style w:type="paragraph" w:customStyle="1" w:styleId="CoverText">
    <w:name w:val="Cover Text"/>
    <w:rsid w:val="00A74C81"/>
    <w:pPr>
      <w:adjustRightInd w:val="0"/>
      <w:snapToGrid w:val="0"/>
      <w:spacing w:before="80" w:after="80" w:line="240" w:lineRule="atLeast"/>
      <w:jc w:val="both"/>
    </w:pPr>
    <w:rPr>
      <w:rFonts w:ascii="Arial" w:hAnsi="Arial" w:cs="Arial"/>
      <w:snapToGrid w:val="0"/>
    </w:rPr>
  </w:style>
  <w:style w:type="paragraph" w:customStyle="1" w:styleId="Cover3">
    <w:name w:val="Cover 3"/>
    <w:basedOn w:val="a7"/>
    <w:rsid w:val="00A74C81"/>
    <w:pPr>
      <w:widowControl w:val="0"/>
      <w:topLinePunct w:val="0"/>
      <w:spacing w:before="80" w:after="80"/>
      <w:ind w:left="0"/>
    </w:pPr>
    <w:rPr>
      <w:rFonts w:ascii="Arial" w:eastAsia="黑体" w:hAnsi="Arial"/>
      <w:b/>
      <w:bCs/>
      <w:spacing w:val="-4"/>
      <w:sz w:val="22"/>
      <w:szCs w:val="22"/>
    </w:rPr>
  </w:style>
  <w:style w:type="paragraph" w:customStyle="1" w:styleId="TOC1">
    <w:name w:val="TOC 标题1"/>
    <w:next w:val="10"/>
    <w:rsid w:val="00A74C81"/>
    <w:pPr>
      <w:keepNext/>
      <w:snapToGrid w:val="0"/>
      <w:spacing w:before="480" w:after="360"/>
      <w:jc w:val="center"/>
    </w:pPr>
    <w:rPr>
      <w:rFonts w:ascii="Arial" w:eastAsia="黑体" w:hAnsi="Arial" w:cs="Arial"/>
      <w:noProof/>
      <w:sz w:val="36"/>
      <w:szCs w:val="36"/>
    </w:rPr>
  </w:style>
  <w:style w:type="paragraph" w:customStyle="1" w:styleId="Command">
    <w:name w:val="Command"/>
    <w:rsid w:val="00A74C81"/>
    <w:pPr>
      <w:spacing w:before="160" w:after="160"/>
    </w:pPr>
    <w:rPr>
      <w:rFonts w:ascii="Arial" w:eastAsia="黑体" w:hAnsi="Arial" w:cs="Arial"/>
      <w:sz w:val="21"/>
      <w:szCs w:val="21"/>
    </w:rPr>
  </w:style>
  <w:style w:type="character" w:customStyle="1" w:styleId="commandparameter">
    <w:name w:val="command parameter"/>
    <w:semiHidden/>
    <w:rsid w:val="00A74C81"/>
    <w:rPr>
      <w:rFonts w:ascii="Arial" w:eastAsia="宋体" w:hAnsi="Arial"/>
      <w:i/>
      <w:color w:val="auto"/>
      <w:sz w:val="21"/>
      <w:szCs w:val="21"/>
    </w:rPr>
  </w:style>
  <w:style w:type="character" w:customStyle="1" w:styleId="commandkeywords">
    <w:name w:val="command keywords"/>
    <w:semiHidden/>
    <w:rsid w:val="00A74C81"/>
    <w:rPr>
      <w:rFonts w:ascii="Arial" w:eastAsia="宋体" w:hAnsi="Arial"/>
      <w:b/>
      <w:color w:val="auto"/>
      <w:sz w:val="21"/>
      <w:szCs w:val="21"/>
    </w:rPr>
  </w:style>
  <w:style w:type="table" w:customStyle="1" w:styleId="table0">
    <w:name w:val="table"/>
    <w:basedOn w:val="ac"/>
    <w:rsid w:val="00A74C81"/>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7"/>
    <w:semiHidden/>
    <w:rsid w:val="00A74C81"/>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7"/>
    <w:rsid w:val="00A74C81"/>
    <w:pPr>
      <w:numPr>
        <w:numId w:val="22"/>
      </w:numPr>
      <w:topLinePunct w:val="0"/>
    </w:pPr>
  </w:style>
  <w:style w:type="paragraph" w:customStyle="1" w:styleId="Code">
    <w:name w:val="Code"/>
    <w:basedOn w:val="a7"/>
    <w:rsid w:val="00A74C8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A74C81"/>
    <w:pPr>
      <w:spacing w:before="80" w:after="80"/>
    </w:pPr>
    <w:rPr>
      <w:rFonts w:ascii="Arial" w:eastAsia="黑体" w:hAnsi="Arial"/>
      <w:sz w:val="36"/>
    </w:rPr>
  </w:style>
  <w:style w:type="paragraph" w:customStyle="1" w:styleId="Cover30">
    <w:name w:val="Cover3"/>
    <w:semiHidden/>
    <w:rsid w:val="00A74C81"/>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7"/>
    <w:semiHidden/>
    <w:rsid w:val="00A74C81"/>
    <w:pPr>
      <w:topLinePunct w:val="0"/>
      <w:ind w:left="0"/>
    </w:pPr>
    <w:rPr>
      <w:rFonts w:ascii="Arial" w:eastAsia="Arial" w:hAnsi="Arial"/>
      <w:b/>
      <w:bCs/>
      <w:sz w:val="24"/>
      <w:szCs w:val="24"/>
    </w:rPr>
  </w:style>
  <w:style w:type="paragraph" w:customStyle="1" w:styleId="SubItemListTextTD">
    <w:name w:val="Sub Item List Text TD"/>
    <w:basedOn w:val="TerminalDisplay"/>
    <w:rsid w:val="00A74C81"/>
    <w:pPr>
      <w:adjustRightInd w:val="0"/>
      <w:ind w:left="2410"/>
    </w:pPr>
  </w:style>
  <w:style w:type="paragraph" w:customStyle="1" w:styleId="ItemlistTextTD">
    <w:name w:val="Item list Text TD"/>
    <w:basedOn w:val="TerminalDisplay"/>
    <w:rsid w:val="00A74C81"/>
    <w:pPr>
      <w:adjustRightInd w:val="0"/>
      <w:ind w:left="2126"/>
    </w:pPr>
  </w:style>
  <w:style w:type="paragraph" w:customStyle="1" w:styleId="ItemListTextinTable">
    <w:name w:val="Item List Text in Table"/>
    <w:basedOn w:val="TableText"/>
    <w:qFormat/>
    <w:rsid w:val="00A74C81"/>
    <w:pPr>
      <w:ind w:left="284"/>
    </w:pPr>
  </w:style>
  <w:style w:type="paragraph" w:customStyle="1" w:styleId="Appendixheading1">
    <w:name w:val="Appendix heading 1"/>
    <w:basedOn w:val="1"/>
    <w:next w:val="21"/>
    <w:rsid w:val="0074549C"/>
    <w:pPr>
      <w:keepLines/>
      <w:numPr>
        <w:numId w:val="22"/>
      </w:numPr>
      <w:topLinePunct w:val="0"/>
    </w:pPr>
    <w:rPr>
      <w:rFonts w:hint="eastAsia"/>
      <w:bCs w:val="0"/>
    </w:rPr>
  </w:style>
  <w:style w:type="paragraph" w:customStyle="1" w:styleId="Appendixheading2">
    <w:name w:val="Appendix heading 2"/>
    <w:basedOn w:val="21"/>
    <w:next w:val="Appendixheading3"/>
    <w:rsid w:val="0074549C"/>
    <w:pPr>
      <w:numPr>
        <w:numId w:val="22"/>
      </w:numPr>
      <w:topLinePunct w:val="0"/>
      <w:spacing w:before="200"/>
    </w:pPr>
    <w:rPr>
      <w:rFonts w:cs="Times New Roman" w:hint="eastAsia"/>
    </w:rPr>
  </w:style>
  <w:style w:type="paragraph" w:customStyle="1" w:styleId="Appendixheading3">
    <w:name w:val="Appendix heading 3"/>
    <w:basedOn w:val="31"/>
    <w:next w:val="a7"/>
    <w:rsid w:val="0074549C"/>
    <w:pPr>
      <w:numPr>
        <w:numId w:val="22"/>
      </w:numPr>
      <w:topLinePunct w:val="0"/>
    </w:pPr>
    <w:rPr>
      <w:rFonts w:cs="Times New Roman" w:hint="eastAsia"/>
    </w:rPr>
  </w:style>
  <w:style w:type="character" w:styleId="afffb">
    <w:name w:val="Placeholder Text"/>
    <w:basedOn w:val="a8"/>
    <w:uiPriority w:val="99"/>
    <w:semiHidden/>
    <w:rsid w:val="00F62169"/>
    <w:rPr>
      <w:color w:val="808080"/>
    </w:rPr>
  </w:style>
  <w:style w:type="paragraph" w:customStyle="1" w:styleId="DecimalAligned">
    <w:name w:val="Decimal Aligned"/>
    <w:basedOn w:val="a7"/>
    <w:uiPriority w:val="40"/>
    <w:qFormat/>
    <w:rsid w:val="00A5245A"/>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Char5">
    <w:name w:val="脚注文本 Char"/>
    <w:basedOn w:val="a8"/>
    <w:link w:val="af4"/>
    <w:rsid w:val="00A5245A"/>
    <w:rPr>
      <w:rFonts w:cs="Arial"/>
      <w:kern w:val="2"/>
      <w:sz w:val="18"/>
      <w:szCs w:val="18"/>
    </w:rPr>
  </w:style>
  <w:style w:type="character" w:styleId="afffc">
    <w:name w:val="Subtle Emphasis"/>
    <w:basedOn w:val="a8"/>
    <w:uiPriority w:val="19"/>
    <w:qFormat/>
    <w:rsid w:val="00A5245A"/>
    <w:rPr>
      <w:rFonts w:eastAsiaTheme="minorEastAsia" w:cstheme="minorBidi"/>
      <w:bCs w:val="0"/>
      <w:i/>
      <w:iCs/>
      <w:color w:val="808080" w:themeColor="text1" w:themeTint="7F"/>
      <w:szCs w:val="22"/>
      <w:lang w:eastAsia="zh-CN"/>
    </w:rPr>
  </w:style>
  <w:style w:type="table" w:styleId="2-5">
    <w:name w:val="Medium Shading 2 Accent 5"/>
    <w:basedOn w:val="a9"/>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lockLabelinAppendix">
    <w:name w:val="Block Label in Appendix"/>
    <w:basedOn w:val="BlockLabel"/>
    <w:next w:val="a7"/>
    <w:rsid w:val="00A74C81"/>
    <w:pPr>
      <w:numPr>
        <w:ilvl w:val="0"/>
        <w:numId w:val="0"/>
      </w:numPr>
      <w:topLinePunct w:val="0"/>
    </w:pPr>
  </w:style>
  <w:style w:type="paragraph" w:customStyle="1" w:styleId="ItemStepinAppendix">
    <w:name w:val="Item Step in Appendix"/>
    <w:basedOn w:val="ItemStep"/>
    <w:rsid w:val="00A74C81"/>
    <w:pPr>
      <w:numPr>
        <w:ilvl w:val="0"/>
        <w:numId w:val="0"/>
      </w:numPr>
      <w:outlineLvl w:val="5"/>
    </w:pPr>
  </w:style>
  <w:style w:type="paragraph" w:customStyle="1" w:styleId="StepinAppendix">
    <w:name w:val="Step in Appendix"/>
    <w:basedOn w:val="Step"/>
    <w:rsid w:val="00942FBB"/>
    <w:pPr>
      <w:numPr>
        <w:ilvl w:val="0"/>
        <w:numId w:val="0"/>
      </w:numPr>
      <w:tabs>
        <w:tab w:val="num" w:pos="1701"/>
      </w:tabs>
      <w:topLinePunct w:val="0"/>
      <w:spacing w:before="80" w:after="80"/>
      <w:ind w:left="1701" w:hanging="159"/>
      <w:outlineLvl w:val="4"/>
    </w:pPr>
  </w:style>
  <w:style w:type="paragraph" w:customStyle="1" w:styleId="ItemStepinTableText">
    <w:name w:val="Item Step in Table Text"/>
    <w:basedOn w:val="a7"/>
    <w:qFormat/>
    <w:rsid w:val="00942FBB"/>
    <w:pPr>
      <w:widowControl w:val="0"/>
      <w:spacing w:before="0" w:after="0" w:line="240" w:lineRule="auto"/>
      <w:ind w:left="284"/>
      <w:jc w:val="both"/>
    </w:pPr>
  </w:style>
  <w:style w:type="paragraph" w:customStyle="1" w:styleId="ItemListinTableText">
    <w:name w:val="Item List in Table Text"/>
    <w:basedOn w:val="TableText"/>
    <w:qFormat/>
    <w:rsid w:val="00942FBB"/>
    <w:pPr>
      <w:ind w:left="170"/>
    </w:pPr>
  </w:style>
  <w:style w:type="paragraph" w:styleId="afffd">
    <w:name w:val="List Paragraph"/>
    <w:basedOn w:val="a7"/>
    <w:link w:val="Charf7"/>
    <w:uiPriority w:val="34"/>
    <w:qFormat/>
    <w:rsid w:val="00942FBB"/>
    <w:pPr>
      <w:widowControl w:val="0"/>
      <w:topLinePunct w:val="0"/>
      <w:adjustRightInd/>
      <w:snapToGrid/>
      <w:spacing w:before="0" w:after="0" w:line="240" w:lineRule="auto"/>
      <w:ind w:left="0" w:firstLineChars="200" w:firstLine="420"/>
      <w:jc w:val="both"/>
    </w:pPr>
    <w:rPr>
      <w:rFonts w:cs="Times New Roman"/>
      <w:szCs w:val="24"/>
    </w:rPr>
  </w:style>
  <w:style w:type="paragraph" w:customStyle="1" w:styleId="1c">
    <w:name w:val="正文1"/>
    <w:autoRedefine/>
    <w:rsid w:val="00942FBB"/>
    <w:pPr>
      <w:tabs>
        <w:tab w:val="left" w:pos="465"/>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160" w:after="160" w:line="240" w:lineRule="atLeast"/>
      <w:ind w:left="851" w:firstLineChars="150" w:firstLine="300"/>
    </w:pPr>
    <w:rPr>
      <w:rFonts w:ascii="Courier New" w:hAnsi="Courier New" w:cs="Courier New"/>
    </w:rPr>
  </w:style>
  <w:style w:type="character" w:customStyle="1" w:styleId="word">
    <w:name w:val="word"/>
    <w:basedOn w:val="a8"/>
    <w:rsid w:val="00942FBB"/>
  </w:style>
  <w:style w:type="paragraph" w:customStyle="1" w:styleId="afffe">
    <w:name w:val="代码公式"/>
    <w:basedOn w:val="a7"/>
    <w:qFormat/>
    <w:rsid w:val="00942FBB"/>
    <w:pPr>
      <w:widowControl w:val="0"/>
      <w:topLinePunct w:val="0"/>
      <w:autoSpaceDE w:val="0"/>
      <w:autoSpaceDN w:val="0"/>
      <w:snapToGrid/>
      <w:spacing w:before="0" w:after="0" w:line="240" w:lineRule="auto"/>
      <w:ind w:left="0"/>
      <w:jc w:val="both"/>
    </w:pPr>
    <w:rPr>
      <w:rFonts w:ascii="Courier New" w:hAnsi="Courier New" w:cs="宋体"/>
      <w:snapToGrid w:val="0"/>
      <w:color w:val="000000"/>
      <w:kern w:val="0"/>
      <w:sz w:val="20"/>
      <w:szCs w:val="20"/>
    </w:rPr>
  </w:style>
  <w:style w:type="paragraph" w:customStyle="1" w:styleId="Affff">
    <w:name w:val="正文 A"/>
    <w:rsid w:val="00942FBB"/>
    <w:pPr>
      <w:spacing w:before="160" w:after="160" w:line="240" w:lineRule="atLeast"/>
      <w:ind w:left="851"/>
    </w:pPr>
    <w:rPr>
      <w:rFonts w:ascii="Helvetica" w:eastAsia="ヒラギノ角ゴ Pro W3" w:hAnsi="Helvetica"/>
      <w:color w:val="000000"/>
      <w:sz w:val="24"/>
    </w:rPr>
  </w:style>
  <w:style w:type="character" w:customStyle="1" w:styleId="2Char">
    <w:name w:val="标题 2 Char"/>
    <w:aliases w:val="H2 Char1,Telfort HLD 2 Char1,R2 Char1,2 Char1,heading 2 Char1,H21 Char1,E2 Char1,UNDERRUBRIK 1-2 Char1,h2 Char1,Level 2 Head Char1,H... Char1,Head 2 Char1,l2 Char1,TitreProp Char1,Header 2 Char1,ITT t2 Char1,PA Major Section Char1,Head1 Char1"/>
    <w:basedOn w:val="a8"/>
    <w:link w:val="21"/>
    <w:rsid w:val="00942FBB"/>
    <w:rPr>
      <w:rFonts w:ascii="Book Antiqua" w:eastAsia="黑体" w:hAnsi="Book Antiqua" w:cs="Book Antiqua"/>
      <w:bCs/>
      <w:noProof/>
      <w:sz w:val="36"/>
      <w:szCs w:val="36"/>
      <w:lang w:eastAsia="en-US"/>
    </w:rPr>
  </w:style>
  <w:style w:type="character" w:customStyle="1" w:styleId="Char6">
    <w:name w:val="批注框文本 Char"/>
    <w:basedOn w:val="a8"/>
    <w:link w:val="af6"/>
    <w:rsid w:val="00942FBB"/>
    <w:rPr>
      <w:rFonts w:cs="Arial"/>
      <w:kern w:val="2"/>
      <w:sz w:val="18"/>
      <w:szCs w:val="18"/>
    </w:rPr>
  </w:style>
  <w:style w:type="character" w:customStyle="1" w:styleId="Char7">
    <w:name w:val="批注文字 Char"/>
    <w:basedOn w:val="a8"/>
    <w:link w:val="af7"/>
    <w:rsid w:val="00942FBB"/>
    <w:rPr>
      <w:rFonts w:cs="Arial"/>
      <w:kern w:val="2"/>
      <w:sz w:val="21"/>
      <w:szCs w:val="21"/>
    </w:rPr>
  </w:style>
  <w:style w:type="paragraph" w:customStyle="1" w:styleId="2f2">
    <w:name w:val="题目 2"/>
    <w:next w:val="1c"/>
    <w:rsid w:val="00942FBB"/>
    <w:pPr>
      <w:keepNext/>
      <w:spacing w:before="160" w:after="160" w:line="240" w:lineRule="atLeast"/>
      <w:ind w:left="851"/>
      <w:outlineLvl w:val="1"/>
    </w:pPr>
    <w:rPr>
      <w:rFonts w:ascii="Helvetica" w:eastAsia="ヒラギノ角ゴ Pro W3" w:hAnsi="Helvetica"/>
      <w:b/>
      <w:color w:val="000000"/>
      <w:sz w:val="24"/>
    </w:rPr>
  </w:style>
  <w:style w:type="paragraph" w:customStyle="1" w:styleId="Charf8">
    <w:name w:val="表头样式 Char"/>
    <w:basedOn w:val="a7"/>
    <w:link w:val="CharChar"/>
    <w:autoRedefine/>
    <w:rsid w:val="00942FBB"/>
    <w:pPr>
      <w:widowControl w:val="0"/>
      <w:topLinePunct w:val="0"/>
      <w:autoSpaceDE w:val="0"/>
      <w:autoSpaceDN w:val="0"/>
      <w:snapToGrid/>
      <w:spacing w:before="0" w:after="0" w:line="240" w:lineRule="auto"/>
      <w:ind w:left="0"/>
      <w:jc w:val="center"/>
    </w:pPr>
    <w:rPr>
      <w:rFonts w:ascii="Arial" w:hAnsi="Arial" w:cs="Times New Roman"/>
      <w:b/>
      <w:kern w:val="0"/>
    </w:rPr>
  </w:style>
  <w:style w:type="character" w:customStyle="1" w:styleId="CharChar">
    <w:name w:val="表头样式 Char Char"/>
    <w:basedOn w:val="a8"/>
    <w:link w:val="Charf8"/>
    <w:rsid w:val="00942FBB"/>
    <w:rPr>
      <w:rFonts w:ascii="Arial" w:hAnsi="Arial"/>
      <w:b/>
      <w:sz w:val="21"/>
      <w:szCs w:val="21"/>
    </w:rPr>
  </w:style>
  <w:style w:type="character" w:customStyle="1" w:styleId="shorttext">
    <w:name w:val="short_text"/>
    <w:basedOn w:val="a8"/>
    <w:rsid w:val="00942FBB"/>
  </w:style>
  <w:style w:type="character" w:customStyle="1" w:styleId="3Char">
    <w:name w:val="标题 3 Char"/>
    <w:aliases w:val="HLD Telfort 3 Char1,E3 Char1,Underrubrik2 Char1,h3 Char1,l3 Char1,3 Char1,list 3 Char1,Head 3 Char1,1.1.1 Char1,3rd level Char1,Titre C Char1,sub-sub Char1,subsect Char1,sub section header Char1,h3                 Char1,sh3 Char1,H3 Char"/>
    <w:basedOn w:val="a8"/>
    <w:link w:val="31"/>
    <w:rsid w:val="002B57DB"/>
    <w:rPr>
      <w:rFonts w:ascii="Book Antiqua" w:eastAsia="黑体" w:hAnsi="Book Antiqua" w:cs="宋体"/>
      <w:noProof/>
      <w:color w:val="548DD4" w:themeColor="text2" w:themeTint="99"/>
      <w:sz w:val="32"/>
      <w:szCs w:val="32"/>
      <w:u w:val="single"/>
    </w:rPr>
  </w:style>
  <w:style w:type="paragraph" w:customStyle="1" w:styleId="codeindent">
    <w:name w:val="code indent"/>
    <w:basedOn w:val="Code"/>
    <w:rsid w:val="00942FBB"/>
    <w:pPr>
      <w:shd w:val="clear" w:color="auto" w:fill="E6E6E6"/>
      <w:topLinePunct w:val="0"/>
      <w:autoSpaceDE/>
      <w:autoSpaceDN/>
      <w:snapToGrid/>
      <w:spacing w:before="120" w:after="60" w:line="240" w:lineRule="auto"/>
      <w:ind w:left="720"/>
      <w:contextualSpacing/>
      <w:textAlignment w:val="baseline"/>
    </w:pPr>
    <w:rPr>
      <w:rFonts w:eastAsia="MS Mincho" w:cs="Courier New"/>
      <w:kern w:val="0"/>
      <w:szCs w:val="16"/>
      <w:lang w:eastAsia="en-US"/>
    </w:rPr>
  </w:style>
  <w:style w:type="paragraph" w:customStyle="1" w:styleId="4a">
    <w:name w:val="标题4"/>
    <w:basedOn w:val="31"/>
    <w:link w:val="4Char0"/>
    <w:qFormat/>
    <w:rsid w:val="00942FBB"/>
    <w:pPr>
      <w:numPr>
        <w:ilvl w:val="0"/>
        <w:numId w:val="0"/>
      </w:numPr>
      <w:spacing w:after="80"/>
      <w:ind w:left="1276"/>
    </w:pPr>
    <w:rPr>
      <w:rFonts w:ascii="Times New Roman" w:eastAsia="宋体" w:hAnsi="Times New Roman" w:cs="Arial"/>
      <w:noProof w:val="0"/>
      <w:kern w:val="2"/>
      <w:sz w:val="21"/>
      <w:szCs w:val="21"/>
    </w:rPr>
  </w:style>
  <w:style w:type="character" w:customStyle="1" w:styleId="4Char0">
    <w:name w:val="标题4 Char"/>
    <w:aliases w:val="正文缩进 Char1,表正文 Char,正文非缩进 Char,段1 Char,正文（首行缩进两字） Char,正文不缩进 Char,特点 Char1,ALT+Z Char,图号标注 Char,Normal Indent（正文缩进） Char,特点 Char Char,Indent 1 Char,正文缩进1 Char,水上软件 Char,正文对齐 Char,正文(首行缩进两字) Char,正文(首行缩进两字)1 Char,小 Char,四号 Char,Alt+X Char,特 Char"/>
    <w:basedOn w:val="3Char"/>
    <w:link w:val="4a"/>
    <w:rsid w:val="00942FBB"/>
    <w:rPr>
      <w:rFonts w:ascii="Book Antiqua" w:eastAsia="黑体" w:hAnsi="Book Antiqua" w:cs="Arial"/>
      <w:noProof/>
      <w:color w:val="548DD4" w:themeColor="text2" w:themeTint="99"/>
      <w:kern w:val="2"/>
      <w:sz w:val="21"/>
      <w:szCs w:val="21"/>
      <w:u w:val="single"/>
    </w:rPr>
  </w:style>
  <w:style w:type="character" w:customStyle="1" w:styleId="4Char">
    <w:name w:val="标题 4 Char"/>
    <w:aliases w:val="HLD Telfort 4 Char,E4 Char,h4 Char,heading 4 Char,heading 4 + Indent: Left 0.5 in Char,H4 Char,Ref Heading 1 Char,rh1 Char,Heading sql Char,sect 1.2.3.4 Char,PIM 4 Char,1.1.1.1 Heading 4 Char,h41 Char,heading 41 Char,h42 Char,heading 42 Char"/>
    <w:basedOn w:val="a8"/>
    <w:link w:val="41"/>
    <w:rsid w:val="00942FBB"/>
    <w:rPr>
      <w:rFonts w:eastAsia="黑体"/>
      <w:bCs/>
      <w:kern w:val="2"/>
      <w:sz w:val="21"/>
      <w:szCs w:val="21"/>
    </w:rPr>
  </w:style>
  <w:style w:type="character" w:customStyle="1" w:styleId="HTMLChar0">
    <w:name w:val="HTML 预设格式 Char"/>
    <w:basedOn w:val="a8"/>
    <w:link w:val="HTML8"/>
    <w:uiPriority w:val="99"/>
    <w:rsid w:val="00942FBB"/>
    <w:rPr>
      <w:rFonts w:ascii="Courier New" w:hAnsi="Courier New" w:cs="Courier New"/>
      <w:kern w:val="2"/>
    </w:rPr>
  </w:style>
  <w:style w:type="character" w:customStyle="1" w:styleId="def">
    <w:name w:val="def"/>
    <w:basedOn w:val="a8"/>
    <w:rsid w:val="00942FBB"/>
  </w:style>
  <w:style w:type="paragraph" w:styleId="TOC">
    <w:name w:val="TOC Heading"/>
    <w:basedOn w:val="1"/>
    <w:next w:val="a7"/>
    <w:uiPriority w:val="39"/>
    <w:unhideWhenUsed/>
    <w:qFormat/>
    <w:rsid w:val="00942FBB"/>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rans">
    <w:name w:val="trans"/>
    <w:basedOn w:val="a8"/>
    <w:rsid w:val="00942FBB"/>
  </w:style>
  <w:style w:type="paragraph" w:styleId="affff0">
    <w:name w:val="Revision"/>
    <w:hidden/>
    <w:uiPriority w:val="99"/>
    <w:semiHidden/>
    <w:rsid w:val="00942FBB"/>
    <w:rPr>
      <w:rFonts w:cs="Arial"/>
      <w:kern w:val="2"/>
      <w:sz w:val="21"/>
      <w:szCs w:val="21"/>
    </w:rPr>
  </w:style>
  <w:style w:type="character" w:customStyle="1" w:styleId="hps">
    <w:name w:val="hps"/>
    <w:basedOn w:val="a8"/>
    <w:rsid w:val="00942FBB"/>
  </w:style>
  <w:style w:type="character" w:customStyle="1" w:styleId="st">
    <w:name w:val="st"/>
    <w:basedOn w:val="a8"/>
    <w:rsid w:val="00942FBB"/>
  </w:style>
  <w:style w:type="table" w:customStyle="1" w:styleId="Table1">
    <w:name w:val="Table1"/>
    <w:basedOn w:val="ac"/>
    <w:rsid w:val="00942FBB"/>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Char3">
    <w:name w:val="页眉 Char"/>
    <w:aliases w:val="ho Char,header odd Char,index Char,header odd1 Char,header odd2 Char,header odd3 Char,header odd4 Char,header odd5 Char,header odd6 Char"/>
    <w:basedOn w:val="a8"/>
    <w:link w:val="af1"/>
    <w:rsid w:val="00942FBB"/>
    <w:rPr>
      <w:rFonts w:cs="Arial"/>
      <w:kern w:val="2"/>
      <w:sz w:val="2"/>
      <w:szCs w:val="2"/>
    </w:rPr>
  </w:style>
  <w:style w:type="character" w:customStyle="1" w:styleId="Char1">
    <w:name w:val="页脚 Char"/>
    <w:basedOn w:val="a8"/>
    <w:link w:val="af0"/>
    <w:rsid w:val="00942FBB"/>
    <w:rPr>
      <w:b/>
      <w:bCs/>
      <w:kern w:val="2"/>
      <w:sz w:val="2"/>
      <w:szCs w:val="2"/>
    </w:rPr>
  </w:style>
  <w:style w:type="paragraph" w:customStyle="1" w:styleId="affff1">
    <w:name w:val="缺省文本"/>
    <w:basedOn w:val="a7"/>
    <w:link w:val="Charf9"/>
    <w:rsid w:val="00942FBB"/>
    <w:pPr>
      <w:widowControl w:val="0"/>
      <w:topLinePunct w:val="0"/>
      <w:autoSpaceDE w:val="0"/>
      <w:autoSpaceDN w:val="0"/>
      <w:snapToGrid/>
      <w:spacing w:before="140" w:after="0" w:line="240" w:lineRule="auto"/>
      <w:ind w:left="0" w:firstLineChars="200" w:firstLine="420"/>
    </w:pPr>
    <w:rPr>
      <w:rFonts w:ascii="华文细黑" w:eastAsia="华文细黑" w:hAnsi="华文细黑" w:cs="Times New Roman"/>
      <w:kern w:val="0"/>
      <w:sz w:val="24"/>
      <w:szCs w:val="24"/>
    </w:rPr>
  </w:style>
  <w:style w:type="paragraph" w:customStyle="1" w:styleId="affff2">
    <w:name w:val="封面表格文本"/>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Cs/>
      <w:sz w:val="20"/>
      <w:szCs w:val="20"/>
    </w:rPr>
  </w:style>
  <w:style w:type="paragraph" w:customStyle="1" w:styleId="affff3">
    <w:name w:val="封面文档标题"/>
    <w:basedOn w:val="a7"/>
    <w:rsid w:val="00942FBB"/>
    <w:pPr>
      <w:widowControl w:val="0"/>
      <w:topLinePunct w:val="0"/>
      <w:autoSpaceDE w:val="0"/>
      <w:autoSpaceDN w:val="0"/>
      <w:snapToGrid/>
      <w:spacing w:before="0" w:after="0" w:line="360" w:lineRule="auto"/>
      <w:ind w:left="0"/>
      <w:jc w:val="center"/>
    </w:pPr>
    <w:rPr>
      <w:rFonts w:ascii="Arial" w:hAnsi="Arial"/>
      <w:b/>
      <w:bCs/>
      <w:kern w:val="0"/>
      <w:sz w:val="56"/>
      <w:szCs w:val="56"/>
    </w:rPr>
  </w:style>
  <w:style w:type="character" w:customStyle="1" w:styleId="Charf9">
    <w:name w:val="缺省文本 Char"/>
    <w:basedOn w:val="a8"/>
    <w:link w:val="affff1"/>
    <w:rsid w:val="00942FBB"/>
    <w:rPr>
      <w:rFonts w:ascii="华文细黑" w:eastAsia="华文细黑" w:hAnsi="华文细黑"/>
      <w:sz w:val="24"/>
      <w:szCs w:val="24"/>
    </w:rPr>
  </w:style>
  <w:style w:type="paragraph" w:customStyle="1" w:styleId="affff4">
    <w:name w:val="封面华为技术"/>
    <w:basedOn w:val="a7"/>
    <w:autoRedefine/>
    <w:rsid w:val="00942FBB"/>
    <w:pPr>
      <w:keepNext/>
      <w:topLinePunct w:val="0"/>
      <w:autoSpaceDE w:val="0"/>
      <w:autoSpaceDN w:val="0"/>
      <w:snapToGrid/>
      <w:spacing w:before="0" w:after="0" w:line="360" w:lineRule="auto"/>
      <w:ind w:left="0"/>
      <w:jc w:val="center"/>
    </w:pPr>
    <w:rPr>
      <w:rFonts w:ascii="Arial" w:eastAsia="黑体" w:hAnsi="Arial" w:cs="Times New Roman"/>
      <w:kern w:val="0"/>
      <w:sz w:val="32"/>
      <w:szCs w:val="32"/>
    </w:rPr>
  </w:style>
  <w:style w:type="character" w:customStyle="1" w:styleId="Char0">
    <w:name w:val="文档结构图 Char"/>
    <w:basedOn w:val="a8"/>
    <w:link w:val="af"/>
    <w:rsid w:val="00942FBB"/>
    <w:rPr>
      <w:rFonts w:cs="Arial"/>
      <w:kern w:val="2"/>
      <w:sz w:val="21"/>
      <w:szCs w:val="21"/>
      <w:shd w:val="clear" w:color="auto" w:fill="000080"/>
    </w:rPr>
  </w:style>
  <w:style w:type="character" w:customStyle="1" w:styleId="1Char">
    <w:name w:val="标题 1 Char"/>
    <w:aliases w:val="H1 Char2,HLD Telfort Char2,R1 Char2,H11 Char2,E1 Char2,h1 Char2,Head 1 (Chapter heading) Char2,l1 Char2,Titre§ Char2,Section Head Char2,Titre A Char2,heading 1 Char Char2,h11 Char2,h12 Char2,h13 Char2,h14 Char2,h15 Char2,h16 Char2,Head 1 Char1"/>
    <w:basedOn w:val="a8"/>
    <w:link w:val="1"/>
    <w:rsid w:val="00942FBB"/>
    <w:rPr>
      <w:rFonts w:ascii="Book Antiqua" w:eastAsia="黑体" w:hAnsi="Book Antiqua" w:cs="Book Antiqua"/>
      <w:b/>
      <w:bCs/>
      <w:kern w:val="2"/>
      <w:sz w:val="44"/>
      <w:szCs w:val="44"/>
    </w:rPr>
  </w:style>
  <w:style w:type="character" w:customStyle="1" w:styleId="5Char">
    <w:name w:val="标题 5 Char"/>
    <w:aliases w:val="h5 Char1,heading 5 Char1,Heading 5 Char Char1,H5 Char1,l5 Char1,hm Char1,Table label Char1,mh2 Char1,Module heading 2 Char1,Head 5 Char1,list 5 Char1,IS41 Heading 5 Char1,h51 Char1,Heading5 Char1,PIM 5 Char2,PIM 5 Char Char Char Char Char1"/>
    <w:basedOn w:val="a8"/>
    <w:link w:val="51"/>
    <w:rsid w:val="00942FBB"/>
    <w:rPr>
      <w:rFonts w:cs="Arial"/>
      <w:b/>
      <w:bCs/>
      <w:kern w:val="2"/>
      <w:sz w:val="21"/>
      <w:szCs w:val="28"/>
    </w:rPr>
  </w:style>
  <w:style w:type="character" w:customStyle="1" w:styleId="6Char">
    <w:name w:val="标题 6 Char"/>
    <w:aliases w:val="H6 Char,Appendix Char,T1 Char,heading 6 Char,h6 Char,Bullet list Char,Bullet list1 Char,Bullet list2 Char,Bullet list11 Char,Bullet list3 Char,Bullet list12 Char,Bullet list21 Char,Bullet list111 Char,Bullet lis Char,l6 Char,hsm Char,cnp Char"/>
    <w:basedOn w:val="a8"/>
    <w:link w:val="6"/>
    <w:rsid w:val="00942FBB"/>
    <w:rPr>
      <w:rFonts w:ascii="Arial" w:eastAsia="黑体" w:hAnsi="Arial"/>
      <w:b/>
      <w:bCs/>
      <w:kern w:val="2"/>
      <w:sz w:val="21"/>
      <w:szCs w:val="21"/>
    </w:rPr>
  </w:style>
  <w:style w:type="character" w:customStyle="1" w:styleId="7Char">
    <w:name w:val="标题 7 Char"/>
    <w:aliases w:val="L7 Char,heading 7 Char,h7 Char,letter list Char,lettered list Char,letter list1 Char,lettered list1 Char,letter list2 Char,lettered list2 Char,letter list11 Char,lettered list11 Char,letter list3 Char,lettered list3 Char,letter list12 Char"/>
    <w:basedOn w:val="a8"/>
    <w:link w:val="7"/>
    <w:rsid w:val="00942FBB"/>
    <w:rPr>
      <w:rFonts w:ascii="Book Antiqua" w:eastAsia="黑体" w:hAnsi="Book Antiqua" w:cs="Book Antiqua"/>
      <w:b/>
      <w:kern w:val="2"/>
      <w:sz w:val="44"/>
      <w:szCs w:val="44"/>
    </w:rPr>
  </w:style>
  <w:style w:type="character" w:customStyle="1" w:styleId="8Char">
    <w:name w:val="标题 8 Char"/>
    <w:aliases w:val="heading 8 Char,Annex Char,Vedlegg Char,h8 Char,8 Char,Condition Char,tt Char,tt1 Char,z Char,z1 Char,Legal Level 1.1.1. Char,Body Text 7 Char"/>
    <w:basedOn w:val="a8"/>
    <w:link w:val="8"/>
    <w:rsid w:val="00942FBB"/>
    <w:rPr>
      <w:rFonts w:ascii="Book Antiqua" w:eastAsia="黑体" w:hAnsi="Book Antiqua"/>
      <w:bCs/>
      <w:noProof/>
      <w:sz w:val="36"/>
      <w:szCs w:val="36"/>
      <w:lang w:eastAsia="en-US"/>
    </w:rPr>
  </w:style>
  <w:style w:type="character" w:customStyle="1" w:styleId="9Char">
    <w:name w:val="标题 9 Char"/>
    <w:aliases w:val="heading 9 Char,Annex1 Char, Appen 1 Char,Appen 1 Char,h9 Char"/>
    <w:basedOn w:val="a8"/>
    <w:link w:val="9"/>
    <w:rsid w:val="00942FBB"/>
    <w:rPr>
      <w:rFonts w:ascii="Book Antiqua" w:eastAsia="黑体" w:hAnsi="Book Antiqua"/>
      <w:noProof/>
      <w:sz w:val="32"/>
      <w:szCs w:val="32"/>
    </w:rPr>
  </w:style>
  <w:style w:type="character" w:customStyle="1" w:styleId="Char">
    <w:name w:val="标题 Char"/>
    <w:basedOn w:val="a8"/>
    <w:link w:val="ad"/>
    <w:rsid w:val="00942FBB"/>
    <w:rPr>
      <w:rFonts w:ascii="Arial" w:hAnsi="Arial" w:cs="Arial"/>
      <w:b/>
      <w:bCs/>
      <w:kern w:val="2"/>
      <w:sz w:val="32"/>
      <w:szCs w:val="32"/>
    </w:rPr>
  </w:style>
  <w:style w:type="character" w:customStyle="1" w:styleId="Char4">
    <w:name w:val="宏文本 Char"/>
    <w:basedOn w:val="a8"/>
    <w:link w:val="af3"/>
    <w:semiHidden/>
    <w:rsid w:val="00942FBB"/>
    <w:rPr>
      <w:rFonts w:ascii="Courier New" w:hAnsi="Courier New" w:cs="Courier New"/>
      <w:kern w:val="2"/>
      <w:sz w:val="24"/>
      <w:szCs w:val="24"/>
    </w:rPr>
  </w:style>
  <w:style w:type="character" w:customStyle="1" w:styleId="Char8">
    <w:name w:val="批注主题 Char"/>
    <w:basedOn w:val="Char7"/>
    <w:link w:val="af9"/>
    <w:rsid w:val="00942FBB"/>
    <w:rPr>
      <w:rFonts w:cs="Arial"/>
      <w:b/>
      <w:bCs/>
      <w:kern w:val="2"/>
      <w:sz w:val="21"/>
      <w:szCs w:val="21"/>
    </w:rPr>
  </w:style>
  <w:style w:type="character" w:customStyle="1" w:styleId="Chara">
    <w:name w:val="尾注文本 Char"/>
    <w:basedOn w:val="a8"/>
    <w:link w:val="afc"/>
    <w:semiHidden/>
    <w:rsid w:val="00942FBB"/>
    <w:rPr>
      <w:rFonts w:cs="Arial"/>
      <w:kern w:val="2"/>
      <w:sz w:val="21"/>
      <w:szCs w:val="21"/>
    </w:rPr>
  </w:style>
  <w:style w:type="character" w:customStyle="1" w:styleId="HTMLChar">
    <w:name w:val="HTML 地址 Char"/>
    <w:basedOn w:val="a8"/>
    <w:link w:val="HTML2"/>
    <w:semiHidden/>
    <w:rsid w:val="00942FBB"/>
    <w:rPr>
      <w:rFonts w:cs="Arial"/>
      <w:i/>
      <w:iCs/>
      <w:kern w:val="2"/>
      <w:sz w:val="21"/>
      <w:szCs w:val="21"/>
    </w:rPr>
  </w:style>
  <w:style w:type="character" w:customStyle="1" w:styleId="Charb">
    <w:name w:val="称呼 Char"/>
    <w:basedOn w:val="a8"/>
    <w:link w:val="aff1"/>
    <w:semiHidden/>
    <w:rsid w:val="00942FBB"/>
    <w:rPr>
      <w:rFonts w:cs="Arial"/>
      <w:kern w:val="2"/>
      <w:sz w:val="21"/>
      <w:szCs w:val="21"/>
    </w:rPr>
  </w:style>
  <w:style w:type="character" w:customStyle="1" w:styleId="Charc">
    <w:name w:val="纯文本 Char"/>
    <w:basedOn w:val="a8"/>
    <w:link w:val="aff2"/>
    <w:rsid w:val="00942FBB"/>
    <w:rPr>
      <w:rFonts w:ascii="宋体" w:hAnsi="Courier New" w:cs="Courier New"/>
      <w:kern w:val="2"/>
      <w:sz w:val="21"/>
      <w:szCs w:val="21"/>
    </w:rPr>
  </w:style>
  <w:style w:type="character" w:customStyle="1" w:styleId="Chard">
    <w:name w:val="电子邮件签名 Char"/>
    <w:basedOn w:val="a8"/>
    <w:link w:val="aff4"/>
    <w:semiHidden/>
    <w:rsid w:val="00942FBB"/>
    <w:rPr>
      <w:rFonts w:cs="Arial"/>
      <w:kern w:val="2"/>
      <w:sz w:val="21"/>
      <w:szCs w:val="21"/>
    </w:rPr>
  </w:style>
  <w:style w:type="character" w:customStyle="1" w:styleId="Chare">
    <w:name w:val="副标题 Char"/>
    <w:basedOn w:val="a8"/>
    <w:link w:val="aff5"/>
    <w:rsid w:val="00942FBB"/>
    <w:rPr>
      <w:rFonts w:ascii="Arial" w:hAnsi="Arial" w:cs="Arial"/>
      <w:b/>
      <w:bCs/>
      <w:kern w:val="28"/>
      <w:sz w:val="32"/>
      <w:szCs w:val="32"/>
    </w:rPr>
  </w:style>
  <w:style w:type="character" w:customStyle="1" w:styleId="Charf">
    <w:name w:val="结束语 Char"/>
    <w:basedOn w:val="a8"/>
    <w:link w:val="aff7"/>
    <w:semiHidden/>
    <w:rsid w:val="00942FBB"/>
    <w:rPr>
      <w:rFonts w:cs="Arial"/>
      <w:kern w:val="2"/>
      <w:sz w:val="21"/>
      <w:szCs w:val="21"/>
    </w:rPr>
  </w:style>
  <w:style w:type="character" w:customStyle="1" w:styleId="Charf0">
    <w:name w:val="签名 Char"/>
    <w:basedOn w:val="a8"/>
    <w:link w:val="affc"/>
    <w:semiHidden/>
    <w:rsid w:val="00942FBB"/>
    <w:rPr>
      <w:rFonts w:cs="Arial"/>
      <w:kern w:val="2"/>
      <w:sz w:val="21"/>
      <w:szCs w:val="21"/>
    </w:rPr>
  </w:style>
  <w:style w:type="character" w:customStyle="1" w:styleId="Charf1">
    <w:name w:val="日期 Char"/>
    <w:basedOn w:val="a8"/>
    <w:link w:val="affe"/>
    <w:rsid w:val="00942FBB"/>
    <w:rPr>
      <w:rFonts w:cs="Arial"/>
      <w:kern w:val="2"/>
      <w:sz w:val="21"/>
      <w:szCs w:val="21"/>
    </w:rPr>
  </w:style>
  <w:style w:type="character" w:customStyle="1" w:styleId="Charf2">
    <w:name w:val="信息标题 Char"/>
    <w:basedOn w:val="a8"/>
    <w:link w:val="afff1"/>
    <w:semiHidden/>
    <w:rsid w:val="00942FBB"/>
    <w:rPr>
      <w:rFonts w:ascii="Arial" w:hAnsi="Arial" w:cs="Arial"/>
      <w:kern w:val="2"/>
      <w:sz w:val="21"/>
      <w:szCs w:val="21"/>
      <w:shd w:val="pct20" w:color="auto" w:fill="auto"/>
    </w:rPr>
  </w:style>
  <w:style w:type="character" w:customStyle="1" w:styleId="Charf3">
    <w:name w:val="正文文本 Char"/>
    <w:aliases w:val="正文文本 Char Char Char Char1,正文文本 Char Char Char Char Char1,正文文本 Char Char Char Char Char Char Char Char Char Char Char1,正文文本 Char Char Char Char Char Char,正文文本 Char Char Char Char Char Char Char Char Char Char Char Char"/>
    <w:basedOn w:val="a8"/>
    <w:link w:val="afff6"/>
    <w:rsid w:val="00942FBB"/>
    <w:rPr>
      <w:rFonts w:cs="Arial"/>
      <w:kern w:val="2"/>
      <w:sz w:val="21"/>
      <w:szCs w:val="21"/>
    </w:rPr>
  </w:style>
  <w:style w:type="character" w:customStyle="1" w:styleId="Charf4">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Charf3"/>
    <w:link w:val="afff7"/>
    <w:rsid w:val="00942FBB"/>
    <w:rPr>
      <w:rFonts w:cs="Arial"/>
      <w:kern w:val="2"/>
      <w:sz w:val="21"/>
      <w:szCs w:val="21"/>
    </w:rPr>
  </w:style>
  <w:style w:type="character" w:customStyle="1" w:styleId="Charf5">
    <w:name w:val="正文文本缩进 Char"/>
    <w:basedOn w:val="a8"/>
    <w:link w:val="afff8"/>
    <w:rsid w:val="00942FBB"/>
    <w:rPr>
      <w:rFonts w:cs="Arial"/>
      <w:kern w:val="2"/>
      <w:sz w:val="21"/>
      <w:szCs w:val="21"/>
    </w:rPr>
  </w:style>
  <w:style w:type="character" w:customStyle="1" w:styleId="2Char0">
    <w:name w:val="正文首行缩进 2 Char"/>
    <w:basedOn w:val="Charf5"/>
    <w:link w:val="2f"/>
    <w:semiHidden/>
    <w:rsid w:val="00942FBB"/>
    <w:rPr>
      <w:rFonts w:cs="Arial"/>
      <w:kern w:val="2"/>
      <w:sz w:val="21"/>
      <w:szCs w:val="21"/>
    </w:rPr>
  </w:style>
  <w:style w:type="character" w:customStyle="1" w:styleId="2Char1">
    <w:name w:val="正文文本 2 Char"/>
    <w:basedOn w:val="a8"/>
    <w:link w:val="2f0"/>
    <w:semiHidden/>
    <w:rsid w:val="00942FBB"/>
    <w:rPr>
      <w:rFonts w:cs="Arial"/>
      <w:kern w:val="2"/>
      <w:sz w:val="21"/>
      <w:szCs w:val="21"/>
    </w:rPr>
  </w:style>
  <w:style w:type="character" w:customStyle="1" w:styleId="3Char0">
    <w:name w:val="正文文本 3 Char"/>
    <w:basedOn w:val="a8"/>
    <w:link w:val="3e"/>
    <w:semiHidden/>
    <w:rsid w:val="00942FBB"/>
    <w:rPr>
      <w:rFonts w:cs="Arial"/>
      <w:kern w:val="2"/>
      <w:sz w:val="16"/>
      <w:szCs w:val="16"/>
    </w:rPr>
  </w:style>
  <w:style w:type="character" w:customStyle="1" w:styleId="2Char2">
    <w:name w:val="正文文本缩进 2 Char"/>
    <w:basedOn w:val="a8"/>
    <w:link w:val="2f1"/>
    <w:semiHidden/>
    <w:rsid w:val="00942FBB"/>
    <w:rPr>
      <w:rFonts w:cs="Arial"/>
      <w:kern w:val="2"/>
      <w:sz w:val="21"/>
      <w:szCs w:val="21"/>
    </w:rPr>
  </w:style>
  <w:style w:type="character" w:customStyle="1" w:styleId="3Char1">
    <w:name w:val="正文文本缩进 3 Char"/>
    <w:basedOn w:val="a8"/>
    <w:link w:val="3f"/>
    <w:semiHidden/>
    <w:rsid w:val="00942FBB"/>
    <w:rPr>
      <w:rFonts w:cs="Arial"/>
      <w:kern w:val="2"/>
      <w:sz w:val="16"/>
      <w:szCs w:val="16"/>
    </w:rPr>
  </w:style>
  <w:style w:type="character" w:customStyle="1" w:styleId="Charf6">
    <w:name w:val="注释标题 Char"/>
    <w:basedOn w:val="a8"/>
    <w:link w:val="afffa"/>
    <w:semiHidden/>
    <w:rsid w:val="00942FBB"/>
    <w:rPr>
      <w:rFonts w:cs="Arial"/>
      <w:kern w:val="2"/>
      <w:sz w:val="21"/>
      <w:szCs w:val="21"/>
    </w:rPr>
  </w:style>
  <w:style w:type="paragraph" w:customStyle="1" w:styleId="CharChar1CharCharCharChar">
    <w:name w:val="Char Char1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character" w:customStyle="1" w:styleId="ItemListChar">
    <w:name w:val="Item List Char"/>
    <w:basedOn w:val="a8"/>
    <w:link w:val="ItemList"/>
    <w:rsid w:val="00942FBB"/>
    <w:rPr>
      <w:rFonts w:cs="Arial"/>
      <w:kern w:val="2"/>
      <w:sz w:val="21"/>
      <w:szCs w:val="21"/>
    </w:rPr>
  </w:style>
  <w:style w:type="character" w:customStyle="1" w:styleId="3Char10">
    <w:name w:val="标题 3 Char1"/>
    <w:aliases w:val="HLD Telfort 3 Char,E3 Char,Underrubrik2 Char,h3 Char,l3 Char,3 Char,list 3 Char,Head 3 Char,1.1.1 Char,3rd level Char,Titre C Char,sub-sub Char,subsect Char,sub section header Char,h3                 Char,sh3 Char,Level 3 Topic Heading Char"/>
    <w:basedOn w:val="a8"/>
    <w:rsid w:val="00942FBB"/>
    <w:rPr>
      <w:rFonts w:ascii="Book Antiqua" w:eastAsia="黑体" w:hAnsi="Book Antiqua" w:cs="宋体"/>
      <w:noProof/>
      <w:kern w:val="0"/>
      <w:sz w:val="32"/>
      <w:szCs w:val="32"/>
    </w:rPr>
  </w:style>
  <w:style w:type="character" w:customStyle="1" w:styleId="2Char10">
    <w:name w:val="标题 2 Char1"/>
    <w:aliases w:val="H2 Char,Telfort HLD 2 Char,R2 Char,2 Char,heading 2 Char,H21 Char,E2 Char,UNDERRUBRIK 1-2 Char,h2 Char,Level 2 Head Char,H... Char,Head 2 Char,l2 Char,TitreProp Char,Header 2 Char,ITT t2 Char,PA Major Section Char,Livello 2 Char,Head1 Char"/>
    <w:basedOn w:val="a8"/>
    <w:rsid w:val="00942FBB"/>
    <w:rPr>
      <w:rFonts w:ascii="Book Antiqua" w:eastAsia="黑体" w:hAnsi="Book Antiqua" w:cs="Book Antiqua"/>
      <w:bCs/>
      <w:noProof/>
      <w:kern w:val="0"/>
      <w:sz w:val="36"/>
      <w:szCs w:val="36"/>
      <w:lang w:eastAsia="en-US"/>
    </w:rPr>
  </w:style>
  <w:style w:type="character" w:customStyle="1" w:styleId="BlockLabelChar">
    <w:name w:val="Block Label Char"/>
    <w:basedOn w:val="a8"/>
    <w:link w:val="BlockLabel"/>
    <w:rsid w:val="00942FBB"/>
    <w:rPr>
      <w:rFonts w:ascii="Book Antiqua" w:eastAsia="黑体" w:hAnsi="Book Antiqua" w:cs="Book Antiqua"/>
      <w:bCs/>
      <w:sz w:val="26"/>
      <w:szCs w:val="26"/>
    </w:rPr>
  </w:style>
  <w:style w:type="character" w:customStyle="1" w:styleId="FigureDescriptionChar">
    <w:name w:val="Figure Description Char"/>
    <w:basedOn w:val="a8"/>
    <w:link w:val="FigureDescription"/>
    <w:rsid w:val="00942FBB"/>
    <w:rPr>
      <w:rFonts w:eastAsia="黑体" w:cs="Arial"/>
      <w:spacing w:val="-4"/>
      <w:kern w:val="2"/>
      <w:sz w:val="21"/>
      <w:szCs w:val="21"/>
    </w:rPr>
  </w:style>
  <w:style w:type="character" w:customStyle="1" w:styleId="TableHeadingChar">
    <w:name w:val="Table Heading Char"/>
    <w:basedOn w:val="a8"/>
    <w:link w:val="TableHeading"/>
    <w:rsid w:val="00942FBB"/>
    <w:rPr>
      <w:rFonts w:ascii="Book Antiqua" w:eastAsia="黑体" w:hAnsi="Book Antiqua" w:cs="Book Antiqua"/>
      <w:bCs/>
      <w:snapToGrid w:val="0"/>
      <w:sz w:val="21"/>
      <w:szCs w:val="21"/>
    </w:rPr>
  </w:style>
  <w:style w:type="paragraph" w:customStyle="1" w:styleId="Speed">
    <w:name w:val="Speed"/>
    <w:basedOn w:val="a7"/>
    <w:link w:val="SpeedChar"/>
    <w:rsid w:val="00942FBB"/>
    <w:pPr>
      <w:widowControl w:val="0"/>
      <w:topLinePunct w:val="0"/>
      <w:autoSpaceDE w:val="0"/>
      <w:autoSpaceDN w:val="0"/>
      <w:snapToGrid/>
      <w:spacing w:before="0" w:after="0" w:line="360" w:lineRule="auto"/>
      <w:ind w:left="0" w:firstLineChars="200" w:firstLine="420"/>
    </w:pPr>
    <w:rPr>
      <w:rFonts w:ascii="华文细黑" w:eastAsia="华文细黑" w:hAnsi="华文细黑" w:cs="Times New Roman"/>
      <w:snapToGrid w:val="0"/>
      <w:kern w:val="0"/>
    </w:rPr>
  </w:style>
  <w:style w:type="character" w:customStyle="1" w:styleId="SpeedChar">
    <w:name w:val="Speed Char"/>
    <w:basedOn w:val="a8"/>
    <w:link w:val="Speed"/>
    <w:rsid w:val="00942FBB"/>
    <w:rPr>
      <w:rFonts w:ascii="华文细黑" w:eastAsia="华文细黑" w:hAnsi="华文细黑"/>
      <w:snapToGrid w:val="0"/>
      <w:sz w:val="21"/>
      <w:szCs w:val="21"/>
    </w:rPr>
  </w:style>
  <w:style w:type="table" w:customStyle="1" w:styleId="4b">
    <w:name w:val="网格型4"/>
    <w:basedOn w:val="a9"/>
    <w:next w:val="ab"/>
    <w:rsid w:val="00942FBB"/>
    <w:pPr>
      <w:widowControl w:val="0"/>
      <w:autoSpaceDE w:val="0"/>
      <w:autoSpaceDN w:val="0"/>
      <w:adjustRightInd w:val="0"/>
      <w:spacing w:line="360" w:lineRule="auto"/>
      <w:ind w:leftChars="200" w:left="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Cs w:val="24"/>
    </w:rPr>
  </w:style>
  <w:style w:type="paragraph" w:customStyle="1" w:styleId="ParaCharCharCharCharCharCharChar">
    <w:name w:val="默认段落字体 Para Char Char Char Char Char Char Char"/>
    <w:aliases w:val="默认段落字体 Para Char Char Char Char Char,默认段落字体 Para Char Char Char Char1 Char Char Char Char,默认段落字体 Para Char Char Char Char1 Char Char Char Char Char,默认段落字体 Para Char Char Char Char Char Char Char Char Char"/>
    <w:basedOn w:val="a7"/>
    <w:rsid w:val="00942FBB"/>
    <w:pPr>
      <w:widowControl w:val="0"/>
      <w:topLinePunct w:val="0"/>
      <w:adjustRightInd/>
      <w:snapToGrid/>
      <w:spacing w:before="0" w:after="0" w:line="360" w:lineRule="auto"/>
      <w:ind w:left="0" w:firstLineChars="200" w:firstLine="420"/>
      <w:jc w:val="both"/>
    </w:pPr>
    <w:rPr>
      <w:rFonts w:ascii="Tahoma" w:eastAsia="华文细黑" w:hAnsi="Tahoma" w:cs="Times New Roman"/>
      <w:snapToGrid w:val="0"/>
      <w:sz w:val="24"/>
      <w:szCs w:val="20"/>
    </w:rPr>
  </w:style>
  <w:style w:type="paragraph" w:customStyle="1" w:styleId="Char10">
    <w:name w:val="Char1"/>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CharCharCharChar">
    <w:name w:val="默认段落字体 Para Char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Cs w:val="24"/>
    </w:rPr>
  </w:style>
  <w:style w:type="character" w:customStyle="1" w:styleId="TableDescriptionChar">
    <w:name w:val="Table Description Char"/>
    <w:basedOn w:val="a8"/>
    <w:link w:val="TableDescription"/>
    <w:rsid w:val="00942FBB"/>
    <w:rPr>
      <w:rFonts w:eastAsia="黑体" w:cs="Arial"/>
      <w:spacing w:val="-4"/>
      <w:kern w:val="2"/>
      <w:sz w:val="21"/>
      <w:szCs w:val="21"/>
    </w:rPr>
  </w:style>
  <w:style w:type="character" w:customStyle="1" w:styleId="TableTextChar">
    <w:name w:val="Table Text Char"/>
    <w:basedOn w:val="a8"/>
    <w:link w:val="TableText"/>
    <w:rsid w:val="00942FBB"/>
    <w:rPr>
      <w:rFonts w:cs="Arial"/>
      <w:snapToGrid w:val="0"/>
      <w:sz w:val="21"/>
      <w:szCs w:val="21"/>
    </w:rPr>
  </w:style>
  <w:style w:type="character" w:customStyle="1" w:styleId="Char9">
    <w:name w:val="题注 Char"/>
    <w:aliases w:val=" Char1 Char Char, Char1 Char Char Char Char Char1, Char1 Char Char Char Char Char Char, Char1 Char Char Char Char Char Char Char Char Char1, Char1 Char Char Char Char Char Char Char Char Char Char, Char1 Char C Char Char Char Char Char Char"/>
    <w:basedOn w:val="a8"/>
    <w:link w:val="afb"/>
    <w:rsid w:val="00942FBB"/>
    <w:rPr>
      <w:rFonts w:ascii="Arial" w:eastAsia="黑体" w:hAnsi="Arial" w:cs="Arial"/>
      <w:kern w:val="2"/>
    </w:rPr>
  </w:style>
  <w:style w:type="paragraph" w:customStyle="1" w:styleId="affff5">
    <w:name w:val="正文（首行不缩进）"/>
    <w:basedOn w:val="a7"/>
    <w:rsid w:val="00942FBB"/>
    <w:pPr>
      <w:spacing w:before="80" w:after="80" w:line="360" w:lineRule="auto"/>
      <w:ind w:left="1134" w:firstLineChars="200" w:firstLine="420"/>
    </w:pPr>
    <w:rPr>
      <w:rFonts w:ascii="Arial" w:eastAsia="华文细黑" w:hAnsi="Arial"/>
      <w:sz w:val="20"/>
      <w:szCs w:val="20"/>
    </w:rPr>
  </w:style>
  <w:style w:type="paragraph" w:customStyle="1" w:styleId="2H2HuaweiHLD2R22heading2H21E2UNDERRUBRIK1-2h">
    <w:name w:val="样式 标题 2H2Huawei HLD 2R22heading 2H21E2UNDERRUBRIK 1-2h..."/>
    <w:basedOn w:val="21"/>
    <w:rsid w:val="00942FBB"/>
    <w:pPr>
      <w:numPr>
        <w:numId w:val="28"/>
      </w:numPr>
      <w:spacing w:before="240" w:after="60" w:line="240" w:lineRule="auto"/>
    </w:pPr>
    <w:rPr>
      <w:rFonts w:ascii="Times New Roman" w:hAnsi="Times New Roman" w:cs="Times New Roman"/>
    </w:rPr>
  </w:style>
  <w:style w:type="character" w:customStyle="1" w:styleId="FigureChar">
    <w:name w:val="Figure Char"/>
    <w:basedOn w:val="a8"/>
    <w:link w:val="Figure"/>
    <w:rsid w:val="00942FBB"/>
    <w:rPr>
      <w:rFonts w:cs="Arial"/>
      <w:kern w:val="2"/>
      <w:sz w:val="21"/>
      <w:szCs w:val="21"/>
    </w:rPr>
  </w:style>
  <w:style w:type="paragraph" w:customStyle="1" w:styleId="affff6">
    <w:name w:val="编写建议"/>
    <w:basedOn w:val="a7"/>
    <w:link w:val="Charfa"/>
    <w:rsid w:val="00942FBB"/>
    <w:pPr>
      <w:widowControl w:val="0"/>
      <w:topLinePunct w:val="0"/>
      <w:adjustRightInd/>
      <w:snapToGrid/>
      <w:spacing w:before="0" w:after="0" w:line="240" w:lineRule="auto"/>
      <w:ind w:left="0" w:firstLineChars="200" w:firstLine="420"/>
      <w:jc w:val="both"/>
    </w:pPr>
    <w:rPr>
      <w:rFonts w:ascii="Arial" w:eastAsia="华文细黑" w:hAnsi="Arial"/>
      <w:i/>
      <w:color w:val="0000FF"/>
      <w:szCs w:val="24"/>
    </w:rPr>
  </w:style>
  <w:style w:type="character" w:customStyle="1" w:styleId="NotesHeadingChar">
    <w:name w:val="Notes Heading Char"/>
    <w:basedOn w:val="a8"/>
    <w:link w:val="NotesHeading"/>
    <w:rsid w:val="00942FBB"/>
    <w:rPr>
      <w:rFonts w:ascii="Book Antiqua" w:eastAsia="黑体" w:hAnsi="Book Antiqua" w:cs="Arial"/>
      <w:bCs/>
      <w:noProof/>
      <w:kern w:val="2"/>
      <w:position w:val="-6"/>
      <w:sz w:val="18"/>
      <w:szCs w:val="18"/>
    </w:rPr>
  </w:style>
  <w:style w:type="character" w:customStyle="1" w:styleId="affff7">
    <w:name w:val="样式二"/>
    <w:basedOn w:val="a8"/>
    <w:rsid w:val="00942FBB"/>
    <w:rPr>
      <w:rFonts w:ascii="宋体" w:hAnsi="宋体"/>
      <w:b/>
      <w:bCs/>
      <w:color w:val="000000"/>
      <w:sz w:val="36"/>
    </w:rPr>
  </w:style>
  <w:style w:type="paragraph" w:customStyle="1" w:styleId="CharCharCharCharCharChar0">
    <w:name w:val="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
    <w:name w:val="Char Char Char Char Char Char Char Char Char Char Char Char"/>
    <w:basedOn w:val="a7"/>
    <w:rsid w:val="00942FBB"/>
    <w:pPr>
      <w:topLinePunct w:val="0"/>
      <w:adjustRightInd/>
      <w:spacing w:before="80" w:after="80" w:line="300" w:lineRule="auto"/>
      <w:ind w:left="482" w:firstLineChars="200" w:firstLine="420"/>
      <w:jc w:val="both"/>
    </w:pPr>
    <w:rPr>
      <w:rFonts w:ascii="Arial" w:eastAsia="华文细黑" w:hAnsi="Arial" w:cs="Times New Roman"/>
      <w:kern w:val="0"/>
      <w:szCs w:val="20"/>
    </w:rPr>
  </w:style>
  <w:style w:type="paragraph" w:customStyle="1" w:styleId="Heading41">
    <w:name w:val="Heading 41"/>
    <w:basedOn w:val="a7"/>
    <w:next w:val="a7"/>
    <w:autoRedefine/>
    <w:rsid w:val="00942FBB"/>
    <w:pPr>
      <w:keepNext/>
      <w:numPr>
        <w:ilvl w:val="3"/>
        <w:numId w:val="24"/>
      </w:numPr>
      <w:topLinePunct w:val="0"/>
      <w:adjustRightInd/>
      <w:snapToGrid/>
      <w:spacing w:before="80" w:after="80" w:line="240" w:lineRule="auto"/>
      <w:ind w:firstLineChars="200" w:firstLine="200"/>
      <w:jc w:val="both"/>
      <w:outlineLvl w:val="3"/>
    </w:pPr>
    <w:rPr>
      <w:rFonts w:ascii="Arial" w:eastAsia="华文细黑" w:hAnsi="Arial"/>
      <w:b/>
    </w:rPr>
  </w:style>
  <w:style w:type="paragraph" w:customStyle="1" w:styleId="1d">
    <w:name w:val="1"/>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
    <w:name w:val="Char Char3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037">
    <w:name w:val="样式 表格文本 + 右侧:  0.37 厘米"/>
    <w:basedOn w:val="a7"/>
    <w:rsid w:val="00942FBB"/>
    <w:pPr>
      <w:tabs>
        <w:tab w:val="decimal" w:pos="0"/>
      </w:tabs>
      <w:topLinePunct w:val="0"/>
      <w:adjustRightInd/>
      <w:snapToGrid/>
      <w:spacing w:before="0" w:after="0" w:line="240" w:lineRule="auto"/>
      <w:ind w:left="0" w:firstLineChars="200" w:firstLine="420"/>
    </w:pPr>
    <w:rPr>
      <w:rFonts w:ascii="Arial" w:eastAsia="华文细黑" w:hAnsi="Arial" w:cs="宋体"/>
      <w:noProof/>
      <w:kern w:val="0"/>
      <w:szCs w:val="20"/>
    </w:rPr>
  </w:style>
  <w:style w:type="paragraph" w:customStyle="1" w:styleId="INFeature">
    <w:name w:val="IN Feature"/>
    <w:next w:val="INStep"/>
    <w:rsid w:val="00942FBB"/>
    <w:pPr>
      <w:keepNext/>
      <w:keepLines/>
      <w:spacing w:before="240" w:after="240"/>
      <w:ind w:left="-2160"/>
      <w:outlineLvl w:val="7"/>
    </w:pPr>
    <w:rPr>
      <w:rFonts w:ascii="Arial" w:eastAsia="黑体" w:hAnsi="Arial" w:cs="Arial"/>
      <w:b/>
      <w:bCs/>
      <w:kern w:val="2"/>
    </w:rPr>
  </w:style>
  <w:style w:type="paragraph" w:customStyle="1" w:styleId="INStep">
    <w:name w:val="IN Step"/>
    <w:basedOn w:val="a7"/>
    <w:rsid w:val="00942FBB"/>
    <w:pPr>
      <w:keepLines/>
      <w:tabs>
        <w:tab w:val="num" w:pos="-1026"/>
      </w:tabs>
      <w:topLinePunct w:val="0"/>
      <w:adjustRightInd/>
      <w:snapToGrid/>
      <w:spacing w:before="80" w:after="80" w:line="240" w:lineRule="auto"/>
      <w:ind w:left="-1026" w:firstLineChars="200" w:hanging="850"/>
      <w:jc w:val="both"/>
      <w:outlineLvl w:val="8"/>
    </w:pPr>
    <w:rPr>
      <w:rFonts w:ascii="Arial" w:eastAsia="黑体" w:hAnsi="Arial"/>
      <w:sz w:val="20"/>
      <w:szCs w:val="20"/>
    </w:rPr>
  </w:style>
  <w:style w:type="paragraph" w:customStyle="1" w:styleId="1H1HLDR1H11E1h1Head1Chapterheadingl1">
    <w:name w:val="样式 标题 1H1HLD R1H11E1h1Head 1 (Chapter heading)l1..."/>
    <w:basedOn w:val="1"/>
    <w:autoRedefine/>
    <w:rsid w:val="00942FBB"/>
    <w:pPr>
      <w:numPr>
        <w:numId w:val="23"/>
      </w:numPr>
      <w:tabs>
        <w:tab w:val="num" w:pos="2359"/>
      </w:tabs>
      <w:spacing w:line="360" w:lineRule="auto"/>
      <w:ind w:left="2359" w:hanging="284"/>
    </w:pPr>
    <w:rPr>
      <w:rFonts w:cs="Times New Roman"/>
    </w:rPr>
  </w:style>
  <w:style w:type="character" w:customStyle="1" w:styleId="ItemStepChar">
    <w:name w:val="Item Step Char"/>
    <w:basedOn w:val="a8"/>
    <w:link w:val="ItemStep"/>
    <w:rsid w:val="00942FBB"/>
    <w:rPr>
      <w:rFonts w:cs="Arial"/>
      <w:sz w:val="21"/>
      <w:szCs w:val="21"/>
    </w:rPr>
  </w:style>
  <w:style w:type="paragraph" w:customStyle="1" w:styleId="CharChar4">
    <w:name w:val="Char Char4"/>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table" w:customStyle="1" w:styleId="1e">
    <w:name w:val="网格型1"/>
    <w:basedOn w:val="a9"/>
    <w:next w:val="ab"/>
    <w:rsid w:val="00942FBB"/>
    <w:pPr>
      <w:widowControl w:val="0"/>
      <w:adjustRightInd w:val="0"/>
      <w:snapToGrid w:val="0"/>
      <w:jc w:val="both"/>
    </w:pPr>
    <w:tblPr>
      <w:tblInd w:w="113" w:type="dxa"/>
    </w:tblPr>
  </w:style>
  <w:style w:type="table" w:customStyle="1" w:styleId="Table2">
    <w:name w:val="Table2"/>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0">
    <w:name w:val="正文12"/>
    <w:basedOn w:val="a7"/>
    <w:autoRedefine/>
    <w:rsid w:val="00942FBB"/>
    <w:pPr>
      <w:widowControl w:val="0"/>
      <w:tabs>
        <w:tab w:val="decimal" w:pos="2211"/>
      </w:tabs>
      <w:topLinePunct w:val="0"/>
      <w:adjustRightInd/>
      <w:snapToGrid/>
      <w:spacing w:beforeLines="50" w:afterLines="50" w:line="240" w:lineRule="auto"/>
      <w:ind w:left="0" w:rightChars="159" w:right="334" w:firstLineChars="200" w:firstLine="420"/>
      <w:jc w:val="both"/>
    </w:pPr>
    <w:rPr>
      <w:rFonts w:ascii="Tahoma" w:eastAsia="华文细黑" w:hAnsi="Tahoma" w:cs="Times New Roman"/>
    </w:rPr>
  </w:style>
  <w:style w:type="table" w:customStyle="1" w:styleId="affff8">
    <w:name w:val="正文中的表格"/>
    <w:basedOn w:val="ab"/>
    <w:rsid w:val="00942FBB"/>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xl25">
    <w:name w:val="xl25"/>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6">
    <w:name w:val="xl26"/>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7">
    <w:name w:val="xl27"/>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8">
    <w:name w:val="xl28"/>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9">
    <w:name w:val="xl29"/>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0">
    <w:name w:val="xl30"/>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1">
    <w:name w:val="xl31"/>
    <w:basedOn w:val="a7"/>
    <w:rsid w:val="00942FBB"/>
    <w:pPr>
      <w:pBdr>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2">
    <w:name w:val="xl32"/>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3">
    <w:name w:val="xl33"/>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4">
    <w:name w:val="xl34"/>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5">
    <w:name w:val="xl35"/>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6">
    <w:name w:val="xl36"/>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7">
    <w:name w:val="xl37"/>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8">
    <w:name w:val="xl38"/>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9">
    <w:name w:val="xl39"/>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0">
    <w:name w:val="xl40"/>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1">
    <w:name w:val="xl41"/>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2">
    <w:name w:val="xl42"/>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43">
    <w:name w:val="xl43"/>
    <w:basedOn w:val="a7"/>
    <w:rsid w:val="00942FBB"/>
    <w:pPr>
      <w:pBdr>
        <w:top w:val="single" w:sz="4" w:space="0" w:color="auto"/>
        <w:left w:val="single" w:sz="4" w:space="0" w:color="auto"/>
        <w:bottom w:val="single" w:sz="4" w:space="0" w:color="auto"/>
        <w:right w:val="single" w:sz="8" w:space="0" w:color="auto"/>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character" w:customStyle="1" w:styleId="1Char1">
    <w:name w:val="标题 1 Char1"/>
    <w:aliases w:val="H1 Char1,HLD Telfort Char1,R1 Char1,H11 Char1,E1 Char1,h1 Char1,Head 1 (Chapter heading) Char1,l1 Char1,Titre§ Char1,Section Head Char1,Titre A Char1,heading 1 Char Char1,h11 Char1,h12 Char1,h13 Char1,h14 Char1,h15 Char1,h16 Char1,标准章 Char"/>
    <w:basedOn w:val="a8"/>
    <w:rsid w:val="00942FBB"/>
    <w:rPr>
      <w:rFonts w:ascii="Book Antiqua" w:eastAsia="黑体" w:hAnsi="Book Antiqua" w:cs="Book Antiqua"/>
      <w:b/>
      <w:bCs/>
      <w:sz w:val="44"/>
      <w:szCs w:val="44"/>
    </w:rPr>
  </w:style>
  <w:style w:type="paragraph" w:customStyle="1" w:styleId="1H1HLDHWR1H11E1h1Head1Chapterheadingl1">
    <w:name w:val="样式 标题 1H1HLD HWR1H11E1h1Head 1 (Chapter heading)l1..."/>
    <w:basedOn w:val="1"/>
    <w:rsid w:val="00942FBB"/>
    <w:pPr>
      <w:numPr>
        <w:numId w:val="0"/>
      </w:numPr>
      <w:tabs>
        <w:tab w:val="num" w:pos="2359"/>
      </w:tabs>
      <w:spacing w:line="360" w:lineRule="auto"/>
      <w:ind w:left="315" w:hanging="284"/>
      <w:jc w:val="both"/>
    </w:pPr>
    <w:rPr>
      <w:rFonts w:ascii="Times New Roman" w:hAnsi="Times New Roman" w:cs="宋体"/>
      <w:szCs w:val="20"/>
    </w:rPr>
  </w:style>
  <w:style w:type="paragraph" w:customStyle="1" w:styleId="CharChar2">
    <w:name w:val="Char Char2"/>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0">
    <w:name w:val="Char Char"/>
    <w:basedOn w:val="af"/>
    <w:autoRedefine/>
    <w:semiHidden/>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0"/>
    </w:rPr>
  </w:style>
  <w:style w:type="paragraph" w:customStyle="1" w:styleId="a5">
    <w:name w:val="表格题注"/>
    <w:next w:val="a7"/>
    <w:rsid w:val="00942FBB"/>
    <w:pPr>
      <w:keepLines/>
      <w:numPr>
        <w:ilvl w:val="8"/>
        <w:numId w:val="25"/>
      </w:numPr>
      <w:tabs>
        <w:tab w:val="num" w:pos="360"/>
      </w:tabs>
      <w:spacing w:beforeLines="100"/>
      <w:ind w:left="1089" w:hanging="369"/>
      <w:jc w:val="center"/>
    </w:pPr>
    <w:rPr>
      <w:rFonts w:ascii="Arial" w:hAnsi="Arial"/>
      <w:sz w:val="18"/>
      <w:szCs w:val="18"/>
    </w:rPr>
  </w:style>
  <w:style w:type="paragraph" w:customStyle="1" w:styleId="affff9">
    <w:name w:val="表格文本"/>
    <w:rsid w:val="00942FBB"/>
    <w:pPr>
      <w:tabs>
        <w:tab w:val="decimal" w:pos="0"/>
      </w:tabs>
    </w:pPr>
    <w:rPr>
      <w:rFonts w:ascii="Arial" w:hAnsi="Arial"/>
      <w:noProof/>
      <w:sz w:val="21"/>
      <w:szCs w:val="21"/>
    </w:rPr>
  </w:style>
  <w:style w:type="paragraph" w:customStyle="1" w:styleId="affffa">
    <w:name w:val="表头文本"/>
    <w:rsid w:val="00942FBB"/>
    <w:pPr>
      <w:jc w:val="center"/>
    </w:pPr>
    <w:rPr>
      <w:rFonts w:ascii="Arial" w:hAnsi="Arial"/>
      <w:b/>
      <w:sz w:val="21"/>
      <w:szCs w:val="21"/>
    </w:rPr>
  </w:style>
  <w:style w:type="table" w:customStyle="1" w:styleId="affffb">
    <w:name w:val="表样式"/>
    <w:basedOn w:val="a9"/>
    <w:rsid w:val="00942FBB"/>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4">
    <w:name w:val="插图题注"/>
    <w:next w:val="a7"/>
    <w:rsid w:val="00942FBB"/>
    <w:pPr>
      <w:numPr>
        <w:ilvl w:val="7"/>
        <w:numId w:val="25"/>
      </w:numPr>
      <w:spacing w:afterLines="100"/>
      <w:ind w:left="1089" w:hanging="369"/>
      <w:jc w:val="center"/>
    </w:pPr>
    <w:rPr>
      <w:rFonts w:ascii="Arial" w:hAnsi="Arial"/>
      <w:sz w:val="18"/>
      <w:szCs w:val="18"/>
    </w:rPr>
  </w:style>
  <w:style w:type="paragraph" w:customStyle="1" w:styleId="affffc">
    <w:name w:val="图样式"/>
    <w:basedOn w:val="a7"/>
    <w:rsid w:val="00942FBB"/>
    <w:pPr>
      <w:keepNext/>
      <w:topLinePunct w:val="0"/>
      <w:adjustRightInd/>
      <w:snapToGrid/>
      <w:spacing w:before="80" w:after="80" w:line="240" w:lineRule="auto"/>
      <w:ind w:left="1134" w:firstLineChars="200" w:firstLine="420"/>
      <w:jc w:val="center"/>
    </w:pPr>
    <w:rPr>
      <w:rFonts w:ascii="Arial" w:eastAsia="华文细黑" w:hAnsi="Arial"/>
      <w:sz w:val="20"/>
      <w:szCs w:val="20"/>
    </w:rPr>
  </w:style>
  <w:style w:type="paragraph" w:customStyle="1" w:styleId="affffd">
    <w:name w:val="文档标题"/>
    <w:basedOn w:val="a7"/>
    <w:autoRedefine/>
    <w:rsid w:val="00942FBB"/>
    <w:pPr>
      <w:tabs>
        <w:tab w:val="left" w:pos="0"/>
      </w:tabs>
      <w:topLinePunct w:val="0"/>
      <w:adjustRightInd/>
      <w:snapToGrid/>
      <w:spacing w:before="300" w:after="300" w:line="240" w:lineRule="auto"/>
      <w:ind w:left="1134" w:firstLineChars="200" w:firstLine="420"/>
      <w:jc w:val="center"/>
    </w:pPr>
    <w:rPr>
      <w:rFonts w:ascii="Arial" w:eastAsia="黑体" w:hAnsi="Arial"/>
      <w:b/>
      <w:sz w:val="36"/>
      <w:szCs w:val="36"/>
    </w:rPr>
  </w:style>
  <w:style w:type="paragraph" w:customStyle="1" w:styleId="affffe">
    <w:name w:val="注示头"/>
    <w:basedOn w:val="a7"/>
    <w:rsid w:val="00942FBB"/>
    <w:pPr>
      <w:pBdr>
        <w:top w:val="single" w:sz="4" w:space="1" w:color="000000"/>
      </w:pBdr>
      <w:topLinePunct w:val="0"/>
      <w:adjustRightInd/>
      <w:snapToGrid/>
      <w:spacing w:before="80" w:after="80" w:line="240" w:lineRule="auto"/>
      <w:ind w:left="1134" w:firstLineChars="200" w:firstLine="420"/>
      <w:jc w:val="both"/>
    </w:pPr>
    <w:rPr>
      <w:rFonts w:ascii="Arial" w:eastAsia="黑体" w:hAnsi="Arial"/>
      <w:sz w:val="18"/>
    </w:rPr>
  </w:style>
  <w:style w:type="paragraph" w:customStyle="1" w:styleId="afffff">
    <w:name w:val="注示文本"/>
    <w:basedOn w:val="a7"/>
    <w:rsid w:val="00942FBB"/>
    <w:pPr>
      <w:pBdr>
        <w:bottom w:val="single" w:sz="4" w:space="1" w:color="000000"/>
      </w:pBdr>
      <w:topLinePunct w:val="0"/>
      <w:adjustRightInd/>
      <w:snapToGrid/>
      <w:spacing w:before="80" w:after="80" w:line="240" w:lineRule="auto"/>
      <w:ind w:left="1134" w:firstLineChars="200" w:firstLine="360"/>
      <w:jc w:val="both"/>
    </w:pPr>
    <w:rPr>
      <w:rFonts w:ascii="Arial" w:eastAsia="楷体_GB2312" w:hAnsi="Arial"/>
      <w:sz w:val="18"/>
      <w:szCs w:val="18"/>
    </w:rPr>
  </w:style>
  <w:style w:type="character" w:customStyle="1" w:styleId="afffff0">
    <w:name w:val="样式一"/>
    <w:basedOn w:val="a8"/>
    <w:rsid w:val="00942FBB"/>
    <w:rPr>
      <w:rFonts w:ascii="宋体" w:hAnsi="宋体"/>
      <w:b/>
      <w:bCs/>
      <w:color w:val="000000"/>
      <w:sz w:val="36"/>
    </w:rPr>
  </w:style>
  <w:style w:type="paragraph" w:customStyle="1" w:styleId="Arial">
    <w:name w:val="样式 正文（首行不缩进） + Arial"/>
    <w:basedOn w:val="affff5"/>
    <w:autoRedefine/>
    <w:rsid w:val="00942FBB"/>
    <w:pPr>
      <w:topLinePunct w:val="0"/>
      <w:adjustRightInd/>
      <w:snapToGrid/>
      <w:spacing w:line="240" w:lineRule="auto"/>
      <w:ind w:leftChars="200" w:left="200"/>
      <w:jc w:val="both"/>
    </w:pPr>
  </w:style>
  <w:style w:type="paragraph" w:customStyle="1" w:styleId="1f">
    <w:name w:val="样式 标题 1 + 居中"/>
    <w:basedOn w:val="1"/>
    <w:rsid w:val="00942FBB"/>
    <w:pPr>
      <w:numPr>
        <w:numId w:val="0"/>
      </w:numPr>
      <w:pBdr>
        <w:bottom w:val="none" w:sz="0" w:space="0" w:color="auto"/>
      </w:pBdr>
      <w:topLinePunct w:val="0"/>
      <w:adjustRightInd/>
      <w:snapToGrid/>
      <w:spacing w:before="480" w:after="360" w:line="240" w:lineRule="auto"/>
      <w:ind w:left="5880"/>
      <w:jc w:val="center"/>
    </w:pPr>
    <w:rPr>
      <w:rFonts w:ascii="Arial" w:eastAsia="宋体" w:hAnsi="Arial" w:cs="宋体"/>
      <w:bCs w:val="0"/>
      <w:kern w:val="0"/>
      <w:sz w:val="36"/>
      <w:szCs w:val="20"/>
    </w:rPr>
  </w:style>
  <w:style w:type="paragraph" w:customStyle="1" w:styleId="afffff1">
    <w:name w:val="正文 +  加粗"/>
    <w:basedOn w:val="a7"/>
    <w:link w:val="Charfb"/>
    <w:rsid w:val="00942FBB"/>
    <w:pPr>
      <w:topLinePunct w:val="0"/>
      <w:adjustRightInd/>
      <w:snapToGrid/>
      <w:spacing w:before="80" w:after="80" w:line="300" w:lineRule="auto"/>
      <w:ind w:left="1134" w:firstLineChars="200" w:firstLine="420"/>
      <w:jc w:val="both"/>
    </w:pPr>
    <w:rPr>
      <w:rFonts w:ascii="宋体" w:eastAsia="华文细黑" w:hAnsi="Arial" w:cs="宋体"/>
      <w:b/>
      <w:bCs/>
      <w:kern w:val="0"/>
      <w:sz w:val="20"/>
      <w:szCs w:val="20"/>
    </w:rPr>
  </w:style>
  <w:style w:type="character" w:customStyle="1" w:styleId="Charfb">
    <w:name w:val="正文 +  加粗 Char"/>
    <w:basedOn w:val="a8"/>
    <w:link w:val="afffff1"/>
    <w:rsid w:val="00942FBB"/>
    <w:rPr>
      <w:rFonts w:ascii="宋体" w:eastAsia="华文细黑" w:hAnsi="Arial" w:cs="宋体"/>
      <w:b/>
      <w:bCs/>
    </w:rPr>
  </w:style>
  <w:style w:type="paragraph" w:customStyle="1" w:styleId="tabletext0">
    <w:name w:val="tabletext"/>
    <w:basedOn w:val="a7"/>
    <w:rsid w:val="00942FBB"/>
    <w:pPr>
      <w:topLinePunct w:val="0"/>
      <w:adjustRightInd/>
      <w:snapToGrid/>
      <w:spacing w:before="100" w:beforeAutospacing="1" w:after="100" w:afterAutospacing="1" w:line="240" w:lineRule="auto"/>
      <w:ind w:left="0" w:firstLineChars="200" w:firstLine="420"/>
      <w:jc w:val="both"/>
    </w:pPr>
    <w:rPr>
      <w:rFonts w:ascii="宋体" w:eastAsia="华文细黑" w:hAnsi="宋体" w:cs="宋体"/>
      <w:kern w:val="0"/>
      <w:sz w:val="24"/>
      <w:szCs w:val="24"/>
    </w:rPr>
  </w:style>
  <w:style w:type="numbering" w:customStyle="1" w:styleId="1f0">
    <w:name w:val="无列表1"/>
    <w:next w:val="aa"/>
    <w:semiHidden/>
    <w:rsid w:val="00942FBB"/>
  </w:style>
  <w:style w:type="paragraph" w:customStyle="1" w:styleId="CommandDescription">
    <w:name w:val="Command Description"/>
    <w:basedOn w:val="a7"/>
    <w:rsid w:val="00942FBB"/>
    <w:pPr>
      <w:topLinePunct w:val="0"/>
      <w:adjustRightInd/>
      <w:snapToGrid/>
      <w:spacing w:before="80" w:after="80" w:line="240" w:lineRule="auto"/>
      <w:ind w:left="1134" w:firstLineChars="200" w:firstLine="420"/>
      <w:jc w:val="both"/>
    </w:pPr>
    <w:rPr>
      <w:rFonts w:ascii="Arial" w:eastAsia="华文细黑" w:hAnsi="Arial"/>
      <w:b/>
      <w:bCs/>
      <w:sz w:val="20"/>
      <w:szCs w:val="20"/>
    </w:rPr>
  </w:style>
  <w:style w:type="paragraph" w:customStyle="1" w:styleId="INVoice">
    <w:name w:val="IN Voice"/>
    <w:rsid w:val="00942FBB"/>
    <w:pPr>
      <w:spacing w:before="20" w:after="20"/>
    </w:pPr>
    <w:rPr>
      <w:rFonts w:ascii="Arial Narrow" w:hAnsi="Arial Narrow" w:cs="Arial"/>
      <w:bCs/>
      <w:sz w:val="15"/>
      <w:szCs w:val="15"/>
    </w:rPr>
  </w:style>
  <w:style w:type="paragraph" w:customStyle="1" w:styleId="afffff2">
    <w:name w:val="修订记录"/>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
      <w:bCs/>
      <w:sz w:val="32"/>
      <w:szCs w:val="32"/>
    </w:rPr>
  </w:style>
  <w:style w:type="paragraph" w:customStyle="1" w:styleId="CharChar3">
    <w:name w:val="Char Char3"/>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ParaCharCharCharCharCharCharCharCharCharCharCharCharChar">
    <w:name w:val="默认段落字体 Para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CharCharCharChar">
    <w:name w:val="Char Char3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1">
    <w:name w:val="Char Char Char Char Char Char Char Char Char Char Char Char1"/>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 w:val="24"/>
      <w:szCs w:val="24"/>
    </w:rPr>
  </w:style>
  <w:style w:type="paragraph" w:customStyle="1" w:styleId="CharCharCharCharCharChar1">
    <w:name w:val="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character" w:customStyle="1" w:styleId="ItemListChar1">
    <w:name w:val="Item List Char1"/>
    <w:basedOn w:val="a8"/>
    <w:rsid w:val="00942FBB"/>
    <w:rPr>
      <w:rFonts w:eastAsia="宋体" w:cs="Arial"/>
      <w:kern w:val="2"/>
      <w:sz w:val="21"/>
      <w:szCs w:val="21"/>
      <w:lang w:val="en-US" w:eastAsia="zh-CN" w:bidi="ar-SA"/>
    </w:rPr>
  </w:style>
  <w:style w:type="paragraph" w:customStyle="1" w:styleId="CharCharCharCharCharCharCharCharCharCharCharCharChar">
    <w:name w:val="Char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
    <w:name w:val="Char Char Char"/>
    <w:basedOn w:val="af"/>
    <w:autoRedefine/>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4"/>
    </w:rPr>
  </w:style>
  <w:style w:type="table" w:customStyle="1" w:styleId="2f3">
    <w:name w:val="网格型2"/>
    <w:basedOn w:val="a9"/>
    <w:next w:val="ab"/>
    <w:rsid w:val="00942FB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Char">
    <w:name w:val="Body Text Char1 Char"/>
    <w:aliases w:val="Body Text Char Char1 Char,Body Text Char1 Char Char Char,Body Text Char Char1 Char Char Char,Body Text Char1 Char Char Char1 Char Char,Body Text Char Char1 Char Char Char1 Char Char,Body Text Char1 Char1 Char Char Char,正文文字 Char"/>
    <w:basedOn w:val="a8"/>
    <w:rsid w:val="00942FBB"/>
    <w:rPr>
      <w:rFonts w:eastAsia="宋体" w:cs="Arial"/>
      <w:kern w:val="2"/>
      <w:sz w:val="21"/>
      <w:szCs w:val="21"/>
      <w:lang w:val="en-US" w:eastAsia="zh-CN" w:bidi="ar-SA"/>
    </w:rPr>
  </w:style>
  <w:style w:type="paragraph" w:customStyle="1" w:styleId="CharCharCharCharCharCharCharCharCharCharCharCharCharChar">
    <w:name w:val="Char Char Char Char Char Char Char Char Char Char Char Char Char Char"/>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CharCharCharCharCharCharCharCharCharChar1">
    <w:name w:val="Char Char Char Char 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40088">
    <w:name w:val="样式 标题 4 + 宋体 左侧:  0 厘米 首行缩进:  0 厘米 段前: 8 磅 段后: 8 磅 行距: 单倍行距"/>
    <w:basedOn w:val="41"/>
    <w:rsid w:val="00942FBB"/>
    <w:pPr>
      <w:numPr>
        <w:ilvl w:val="3"/>
        <w:numId w:val="26"/>
      </w:numPr>
      <w:topLinePunct w:val="0"/>
      <w:adjustRightInd/>
      <w:snapToGrid/>
      <w:spacing w:before="0" w:after="0" w:line="240" w:lineRule="auto"/>
      <w:jc w:val="both"/>
    </w:pPr>
    <w:rPr>
      <w:rFonts w:ascii="宋体" w:hAnsi="宋体" w:cs="宋体"/>
      <w:b/>
      <w:kern w:val="0"/>
      <w:szCs w:val="20"/>
      <w:lang w:val="en-GB" w:eastAsia="en-US"/>
    </w:rPr>
  </w:style>
  <w:style w:type="paragraph" w:customStyle="1" w:styleId="afffff3">
    <w:name w:val="表格列标题"/>
    <w:basedOn w:val="a7"/>
    <w:rsid w:val="00942FBB"/>
    <w:pPr>
      <w:keepNext/>
      <w:widowControl w:val="0"/>
      <w:topLinePunct w:val="0"/>
      <w:autoSpaceDE w:val="0"/>
      <w:autoSpaceDN w:val="0"/>
      <w:snapToGrid/>
      <w:spacing w:before="0" w:after="0" w:line="240" w:lineRule="auto"/>
      <w:ind w:left="0" w:firstLineChars="200" w:firstLine="420"/>
      <w:jc w:val="center"/>
    </w:pPr>
    <w:rPr>
      <w:rFonts w:ascii="华文细黑" w:eastAsia="华文细黑" w:hAnsi="华文细黑" w:cs="Times New Roman"/>
      <w:b/>
      <w:kern w:val="0"/>
      <w:szCs w:val="20"/>
    </w:rPr>
  </w:style>
  <w:style w:type="paragraph" w:customStyle="1" w:styleId="EW">
    <w:name w:val="EW"/>
    <w:basedOn w:val="a7"/>
    <w:rsid w:val="00942FBB"/>
    <w:pPr>
      <w:keepLines/>
      <w:overflowPunct w:val="0"/>
      <w:topLinePunct w:val="0"/>
      <w:autoSpaceDE w:val="0"/>
      <w:autoSpaceDN w:val="0"/>
      <w:snapToGrid/>
      <w:spacing w:before="0" w:after="0" w:line="240" w:lineRule="auto"/>
      <w:ind w:left="1702" w:firstLineChars="200" w:hanging="1418"/>
      <w:textAlignment w:val="baseline"/>
    </w:pPr>
    <w:rPr>
      <w:rFonts w:ascii="华文细黑" w:eastAsia="华文细黑" w:hAnsi="华文细黑" w:cs="Times New Roman"/>
      <w:kern w:val="0"/>
      <w:sz w:val="20"/>
      <w:szCs w:val="20"/>
      <w:lang w:val="en-GB" w:eastAsia="en-US"/>
    </w:rPr>
  </w:style>
  <w:style w:type="paragraph" w:customStyle="1" w:styleId="TAC">
    <w:name w:val="TAC"/>
    <w:basedOn w:val="a7"/>
    <w:rsid w:val="00942FBB"/>
    <w:pPr>
      <w:keepNext/>
      <w:keepLines/>
      <w:overflowPunct w:val="0"/>
      <w:topLinePunct w:val="0"/>
      <w:autoSpaceDE w:val="0"/>
      <w:autoSpaceDN w:val="0"/>
      <w:snapToGrid/>
      <w:spacing w:before="0" w:after="0" w:line="240" w:lineRule="auto"/>
      <w:ind w:left="0" w:firstLineChars="200" w:firstLine="420"/>
      <w:jc w:val="center"/>
      <w:textAlignment w:val="baseline"/>
    </w:pPr>
    <w:rPr>
      <w:rFonts w:ascii="Arial" w:eastAsia="华文细黑" w:hAnsi="Arial"/>
      <w:kern w:val="0"/>
      <w:sz w:val="18"/>
      <w:szCs w:val="18"/>
      <w:lang w:val="en-GB" w:eastAsia="en-US"/>
    </w:rPr>
  </w:style>
  <w:style w:type="paragraph" w:customStyle="1" w:styleId="TAL">
    <w:name w:val="TAL"/>
    <w:basedOn w:val="a7"/>
    <w:rsid w:val="00942FBB"/>
    <w:pPr>
      <w:keepNext/>
      <w:keepLines/>
      <w:overflowPunct w:val="0"/>
      <w:topLinePunct w:val="0"/>
      <w:autoSpaceDE w:val="0"/>
      <w:autoSpaceDN w:val="0"/>
      <w:snapToGrid/>
      <w:spacing w:before="0" w:after="0" w:line="240" w:lineRule="auto"/>
      <w:ind w:left="0" w:firstLineChars="200" w:firstLine="420"/>
      <w:textAlignment w:val="baseline"/>
    </w:pPr>
    <w:rPr>
      <w:rFonts w:ascii="Arial" w:eastAsia="华文细黑" w:hAnsi="Arial"/>
      <w:kern w:val="0"/>
      <w:sz w:val="18"/>
      <w:szCs w:val="18"/>
      <w:lang w:val="en-GB" w:eastAsia="en-US"/>
    </w:rPr>
  </w:style>
  <w:style w:type="paragraph" w:customStyle="1" w:styleId="CharChar1CharCharCharCharCharCharCharCharCharChar">
    <w:name w:val="Char Char1 Char Char Char Char Char Char Char Char Char Char"/>
    <w:basedOn w:val="af"/>
    <w:autoRedefine/>
    <w:rsid w:val="00942FBB"/>
    <w:pPr>
      <w:topLinePunct w:val="0"/>
      <w:snapToGrid/>
      <w:spacing w:before="100" w:beforeAutospacing="1" w:after="100" w:afterAutospacing="1" w:line="436" w:lineRule="exact"/>
      <w:ind w:left="357" w:firstLineChars="200" w:firstLine="420"/>
      <w:outlineLvl w:val="3"/>
    </w:pPr>
    <w:rPr>
      <w:rFonts w:ascii="Arial" w:eastAsia="华文细黑" w:hAnsi="Arial"/>
      <w:b/>
      <w:kern w:val="0"/>
      <w:sz w:val="24"/>
      <w:szCs w:val="22"/>
      <w:lang w:eastAsia="en-US"/>
    </w:rPr>
  </w:style>
  <w:style w:type="character" w:customStyle="1" w:styleId="NotesTextChar">
    <w:name w:val="Notes Text Char"/>
    <w:basedOn w:val="a8"/>
    <w:link w:val="NotesText"/>
    <w:rsid w:val="00942FBB"/>
    <w:rPr>
      <w:rFonts w:eastAsia="楷体_GB2312" w:cs="Arial"/>
      <w:iCs/>
      <w:kern w:val="2"/>
      <w:sz w:val="18"/>
      <w:szCs w:val="18"/>
    </w:rPr>
  </w:style>
  <w:style w:type="paragraph" w:customStyle="1" w:styleId="B1">
    <w:name w:val="B1"/>
    <w:basedOn w:val="aff8"/>
    <w:rsid w:val="00942FBB"/>
    <w:pPr>
      <w:overflowPunct w:val="0"/>
      <w:topLinePunct w:val="0"/>
      <w:autoSpaceDE w:val="0"/>
      <w:autoSpaceDN w:val="0"/>
      <w:snapToGrid/>
      <w:spacing w:before="0" w:after="180" w:line="240" w:lineRule="auto"/>
      <w:ind w:left="568" w:firstLineChars="0" w:hanging="284"/>
      <w:textAlignment w:val="baseline"/>
    </w:pPr>
    <w:rPr>
      <w:rFonts w:ascii="华文细黑" w:eastAsia="华文细黑" w:hAnsi="华文细黑" w:cs="Times New Roman"/>
      <w:kern w:val="0"/>
      <w:sz w:val="20"/>
      <w:szCs w:val="20"/>
      <w:lang w:val="en-GB" w:eastAsia="en-US"/>
    </w:rPr>
  </w:style>
  <w:style w:type="paragraph" w:customStyle="1" w:styleId="NormalInTitlePage">
    <w:name w:val="Normal In Title Page"/>
    <w:rsid w:val="00942FBB"/>
    <w:rPr>
      <w:rFonts w:ascii="Arial" w:hAnsi="Arial" w:cs="Arial"/>
      <w:kern w:val="2"/>
      <w:sz w:val="22"/>
      <w:szCs w:val="22"/>
    </w:rPr>
  </w:style>
  <w:style w:type="paragraph" w:customStyle="1" w:styleId="TableTextInTitlePage">
    <w:name w:val="Table Text In Title Page"/>
    <w:rsid w:val="00942FBB"/>
    <w:rPr>
      <w:rFonts w:ascii="Arial" w:hAnsi="Arial" w:cs="Arial"/>
    </w:rPr>
  </w:style>
  <w:style w:type="paragraph" w:customStyle="1" w:styleId="Cover10">
    <w:name w:val="Cover 1"/>
    <w:basedOn w:val="a7"/>
    <w:rsid w:val="00942FBB"/>
    <w:pPr>
      <w:widowControl w:val="0"/>
      <w:kinsoku w:val="0"/>
      <w:overflowPunct w:val="0"/>
      <w:topLinePunct w:val="0"/>
      <w:autoSpaceDE w:val="0"/>
      <w:autoSpaceDN w:val="0"/>
      <w:spacing w:before="80" w:after="80" w:line="360" w:lineRule="auto"/>
      <w:ind w:left="0" w:firstLineChars="200" w:firstLine="420"/>
    </w:pPr>
    <w:rPr>
      <w:rFonts w:ascii="Arial" w:eastAsia="华文细黑" w:hAnsi="Arial"/>
      <w:b/>
      <w:bCs/>
      <w:noProof/>
      <w:kern w:val="0"/>
      <w:sz w:val="40"/>
      <w:szCs w:val="40"/>
    </w:rPr>
  </w:style>
  <w:style w:type="paragraph" w:customStyle="1" w:styleId="Notestextlist">
    <w:name w:val="Notes text list"/>
    <w:basedOn w:val="a7"/>
    <w:rsid w:val="00942FBB"/>
    <w:pPr>
      <w:widowControl w:val="0"/>
      <w:numPr>
        <w:numId w:val="27"/>
      </w:numPr>
      <w:tabs>
        <w:tab w:val="clear" w:pos="284"/>
        <w:tab w:val="num" w:pos="360"/>
      </w:tabs>
      <w:topLinePunct w:val="0"/>
      <w:spacing w:before="80" w:after="80" w:line="360" w:lineRule="auto"/>
      <w:ind w:left="0" w:firstLineChars="200" w:firstLine="0"/>
    </w:pPr>
    <w:rPr>
      <w:rFonts w:ascii="华文细黑" w:eastAsia="Arial" w:hAnsi="华文细黑"/>
      <w:iCs/>
      <w:spacing w:val="-4"/>
      <w:sz w:val="24"/>
      <w:szCs w:val="24"/>
    </w:rPr>
  </w:style>
  <w:style w:type="paragraph" w:customStyle="1" w:styleId="CharCharCharCharCharChar1CharCharCharCharCharCharCharCharCharChar">
    <w:name w:val="Char Char Char Char Char Char1 Char Char Char Char Char Char Char Char Char Char"/>
    <w:basedOn w:val="af"/>
    <w:autoRedefine/>
    <w:rsid w:val="00942FBB"/>
    <w:pPr>
      <w:widowControl w:val="0"/>
      <w:topLinePunct w:val="0"/>
      <w:adjustRightInd/>
      <w:snapToGrid/>
      <w:spacing w:beforeLines="50" w:afterLines="50" w:line="360" w:lineRule="auto"/>
      <w:ind w:left="0" w:firstLineChars="200" w:firstLine="420"/>
      <w:jc w:val="both"/>
    </w:pPr>
    <w:rPr>
      <w:rFonts w:ascii="Tahoma" w:eastAsia="华文细黑" w:hAnsi="Tahoma"/>
      <w:color w:val="000000"/>
      <w:spacing w:val="8"/>
      <w:sz w:val="24"/>
      <w:szCs w:val="20"/>
    </w:rPr>
  </w:style>
  <w:style w:type="paragraph" w:customStyle="1" w:styleId="Charfc">
    <w:name w:val="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a1">
    <w:name w:val="参考资料清单"/>
    <w:basedOn w:val="a7"/>
    <w:rsid w:val="00942FBB"/>
    <w:pPr>
      <w:widowControl w:val="0"/>
      <w:numPr>
        <w:numId w:val="29"/>
      </w:numPr>
      <w:topLinePunct w:val="0"/>
      <w:adjustRightInd/>
      <w:snapToGrid/>
      <w:spacing w:before="0" w:after="0" w:line="240" w:lineRule="auto"/>
      <w:ind w:firstLineChars="200" w:firstLine="200"/>
      <w:jc w:val="both"/>
    </w:pPr>
    <w:rPr>
      <w:rFonts w:ascii="Arial" w:eastAsia="华文细黑" w:hAnsi="Arial" w:cs="Times New Roman"/>
    </w:rPr>
  </w:style>
  <w:style w:type="paragraph" w:customStyle="1" w:styleId="Cover20">
    <w:name w:val="Cover2"/>
    <w:semiHidden/>
    <w:rsid w:val="00942FBB"/>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ar">
    <w:name w:val="Car"/>
    <w:basedOn w:val="af"/>
    <w:autoRedefine/>
    <w:semiHidden/>
    <w:rsid w:val="00942FBB"/>
    <w:pPr>
      <w:topLinePunct w:val="0"/>
      <w:adjustRightInd/>
      <w:snapToGrid/>
      <w:spacing w:before="80" w:after="80" w:line="436" w:lineRule="exact"/>
      <w:ind w:left="357" w:firstLineChars="200" w:firstLine="420"/>
      <w:jc w:val="both"/>
      <w:outlineLvl w:val="3"/>
    </w:pPr>
    <w:rPr>
      <w:rFonts w:ascii="Tahoma" w:eastAsia="华文细黑" w:hAnsi="Tahoma"/>
      <w:b/>
      <w:sz w:val="24"/>
      <w:szCs w:val="24"/>
    </w:rPr>
  </w:style>
  <w:style w:type="paragraph" w:customStyle="1" w:styleId="ParaCharCharCharCharCharCharCharCharCharCharCharChar">
    <w:name w:val="默认段落字体 Para Char Char Char Char Char Char Char Char Char Char Char Char"/>
    <w:next w:val="a7"/>
    <w:rsid w:val="00942FBB"/>
    <w:pPr>
      <w:keepNext/>
      <w:keepLines/>
      <w:spacing w:before="240" w:after="240"/>
      <w:outlineLvl w:val="7"/>
    </w:pPr>
    <w:rPr>
      <w:rFonts w:ascii="Arial" w:eastAsia="黑体" w:hAnsi="Arial" w:cs="Arial"/>
      <w:snapToGrid w:val="0"/>
      <w:kern w:val="2"/>
      <w:sz w:val="21"/>
      <w:szCs w:val="21"/>
    </w:rPr>
  </w:style>
  <w:style w:type="paragraph" w:customStyle="1" w:styleId="itemlist0">
    <w:name w:val="itemlis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text0">
    <w:name w:val="itemlist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tableheading0">
    <w:name w:val="tableheading"/>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intable0">
    <w:name w:val="itemlistintable"/>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notestext0">
    <w:name w:val="notes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character" w:customStyle="1" w:styleId="tw4winMark">
    <w:name w:val="tw4winMark"/>
    <w:rsid w:val="00942FBB"/>
    <w:rPr>
      <w:rFonts w:ascii="Courier New" w:hAnsi="Courier New"/>
      <w:vanish/>
      <w:color w:val="800080"/>
      <w:vertAlign w:val="subscript"/>
    </w:rPr>
  </w:style>
  <w:style w:type="paragraph" w:customStyle="1" w:styleId="afffff4">
    <w:name w:val="文章正文"/>
    <w:basedOn w:val="a7"/>
    <w:rsid w:val="00942FBB"/>
    <w:pPr>
      <w:widowControl w:val="0"/>
      <w:tabs>
        <w:tab w:val="left" w:pos="0"/>
      </w:tabs>
      <w:topLinePunct w:val="0"/>
      <w:autoSpaceDE w:val="0"/>
      <w:autoSpaceDN w:val="0"/>
      <w:snapToGrid/>
      <w:spacing w:before="105" w:after="105" w:line="360" w:lineRule="atLeast"/>
      <w:ind w:left="828" w:firstLineChars="200" w:firstLine="420"/>
    </w:pPr>
    <w:rPr>
      <w:rFonts w:ascii="Arial" w:eastAsia="华文细黑" w:hAnsi="Arial" w:cs="黑体"/>
      <w:kern w:val="0"/>
    </w:rPr>
  </w:style>
  <w:style w:type="character" w:customStyle="1" w:styleId="H1Char">
    <w:name w:val="H1 Char"/>
    <w:aliases w:val="HLD Telfort Char,R1 Char,H11 Char,E1 Char,h1 Char,Head 1 (Chapter heading) Char,l1 Char,Titre§ Char,Section Head Char,Titre A Char,heading 1 Char Char,标题 1 Char Char,h11 Char,h12 Char,h13 Char,h14 Char,h15 Char,h16 Char,Head 1 Char,Slides 1 Char"/>
    <w:basedOn w:val="a8"/>
    <w:rsid w:val="00942FBB"/>
    <w:rPr>
      <w:rFonts w:ascii="Book Antiqua" w:eastAsia="黑体" w:hAnsi="Book Antiqua" w:cs="Book Antiqua"/>
      <w:b/>
      <w:bCs/>
      <w:kern w:val="2"/>
      <w:sz w:val="44"/>
      <w:szCs w:val="44"/>
      <w:lang w:val="en-US" w:eastAsia="zh-CN" w:bidi="ar-SA"/>
    </w:rPr>
  </w:style>
  <w:style w:type="character" w:customStyle="1" w:styleId="TableTextChar2">
    <w:name w:val="Table Text Char2"/>
    <w:basedOn w:val="a8"/>
    <w:rsid w:val="00942FBB"/>
    <w:rPr>
      <w:rFonts w:eastAsia="宋体" w:cs="Arial"/>
      <w:snapToGrid w:val="0"/>
      <w:sz w:val="21"/>
      <w:szCs w:val="21"/>
      <w:lang w:val="en-US" w:eastAsia="zh-CN" w:bidi="ar-SA"/>
    </w:rPr>
  </w:style>
  <w:style w:type="character" w:customStyle="1" w:styleId="CharChar1">
    <w:name w:val="Char Char1"/>
    <w:basedOn w:val="a8"/>
    <w:rsid w:val="00942FBB"/>
    <w:rPr>
      <w:rFonts w:ascii="Book Antiqua" w:eastAsia="黑体" w:hAnsi="Book Antiqua" w:cs="Book Antiqua"/>
      <w:b/>
      <w:bCs/>
      <w:kern w:val="2"/>
      <w:sz w:val="44"/>
      <w:szCs w:val="44"/>
      <w:lang w:val="en-US" w:eastAsia="zh-CN" w:bidi="ar-SA"/>
    </w:rPr>
  </w:style>
  <w:style w:type="paragraph" w:customStyle="1" w:styleId="afffff5">
    <w:name w:val="文档正文"/>
    <w:basedOn w:val="a7"/>
    <w:link w:val="Charfd"/>
    <w:rsid w:val="00942FBB"/>
    <w:pPr>
      <w:widowControl w:val="0"/>
      <w:topLinePunct w:val="0"/>
      <w:snapToGrid/>
      <w:spacing w:before="0" w:after="0" w:line="440" w:lineRule="exact"/>
      <w:ind w:left="0" w:firstLineChars="200" w:firstLine="567"/>
      <w:jc w:val="both"/>
      <w:textAlignment w:val="baseline"/>
    </w:pPr>
    <w:rPr>
      <w:rFonts w:ascii="Arial Narrow" w:eastAsia="华文细黑" w:hAnsi="Arial Narrow" w:cs="Times New Roman"/>
      <w:kern w:val="0"/>
      <w:sz w:val="24"/>
      <w:szCs w:val="24"/>
    </w:rPr>
  </w:style>
  <w:style w:type="character" w:customStyle="1" w:styleId="Charfd">
    <w:name w:val="文档正文 Char"/>
    <w:basedOn w:val="a8"/>
    <w:link w:val="afffff5"/>
    <w:rsid w:val="00942FBB"/>
    <w:rPr>
      <w:rFonts w:ascii="Arial Narrow" w:eastAsia="华文细黑" w:hAnsi="Arial Narrow"/>
      <w:sz w:val="24"/>
      <w:szCs w:val="24"/>
    </w:rPr>
  </w:style>
  <w:style w:type="paragraph" w:customStyle="1" w:styleId="QB">
    <w:name w:val="QB前言正文"/>
    <w:basedOn w:val="a7"/>
    <w:rsid w:val="00942FBB"/>
    <w:pPr>
      <w:topLinePunct w:val="0"/>
      <w:autoSpaceDE w:val="0"/>
      <w:autoSpaceDN w:val="0"/>
      <w:adjustRightInd/>
      <w:snapToGrid/>
      <w:spacing w:before="0" w:after="0" w:line="360" w:lineRule="auto"/>
      <w:ind w:left="0" w:firstLineChars="200" w:firstLine="200"/>
      <w:jc w:val="both"/>
    </w:pPr>
    <w:rPr>
      <w:rFonts w:ascii="宋体" w:eastAsia="华文细黑" w:hAnsi="华文细黑" w:cs="Times New Roman"/>
      <w:noProof/>
      <w:kern w:val="0"/>
      <w:sz w:val="24"/>
      <w:szCs w:val="24"/>
    </w:rPr>
  </w:style>
  <w:style w:type="paragraph" w:customStyle="1" w:styleId="QB0">
    <w:name w:val="QB正文"/>
    <w:basedOn w:val="a7"/>
    <w:link w:val="QBChar"/>
    <w:rsid w:val="00942FBB"/>
    <w:pPr>
      <w:topLinePunct w:val="0"/>
      <w:autoSpaceDE w:val="0"/>
      <w:autoSpaceDN w:val="0"/>
      <w:adjustRightInd/>
      <w:snapToGrid/>
      <w:spacing w:before="0" w:after="0" w:line="240" w:lineRule="auto"/>
      <w:ind w:left="0" w:firstLineChars="200" w:firstLine="200"/>
      <w:jc w:val="both"/>
    </w:pPr>
    <w:rPr>
      <w:rFonts w:ascii="宋体" w:eastAsia="华文细黑" w:hAnsi="华文细黑" w:cs="Times New Roman"/>
      <w:noProof/>
      <w:kern w:val="0"/>
      <w:szCs w:val="20"/>
    </w:rPr>
  </w:style>
  <w:style w:type="character" w:customStyle="1" w:styleId="QBChar">
    <w:name w:val="QB正文 Char"/>
    <w:basedOn w:val="a8"/>
    <w:link w:val="QB0"/>
    <w:rsid w:val="00942FBB"/>
    <w:rPr>
      <w:rFonts w:ascii="宋体" w:eastAsia="华文细黑" w:hAnsi="华文细黑"/>
      <w:noProof/>
      <w:sz w:val="21"/>
    </w:rPr>
  </w:style>
  <w:style w:type="character" w:customStyle="1" w:styleId="5Char1">
    <w:name w:val="标题 5 Char1"/>
    <w:aliases w:val="h5 Char,heading 5 Char,Heading 5 Char Char,H5 Char,l5 Char,hm Char,Table label Char,mh2 Char,Module heading 2 Char,Head 5 Char,list 5 Char,IS41 Heading 5 Char,h51 Char,Heading5 Char,PIM 5 Char1,PIM 5 Char Char Char Char Char,PIM 5 Char Char1"/>
    <w:basedOn w:val="a8"/>
    <w:rsid w:val="00942FBB"/>
    <w:rPr>
      <w:rFonts w:ascii="华文细黑" w:eastAsia="华文细黑" w:hAnsi="华文细黑" w:cs="Arial"/>
      <w:b/>
      <w:bCs/>
      <w:sz w:val="28"/>
      <w:szCs w:val="28"/>
    </w:rPr>
  </w:style>
  <w:style w:type="paragraph" w:customStyle="1" w:styleId="afffff6">
    <w:name w:val="备注说明"/>
    <w:basedOn w:val="a7"/>
    <w:rsid w:val="00942FBB"/>
    <w:pPr>
      <w:keepNext/>
      <w:topLinePunct w:val="0"/>
      <w:autoSpaceDE w:val="0"/>
      <w:autoSpaceDN w:val="0"/>
      <w:snapToGrid/>
      <w:spacing w:before="0" w:after="0" w:line="360" w:lineRule="auto"/>
      <w:ind w:left="1134"/>
      <w:jc w:val="both"/>
    </w:pPr>
    <w:rPr>
      <w:rFonts w:eastAsia="楷体_GB2312" w:cs="Times New Roman"/>
      <w:kern w:val="0"/>
      <w:szCs w:val="20"/>
    </w:rPr>
  </w:style>
  <w:style w:type="paragraph" w:customStyle="1" w:styleId="afffff7">
    <w:name w:val="章节标题"/>
    <w:basedOn w:val="a7"/>
    <w:rsid w:val="00942FBB"/>
    <w:pPr>
      <w:keepNext/>
      <w:tabs>
        <w:tab w:val="left" w:pos="0"/>
      </w:tabs>
      <w:topLinePunct w:val="0"/>
      <w:autoSpaceDE w:val="0"/>
      <w:autoSpaceDN w:val="0"/>
      <w:snapToGrid/>
      <w:spacing w:before="300" w:after="300" w:line="360" w:lineRule="auto"/>
      <w:ind w:left="0"/>
      <w:jc w:val="center"/>
    </w:pPr>
    <w:rPr>
      <w:rFonts w:ascii="Arial" w:eastAsia="黑体" w:hAnsi="Arial"/>
      <w:kern w:val="0"/>
      <w:sz w:val="30"/>
      <w:szCs w:val="20"/>
    </w:rPr>
  </w:style>
  <w:style w:type="paragraph" w:customStyle="1" w:styleId="afffff8">
    <w:name w:val="表号去除自动编号"/>
    <w:basedOn w:val="a7"/>
    <w:rsid w:val="00942FBB"/>
    <w:pPr>
      <w:keepNext/>
      <w:topLinePunct w:val="0"/>
      <w:autoSpaceDE w:val="0"/>
      <w:autoSpaceDN w:val="0"/>
      <w:snapToGrid/>
      <w:spacing w:before="0" w:after="0" w:line="360" w:lineRule="auto"/>
      <w:ind w:left="0"/>
      <w:jc w:val="center"/>
    </w:pPr>
    <w:rPr>
      <w:rFonts w:ascii="宋体" w:hAnsi="宋体" w:cs="Times New Roman"/>
      <w:kern w:val="0"/>
      <w:szCs w:val="20"/>
    </w:rPr>
  </w:style>
  <w:style w:type="paragraph" w:customStyle="1" w:styleId="afffff9">
    <w:name w:val="代码样式"/>
    <w:basedOn w:val="a7"/>
    <w:rsid w:val="00942FBB"/>
    <w:pPr>
      <w:keepNext/>
      <w:topLinePunct w:val="0"/>
      <w:autoSpaceDE w:val="0"/>
      <w:autoSpaceDN w:val="0"/>
      <w:snapToGrid/>
      <w:spacing w:before="0" w:after="0" w:line="360" w:lineRule="auto"/>
      <w:ind w:left="482"/>
    </w:pPr>
    <w:rPr>
      <w:rFonts w:ascii="Courier New" w:hAnsi="Courier New" w:cs="Courier New"/>
      <w:kern w:val="0"/>
      <w:sz w:val="18"/>
      <w:szCs w:val="18"/>
    </w:rPr>
  </w:style>
  <w:style w:type="paragraph" w:customStyle="1" w:styleId="afffffa">
    <w:name w:val="图号去除自动编号"/>
    <w:basedOn w:val="a7"/>
    <w:rsid w:val="00942FBB"/>
    <w:pPr>
      <w:keepNext/>
      <w:topLinePunct w:val="0"/>
      <w:autoSpaceDE w:val="0"/>
      <w:autoSpaceDN w:val="0"/>
      <w:snapToGrid/>
      <w:spacing w:before="105" w:after="0" w:line="360" w:lineRule="auto"/>
      <w:ind w:left="0" w:firstLine="425"/>
      <w:jc w:val="center"/>
    </w:pPr>
    <w:rPr>
      <w:rFonts w:cs="Times New Roman"/>
      <w:kern w:val="0"/>
      <w:szCs w:val="20"/>
    </w:rPr>
  </w:style>
  <w:style w:type="paragraph" w:customStyle="1" w:styleId="afffffb">
    <w:name w:val="项目符号"/>
    <w:basedOn w:val="a7"/>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c">
    <w:name w:val="表号"/>
    <w:basedOn w:val="a7"/>
    <w:next w:val="afff7"/>
    <w:rsid w:val="00942FBB"/>
    <w:pPr>
      <w:keepNext/>
      <w:keepLines/>
      <w:topLinePunct w:val="0"/>
      <w:autoSpaceDE w:val="0"/>
      <w:autoSpaceDN w:val="0"/>
      <w:snapToGrid/>
      <w:spacing w:beforeLines="100" w:after="0" w:line="360" w:lineRule="auto"/>
      <w:ind w:left="4253"/>
    </w:pPr>
    <w:rPr>
      <w:rFonts w:ascii="Arial" w:eastAsia="黑体" w:hAnsi="Arial" w:cs="Times New Roman"/>
      <w:kern w:val="0"/>
      <w:sz w:val="18"/>
      <w:szCs w:val="18"/>
    </w:rPr>
  </w:style>
  <w:style w:type="paragraph" w:customStyle="1" w:styleId="afffffd">
    <w:name w:val="表头样式"/>
    <w:basedOn w:val="a7"/>
    <w:rsid w:val="00942FBB"/>
    <w:pPr>
      <w:keepNext/>
      <w:topLinePunct w:val="0"/>
      <w:autoSpaceDE w:val="0"/>
      <w:autoSpaceDN w:val="0"/>
      <w:snapToGrid/>
      <w:spacing w:before="0" w:after="0" w:line="360" w:lineRule="auto"/>
      <w:ind w:left="0"/>
      <w:jc w:val="center"/>
    </w:pPr>
    <w:rPr>
      <w:rFonts w:ascii="Arial" w:hAnsi="Arial" w:cs="Times New Roman"/>
      <w:b/>
      <w:kern w:val="0"/>
    </w:rPr>
  </w:style>
  <w:style w:type="paragraph" w:customStyle="1" w:styleId="afffffe">
    <w:name w:val="页脚样式"/>
    <w:basedOn w:val="a7"/>
    <w:rsid w:val="00942FBB"/>
    <w:pPr>
      <w:keepNext/>
      <w:topLinePunct w:val="0"/>
      <w:autoSpaceDE w:val="0"/>
      <w:autoSpaceDN w:val="0"/>
      <w:snapToGrid/>
      <w:spacing w:before="90" w:after="0" w:line="360" w:lineRule="auto"/>
      <w:ind w:left="0"/>
    </w:pPr>
    <w:rPr>
      <w:rFonts w:cs="Times New Roman"/>
      <w:kern w:val="0"/>
      <w:sz w:val="18"/>
      <w:szCs w:val="20"/>
    </w:rPr>
  </w:style>
  <w:style w:type="paragraph" w:customStyle="1" w:styleId="WordPro">
    <w:name w:val="图表目录(WordPro)"/>
    <w:basedOn w:val="a7"/>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affffff">
    <w:name w:val="脚注"/>
    <w:basedOn w:val="a7"/>
    <w:rsid w:val="00942FBB"/>
    <w:pPr>
      <w:keepNext/>
      <w:topLinePunct w:val="0"/>
      <w:autoSpaceDE w:val="0"/>
      <w:autoSpaceDN w:val="0"/>
      <w:snapToGrid/>
      <w:spacing w:before="0" w:after="90" w:line="360" w:lineRule="auto"/>
      <w:ind w:left="0"/>
    </w:pPr>
    <w:rPr>
      <w:rFonts w:cs="Times New Roman"/>
      <w:kern w:val="0"/>
      <w:sz w:val="18"/>
      <w:szCs w:val="20"/>
    </w:rPr>
  </w:style>
  <w:style w:type="paragraph" w:customStyle="1" w:styleId="affffff0">
    <w:name w:val="页眉密级样式"/>
    <w:basedOn w:val="a7"/>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CharChar5">
    <w:name w:val="编写建议 Char Char"/>
    <w:basedOn w:val="a7"/>
    <w:link w:val="CharCharChar0"/>
    <w:rsid w:val="00942FBB"/>
    <w:pPr>
      <w:keepNext/>
      <w:topLinePunct w:val="0"/>
      <w:autoSpaceDE w:val="0"/>
      <w:autoSpaceDN w:val="0"/>
      <w:snapToGrid/>
      <w:spacing w:before="0" w:after="0" w:line="360" w:lineRule="auto"/>
      <w:ind w:left="1134"/>
      <w:jc w:val="both"/>
    </w:pPr>
    <w:rPr>
      <w:rFonts w:ascii="Arial" w:hAnsi="Arial"/>
      <w:i/>
      <w:color w:val="0000FF"/>
      <w:kern w:val="0"/>
    </w:rPr>
  </w:style>
  <w:style w:type="character" w:customStyle="1" w:styleId="CharCharChar0">
    <w:name w:val="编写建议 Char Char Char"/>
    <w:basedOn w:val="a8"/>
    <w:link w:val="CharChar5"/>
    <w:rsid w:val="00942FBB"/>
    <w:rPr>
      <w:rFonts w:ascii="Arial" w:hAnsi="Arial" w:cs="Arial"/>
      <w:i/>
      <w:color w:val="0000FF"/>
      <w:sz w:val="21"/>
      <w:szCs w:val="21"/>
    </w:rPr>
  </w:style>
  <w:style w:type="paragraph" w:customStyle="1" w:styleId="affffff1">
    <w:name w:val="目录页编号文本样式"/>
    <w:basedOn w:val="a7"/>
    <w:rsid w:val="00942FBB"/>
    <w:pPr>
      <w:keepNext/>
      <w:topLinePunct w:val="0"/>
      <w:autoSpaceDE w:val="0"/>
      <w:autoSpaceDN w:val="0"/>
      <w:snapToGrid/>
      <w:spacing w:before="0" w:after="0" w:line="360" w:lineRule="auto"/>
      <w:ind w:left="0"/>
      <w:jc w:val="right"/>
    </w:pPr>
    <w:rPr>
      <w:rFonts w:cs="Times New Roman"/>
      <w:kern w:val="0"/>
      <w:szCs w:val="20"/>
    </w:rPr>
  </w:style>
  <w:style w:type="paragraph" w:customStyle="1" w:styleId="affffff2">
    <w:name w:val="页眉文档名称样式"/>
    <w:basedOn w:val="a7"/>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WordPro0">
    <w:name w:val="正文首行缩进(WordPro)"/>
    <w:basedOn w:val="a7"/>
    <w:rsid w:val="00942FBB"/>
    <w:pPr>
      <w:keepNext/>
      <w:topLinePunct w:val="0"/>
      <w:autoSpaceDE w:val="0"/>
      <w:autoSpaceDN w:val="0"/>
      <w:snapToGrid/>
      <w:spacing w:before="105" w:after="0" w:line="360" w:lineRule="auto"/>
      <w:ind w:left="1134"/>
      <w:jc w:val="both"/>
    </w:pPr>
    <w:rPr>
      <w:rFonts w:cs="Times New Roman"/>
      <w:kern w:val="0"/>
      <w:szCs w:val="20"/>
    </w:rPr>
  </w:style>
  <w:style w:type="paragraph" w:customStyle="1" w:styleId="affffff3">
    <w:name w:val="关键词"/>
    <w:basedOn w:val="affffff4"/>
    <w:rsid w:val="00942FBB"/>
  </w:style>
  <w:style w:type="paragraph" w:customStyle="1" w:styleId="affffff4">
    <w:name w:val="摘要"/>
    <w:basedOn w:val="a7"/>
    <w:link w:val="Charfe"/>
    <w:rsid w:val="00942FBB"/>
    <w:pPr>
      <w:keepNext/>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affffff5">
    <w:name w:val="目录"/>
    <w:basedOn w:val="a7"/>
    <w:rsid w:val="00942FBB"/>
    <w:pPr>
      <w:keepNext/>
      <w:topLinePunct w:val="0"/>
      <w:autoSpaceDE w:val="0"/>
      <w:autoSpaceDN w:val="0"/>
      <w:adjustRightInd/>
      <w:snapToGrid/>
      <w:spacing w:before="480" w:after="360" w:line="360" w:lineRule="auto"/>
      <w:ind w:left="0"/>
      <w:jc w:val="center"/>
    </w:pPr>
    <w:rPr>
      <w:rFonts w:ascii="Arial" w:eastAsia="黑体" w:hAnsi="Arial" w:cs="Times New Roman"/>
      <w:kern w:val="0"/>
      <w:sz w:val="32"/>
      <w:szCs w:val="32"/>
    </w:rPr>
  </w:style>
  <w:style w:type="paragraph" w:customStyle="1" w:styleId="affffff6">
    <w:name w:val="图号"/>
    <w:basedOn w:val="a7"/>
    <w:next w:val="a7"/>
    <w:rsid w:val="00942FBB"/>
    <w:pPr>
      <w:keepNext/>
      <w:tabs>
        <w:tab w:val="left" w:pos="426"/>
      </w:tabs>
      <w:topLinePunct w:val="0"/>
      <w:autoSpaceDE w:val="0"/>
      <w:autoSpaceDN w:val="0"/>
      <w:snapToGrid/>
      <w:spacing w:beforeLines="100" w:after="0" w:line="360" w:lineRule="auto"/>
      <w:ind w:left="426" w:hanging="420"/>
      <w:jc w:val="center"/>
    </w:pPr>
    <w:rPr>
      <w:rFonts w:ascii="Arial" w:hAnsi="Arial" w:cs="Times New Roman"/>
      <w:kern w:val="0"/>
      <w:sz w:val="18"/>
      <w:szCs w:val="18"/>
    </w:rPr>
  </w:style>
  <w:style w:type="paragraph" w:customStyle="1" w:styleId="abc">
    <w:name w:val="标题 abc"/>
    <w:basedOn w:val="a7"/>
    <w:rsid w:val="00942FBB"/>
    <w:pPr>
      <w:keepNext/>
      <w:tabs>
        <w:tab w:val="num" w:pos="360"/>
      </w:tabs>
      <w:topLinePunct w:val="0"/>
      <w:autoSpaceDE w:val="0"/>
      <w:autoSpaceDN w:val="0"/>
      <w:snapToGrid/>
      <w:spacing w:beforeLines="50" w:after="0" w:line="360" w:lineRule="auto"/>
      <w:ind w:left="0"/>
      <w:jc w:val="both"/>
    </w:pPr>
    <w:rPr>
      <w:rFonts w:cs="Times New Roman"/>
      <w:kern w:val="0"/>
      <w:sz w:val="22"/>
      <w:szCs w:val="20"/>
    </w:rPr>
  </w:style>
  <w:style w:type="paragraph" w:customStyle="1" w:styleId="affffff7">
    <w:name w:val="表格文本居中"/>
    <w:basedOn w:val="a7"/>
    <w:rsid w:val="00942FBB"/>
    <w:pPr>
      <w:keepNext/>
      <w:topLinePunct w:val="0"/>
      <w:autoSpaceDE w:val="0"/>
      <w:autoSpaceDN w:val="0"/>
      <w:snapToGrid/>
      <w:spacing w:before="0" w:after="0" w:line="360" w:lineRule="auto"/>
      <w:ind w:left="0"/>
      <w:jc w:val="center"/>
    </w:pPr>
    <w:rPr>
      <w:rFonts w:cs="Times New Roman"/>
      <w:kern w:val="0"/>
      <w:szCs w:val="20"/>
    </w:rPr>
  </w:style>
  <w:style w:type="paragraph" w:customStyle="1" w:styleId="affffff8">
    <w:name w:val="点号"/>
    <w:basedOn w:val="a7"/>
    <w:rsid w:val="00942FBB"/>
    <w:pPr>
      <w:keepNext/>
      <w:topLinePunct w:val="0"/>
      <w:autoSpaceDE w:val="0"/>
      <w:autoSpaceDN w:val="0"/>
      <w:snapToGrid/>
      <w:spacing w:beforeLines="50" w:after="0" w:line="360" w:lineRule="auto"/>
      <w:ind w:left="1231" w:hanging="284"/>
    </w:pPr>
    <w:rPr>
      <w:rFonts w:cs="Times New Roman"/>
      <w:kern w:val="0"/>
      <w:szCs w:val="20"/>
    </w:rPr>
  </w:style>
  <w:style w:type="paragraph" w:customStyle="1" w:styleId="a6">
    <w:name w:val="样式 参考资料清单 + 倾斜 蓝色"/>
    <w:basedOn w:val="a1"/>
    <w:rsid w:val="00942FBB"/>
    <w:pPr>
      <w:keepNext/>
      <w:widowControl/>
      <w:numPr>
        <w:numId w:val="30"/>
      </w:numPr>
      <w:autoSpaceDE w:val="0"/>
      <w:autoSpaceDN w:val="0"/>
      <w:adjustRightInd w:val="0"/>
      <w:spacing w:line="360" w:lineRule="auto"/>
      <w:ind w:firstLineChars="0" w:firstLine="0"/>
    </w:pPr>
    <w:rPr>
      <w:rFonts w:ascii="宋体" w:eastAsia="宋体" w:hAnsi="Times New Roman"/>
      <w:iCs/>
      <w:color w:val="000000"/>
      <w:kern w:val="0"/>
    </w:rPr>
  </w:style>
  <w:style w:type="paragraph" w:customStyle="1" w:styleId="045">
    <w:name w:val="样式 摘要 + 左侧:  0.45 厘米"/>
    <w:basedOn w:val="affffff4"/>
    <w:rsid w:val="00942FBB"/>
    <w:pPr>
      <w:widowControl w:val="0"/>
    </w:pPr>
    <w:rPr>
      <w:rFonts w:ascii="Times New Roman" w:hAnsi="Times New Roman" w:cs="宋体"/>
      <w:b w:val="0"/>
      <w:szCs w:val="20"/>
    </w:rPr>
  </w:style>
  <w:style w:type="paragraph" w:customStyle="1" w:styleId="annotation">
    <w:name w:val="annotation"/>
    <w:basedOn w:val="a7"/>
    <w:autoRedefine/>
    <w:rsid w:val="00942FBB"/>
    <w:pPr>
      <w:keepNext/>
      <w:keepLines/>
      <w:numPr>
        <w:numId w:val="31"/>
      </w:numPr>
      <w:topLinePunct w:val="0"/>
      <w:autoSpaceDE w:val="0"/>
      <w:autoSpaceDN w:val="0"/>
      <w:snapToGrid/>
      <w:spacing w:before="0" w:after="0" w:line="360" w:lineRule="auto"/>
      <w:ind w:left="1134" w:firstLine="0"/>
      <w:jc w:val="both"/>
    </w:pPr>
    <w:rPr>
      <w:rFonts w:cs="Times New Roman"/>
      <w:kern w:val="0"/>
      <w:szCs w:val="20"/>
    </w:rPr>
  </w:style>
  <w:style w:type="paragraph" w:customStyle="1" w:styleId="chaptertitle">
    <w:name w:val="chapter title"/>
    <w:basedOn w:val="a7"/>
    <w:autoRedefine/>
    <w:rsid w:val="00942FBB"/>
    <w:pPr>
      <w:keepNext/>
      <w:tabs>
        <w:tab w:val="left" w:pos="0"/>
      </w:tabs>
      <w:topLinePunct w:val="0"/>
      <w:autoSpaceDE w:val="0"/>
      <w:autoSpaceDN w:val="0"/>
      <w:snapToGrid/>
      <w:spacing w:before="300" w:after="300" w:line="360" w:lineRule="auto"/>
      <w:ind w:left="0"/>
      <w:jc w:val="center"/>
    </w:pPr>
    <w:rPr>
      <w:rFonts w:ascii="Arial" w:hAnsi="Arial" w:cs="Times New Roman"/>
      <w:kern w:val="0"/>
      <w:sz w:val="30"/>
      <w:szCs w:val="20"/>
    </w:rPr>
  </w:style>
  <w:style w:type="paragraph" w:customStyle="1" w:styleId="tabledescriptionwithoutautonumbering">
    <w:name w:val="table description without auto numbering"/>
    <w:basedOn w:val="a7"/>
    <w:autoRedefine/>
    <w:rsid w:val="00942FBB"/>
    <w:pPr>
      <w:keepNext/>
      <w:keepLines/>
      <w:topLinePunct w:val="0"/>
      <w:autoSpaceDE w:val="0"/>
      <w:autoSpaceDN w:val="0"/>
      <w:snapToGrid/>
      <w:spacing w:before="0" w:after="0" w:line="360" w:lineRule="auto"/>
      <w:ind w:left="0"/>
      <w:jc w:val="center"/>
    </w:pPr>
    <w:rPr>
      <w:rFonts w:ascii="宋体" w:cs="Times New Roman"/>
      <w:kern w:val="0"/>
      <w:szCs w:val="20"/>
    </w:rPr>
  </w:style>
  <w:style w:type="paragraph" w:customStyle="1" w:styleId="tableheading1">
    <w:name w:val="table heading"/>
    <w:basedOn w:val="a7"/>
    <w:autoRedefine/>
    <w:rsid w:val="00942FBB"/>
    <w:pPr>
      <w:keepNext/>
      <w:topLinePunct w:val="0"/>
      <w:autoSpaceDE w:val="0"/>
      <w:autoSpaceDN w:val="0"/>
      <w:snapToGrid/>
      <w:spacing w:before="0" w:after="0" w:line="360" w:lineRule="auto"/>
      <w:ind w:left="0"/>
      <w:jc w:val="center"/>
    </w:pPr>
    <w:rPr>
      <w:rFonts w:cs="Times New Roman"/>
      <w:b/>
      <w:kern w:val="0"/>
      <w:szCs w:val="20"/>
    </w:rPr>
  </w:style>
  <w:style w:type="paragraph" w:customStyle="1" w:styleId="catalogoffigureandtable">
    <w:name w:val="catalog of figure and table"/>
    <w:basedOn w:val="a7"/>
    <w:autoRedefine/>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HuaweiTechnologiesoncover">
    <w:name w:val="Huawei Technologies on cover"/>
    <w:basedOn w:val="a7"/>
    <w:rsid w:val="00942FBB"/>
    <w:pPr>
      <w:keepNext/>
      <w:topLinePunct w:val="0"/>
      <w:autoSpaceDE w:val="0"/>
      <w:autoSpaceDN w:val="0"/>
      <w:snapToGrid/>
      <w:spacing w:before="0" w:after="0" w:line="360" w:lineRule="auto"/>
      <w:ind w:left="0"/>
      <w:jc w:val="center"/>
    </w:pPr>
    <w:rPr>
      <w:rFonts w:ascii="黑体" w:eastAsia="黑体" w:cs="Times New Roman"/>
      <w:b/>
      <w:kern w:val="0"/>
      <w:sz w:val="32"/>
      <w:szCs w:val="20"/>
    </w:rPr>
  </w:style>
  <w:style w:type="paragraph" w:customStyle="1" w:styleId="footnotes">
    <w:name w:val="footnotes"/>
    <w:basedOn w:val="a7"/>
    <w:autoRedefine/>
    <w:rsid w:val="00942FBB"/>
    <w:pPr>
      <w:keepNext/>
      <w:tabs>
        <w:tab w:val="num" w:pos="425"/>
      </w:tabs>
      <w:topLinePunct w:val="0"/>
      <w:autoSpaceDE w:val="0"/>
      <w:autoSpaceDN w:val="0"/>
      <w:snapToGrid/>
      <w:spacing w:before="0" w:after="90" w:line="360" w:lineRule="auto"/>
      <w:ind w:left="425" w:hanging="425"/>
    </w:pPr>
    <w:rPr>
      <w:rFonts w:cs="Times New Roman"/>
      <w:kern w:val="0"/>
      <w:sz w:val="18"/>
      <w:szCs w:val="20"/>
    </w:rPr>
  </w:style>
  <w:style w:type="paragraph" w:customStyle="1" w:styleId="code0">
    <w:name w:val="code"/>
    <w:basedOn w:val="a7"/>
    <w:autoRedefine/>
    <w:rsid w:val="00942FBB"/>
    <w:pPr>
      <w:keepNext/>
      <w:topLinePunct w:val="0"/>
      <w:autoSpaceDE w:val="0"/>
      <w:autoSpaceDN w:val="0"/>
      <w:snapToGrid/>
      <w:spacing w:before="0" w:after="0" w:line="360" w:lineRule="auto"/>
      <w:ind w:left="1134"/>
      <w:jc w:val="both"/>
    </w:pPr>
    <w:rPr>
      <w:rFonts w:ascii="Courier New" w:hAnsi="Courier New" w:cs="Times New Roman"/>
      <w:kern w:val="0"/>
      <w:sz w:val="18"/>
      <w:szCs w:val="20"/>
    </w:rPr>
  </w:style>
  <w:style w:type="paragraph" w:customStyle="1" w:styleId="confidentialitylevelonheader">
    <w:name w:val="confidentiality level on header"/>
    <w:basedOn w:val="a7"/>
    <w:autoRedefine/>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referance">
    <w:name w:val="referance"/>
    <w:basedOn w:val="a7"/>
    <w:autoRedefine/>
    <w:rsid w:val="00942FBB"/>
    <w:pPr>
      <w:keepNext/>
      <w:topLinePunct w:val="0"/>
      <w:autoSpaceDE w:val="0"/>
      <w:autoSpaceDN w:val="0"/>
      <w:snapToGrid/>
      <w:spacing w:before="0" w:after="0" w:line="360" w:lineRule="auto"/>
      <w:ind w:left="454" w:hanging="454"/>
      <w:jc w:val="both"/>
    </w:pPr>
    <w:rPr>
      <w:rFonts w:ascii="宋体" w:cs="Times New Roman"/>
      <w:kern w:val="0"/>
      <w:szCs w:val="20"/>
    </w:rPr>
  </w:style>
  <w:style w:type="paragraph" w:customStyle="1" w:styleId="compilingadvice">
    <w:name w:val="compiling advice"/>
    <w:basedOn w:val="a7"/>
    <w:autoRedefine/>
    <w:rsid w:val="00942FBB"/>
    <w:pPr>
      <w:keepNext/>
      <w:topLinePunct w:val="0"/>
      <w:autoSpaceDE w:val="0"/>
      <w:autoSpaceDN w:val="0"/>
      <w:snapToGrid/>
      <w:spacing w:before="0" w:after="0" w:line="360" w:lineRule="auto"/>
      <w:ind w:left="1134"/>
      <w:jc w:val="both"/>
    </w:pPr>
    <w:rPr>
      <w:rFonts w:cs="Times New Roman"/>
      <w:i/>
      <w:color w:val="0000FF"/>
      <w:kern w:val="0"/>
      <w:szCs w:val="20"/>
    </w:rPr>
  </w:style>
  <w:style w:type="paragraph" w:customStyle="1" w:styleId="tabletextoncover">
    <w:name w:val="table text on cover"/>
    <w:basedOn w:val="a7"/>
    <w:autoRedefine/>
    <w:rsid w:val="00942FBB"/>
    <w:pPr>
      <w:keepNext/>
      <w:topLinePunct w:val="0"/>
      <w:autoSpaceDE w:val="0"/>
      <w:autoSpaceDN w:val="0"/>
      <w:snapToGrid/>
      <w:spacing w:before="0" w:after="0" w:line="360" w:lineRule="auto"/>
      <w:ind w:left="0"/>
      <w:jc w:val="center"/>
    </w:pPr>
    <w:rPr>
      <w:rFonts w:cs="Times New Roman"/>
      <w:b/>
      <w:kern w:val="0"/>
      <w:sz w:val="24"/>
      <w:szCs w:val="20"/>
    </w:rPr>
  </w:style>
  <w:style w:type="paragraph" w:customStyle="1" w:styleId="documenttitleoncover">
    <w:name w:val="document title on cover"/>
    <w:basedOn w:val="a7"/>
    <w:autoRedefine/>
    <w:rsid w:val="00942FBB"/>
    <w:pPr>
      <w:keepNext/>
      <w:topLinePunct w:val="0"/>
      <w:autoSpaceDE w:val="0"/>
      <w:autoSpaceDN w:val="0"/>
      <w:snapToGrid/>
      <w:spacing w:before="0" w:after="0" w:line="360" w:lineRule="auto"/>
      <w:ind w:left="0"/>
      <w:jc w:val="center"/>
    </w:pPr>
    <w:rPr>
      <w:rFonts w:ascii="Arial" w:hAnsi="Arial" w:cs="Times New Roman"/>
      <w:b/>
      <w:kern w:val="0"/>
      <w:sz w:val="56"/>
      <w:szCs w:val="20"/>
    </w:rPr>
  </w:style>
  <w:style w:type="paragraph" w:customStyle="1" w:styleId="catalog1">
    <w:name w:val="catalog 1"/>
    <w:basedOn w:val="a7"/>
    <w:autoRedefine/>
    <w:rsid w:val="00942FBB"/>
    <w:pPr>
      <w:keepNext/>
      <w:topLinePunct w:val="0"/>
      <w:autoSpaceDE w:val="0"/>
      <w:autoSpaceDN w:val="0"/>
      <w:snapToGrid/>
      <w:spacing w:before="0" w:after="0" w:line="360" w:lineRule="auto"/>
      <w:ind w:left="198" w:hanging="113"/>
    </w:pPr>
    <w:rPr>
      <w:rFonts w:cs="Times New Roman"/>
      <w:kern w:val="0"/>
      <w:szCs w:val="20"/>
    </w:rPr>
  </w:style>
  <w:style w:type="paragraph" w:customStyle="1" w:styleId="catalog2">
    <w:name w:val="catalog 2"/>
    <w:basedOn w:val="a7"/>
    <w:rsid w:val="00942FBB"/>
    <w:pPr>
      <w:keepNext/>
      <w:numPr>
        <w:numId w:val="33"/>
      </w:numPr>
      <w:tabs>
        <w:tab w:val="clear" w:pos="425"/>
      </w:tabs>
      <w:topLinePunct w:val="0"/>
      <w:autoSpaceDE w:val="0"/>
      <w:autoSpaceDN w:val="0"/>
      <w:snapToGrid/>
      <w:spacing w:before="0" w:after="0" w:line="360" w:lineRule="auto"/>
      <w:ind w:left="453" w:hanging="283"/>
    </w:pPr>
    <w:rPr>
      <w:rFonts w:cs="Times New Roman"/>
      <w:kern w:val="0"/>
      <w:szCs w:val="20"/>
    </w:rPr>
  </w:style>
  <w:style w:type="paragraph" w:customStyle="1" w:styleId="catalog3">
    <w:name w:val="catalog 3"/>
    <w:basedOn w:val="a7"/>
    <w:autoRedefine/>
    <w:rsid w:val="00942FBB"/>
    <w:pPr>
      <w:keepNext/>
      <w:topLinePunct w:val="0"/>
      <w:autoSpaceDE w:val="0"/>
      <w:autoSpaceDN w:val="0"/>
      <w:snapToGrid/>
      <w:spacing w:before="0" w:after="0" w:line="360" w:lineRule="auto"/>
      <w:ind w:left="794" w:hanging="454"/>
    </w:pPr>
    <w:rPr>
      <w:rFonts w:cs="Times New Roman"/>
      <w:kern w:val="0"/>
      <w:szCs w:val="20"/>
    </w:rPr>
  </w:style>
  <w:style w:type="paragraph" w:customStyle="1" w:styleId="catalog4">
    <w:name w:val="catalog 4"/>
    <w:basedOn w:val="a7"/>
    <w:autoRedefine/>
    <w:rsid w:val="00942FBB"/>
    <w:pPr>
      <w:keepNext/>
      <w:topLinePunct w:val="0"/>
      <w:autoSpaceDE w:val="0"/>
      <w:autoSpaceDN w:val="0"/>
      <w:snapToGrid/>
      <w:spacing w:before="0" w:after="0" w:line="360" w:lineRule="auto"/>
      <w:ind w:left="1134" w:hanging="567"/>
    </w:pPr>
    <w:rPr>
      <w:rFonts w:cs="Times New Roman"/>
      <w:kern w:val="0"/>
      <w:szCs w:val="20"/>
    </w:rPr>
  </w:style>
  <w:style w:type="paragraph" w:customStyle="1" w:styleId="catalog5">
    <w:name w:val="catalog 5"/>
    <w:basedOn w:val="a7"/>
    <w:rsid w:val="00942FBB"/>
    <w:pPr>
      <w:keepNext/>
      <w:topLinePunct w:val="0"/>
      <w:autoSpaceDE w:val="0"/>
      <w:autoSpaceDN w:val="0"/>
      <w:snapToGrid/>
      <w:spacing w:before="0" w:after="0" w:line="360" w:lineRule="auto"/>
      <w:ind w:left="680"/>
    </w:pPr>
    <w:rPr>
      <w:rFonts w:cs="Times New Roman"/>
      <w:kern w:val="0"/>
      <w:szCs w:val="20"/>
    </w:rPr>
  </w:style>
  <w:style w:type="paragraph" w:customStyle="1" w:styleId="catalog6">
    <w:name w:val="catalog 6"/>
    <w:basedOn w:val="a7"/>
    <w:autoRedefine/>
    <w:rsid w:val="00942FBB"/>
    <w:pPr>
      <w:keepNext/>
      <w:numPr>
        <w:numId w:val="32"/>
      </w:numPr>
      <w:tabs>
        <w:tab w:val="clear" w:pos="1077"/>
      </w:tabs>
      <w:topLinePunct w:val="0"/>
      <w:autoSpaceDE w:val="0"/>
      <w:autoSpaceDN w:val="0"/>
      <w:snapToGrid/>
      <w:spacing w:before="0" w:after="0" w:line="360" w:lineRule="auto"/>
      <w:ind w:left="1757" w:hanging="907"/>
    </w:pPr>
    <w:rPr>
      <w:rFonts w:cs="Times New Roman"/>
      <w:kern w:val="0"/>
      <w:szCs w:val="20"/>
    </w:rPr>
  </w:style>
  <w:style w:type="paragraph" w:customStyle="1" w:styleId="catalog7">
    <w:name w:val="catalog 7"/>
    <w:basedOn w:val="a7"/>
    <w:autoRedefine/>
    <w:rsid w:val="00942FBB"/>
    <w:pPr>
      <w:keepNext/>
      <w:topLinePunct w:val="0"/>
      <w:autoSpaceDE w:val="0"/>
      <w:autoSpaceDN w:val="0"/>
      <w:snapToGrid/>
      <w:spacing w:before="0" w:after="0" w:line="360" w:lineRule="auto"/>
      <w:ind w:left="2041" w:hanging="1077"/>
    </w:pPr>
    <w:rPr>
      <w:rFonts w:ascii="宋体" w:cs="Times New Roman"/>
      <w:kern w:val="0"/>
      <w:szCs w:val="20"/>
    </w:rPr>
  </w:style>
  <w:style w:type="paragraph" w:customStyle="1" w:styleId="catalog8">
    <w:name w:val="catalog 8"/>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catalog9">
    <w:name w:val="catalog 9"/>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figuredescriptionwithoutautonumbering">
    <w:name w:val="figure description without auto numbering"/>
    <w:basedOn w:val="a7"/>
    <w:autoRedefine/>
    <w:rsid w:val="00942FBB"/>
    <w:pPr>
      <w:keepNext/>
      <w:numPr>
        <w:numId w:val="34"/>
      </w:numPr>
      <w:tabs>
        <w:tab w:val="clear" w:pos="1080"/>
      </w:tabs>
      <w:topLinePunct w:val="0"/>
      <w:autoSpaceDE w:val="0"/>
      <w:autoSpaceDN w:val="0"/>
      <w:snapToGrid/>
      <w:spacing w:before="105" w:after="0" w:line="360" w:lineRule="auto"/>
      <w:ind w:firstLine="425"/>
      <w:jc w:val="center"/>
    </w:pPr>
    <w:rPr>
      <w:rFonts w:cs="Times New Roman"/>
      <w:kern w:val="0"/>
      <w:szCs w:val="20"/>
    </w:rPr>
  </w:style>
  <w:style w:type="paragraph" w:customStyle="1" w:styleId="itemlist1">
    <w:name w:val="item list"/>
    <w:basedOn w:val="a0"/>
    <w:autoRedefine/>
    <w:rsid w:val="00942FBB"/>
    <w:pPr>
      <w:keepNext/>
      <w:numPr>
        <w:numId w:val="0"/>
      </w:numPr>
      <w:topLinePunct w:val="0"/>
      <w:autoSpaceDE w:val="0"/>
      <w:autoSpaceDN w:val="0"/>
      <w:snapToGrid/>
      <w:spacing w:before="0" w:after="0" w:line="360" w:lineRule="auto"/>
      <w:ind w:left="283" w:hanging="283"/>
    </w:pPr>
    <w:rPr>
      <w:rFonts w:ascii="宋体" w:hAnsi="Wingdings" w:cs="Times New Roman"/>
      <w:kern w:val="0"/>
      <w:szCs w:val="20"/>
    </w:rPr>
  </w:style>
  <w:style w:type="paragraph" w:customStyle="1" w:styleId="documenttitleonheader">
    <w:name w:val="document title on header"/>
    <w:basedOn w:val="a7"/>
    <w:autoRedefine/>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textindentation">
    <w:name w:val="text indentation"/>
    <w:basedOn w:val="a7"/>
    <w:autoRedefine/>
    <w:rsid w:val="00942FBB"/>
    <w:pPr>
      <w:keepNext/>
      <w:topLinePunct w:val="0"/>
      <w:autoSpaceDE w:val="0"/>
      <w:autoSpaceDN w:val="0"/>
      <w:snapToGrid/>
      <w:spacing w:before="0" w:after="0" w:line="360" w:lineRule="auto"/>
      <w:ind w:left="1134"/>
      <w:jc w:val="both"/>
    </w:pPr>
    <w:rPr>
      <w:rFonts w:cs="Times New Roman"/>
      <w:kern w:val="0"/>
      <w:szCs w:val="20"/>
    </w:rPr>
  </w:style>
  <w:style w:type="paragraph" w:customStyle="1" w:styleId="tabledescription0">
    <w:name w:val="table description"/>
    <w:basedOn w:val="a7"/>
    <w:rsid w:val="00942FBB"/>
    <w:pPr>
      <w:keepNext/>
      <w:keepLines/>
      <w:topLinePunct w:val="0"/>
      <w:autoSpaceDE w:val="0"/>
      <w:autoSpaceDN w:val="0"/>
      <w:snapToGrid/>
      <w:spacing w:before="0" w:after="0" w:line="360" w:lineRule="auto"/>
      <w:ind w:left="624" w:hanging="624"/>
      <w:jc w:val="center"/>
    </w:pPr>
    <w:rPr>
      <w:rFonts w:ascii="宋体" w:cs="Times New Roman"/>
      <w:kern w:val="0"/>
      <w:szCs w:val="20"/>
    </w:rPr>
  </w:style>
  <w:style w:type="paragraph" w:customStyle="1" w:styleId="keywords">
    <w:name w:val="keywords"/>
    <w:basedOn w:val="a7"/>
    <w:autoRedefine/>
    <w:rsid w:val="00942FBB"/>
    <w:pPr>
      <w:keepNext/>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revisionrecord">
    <w:name w:val="revision record"/>
    <w:basedOn w:val="a7"/>
    <w:autoRedefine/>
    <w:rsid w:val="00942FBB"/>
    <w:pPr>
      <w:keepNext/>
      <w:pageBreakBefore/>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catalog">
    <w:name w:val="catalog"/>
    <w:basedOn w:val="a7"/>
    <w:autoRedefine/>
    <w:rsid w:val="00942FBB"/>
    <w:pPr>
      <w:keepNext/>
      <w:pageBreakBefore/>
      <w:numPr>
        <w:ilvl w:val="12"/>
      </w:numPr>
      <w:topLinePunct w:val="0"/>
      <w:autoSpaceDE w:val="0"/>
      <w:autoSpaceDN w:val="0"/>
      <w:snapToGrid/>
      <w:spacing w:before="300" w:after="150" w:line="360" w:lineRule="auto"/>
      <w:ind w:left="1701"/>
      <w:jc w:val="center"/>
    </w:pPr>
    <w:rPr>
      <w:rFonts w:ascii="黑体" w:eastAsia="黑体" w:cs="Times New Roman"/>
      <w:kern w:val="0"/>
      <w:sz w:val="30"/>
      <w:szCs w:val="20"/>
    </w:rPr>
  </w:style>
  <w:style w:type="paragraph" w:customStyle="1" w:styleId="figuredescription0">
    <w:name w:val="figure description"/>
    <w:basedOn w:val="a7"/>
    <w:rsid w:val="00942FBB"/>
    <w:pPr>
      <w:keepNext/>
      <w:tabs>
        <w:tab w:val="num" w:pos="425"/>
      </w:tabs>
      <w:topLinePunct w:val="0"/>
      <w:autoSpaceDE w:val="0"/>
      <w:autoSpaceDN w:val="0"/>
      <w:snapToGrid/>
      <w:spacing w:before="105" w:after="0" w:line="360" w:lineRule="auto"/>
      <w:ind w:left="425" w:hanging="425"/>
      <w:jc w:val="center"/>
    </w:pPr>
    <w:rPr>
      <w:rFonts w:ascii="宋体" w:cs="Times New Roman"/>
      <w:kern w:val="0"/>
      <w:szCs w:val="20"/>
    </w:rPr>
  </w:style>
  <w:style w:type="paragraph" w:customStyle="1" w:styleId="documenttitle">
    <w:name w:val="document title"/>
    <w:basedOn w:val="a7"/>
    <w:autoRedefine/>
    <w:rsid w:val="00942FBB"/>
    <w:pPr>
      <w:keepNext/>
      <w:tabs>
        <w:tab w:val="left" w:pos="0"/>
      </w:tabs>
      <w:topLinePunct w:val="0"/>
      <w:autoSpaceDE w:val="0"/>
      <w:autoSpaceDN w:val="0"/>
      <w:snapToGrid/>
      <w:spacing w:before="300" w:after="300" w:line="360" w:lineRule="auto"/>
      <w:ind w:left="0"/>
      <w:jc w:val="center"/>
      <w:outlineLvl w:val="0"/>
    </w:pPr>
    <w:rPr>
      <w:rFonts w:ascii="Arial" w:hAnsi="Arial" w:cs="Times New Roman"/>
      <w:kern w:val="0"/>
      <w:sz w:val="30"/>
      <w:szCs w:val="20"/>
    </w:rPr>
  </w:style>
  <w:style w:type="paragraph" w:customStyle="1" w:styleId="abstract">
    <w:name w:val="abstract"/>
    <w:basedOn w:val="a7"/>
    <w:autoRedefine/>
    <w:rsid w:val="00942FBB"/>
    <w:pPr>
      <w:keepNext/>
      <w:numPr>
        <w:ilvl w:val="12"/>
      </w:numPr>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tabletext1">
    <w:name w:val="table text"/>
    <w:basedOn w:val="a7"/>
    <w:autoRedefine/>
    <w:rsid w:val="00942FBB"/>
    <w:pPr>
      <w:keepNext/>
      <w:tabs>
        <w:tab w:val="decimal" w:pos="0"/>
      </w:tabs>
      <w:topLinePunct w:val="0"/>
      <w:autoSpaceDE w:val="0"/>
      <w:autoSpaceDN w:val="0"/>
      <w:snapToGrid/>
      <w:spacing w:before="0" w:after="0" w:line="360" w:lineRule="auto"/>
      <w:ind w:left="0"/>
    </w:pPr>
    <w:rPr>
      <w:rFonts w:cs="Times New Roman"/>
      <w:kern w:val="0"/>
      <w:szCs w:val="20"/>
    </w:rPr>
  </w:style>
  <w:style w:type="paragraph" w:customStyle="1" w:styleId="defaulttext">
    <w:name w:val="default text"/>
    <w:basedOn w:val="a7"/>
    <w:autoRedefine/>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f9">
    <w:name w:val="参考资料清单+倾斜+蓝色"/>
    <w:basedOn w:val="a7"/>
    <w:next w:val="a1"/>
    <w:rsid w:val="00942FBB"/>
    <w:pPr>
      <w:keepNext/>
      <w:topLinePunct w:val="0"/>
      <w:autoSpaceDE w:val="0"/>
      <w:autoSpaceDN w:val="0"/>
      <w:snapToGrid/>
      <w:spacing w:before="0" w:after="0" w:line="360" w:lineRule="auto"/>
      <w:ind w:left="0"/>
      <w:jc w:val="both"/>
    </w:pPr>
    <w:rPr>
      <w:rFonts w:ascii="Arial" w:hAnsi="Arial" w:cs="Times New Roman"/>
      <w:i/>
      <w:iCs/>
      <w:color w:val="0000FF"/>
      <w:kern w:val="0"/>
    </w:rPr>
  </w:style>
  <w:style w:type="character" w:customStyle="1" w:styleId="Charfa">
    <w:name w:val="编写建议 Char"/>
    <w:basedOn w:val="a8"/>
    <w:link w:val="affff6"/>
    <w:rsid w:val="00942FBB"/>
    <w:rPr>
      <w:rFonts w:ascii="Arial" w:eastAsia="华文细黑" w:hAnsi="Arial" w:cs="Arial"/>
      <w:i/>
      <w:color w:val="0000FF"/>
      <w:kern w:val="2"/>
      <w:sz w:val="21"/>
      <w:szCs w:val="24"/>
    </w:rPr>
  </w:style>
  <w:style w:type="character" w:customStyle="1" w:styleId="Char11">
    <w:name w:val="编写建议 Char1"/>
    <w:basedOn w:val="a8"/>
    <w:rsid w:val="00942FBB"/>
    <w:rPr>
      <w:rFonts w:ascii="Arial" w:eastAsia="宋体" w:hAnsi="Arial" w:cs="Arial"/>
      <w:i/>
      <w:color w:val="0000FF"/>
      <w:sz w:val="21"/>
      <w:szCs w:val="21"/>
      <w:lang w:val="en-US" w:eastAsia="zh-CN" w:bidi="ar-SA"/>
    </w:rPr>
  </w:style>
  <w:style w:type="paragraph" w:customStyle="1" w:styleId="2f4">
    <w:name w:val="样式 编写建议 + 首行缩进:  2 字符"/>
    <w:basedOn w:val="affff6"/>
    <w:next w:val="afff7"/>
    <w:rsid w:val="00942FBB"/>
    <w:pPr>
      <w:widowControl/>
      <w:autoSpaceDE w:val="0"/>
      <w:autoSpaceDN w:val="0"/>
      <w:adjustRightInd w:val="0"/>
      <w:spacing w:line="360" w:lineRule="auto"/>
      <w:ind w:firstLine="200"/>
      <w:jc w:val="left"/>
    </w:pPr>
    <w:rPr>
      <w:rFonts w:eastAsia="宋体" w:cs="宋体"/>
      <w:iCs/>
      <w:kern w:val="0"/>
      <w:szCs w:val="20"/>
    </w:rPr>
  </w:style>
  <w:style w:type="paragraph" w:customStyle="1" w:styleId="2f5">
    <w:name w:val="标题 2 加重"/>
    <w:basedOn w:val="21"/>
    <w:next w:val="31"/>
    <w:link w:val="2Char3"/>
    <w:rsid w:val="00942FBB"/>
    <w:pPr>
      <w:keepLines w:val="0"/>
      <w:numPr>
        <w:ilvl w:val="0"/>
        <w:numId w:val="0"/>
      </w:numPr>
      <w:tabs>
        <w:tab w:val="left" w:pos="567"/>
      </w:tabs>
      <w:topLinePunct w:val="0"/>
      <w:adjustRightInd/>
      <w:snapToGrid/>
      <w:spacing w:before="240" w:after="240" w:line="240" w:lineRule="auto"/>
    </w:pPr>
    <w:rPr>
      <w:rFonts w:ascii="Times New Roman" w:eastAsia="宋体" w:hAnsi="Times New Roman" w:cs="Times New Roman"/>
      <w:b/>
      <w:noProof w:val="0"/>
      <w:sz w:val="22"/>
      <w:szCs w:val="24"/>
      <w:lang w:eastAsia="zh-CN"/>
    </w:rPr>
  </w:style>
  <w:style w:type="character" w:customStyle="1" w:styleId="2Char3">
    <w:name w:val="标题 2 加重 Char"/>
    <w:basedOn w:val="a8"/>
    <w:link w:val="2f5"/>
    <w:rsid w:val="00942FBB"/>
    <w:rPr>
      <w:b/>
      <w:bCs/>
      <w:sz w:val="22"/>
      <w:szCs w:val="24"/>
    </w:rPr>
  </w:style>
  <w:style w:type="paragraph" w:customStyle="1" w:styleId="Charff">
    <w:name w:val="样式 编写建议 Char +"/>
    <w:next w:val="a7"/>
    <w:link w:val="CharChar6"/>
    <w:rsid w:val="00942FBB"/>
    <w:pPr>
      <w:keepNext/>
      <w:autoSpaceDE w:val="0"/>
      <w:autoSpaceDN w:val="0"/>
      <w:adjustRightInd w:val="0"/>
      <w:spacing w:line="360" w:lineRule="auto"/>
      <w:ind w:firstLineChars="202" w:firstLine="202"/>
    </w:pPr>
    <w:rPr>
      <w:rFonts w:ascii="Arial" w:hAnsi="Arial"/>
      <w:i/>
      <w:iCs/>
      <w:color w:val="0000FF"/>
      <w:szCs w:val="21"/>
    </w:rPr>
  </w:style>
  <w:style w:type="character" w:customStyle="1" w:styleId="CharChar6">
    <w:name w:val="样式 编写建议 Char + Char"/>
    <w:link w:val="Charff"/>
    <w:rsid w:val="00942FBB"/>
    <w:rPr>
      <w:rFonts w:ascii="Arial" w:hAnsi="Arial"/>
      <w:i/>
      <w:iCs/>
      <w:color w:val="0000FF"/>
      <w:szCs w:val="21"/>
    </w:rPr>
  </w:style>
  <w:style w:type="paragraph" w:customStyle="1" w:styleId="Char2">
    <w:name w:val="样式 编写建议 Char + 首行缩进:  2 字符"/>
    <w:basedOn w:val="CharChar5"/>
    <w:next w:val="afff7"/>
    <w:rsid w:val="00942FBB"/>
    <w:pPr>
      <w:widowControl w:val="0"/>
      <w:numPr>
        <w:numId w:val="35"/>
      </w:numPr>
      <w:tabs>
        <w:tab w:val="clear" w:pos="0"/>
        <w:tab w:val="num" w:pos="360"/>
        <w:tab w:val="num" w:pos="1985"/>
      </w:tabs>
      <w:ind w:left="1985" w:firstLineChars="200" w:firstLine="420"/>
      <w:jc w:val="left"/>
    </w:pPr>
    <w:rPr>
      <w:rFonts w:cs="宋体"/>
      <w:iCs/>
      <w:szCs w:val="20"/>
    </w:rPr>
  </w:style>
  <w:style w:type="paragraph" w:customStyle="1" w:styleId="ArialBlack">
    <w:name w:val="样式 封面文档标题 + Arial Black"/>
    <w:basedOn w:val="affff3"/>
    <w:rsid w:val="00942FBB"/>
    <w:rPr>
      <w:rFonts w:eastAsia="黑体" w:cs="Times New Roman"/>
      <w:sz w:val="48"/>
      <w:szCs w:val="48"/>
    </w:rPr>
  </w:style>
  <w:style w:type="paragraph" w:customStyle="1" w:styleId="affffffa">
    <w:name w:val="样式 样式 参考资料清单 + 倾斜 蓝色 + 倾斜 蓝色"/>
    <w:basedOn w:val="a6"/>
    <w:rsid w:val="00942FBB"/>
    <w:pPr>
      <w:keepNext w:val="0"/>
      <w:widowControl w:val="0"/>
      <w:numPr>
        <w:numId w:val="0"/>
      </w:numPr>
      <w:ind w:left="360" w:hanging="360"/>
    </w:pPr>
    <w:rPr>
      <w:rFonts w:ascii="Times New Roman"/>
      <w:i/>
      <w:color w:val="0000FF"/>
    </w:rPr>
  </w:style>
  <w:style w:type="paragraph" w:customStyle="1" w:styleId="WPDL1">
    <w:name w:val="WPD L1"/>
    <w:basedOn w:val="a7"/>
    <w:next w:val="a7"/>
    <w:rsid w:val="00942FBB"/>
    <w:pPr>
      <w:numPr>
        <w:numId w:val="36"/>
      </w:numPr>
      <w:pBdr>
        <w:top w:val="single" w:sz="4" w:space="1" w:color="auto"/>
      </w:pBdr>
      <w:topLinePunct w:val="0"/>
      <w:adjustRightInd/>
      <w:snapToGrid/>
      <w:spacing w:before="240" w:after="120" w:line="240" w:lineRule="auto"/>
    </w:pPr>
    <w:rPr>
      <w:rFonts w:ascii="Arial" w:eastAsia="PMingLiU" w:hAnsi="Arial"/>
      <w:b/>
      <w:bCs/>
      <w:kern w:val="0"/>
      <w:sz w:val="28"/>
      <w:szCs w:val="28"/>
    </w:rPr>
  </w:style>
  <w:style w:type="paragraph" w:customStyle="1" w:styleId="TableHeader">
    <w:name w:val="Table Header"/>
    <w:basedOn w:val="tabletext1"/>
    <w:rsid w:val="00942FBB"/>
    <w:pPr>
      <w:keepNext w:val="0"/>
      <w:tabs>
        <w:tab w:val="clear" w:pos="0"/>
      </w:tabs>
      <w:overflowPunct w:val="0"/>
      <w:spacing w:line="240" w:lineRule="auto"/>
      <w:ind w:left="28" w:right="28"/>
      <w:jc w:val="center"/>
      <w:textAlignment w:val="baseline"/>
    </w:pPr>
    <w:rPr>
      <w:rFonts w:ascii="Arial" w:hAnsi="Arial"/>
      <w:b/>
      <w:bCs/>
      <w:sz w:val="20"/>
      <w:lang w:eastAsia="en-US"/>
    </w:rPr>
  </w:style>
  <w:style w:type="paragraph" w:customStyle="1" w:styleId="Readerscomments">
    <w:name w:val="Reader's comments"/>
    <w:basedOn w:val="a7"/>
    <w:rsid w:val="00942FBB"/>
    <w:pPr>
      <w:overflowPunct w:val="0"/>
      <w:topLinePunct w:val="0"/>
      <w:autoSpaceDE w:val="0"/>
      <w:autoSpaceDN w:val="0"/>
      <w:snapToGrid/>
      <w:spacing w:before="0" w:after="120" w:line="240" w:lineRule="auto"/>
      <w:ind w:left="0"/>
      <w:textAlignment w:val="baseline"/>
    </w:pPr>
    <w:rPr>
      <w:rFonts w:ascii="Arial" w:eastAsia="PMingLiU" w:hAnsi="Arial" w:cs="Times New Roman"/>
      <w:i/>
      <w:iCs/>
      <w:color w:val="CC00CC"/>
      <w:kern w:val="0"/>
      <w:sz w:val="20"/>
      <w:szCs w:val="20"/>
      <w:lang w:eastAsia="en-US"/>
    </w:rPr>
  </w:style>
  <w:style w:type="paragraph" w:customStyle="1" w:styleId="074">
    <w:name w:val="样式 首行缩进:  0.74 厘米"/>
    <w:basedOn w:val="afff7"/>
    <w:autoRedefine/>
    <w:rsid w:val="00942FBB"/>
    <w:pPr>
      <w:widowControl w:val="0"/>
      <w:topLinePunct w:val="0"/>
      <w:autoSpaceDE w:val="0"/>
      <w:autoSpaceDN w:val="0"/>
      <w:snapToGrid/>
      <w:spacing w:before="0" w:after="0" w:line="240" w:lineRule="auto"/>
      <w:ind w:left="0" w:firstLineChars="0" w:firstLine="0"/>
    </w:pPr>
    <w:rPr>
      <w:rFonts w:cs="宋体"/>
      <w:kern w:val="0"/>
      <w:sz w:val="18"/>
      <w:szCs w:val="20"/>
    </w:rPr>
  </w:style>
  <w:style w:type="paragraph" w:customStyle="1" w:styleId="BulletsL2">
    <w:name w:val="Bullets L2"/>
    <w:rsid w:val="00942FBB"/>
    <w:pPr>
      <w:ind w:left="360" w:hanging="360"/>
    </w:pPr>
    <w:rPr>
      <w:rFonts w:ascii="Arial" w:hAnsi="Arial" w:cs="Arial"/>
      <w:noProof/>
    </w:rPr>
  </w:style>
  <w:style w:type="paragraph" w:customStyle="1" w:styleId="CharCharCharCharCharChar">
    <w:name w:val="编写建议 Char Char Char Char Char Char"/>
    <w:basedOn w:val="a7"/>
    <w:rsid w:val="00942FBB"/>
    <w:pPr>
      <w:keepNext/>
      <w:numPr>
        <w:numId w:val="37"/>
      </w:numPr>
      <w:tabs>
        <w:tab w:val="clear" w:pos="360"/>
      </w:tabs>
      <w:topLinePunct w:val="0"/>
      <w:autoSpaceDE w:val="0"/>
      <w:autoSpaceDN w:val="0"/>
      <w:snapToGrid/>
      <w:spacing w:before="0" w:after="0" w:line="360" w:lineRule="auto"/>
      <w:ind w:left="1134" w:firstLine="0"/>
      <w:jc w:val="both"/>
    </w:pPr>
    <w:rPr>
      <w:i/>
      <w:color w:val="0000FF"/>
      <w:kern w:val="0"/>
    </w:rPr>
  </w:style>
  <w:style w:type="paragraph" w:customStyle="1" w:styleId="CharCharCharCharCharCharChar">
    <w:name w:val="编写建议 Char Char Char Char Char Char Char"/>
    <w:basedOn w:val="a7"/>
    <w:rsid w:val="00942FBB"/>
    <w:pPr>
      <w:widowControl w:val="0"/>
      <w:topLinePunct w:val="0"/>
      <w:autoSpaceDE w:val="0"/>
      <w:autoSpaceDN w:val="0"/>
      <w:snapToGrid/>
      <w:spacing w:before="0" w:after="0" w:line="360" w:lineRule="auto"/>
      <w:ind w:left="1134"/>
      <w:jc w:val="both"/>
    </w:pPr>
    <w:rPr>
      <w:i/>
      <w:color w:val="0000FF"/>
      <w:kern w:val="0"/>
    </w:rPr>
  </w:style>
  <w:style w:type="paragraph" w:customStyle="1" w:styleId="DefaultText0">
    <w:name w:val="Default Text"/>
    <w:basedOn w:val="a7"/>
    <w:rsid w:val="00942FBB"/>
    <w:pPr>
      <w:widowControl w:val="0"/>
      <w:topLinePunct w:val="0"/>
      <w:autoSpaceDE w:val="0"/>
      <w:autoSpaceDN w:val="0"/>
      <w:snapToGrid/>
      <w:spacing w:before="0" w:after="0" w:line="240" w:lineRule="auto"/>
      <w:ind w:left="0"/>
    </w:pPr>
    <w:rPr>
      <w:rFonts w:cs="Times New Roman"/>
      <w:kern w:val="0"/>
      <w:sz w:val="24"/>
      <w:szCs w:val="24"/>
    </w:rPr>
  </w:style>
  <w:style w:type="paragraph" w:customStyle="1" w:styleId="ParaCharCharCharCharCharCharCharCharCharCharCharCharCharCharCharChar">
    <w:name w:val="默认段落字体 Para Char Char Char Char Char Char Char Char Char Char Char Char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2">
    <w:name w:val="图"/>
    <w:basedOn w:val="a7"/>
    <w:autoRedefine/>
    <w:rsid w:val="00942FBB"/>
    <w:pPr>
      <w:keepNext/>
      <w:widowControl w:val="0"/>
      <w:numPr>
        <w:numId w:val="38"/>
      </w:numPr>
      <w:topLinePunct w:val="0"/>
      <w:adjustRightInd/>
      <w:snapToGrid/>
      <w:spacing w:before="0" w:after="0" w:line="240" w:lineRule="auto"/>
      <w:jc w:val="center"/>
    </w:pPr>
    <w:rPr>
      <w:rFonts w:ascii="Arial" w:hAnsi="Arial"/>
      <w:sz w:val="20"/>
      <w:szCs w:val="20"/>
    </w:rPr>
  </w:style>
  <w:style w:type="paragraph" w:customStyle="1" w:styleId="affffffb">
    <w:name w:val="命令"/>
    <w:basedOn w:val="a7"/>
    <w:rsid w:val="00942FBB"/>
    <w:pPr>
      <w:widowControl w:val="0"/>
      <w:pBdr>
        <w:top w:val="single" w:sz="4" w:space="1" w:color="auto"/>
        <w:left w:val="single" w:sz="4" w:space="4" w:color="auto"/>
        <w:bottom w:val="single" w:sz="4" w:space="1" w:color="auto"/>
        <w:right w:val="single" w:sz="4" w:space="4" w:color="auto"/>
      </w:pBdr>
      <w:shd w:val="clear" w:color="auto" w:fill="E6E6E6"/>
      <w:topLinePunct w:val="0"/>
      <w:adjustRightInd/>
      <w:snapToGrid/>
      <w:spacing w:before="0" w:after="0" w:line="240" w:lineRule="auto"/>
      <w:ind w:left="0"/>
      <w:jc w:val="both"/>
    </w:pPr>
    <w:rPr>
      <w:rFonts w:eastAsia="Courier New" w:cs="Times New Roman"/>
      <w:sz w:val="18"/>
      <w:szCs w:val="24"/>
    </w:rPr>
  </w:style>
  <w:style w:type="paragraph" w:customStyle="1" w:styleId="CharChar2CharCharCharChar1CharCharCharChar">
    <w:name w:val="Char Char2 Char Char Char Char1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ffffffc">
    <w:name w:val="嵌入命令"/>
    <w:basedOn w:val="a7"/>
    <w:rsid w:val="00942FBB"/>
    <w:pPr>
      <w:widowControl w:val="0"/>
      <w:pBdr>
        <w:top w:val="dashSmallGap" w:sz="6" w:space="1" w:color="auto"/>
        <w:left w:val="dashSmallGap" w:sz="6" w:space="4" w:color="auto"/>
        <w:bottom w:val="dashSmallGap" w:sz="6" w:space="1" w:color="auto"/>
        <w:right w:val="dashSmallGap" w:sz="6" w:space="4" w:color="auto"/>
      </w:pBdr>
      <w:shd w:val="clear" w:color="auto" w:fill="F3F3F3"/>
      <w:topLinePunct w:val="0"/>
      <w:autoSpaceDE w:val="0"/>
      <w:autoSpaceDN w:val="0"/>
      <w:snapToGrid/>
      <w:spacing w:before="0" w:after="0" w:line="240" w:lineRule="auto"/>
      <w:ind w:left="0"/>
    </w:pPr>
    <w:rPr>
      <w:rFonts w:eastAsia="Batang" w:cs="Times New Roman"/>
      <w:snapToGrid w:val="0"/>
      <w:kern w:val="0"/>
    </w:rPr>
  </w:style>
  <w:style w:type="paragraph" w:customStyle="1" w:styleId="affffffd">
    <w:name w:val="黑体正文"/>
    <w:basedOn w:val="afff9"/>
    <w:rsid w:val="00942FBB"/>
    <w:pPr>
      <w:widowControl w:val="0"/>
      <w:topLinePunct w:val="0"/>
      <w:autoSpaceDE w:val="0"/>
      <w:autoSpaceDN w:val="0"/>
      <w:snapToGrid/>
      <w:spacing w:before="0" w:after="0" w:line="360" w:lineRule="auto"/>
      <w:ind w:left="0" w:firstLine="422"/>
    </w:pPr>
    <w:rPr>
      <w:rFonts w:cs="Times New Roman"/>
      <w:b/>
      <w:bCs/>
      <w:snapToGrid w:val="0"/>
      <w:kern w:val="0"/>
    </w:rPr>
  </w:style>
  <w:style w:type="paragraph" w:customStyle="1" w:styleId="1heading16153">
    <w:name w:val="样式 标题 1heading 1 + 段后: 6 磅 行距: 1.5 倍行距3"/>
    <w:basedOn w:val="1"/>
    <w:rsid w:val="00942FBB"/>
    <w:pPr>
      <w:numPr>
        <w:numId w:val="0"/>
      </w:numPr>
      <w:pBdr>
        <w:bottom w:val="none" w:sz="0" w:space="0" w:color="auto"/>
      </w:pBdr>
      <w:topLinePunct w:val="0"/>
      <w:autoSpaceDE w:val="0"/>
      <w:autoSpaceDN w:val="0"/>
      <w:adjustRightInd/>
      <w:snapToGrid/>
      <w:spacing w:before="240" w:after="120" w:line="360" w:lineRule="auto"/>
      <w:ind w:left="360" w:hanging="360"/>
      <w:jc w:val="left"/>
    </w:pPr>
    <w:rPr>
      <w:rFonts w:ascii="Times New Roman" w:eastAsia="宋体" w:hAnsi="Times New Roman" w:cs="宋体"/>
      <w:kern w:val="0"/>
      <w:sz w:val="22"/>
      <w:szCs w:val="20"/>
    </w:rPr>
  </w:style>
  <w:style w:type="character" w:customStyle="1" w:styleId="Charfe">
    <w:name w:val="摘要 Char"/>
    <w:basedOn w:val="a8"/>
    <w:link w:val="affffff4"/>
    <w:rsid w:val="00942FBB"/>
    <w:rPr>
      <w:rFonts w:ascii="Arial" w:hAnsi="Arial"/>
      <w:b/>
      <w:sz w:val="21"/>
      <w:szCs w:val="21"/>
    </w:rPr>
  </w:style>
  <w:style w:type="paragraph" w:customStyle="1" w:styleId="Char1CharCharChar">
    <w:name w:val="Char1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ParaChar">
    <w:name w:val="默认段落字体 Para Char"/>
    <w:aliases w:val="Char Char1 Char Char, Char Char1 Char Char"/>
    <w:basedOn w:val="a7"/>
    <w:semiHidden/>
    <w:rsid w:val="00942FBB"/>
    <w:pPr>
      <w:widowControl w:val="0"/>
      <w:topLinePunct w:val="0"/>
      <w:adjustRightInd/>
      <w:snapToGrid/>
      <w:spacing w:before="0" w:after="0" w:line="240" w:lineRule="auto"/>
      <w:ind w:left="0"/>
      <w:jc w:val="both"/>
    </w:pPr>
    <w:rPr>
      <w:szCs w:val="24"/>
    </w:rPr>
  </w:style>
  <w:style w:type="paragraph" w:customStyle="1" w:styleId="QB2">
    <w:name w:val="QB标题2"/>
    <w:basedOn w:val="QB3"/>
    <w:rsid w:val="00942FBB"/>
    <w:pPr>
      <w:numPr>
        <w:ilvl w:val="1"/>
      </w:numPr>
      <w:tabs>
        <w:tab w:val="num" w:pos="360"/>
        <w:tab w:val="num" w:pos="780"/>
      </w:tabs>
      <w:ind w:left="780" w:hanging="360"/>
      <w:outlineLvl w:val="1"/>
    </w:pPr>
    <w:rPr>
      <w:rFonts w:cs="黑体"/>
    </w:rPr>
  </w:style>
  <w:style w:type="paragraph" w:customStyle="1" w:styleId="QB3">
    <w:name w:val="QB标题3"/>
    <w:basedOn w:val="31"/>
    <w:link w:val="QB3Char"/>
    <w:autoRedefine/>
    <w:rsid w:val="00942FBB"/>
    <w:pPr>
      <w:widowControl w:val="0"/>
      <w:numPr>
        <w:numId w:val="39"/>
      </w:numPr>
      <w:topLinePunct w:val="0"/>
      <w:adjustRightInd/>
      <w:snapToGrid/>
      <w:spacing w:before="260" w:after="260" w:line="415" w:lineRule="auto"/>
      <w:jc w:val="both"/>
    </w:pPr>
    <w:rPr>
      <w:rFonts w:ascii="宋体" w:eastAsia="宋体" w:hAnsi="宋体" w:cs="Times New Roman"/>
      <w:b/>
      <w:noProof w:val="0"/>
      <w:kern w:val="2"/>
      <w:sz w:val="21"/>
      <w:szCs w:val="21"/>
    </w:rPr>
  </w:style>
  <w:style w:type="paragraph" w:customStyle="1" w:styleId="QB4">
    <w:name w:val="QB标题4"/>
    <w:basedOn w:val="QB3"/>
    <w:autoRedefine/>
    <w:rsid w:val="00942FBB"/>
    <w:pPr>
      <w:numPr>
        <w:ilvl w:val="3"/>
      </w:numPr>
      <w:tabs>
        <w:tab w:val="num" w:pos="360"/>
        <w:tab w:val="num" w:pos="780"/>
      </w:tabs>
      <w:ind w:left="780" w:hanging="360"/>
      <w:outlineLvl w:val="3"/>
    </w:pPr>
    <w:rPr>
      <w:rFonts w:ascii="Cambria" w:hAnsi="Cambria" w:cs="Arial"/>
    </w:rPr>
  </w:style>
  <w:style w:type="paragraph" w:customStyle="1" w:styleId="QB5">
    <w:name w:val="QB标题5"/>
    <w:basedOn w:val="51"/>
    <w:autoRedefine/>
    <w:rsid w:val="00942FBB"/>
    <w:pPr>
      <w:widowControl w:val="0"/>
      <w:numPr>
        <w:ilvl w:val="4"/>
        <w:numId w:val="39"/>
      </w:numPr>
      <w:topLinePunct w:val="0"/>
      <w:adjustRightInd/>
      <w:snapToGrid/>
      <w:spacing w:line="376" w:lineRule="auto"/>
      <w:jc w:val="both"/>
    </w:pPr>
    <w:rPr>
      <w:rFonts w:eastAsia="黑体" w:cs="Times New Roman"/>
      <w:b w:val="0"/>
      <w:kern w:val="0"/>
      <w:szCs w:val="21"/>
    </w:rPr>
  </w:style>
  <w:style w:type="character" w:customStyle="1" w:styleId="QB3Char">
    <w:name w:val="QB标题3 Char"/>
    <w:link w:val="QB3"/>
    <w:locked/>
    <w:rsid w:val="00942FBB"/>
    <w:rPr>
      <w:rFonts w:ascii="宋体" w:hAnsi="宋体"/>
      <w:b/>
      <w:color w:val="548DD4" w:themeColor="text2" w:themeTint="99"/>
      <w:kern w:val="2"/>
      <w:sz w:val="21"/>
      <w:szCs w:val="21"/>
      <w:u w:val="single"/>
    </w:rPr>
  </w:style>
  <w:style w:type="paragraph" w:customStyle="1" w:styleId="TAH">
    <w:name w:val="TAH"/>
    <w:basedOn w:val="a7"/>
    <w:rsid w:val="00942FBB"/>
    <w:pPr>
      <w:keepNext/>
      <w:keepLines/>
      <w:overflowPunct w:val="0"/>
      <w:topLinePunct w:val="0"/>
      <w:autoSpaceDE w:val="0"/>
      <w:autoSpaceDN w:val="0"/>
      <w:snapToGrid/>
      <w:spacing w:before="0" w:after="0" w:line="240" w:lineRule="auto"/>
      <w:ind w:left="0"/>
      <w:jc w:val="center"/>
      <w:textAlignment w:val="baseline"/>
    </w:pPr>
    <w:rPr>
      <w:rFonts w:ascii="Arial" w:hAnsi="Arial" w:cs="Times New Roman"/>
      <w:b/>
      <w:kern w:val="0"/>
      <w:sz w:val="18"/>
      <w:szCs w:val="20"/>
      <w:lang w:val="en-GB" w:eastAsia="en-US"/>
    </w:rPr>
  </w:style>
  <w:style w:type="paragraph" w:customStyle="1" w:styleId="Affffffe">
    <w:name w:val="页眉与页脚 A"/>
    <w:rsid w:val="00942FBB"/>
    <w:pPr>
      <w:tabs>
        <w:tab w:val="right" w:pos="9632"/>
      </w:tabs>
    </w:pPr>
    <w:rPr>
      <w:rFonts w:ascii="Helvetica" w:eastAsia="ヒラギノ角ゴ Pro W3" w:hAnsi="Helvetica"/>
      <w:color w:val="000000"/>
    </w:rPr>
  </w:style>
  <w:style w:type="paragraph" w:customStyle="1" w:styleId="afffffff">
    <w:name w:val="自由格式"/>
    <w:rsid w:val="00942FBB"/>
    <w:rPr>
      <w:rFonts w:eastAsia="ヒラギノ角ゴ Pro W3"/>
      <w:color w:val="000000"/>
    </w:rPr>
  </w:style>
  <w:style w:type="table" w:customStyle="1" w:styleId="3f0">
    <w:name w:val="网格型3"/>
    <w:basedOn w:val="a9"/>
    <w:next w:val="ab"/>
    <w:rsid w:val="00942FBB"/>
    <w:pPr>
      <w:widowControl w:val="0"/>
      <w:adjustRightInd w:val="0"/>
      <w:snapToGrid w:val="0"/>
      <w:jc w:val="both"/>
    </w:pPr>
    <w:tblPr>
      <w:tblInd w:w="113" w:type="dxa"/>
    </w:tblPr>
  </w:style>
  <w:style w:type="table" w:customStyle="1" w:styleId="59">
    <w:name w:val="网格型5"/>
    <w:basedOn w:val="a9"/>
    <w:next w:val="ab"/>
    <w:rsid w:val="00942FBB"/>
    <w:pPr>
      <w:widowControl w:val="0"/>
      <w:adjustRightInd w:val="0"/>
      <w:snapToGrid w:val="0"/>
      <w:jc w:val="both"/>
    </w:pPr>
    <w:tblPr>
      <w:tblInd w:w="113" w:type="dxa"/>
    </w:tblPr>
  </w:style>
  <w:style w:type="table" w:customStyle="1" w:styleId="64">
    <w:name w:val="网格型6"/>
    <w:basedOn w:val="a9"/>
    <w:next w:val="ab"/>
    <w:rsid w:val="00942FBB"/>
    <w:pPr>
      <w:widowControl w:val="0"/>
      <w:adjustRightInd w:val="0"/>
      <w:snapToGrid w:val="0"/>
      <w:jc w:val="both"/>
    </w:pPr>
    <w:tblPr>
      <w:tblInd w:w="113" w:type="dxa"/>
    </w:tblPr>
  </w:style>
  <w:style w:type="table" w:customStyle="1" w:styleId="74">
    <w:name w:val="网格型7"/>
    <w:basedOn w:val="a9"/>
    <w:next w:val="ab"/>
    <w:rsid w:val="00942FBB"/>
    <w:pPr>
      <w:widowControl w:val="0"/>
      <w:adjustRightInd w:val="0"/>
      <w:snapToGrid w:val="0"/>
      <w:jc w:val="both"/>
    </w:pPr>
    <w:tblPr>
      <w:tblInd w:w="113" w:type="dxa"/>
    </w:tblPr>
  </w:style>
  <w:style w:type="table" w:customStyle="1" w:styleId="84">
    <w:name w:val="网格型8"/>
    <w:basedOn w:val="a9"/>
    <w:next w:val="ab"/>
    <w:rsid w:val="00942FBB"/>
    <w:pPr>
      <w:widowControl w:val="0"/>
      <w:adjustRightInd w:val="0"/>
      <w:snapToGrid w:val="0"/>
      <w:jc w:val="both"/>
    </w:pPr>
    <w:tblPr>
      <w:tblInd w:w="113" w:type="dxa"/>
    </w:tblPr>
  </w:style>
  <w:style w:type="table" w:customStyle="1" w:styleId="92">
    <w:name w:val="网格型9"/>
    <w:basedOn w:val="a9"/>
    <w:next w:val="ab"/>
    <w:rsid w:val="00942FBB"/>
    <w:pPr>
      <w:widowControl w:val="0"/>
      <w:adjustRightInd w:val="0"/>
      <w:snapToGrid w:val="0"/>
      <w:jc w:val="both"/>
    </w:pPr>
    <w:tblPr>
      <w:tblInd w:w="113" w:type="dxa"/>
    </w:tblPr>
  </w:style>
  <w:style w:type="table" w:customStyle="1" w:styleId="100">
    <w:name w:val="网格型10"/>
    <w:basedOn w:val="a9"/>
    <w:next w:val="ab"/>
    <w:rsid w:val="00942FBB"/>
    <w:pPr>
      <w:widowControl w:val="0"/>
      <w:adjustRightInd w:val="0"/>
      <w:snapToGrid w:val="0"/>
      <w:jc w:val="both"/>
    </w:pPr>
    <w:tblPr>
      <w:tblInd w:w="113" w:type="dxa"/>
    </w:tblPr>
  </w:style>
  <w:style w:type="table" w:customStyle="1" w:styleId="110">
    <w:name w:val="网格型11"/>
    <w:basedOn w:val="a9"/>
    <w:next w:val="ab"/>
    <w:rsid w:val="00942FBB"/>
    <w:pPr>
      <w:widowControl w:val="0"/>
      <w:adjustRightInd w:val="0"/>
      <w:snapToGrid w:val="0"/>
      <w:jc w:val="both"/>
    </w:pPr>
    <w:tblPr>
      <w:tblInd w:w="113" w:type="dxa"/>
    </w:tblPr>
  </w:style>
  <w:style w:type="table" w:customStyle="1" w:styleId="121">
    <w:name w:val="网格型1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网格型19"/>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网格型2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7">
    <w:name w:val="列出段落 Char"/>
    <w:link w:val="afffd"/>
    <w:uiPriority w:val="34"/>
    <w:rsid w:val="00942FBB"/>
    <w:rPr>
      <w:kern w:val="2"/>
      <w:sz w:val="21"/>
      <w:szCs w:val="24"/>
    </w:rPr>
  </w:style>
  <w:style w:type="character" w:customStyle="1" w:styleId="im-content1">
    <w:name w:val="im-content1"/>
    <w:basedOn w:val="a8"/>
    <w:rsid w:val="00942FBB"/>
    <w:rPr>
      <w:color w:val="333333"/>
    </w:rPr>
  </w:style>
  <w:style w:type="character" w:customStyle="1" w:styleId="apple-converted-space">
    <w:name w:val="apple-converted-space"/>
    <w:basedOn w:val="a8"/>
    <w:rsid w:val="00AB4467"/>
  </w:style>
  <w:style w:type="paragraph" w:customStyle="1" w:styleId="code-demo">
    <w:name w:val="code-demo"/>
    <w:basedOn w:val="afff6"/>
    <w:link w:val="code-demoChar"/>
    <w:qFormat/>
    <w:rsid w:val="00E93596"/>
    <w:pPr>
      <w:spacing w:before="0" w:after="0"/>
      <w:ind w:left="0"/>
    </w:pPr>
    <w:rPr>
      <w:rFonts w:cs="Consolas"/>
    </w:rPr>
  </w:style>
  <w:style w:type="character" w:customStyle="1" w:styleId="code-demoChar">
    <w:name w:val="code-demo Char"/>
    <w:basedOn w:val="Charf3"/>
    <w:link w:val="code-demo"/>
    <w:rsid w:val="00E93596"/>
    <w:rPr>
      <w:rFonts w:cs="Consola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450">
      <w:bodyDiv w:val="1"/>
      <w:marLeft w:val="0"/>
      <w:marRight w:val="0"/>
      <w:marTop w:val="0"/>
      <w:marBottom w:val="0"/>
      <w:divBdr>
        <w:top w:val="none" w:sz="0" w:space="0" w:color="auto"/>
        <w:left w:val="none" w:sz="0" w:space="0" w:color="auto"/>
        <w:bottom w:val="none" w:sz="0" w:space="0" w:color="auto"/>
        <w:right w:val="none" w:sz="0" w:space="0" w:color="auto"/>
      </w:divBdr>
    </w:div>
    <w:div w:id="52437729">
      <w:bodyDiv w:val="1"/>
      <w:marLeft w:val="0"/>
      <w:marRight w:val="0"/>
      <w:marTop w:val="0"/>
      <w:marBottom w:val="0"/>
      <w:divBdr>
        <w:top w:val="none" w:sz="0" w:space="0" w:color="auto"/>
        <w:left w:val="none" w:sz="0" w:space="0" w:color="auto"/>
        <w:bottom w:val="none" w:sz="0" w:space="0" w:color="auto"/>
        <w:right w:val="none" w:sz="0" w:space="0" w:color="auto"/>
      </w:divBdr>
    </w:div>
    <w:div w:id="57288177">
      <w:bodyDiv w:val="1"/>
      <w:marLeft w:val="0"/>
      <w:marRight w:val="0"/>
      <w:marTop w:val="0"/>
      <w:marBottom w:val="0"/>
      <w:divBdr>
        <w:top w:val="none" w:sz="0" w:space="0" w:color="auto"/>
        <w:left w:val="none" w:sz="0" w:space="0" w:color="auto"/>
        <w:bottom w:val="none" w:sz="0" w:space="0" w:color="auto"/>
        <w:right w:val="none" w:sz="0" w:space="0" w:color="auto"/>
      </w:divBdr>
    </w:div>
    <w:div w:id="93211999">
      <w:bodyDiv w:val="1"/>
      <w:marLeft w:val="0"/>
      <w:marRight w:val="0"/>
      <w:marTop w:val="0"/>
      <w:marBottom w:val="0"/>
      <w:divBdr>
        <w:top w:val="none" w:sz="0" w:space="0" w:color="auto"/>
        <w:left w:val="none" w:sz="0" w:space="0" w:color="auto"/>
        <w:bottom w:val="none" w:sz="0" w:space="0" w:color="auto"/>
        <w:right w:val="none" w:sz="0" w:space="0" w:color="auto"/>
      </w:divBdr>
    </w:div>
    <w:div w:id="94713831">
      <w:bodyDiv w:val="1"/>
      <w:marLeft w:val="0"/>
      <w:marRight w:val="0"/>
      <w:marTop w:val="0"/>
      <w:marBottom w:val="0"/>
      <w:divBdr>
        <w:top w:val="none" w:sz="0" w:space="0" w:color="auto"/>
        <w:left w:val="none" w:sz="0" w:space="0" w:color="auto"/>
        <w:bottom w:val="none" w:sz="0" w:space="0" w:color="auto"/>
        <w:right w:val="none" w:sz="0" w:space="0" w:color="auto"/>
      </w:divBdr>
    </w:div>
    <w:div w:id="109665456">
      <w:bodyDiv w:val="1"/>
      <w:marLeft w:val="0"/>
      <w:marRight w:val="0"/>
      <w:marTop w:val="0"/>
      <w:marBottom w:val="0"/>
      <w:divBdr>
        <w:top w:val="none" w:sz="0" w:space="0" w:color="auto"/>
        <w:left w:val="none" w:sz="0" w:space="0" w:color="auto"/>
        <w:bottom w:val="none" w:sz="0" w:space="0" w:color="auto"/>
        <w:right w:val="none" w:sz="0" w:space="0" w:color="auto"/>
      </w:divBdr>
    </w:div>
    <w:div w:id="112405934">
      <w:bodyDiv w:val="1"/>
      <w:marLeft w:val="0"/>
      <w:marRight w:val="0"/>
      <w:marTop w:val="0"/>
      <w:marBottom w:val="0"/>
      <w:divBdr>
        <w:top w:val="none" w:sz="0" w:space="0" w:color="auto"/>
        <w:left w:val="none" w:sz="0" w:space="0" w:color="auto"/>
        <w:bottom w:val="none" w:sz="0" w:space="0" w:color="auto"/>
        <w:right w:val="none" w:sz="0" w:space="0" w:color="auto"/>
      </w:divBdr>
    </w:div>
    <w:div w:id="118692926">
      <w:bodyDiv w:val="1"/>
      <w:marLeft w:val="0"/>
      <w:marRight w:val="0"/>
      <w:marTop w:val="0"/>
      <w:marBottom w:val="0"/>
      <w:divBdr>
        <w:top w:val="none" w:sz="0" w:space="0" w:color="auto"/>
        <w:left w:val="none" w:sz="0" w:space="0" w:color="auto"/>
        <w:bottom w:val="none" w:sz="0" w:space="0" w:color="auto"/>
        <w:right w:val="none" w:sz="0" w:space="0" w:color="auto"/>
      </w:divBdr>
    </w:div>
    <w:div w:id="120266436">
      <w:bodyDiv w:val="1"/>
      <w:marLeft w:val="0"/>
      <w:marRight w:val="0"/>
      <w:marTop w:val="0"/>
      <w:marBottom w:val="0"/>
      <w:divBdr>
        <w:top w:val="none" w:sz="0" w:space="0" w:color="auto"/>
        <w:left w:val="none" w:sz="0" w:space="0" w:color="auto"/>
        <w:bottom w:val="none" w:sz="0" w:space="0" w:color="auto"/>
        <w:right w:val="none" w:sz="0" w:space="0" w:color="auto"/>
      </w:divBdr>
    </w:div>
    <w:div w:id="127860985">
      <w:bodyDiv w:val="1"/>
      <w:marLeft w:val="0"/>
      <w:marRight w:val="0"/>
      <w:marTop w:val="0"/>
      <w:marBottom w:val="0"/>
      <w:divBdr>
        <w:top w:val="none" w:sz="0" w:space="0" w:color="auto"/>
        <w:left w:val="none" w:sz="0" w:space="0" w:color="auto"/>
        <w:bottom w:val="none" w:sz="0" w:space="0" w:color="auto"/>
        <w:right w:val="none" w:sz="0" w:space="0" w:color="auto"/>
      </w:divBdr>
    </w:div>
    <w:div w:id="134566005">
      <w:bodyDiv w:val="1"/>
      <w:marLeft w:val="0"/>
      <w:marRight w:val="0"/>
      <w:marTop w:val="0"/>
      <w:marBottom w:val="0"/>
      <w:divBdr>
        <w:top w:val="none" w:sz="0" w:space="0" w:color="auto"/>
        <w:left w:val="none" w:sz="0" w:space="0" w:color="auto"/>
        <w:bottom w:val="none" w:sz="0" w:space="0" w:color="auto"/>
        <w:right w:val="none" w:sz="0" w:space="0" w:color="auto"/>
      </w:divBdr>
    </w:div>
    <w:div w:id="139008440">
      <w:bodyDiv w:val="1"/>
      <w:marLeft w:val="0"/>
      <w:marRight w:val="0"/>
      <w:marTop w:val="0"/>
      <w:marBottom w:val="0"/>
      <w:divBdr>
        <w:top w:val="none" w:sz="0" w:space="0" w:color="auto"/>
        <w:left w:val="none" w:sz="0" w:space="0" w:color="auto"/>
        <w:bottom w:val="none" w:sz="0" w:space="0" w:color="auto"/>
        <w:right w:val="none" w:sz="0" w:space="0" w:color="auto"/>
      </w:divBdr>
    </w:div>
    <w:div w:id="140050736">
      <w:bodyDiv w:val="1"/>
      <w:marLeft w:val="0"/>
      <w:marRight w:val="0"/>
      <w:marTop w:val="0"/>
      <w:marBottom w:val="0"/>
      <w:divBdr>
        <w:top w:val="none" w:sz="0" w:space="0" w:color="auto"/>
        <w:left w:val="none" w:sz="0" w:space="0" w:color="auto"/>
        <w:bottom w:val="none" w:sz="0" w:space="0" w:color="auto"/>
        <w:right w:val="none" w:sz="0" w:space="0" w:color="auto"/>
      </w:divBdr>
    </w:div>
    <w:div w:id="168717015">
      <w:bodyDiv w:val="1"/>
      <w:marLeft w:val="0"/>
      <w:marRight w:val="0"/>
      <w:marTop w:val="0"/>
      <w:marBottom w:val="0"/>
      <w:divBdr>
        <w:top w:val="none" w:sz="0" w:space="0" w:color="auto"/>
        <w:left w:val="none" w:sz="0" w:space="0" w:color="auto"/>
        <w:bottom w:val="none" w:sz="0" w:space="0" w:color="auto"/>
        <w:right w:val="none" w:sz="0" w:space="0" w:color="auto"/>
      </w:divBdr>
    </w:div>
    <w:div w:id="211694773">
      <w:bodyDiv w:val="1"/>
      <w:marLeft w:val="0"/>
      <w:marRight w:val="0"/>
      <w:marTop w:val="0"/>
      <w:marBottom w:val="0"/>
      <w:divBdr>
        <w:top w:val="none" w:sz="0" w:space="0" w:color="auto"/>
        <w:left w:val="none" w:sz="0" w:space="0" w:color="auto"/>
        <w:bottom w:val="none" w:sz="0" w:space="0" w:color="auto"/>
        <w:right w:val="none" w:sz="0" w:space="0" w:color="auto"/>
      </w:divBdr>
    </w:div>
    <w:div w:id="216551177">
      <w:bodyDiv w:val="1"/>
      <w:marLeft w:val="0"/>
      <w:marRight w:val="0"/>
      <w:marTop w:val="0"/>
      <w:marBottom w:val="0"/>
      <w:divBdr>
        <w:top w:val="none" w:sz="0" w:space="0" w:color="auto"/>
        <w:left w:val="none" w:sz="0" w:space="0" w:color="auto"/>
        <w:bottom w:val="none" w:sz="0" w:space="0" w:color="auto"/>
        <w:right w:val="none" w:sz="0" w:space="0" w:color="auto"/>
      </w:divBdr>
    </w:div>
    <w:div w:id="229002726">
      <w:bodyDiv w:val="1"/>
      <w:marLeft w:val="0"/>
      <w:marRight w:val="0"/>
      <w:marTop w:val="0"/>
      <w:marBottom w:val="0"/>
      <w:divBdr>
        <w:top w:val="none" w:sz="0" w:space="0" w:color="auto"/>
        <w:left w:val="none" w:sz="0" w:space="0" w:color="auto"/>
        <w:bottom w:val="none" w:sz="0" w:space="0" w:color="auto"/>
        <w:right w:val="none" w:sz="0" w:space="0" w:color="auto"/>
      </w:divBdr>
    </w:div>
    <w:div w:id="237978468">
      <w:bodyDiv w:val="1"/>
      <w:marLeft w:val="0"/>
      <w:marRight w:val="0"/>
      <w:marTop w:val="0"/>
      <w:marBottom w:val="0"/>
      <w:divBdr>
        <w:top w:val="none" w:sz="0" w:space="0" w:color="auto"/>
        <w:left w:val="none" w:sz="0" w:space="0" w:color="auto"/>
        <w:bottom w:val="none" w:sz="0" w:space="0" w:color="auto"/>
        <w:right w:val="none" w:sz="0" w:space="0" w:color="auto"/>
      </w:divBdr>
    </w:div>
    <w:div w:id="251821264">
      <w:bodyDiv w:val="1"/>
      <w:marLeft w:val="0"/>
      <w:marRight w:val="0"/>
      <w:marTop w:val="0"/>
      <w:marBottom w:val="0"/>
      <w:divBdr>
        <w:top w:val="none" w:sz="0" w:space="0" w:color="auto"/>
        <w:left w:val="none" w:sz="0" w:space="0" w:color="auto"/>
        <w:bottom w:val="none" w:sz="0" w:space="0" w:color="auto"/>
        <w:right w:val="none" w:sz="0" w:space="0" w:color="auto"/>
      </w:divBdr>
    </w:div>
    <w:div w:id="270209901">
      <w:bodyDiv w:val="1"/>
      <w:marLeft w:val="0"/>
      <w:marRight w:val="0"/>
      <w:marTop w:val="0"/>
      <w:marBottom w:val="0"/>
      <w:divBdr>
        <w:top w:val="none" w:sz="0" w:space="0" w:color="auto"/>
        <w:left w:val="none" w:sz="0" w:space="0" w:color="auto"/>
        <w:bottom w:val="none" w:sz="0" w:space="0" w:color="auto"/>
        <w:right w:val="none" w:sz="0" w:space="0" w:color="auto"/>
      </w:divBdr>
    </w:div>
    <w:div w:id="284048452">
      <w:bodyDiv w:val="1"/>
      <w:marLeft w:val="0"/>
      <w:marRight w:val="0"/>
      <w:marTop w:val="0"/>
      <w:marBottom w:val="0"/>
      <w:divBdr>
        <w:top w:val="none" w:sz="0" w:space="0" w:color="auto"/>
        <w:left w:val="none" w:sz="0" w:space="0" w:color="auto"/>
        <w:bottom w:val="none" w:sz="0" w:space="0" w:color="auto"/>
        <w:right w:val="none" w:sz="0" w:space="0" w:color="auto"/>
      </w:divBdr>
    </w:div>
    <w:div w:id="306016174">
      <w:bodyDiv w:val="1"/>
      <w:marLeft w:val="0"/>
      <w:marRight w:val="0"/>
      <w:marTop w:val="0"/>
      <w:marBottom w:val="0"/>
      <w:divBdr>
        <w:top w:val="none" w:sz="0" w:space="0" w:color="auto"/>
        <w:left w:val="none" w:sz="0" w:space="0" w:color="auto"/>
        <w:bottom w:val="none" w:sz="0" w:space="0" w:color="auto"/>
        <w:right w:val="none" w:sz="0" w:space="0" w:color="auto"/>
      </w:divBdr>
    </w:div>
    <w:div w:id="315299741">
      <w:bodyDiv w:val="1"/>
      <w:marLeft w:val="0"/>
      <w:marRight w:val="0"/>
      <w:marTop w:val="0"/>
      <w:marBottom w:val="0"/>
      <w:divBdr>
        <w:top w:val="none" w:sz="0" w:space="0" w:color="auto"/>
        <w:left w:val="none" w:sz="0" w:space="0" w:color="auto"/>
        <w:bottom w:val="none" w:sz="0" w:space="0" w:color="auto"/>
        <w:right w:val="none" w:sz="0" w:space="0" w:color="auto"/>
      </w:divBdr>
    </w:div>
    <w:div w:id="316961668">
      <w:bodyDiv w:val="1"/>
      <w:marLeft w:val="0"/>
      <w:marRight w:val="0"/>
      <w:marTop w:val="0"/>
      <w:marBottom w:val="0"/>
      <w:divBdr>
        <w:top w:val="none" w:sz="0" w:space="0" w:color="auto"/>
        <w:left w:val="none" w:sz="0" w:space="0" w:color="auto"/>
        <w:bottom w:val="none" w:sz="0" w:space="0" w:color="auto"/>
        <w:right w:val="none" w:sz="0" w:space="0" w:color="auto"/>
      </w:divBdr>
    </w:div>
    <w:div w:id="319623962">
      <w:bodyDiv w:val="1"/>
      <w:marLeft w:val="0"/>
      <w:marRight w:val="0"/>
      <w:marTop w:val="0"/>
      <w:marBottom w:val="0"/>
      <w:divBdr>
        <w:top w:val="none" w:sz="0" w:space="0" w:color="auto"/>
        <w:left w:val="none" w:sz="0" w:space="0" w:color="auto"/>
        <w:bottom w:val="none" w:sz="0" w:space="0" w:color="auto"/>
        <w:right w:val="none" w:sz="0" w:space="0" w:color="auto"/>
      </w:divBdr>
    </w:div>
    <w:div w:id="334190153">
      <w:bodyDiv w:val="1"/>
      <w:marLeft w:val="0"/>
      <w:marRight w:val="0"/>
      <w:marTop w:val="0"/>
      <w:marBottom w:val="0"/>
      <w:divBdr>
        <w:top w:val="none" w:sz="0" w:space="0" w:color="auto"/>
        <w:left w:val="none" w:sz="0" w:space="0" w:color="auto"/>
        <w:bottom w:val="none" w:sz="0" w:space="0" w:color="auto"/>
        <w:right w:val="none" w:sz="0" w:space="0" w:color="auto"/>
      </w:divBdr>
    </w:div>
    <w:div w:id="340550322">
      <w:bodyDiv w:val="1"/>
      <w:marLeft w:val="0"/>
      <w:marRight w:val="0"/>
      <w:marTop w:val="0"/>
      <w:marBottom w:val="0"/>
      <w:divBdr>
        <w:top w:val="none" w:sz="0" w:space="0" w:color="auto"/>
        <w:left w:val="none" w:sz="0" w:space="0" w:color="auto"/>
        <w:bottom w:val="none" w:sz="0" w:space="0" w:color="auto"/>
        <w:right w:val="none" w:sz="0" w:space="0" w:color="auto"/>
      </w:divBdr>
    </w:div>
    <w:div w:id="383022201">
      <w:bodyDiv w:val="1"/>
      <w:marLeft w:val="0"/>
      <w:marRight w:val="0"/>
      <w:marTop w:val="0"/>
      <w:marBottom w:val="0"/>
      <w:divBdr>
        <w:top w:val="none" w:sz="0" w:space="0" w:color="auto"/>
        <w:left w:val="none" w:sz="0" w:space="0" w:color="auto"/>
        <w:bottom w:val="none" w:sz="0" w:space="0" w:color="auto"/>
        <w:right w:val="none" w:sz="0" w:space="0" w:color="auto"/>
      </w:divBdr>
    </w:div>
    <w:div w:id="421996278">
      <w:bodyDiv w:val="1"/>
      <w:marLeft w:val="0"/>
      <w:marRight w:val="0"/>
      <w:marTop w:val="0"/>
      <w:marBottom w:val="0"/>
      <w:divBdr>
        <w:top w:val="none" w:sz="0" w:space="0" w:color="auto"/>
        <w:left w:val="none" w:sz="0" w:space="0" w:color="auto"/>
        <w:bottom w:val="none" w:sz="0" w:space="0" w:color="auto"/>
        <w:right w:val="none" w:sz="0" w:space="0" w:color="auto"/>
      </w:divBdr>
    </w:div>
    <w:div w:id="434060024">
      <w:bodyDiv w:val="1"/>
      <w:marLeft w:val="0"/>
      <w:marRight w:val="0"/>
      <w:marTop w:val="0"/>
      <w:marBottom w:val="0"/>
      <w:divBdr>
        <w:top w:val="none" w:sz="0" w:space="0" w:color="auto"/>
        <w:left w:val="none" w:sz="0" w:space="0" w:color="auto"/>
        <w:bottom w:val="none" w:sz="0" w:space="0" w:color="auto"/>
        <w:right w:val="none" w:sz="0" w:space="0" w:color="auto"/>
      </w:divBdr>
    </w:div>
    <w:div w:id="439836438">
      <w:bodyDiv w:val="1"/>
      <w:marLeft w:val="0"/>
      <w:marRight w:val="0"/>
      <w:marTop w:val="0"/>
      <w:marBottom w:val="0"/>
      <w:divBdr>
        <w:top w:val="none" w:sz="0" w:space="0" w:color="auto"/>
        <w:left w:val="none" w:sz="0" w:space="0" w:color="auto"/>
        <w:bottom w:val="none" w:sz="0" w:space="0" w:color="auto"/>
        <w:right w:val="none" w:sz="0" w:space="0" w:color="auto"/>
      </w:divBdr>
    </w:div>
    <w:div w:id="448477633">
      <w:bodyDiv w:val="1"/>
      <w:marLeft w:val="0"/>
      <w:marRight w:val="0"/>
      <w:marTop w:val="0"/>
      <w:marBottom w:val="0"/>
      <w:divBdr>
        <w:top w:val="none" w:sz="0" w:space="0" w:color="auto"/>
        <w:left w:val="none" w:sz="0" w:space="0" w:color="auto"/>
        <w:bottom w:val="none" w:sz="0" w:space="0" w:color="auto"/>
        <w:right w:val="none" w:sz="0" w:space="0" w:color="auto"/>
      </w:divBdr>
    </w:div>
    <w:div w:id="473835034">
      <w:bodyDiv w:val="1"/>
      <w:marLeft w:val="0"/>
      <w:marRight w:val="0"/>
      <w:marTop w:val="0"/>
      <w:marBottom w:val="0"/>
      <w:divBdr>
        <w:top w:val="none" w:sz="0" w:space="0" w:color="auto"/>
        <w:left w:val="none" w:sz="0" w:space="0" w:color="auto"/>
        <w:bottom w:val="none" w:sz="0" w:space="0" w:color="auto"/>
        <w:right w:val="none" w:sz="0" w:space="0" w:color="auto"/>
      </w:divBdr>
    </w:div>
    <w:div w:id="486018445">
      <w:bodyDiv w:val="1"/>
      <w:marLeft w:val="0"/>
      <w:marRight w:val="0"/>
      <w:marTop w:val="0"/>
      <w:marBottom w:val="0"/>
      <w:divBdr>
        <w:top w:val="none" w:sz="0" w:space="0" w:color="auto"/>
        <w:left w:val="none" w:sz="0" w:space="0" w:color="auto"/>
        <w:bottom w:val="none" w:sz="0" w:space="0" w:color="auto"/>
        <w:right w:val="none" w:sz="0" w:space="0" w:color="auto"/>
      </w:divBdr>
    </w:div>
    <w:div w:id="491875535">
      <w:bodyDiv w:val="1"/>
      <w:marLeft w:val="0"/>
      <w:marRight w:val="0"/>
      <w:marTop w:val="0"/>
      <w:marBottom w:val="0"/>
      <w:divBdr>
        <w:top w:val="none" w:sz="0" w:space="0" w:color="auto"/>
        <w:left w:val="none" w:sz="0" w:space="0" w:color="auto"/>
        <w:bottom w:val="none" w:sz="0" w:space="0" w:color="auto"/>
        <w:right w:val="none" w:sz="0" w:space="0" w:color="auto"/>
      </w:divBdr>
    </w:div>
    <w:div w:id="494297565">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526914534">
      <w:bodyDiv w:val="1"/>
      <w:marLeft w:val="0"/>
      <w:marRight w:val="0"/>
      <w:marTop w:val="0"/>
      <w:marBottom w:val="0"/>
      <w:divBdr>
        <w:top w:val="none" w:sz="0" w:space="0" w:color="auto"/>
        <w:left w:val="none" w:sz="0" w:space="0" w:color="auto"/>
        <w:bottom w:val="none" w:sz="0" w:space="0" w:color="auto"/>
        <w:right w:val="none" w:sz="0" w:space="0" w:color="auto"/>
      </w:divBdr>
    </w:div>
    <w:div w:id="533806223">
      <w:bodyDiv w:val="1"/>
      <w:marLeft w:val="0"/>
      <w:marRight w:val="0"/>
      <w:marTop w:val="0"/>
      <w:marBottom w:val="0"/>
      <w:divBdr>
        <w:top w:val="none" w:sz="0" w:space="0" w:color="auto"/>
        <w:left w:val="none" w:sz="0" w:space="0" w:color="auto"/>
        <w:bottom w:val="none" w:sz="0" w:space="0" w:color="auto"/>
        <w:right w:val="none" w:sz="0" w:space="0" w:color="auto"/>
      </w:divBdr>
    </w:div>
    <w:div w:id="536162024">
      <w:bodyDiv w:val="1"/>
      <w:marLeft w:val="0"/>
      <w:marRight w:val="0"/>
      <w:marTop w:val="0"/>
      <w:marBottom w:val="0"/>
      <w:divBdr>
        <w:top w:val="none" w:sz="0" w:space="0" w:color="auto"/>
        <w:left w:val="none" w:sz="0" w:space="0" w:color="auto"/>
        <w:bottom w:val="none" w:sz="0" w:space="0" w:color="auto"/>
        <w:right w:val="none" w:sz="0" w:space="0" w:color="auto"/>
      </w:divBdr>
    </w:div>
    <w:div w:id="556432941">
      <w:bodyDiv w:val="1"/>
      <w:marLeft w:val="0"/>
      <w:marRight w:val="0"/>
      <w:marTop w:val="0"/>
      <w:marBottom w:val="0"/>
      <w:divBdr>
        <w:top w:val="none" w:sz="0" w:space="0" w:color="auto"/>
        <w:left w:val="none" w:sz="0" w:space="0" w:color="auto"/>
        <w:bottom w:val="none" w:sz="0" w:space="0" w:color="auto"/>
        <w:right w:val="none" w:sz="0" w:space="0" w:color="auto"/>
      </w:divBdr>
    </w:div>
    <w:div w:id="582420865">
      <w:bodyDiv w:val="1"/>
      <w:marLeft w:val="0"/>
      <w:marRight w:val="0"/>
      <w:marTop w:val="0"/>
      <w:marBottom w:val="0"/>
      <w:divBdr>
        <w:top w:val="none" w:sz="0" w:space="0" w:color="auto"/>
        <w:left w:val="none" w:sz="0" w:space="0" w:color="auto"/>
        <w:bottom w:val="none" w:sz="0" w:space="0" w:color="auto"/>
        <w:right w:val="none" w:sz="0" w:space="0" w:color="auto"/>
      </w:divBdr>
    </w:div>
    <w:div w:id="593710340">
      <w:bodyDiv w:val="1"/>
      <w:marLeft w:val="0"/>
      <w:marRight w:val="0"/>
      <w:marTop w:val="0"/>
      <w:marBottom w:val="0"/>
      <w:divBdr>
        <w:top w:val="none" w:sz="0" w:space="0" w:color="auto"/>
        <w:left w:val="none" w:sz="0" w:space="0" w:color="auto"/>
        <w:bottom w:val="none" w:sz="0" w:space="0" w:color="auto"/>
        <w:right w:val="none" w:sz="0" w:space="0" w:color="auto"/>
      </w:divBdr>
    </w:div>
    <w:div w:id="602346957">
      <w:bodyDiv w:val="1"/>
      <w:marLeft w:val="0"/>
      <w:marRight w:val="0"/>
      <w:marTop w:val="0"/>
      <w:marBottom w:val="0"/>
      <w:divBdr>
        <w:top w:val="none" w:sz="0" w:space="0" w:color="auto"/>
        <w:left w:val="none" w:sz="0" w:space="0" w:color="auto"/>
        <w:bottom w:val="none" w:sz="0" w:space="0" w:color="auto"/>
        <w:right w:val="none" w:sz="0" w:space="0" w:color="auto"/>
      </w:divBdr>
    </w:div>
    <w:div w:id="615405524">
      <w:bodyDiv w:val="1"/>
      <w:marLeft w:val="0"/>
      <w:marRight w:val="0"/>
      <w:marTop w:val="0"/>
      <w:marBottom w:val="0"/>
      <w:divBdr>
        <w:top w:val="none" w:sz="0" w:space="0" w:color="auto"/>
        <w:left w:val="none" w:sz="0" w:space="0" w:color="auto"/>
        <w:bottom w:val="none" w:sz="0" w:space="0" w:color="auto"/>
        <w:right w:val="none" w:sz="0" w:space="0" w:color="auto"/>
      </w:divBdr>
    </w:div>
    <w:div w:id="628054468">
      <w:bodyDiv w:val="1"/>
      <w:marLeft w:val="0"/>
      <w:marRight w:val="0"/>
      <w:marTop w:val="0"/>
      <w:marBottom w:val="0"/>
      <w:divBdr>
        <w:top w:val="none" w:sz="0" w:space="0" w:color="auto"/>
        <w:left w:val="none" w:sz="0" w:space="0" w:color="auto"/>
        <w:bottom w:val="none" w:sz="0" w:space="0" w:color="auto"/>
        <w:right w:val="none" w:sz="0" w:space="0" w:color="auto"/>
      </w:divBdr>
    </w:div>
    <w:div w:id="652829810">
      <w:bodyDiv w:val="1"/>
      <w:marLeft w:val="0"/>
      <w:marRight w:val="0"/>
      <w:marTop w:val="0"/>
      <w:marBottom w:val="0"/>
      <w:divBdr>
        <w:top w:val="none" w:sz="0" w:space="0" w:color="auto"/>
        <w:left w:val="none" w:sz="0" w:space="0" w:color="auto"/>
        <w:bottom w:val="none" w:sz="0" w:space="0" w:color="auto"/>
        <w:right w:val="none" w:sz="0" w:space="0" w:color="auto"/>
      </w:divBdr>
    </w:div>
    <w:div w:id="659816814">
      <w:bodyDiv w:val="1"/>
      <w:marLeft w:val="0"/>
      <w:marRight w:val="0"/>
      <w:marTop w:val="0"/>
      <w:marBottom w:val="0"/>
      <w:divBdr>
        <w:top w:val="none" w:sz="0" w:space="0" w:color="auto"/>
        <w:left w:val="none" w:sz="0" w:space="0" w:color="auto"/>
        <w:bottom w:val="none" w:sz="0" w:space="0" w:color="auto"/>
        <w:right w:val="none" w:sz="0" w:space="0" w:color="auto"/>
      </w:divBdr>
    </w:div>
    <w:div w:id="668144770">
      <w:bodyDiv w:val="1"/>
      <w:marLeft w:val="0"/>
      <w:marRight w:val="0"/>
      <w:marTop w:val="0"/>
      <w:marBottom w:val="0"/>
      <w:divBdr>
        <w:top w:val="none" w:sz="0" w:space="0" w:color="auto"/>
        <w:left w:val="none" w:sz="0" w:space="0" w:color="auto"/>
        <w:bottom w:val="none" w:sz="0" w:space="0" w:color="auto"/>
        <w:right w:val="none" w:sz="0" w:space="0" w:color="auto"/>
      </w:divBdr>
    </w:div>
    <w:div w:id="681274135">
      <w:bodyDiv w:val="1"/>
      <w:marLeft w:val="0"/>
      <w:marRight w:val="0"/>
      <w:marTop w:val="0"/>
      <w:marBottom w:val="0"/>
      <w:divBdr>
        <w:top w:val="none" w:sz="0" w:space="0" w:color="auto"/>
        <w:left w:val="none" w:sz="0" w:space="0" w:color="auto"/>
        <w:bottom w:val="none" w:sz="0" w:space="0" w:color="auto"/>
        <w:right w:val="none" w:sz="0" w:space="0" w:color="auto"/>
      </w:divBdr>
    </w:div>
    <w:div w:id="683900340">
      <w:bodyDiv w:val="1"/>
      <w:marLeft w:val="0"/>
      <w:marRight w:val="0"/>
      <w:marTop w:val="0"/>
      <w:marBottom w:val="0"/>
      <w:divBdr>
        <w:top w:val="none" w:sz="0" w:space="0" w:color="auto"/>
        <w:left w:val="none" w:sz="0" w:space="0" w:color="auto"/>
        <w:bottom w:val="none" w:sz="0" w:space="0" w:color="auto"/>
        <w:right w:val="none" w:sz="0" w:space="0" w:color="auto"/>
      </w:divBdr>
    </w:div>
    <w:div w:id="691761781">
      <w:bodyDiv w:val="1"/>
      <w:marLeft w:val="0"/>
      <w:marRight w:val="0"/>
      <w:marTop w:val="0"/>
      <w:marBottom w:val="0"/>
      <w:divBdr>
        <w:top w:val="none" w:sz="0" w:space="0" w:color="auto"/>
        <w:left w:val="none" w:sz="0" w:space="0" w:color="auto"/>
        <w:bottom w:val="none" w:sz="0" w:space="0" w:color="auto"/>
        <w:right w:val="none" w:sz="0" w:space="0" w:color="auto"/>
      </w:divBdr>
    </w:div>
    <w:div w:id="705301161">
      <w:bodyDiv w:val="1"/>
      <w:marLeft w:val="0"/>
      <w:marRight w:val="0"/>
      <w:marTop w:val="0"/>
      <w:marBottom w:val="0"/>
      <w:divBdr>
        <w:top w:val="none" w:sz="0" w:space="0" w:color="auto"/>
        <w:left w:val="none" w:sz="0" w:space="0" w:color="auto"/>
        <w:bottom w:val="none" w:sz="0" w:space="0" w:color="auto"/>
        <w:right w:val="none" w:sz="0" w:space="0" w:color="auto"/>
      </w:divBdr>
    </w:div>
    <w:div w:id="746341059">
      <w:bodyDiv w:val="1"/>
      <w:marLeft w:val="0"/>
      <w:marRight w:val="0"/>
      <w:marTop w:val="0"/>
      <w:marBottom w:val="0"/>
      <w:divBdr>
        <w:top w:val="none" w:sz="0" w:space="0" w:color="auto"/>
        <w:left w:val="none" w:sz="0" w:space="0" w:color="auto"/>
        <w:bottom w:val="none" w:sz="0" w:space="0" w:color="auto"/>
        <w:right w:val="none" w:sz="0" w:space="0" w:color="auto"/>
      </w:divBdr>
    </w:div>
    <w:div w:id="753208613">
      <w:bodyDiv w:val="1"/>
      <w:marLeft w:val="0"/>
      <w:marRight w:val="0"/>
      <w:marTop w:val="0"/>
      <w:marBottom w:val="0"/>
      <w:divBdr>
        <w:top w:val="none" w:sz="0" w:space="0" w:color="auto"/>
        <w:left w:val="none" w:sz="0" w:space="0" w:color="auto"/>
        <w:bottom w:val="none" w:sz="0" w:space="0" w:color="auto"/>
        <w:right w:val="none" w:sz="0" w:space="0" w:color="auto"/>
      </w:divBdr>
    </w:div>
    <w:div w:id="766586347">
      <w:bodyDiv w:val="1"/>
      <w:marLeft w:val="0"/>
      <w:marRight w:val="0"/>
      <w:marTop w:val="0"/>
      <w:marBottom w:val="0"/>
      <w:divBdr>
        <w:top w:val="none" w:sz="0" w:space="0" w:color="auto"/>
        <w:left w:val="none" w:sz="0" w:space="0" w:color="auto"/>
        <w:bottom w:val="none" w:sz="0" w:space="0" w:color="auto"/>
        <w:right w:val="none" w:sz="0" w:space="0" w:color="auto"/>
      </w:divBdr>
    </w:div>
    <w:div w:id="773861708">
      <w:bodyDiv w:val="1"/>
      <w:marLeft w:val="0"/>
      <w:marRight w:val="0"/>
      <w:marTop w:val="0"/>
      <w:marBottom w:val="0"/>
      <w:divBdr>
        <w:top w:val="none" w:sz="0" w:space="0" w:color="auto"/>
        <w:left w:val="none" w:sz="0" w:space="0" w:color="auto"/>
        <w:bottom w:val="none" w:sz="0" w:space="0" w:color="auto"/>
        <w:right w:val="none" w:sz="0" w:space="0" w:color="auto"/>
      </w:divBdr>
    </w:div>
    <w:div w:id="793523087">
      <w:bodyDiv w:val="1"/>
      <w:marLeft w:val="0"/>
      <w:marRight w:val="0"/>
      <w:marTop w:val="0"/>
      <w:marBottom w:val="0"/>
      <w:divBdr>
        <w:top w:val="none" w:sz="0" w:space="0" w:color="auto"/>
        <w:left w:val="none" w:sz="0" w:space="0" w:color="auto"/>
        <w:bottom w:val="none" w:sz="0" w:space="0" w:color="auto"/>
        <w:right w:val="none" w:sz="0" w:space="0" w:color="auto"/>
      </w:divBdr>
    </w:div>
    <w:div w:id="797726680">
      <w:bodyDiv w:val="1"/>
      <w:marLeft w:val="0"/>
      <w:marRight w:val="0"/>
      <w:marTop w:val="0"/>
      <w:marBottom w:val="0"/>
      <w:divBdr>
        <w:top w:val="none" w:sz="0" w:space="0" w:color="auto"/>
        <w:left w:val="none" w:sz="0" w:space="0" w:color="auto"/>
        <w:bottom w:val="none" w:sz="0" w:space="0" w:color="auto"/>
        <w:right w:val="none" w:sz="0" w:space="0" w:color="auto"/>
      </w:divBdr>
    </w:div>
    <w:div w:id="819276450">
      <w:bodyDiv w:val="1"/>
      <w:marLeft w:val="0"/>
      <w:marRight w:val="0"/>
      <w:marTop w:val="0"/>
      <w:marBottom w:val="0"/>
      <w:divBdr>
        <w:top w:val="none" w:sz="0" w:space="0" w:color="auto"/>
        <w:left w:val="none" w:sz="0" w:space="0" w:color="auto"/>
        <w:bottom w:val="none" w:sz="0" w:space="0" w:color="auto"/>
        <w:right w:val="none" w:sz="0" w:space="0" w:color="auto"/>
      </w:divBdr>
    </w:div>
    <w:div w:id="831604186">
      <w:bodyDiv w:val="1"/>
      <w:marLeft w:val="0"/>
      <w:marRight w:val="0"/>
      <w:marTop w:val="0"/>
      <w:marBottom w:val="0"/>
      <w:divBdr>
        <w:top w:val="none" w:sz="0" w:space="0" w:color="auto"/>
        <w:left w:val="none" w:sz="0" w:space="0" w:color="auto"/>
        <w:bottom w:val="none" w:sz="0" w:space="0" w:color="auto"/>
        <w:right w:val="none" w:sz="0" w:space="0" w:color="auto"/>
      </w:divBdr>
    </w:div>
    <w:div w:id="835808550">
      <w:bodyDiv w:val="1"/>
      <w:marLeft w:val="0"/>
      <w:marRight w:val="0"/>
      <w:marTop w:val="0"/>
      <w:marBottom w:val="0"/>
      <w:divBdr>
        <w:top w:val="none" w:sz="0" w:space="0" w:color="auto"/>
        <w:left w:val="none" w:sz="0" w:space="0" w:color="auto"/>
        <w:bottom w:val="none" w:sz="0" w:space="0" w:color="auto"/>
        <w:right w:val="none" w:sz="0" w:space="0" w:color="auto"/>
      </w:divBdr>
    </w:div>
    <w:div w:id="887688050">
      <w:bodyDiv w:val="1"/>
      <w:marLeft w:val="0"/>
      <w:marRight w:val="0"/>
      <w:marTop w:val="0"/>
      <w:marBottom w:val="0"/>
      <w:divBdr>
        <w:top w:val="none" w:sz="0" w:space="0" w:color="auto"/>
        <w:left w:val="none" w:sz="0" w:space="0" w:color="auto"/>
        <w:bottom w:val="none" w:sz="0" w:space="0" w:color="auto"/>
        <w:right w:val="none" w:sz="0" w:space="0" w:color="auto"/>
      </w:divBdr>
    </w:div>
    <w:div w:id="925042801">
      <w:bodyDiv w:val="1"/>
      <w:marLeft w:val="0"/>
      <w:marRight w:val="0"/>
      <w:marTop w:val="0"/>
      <w:marBottom w:val="0"/>
      <w:divBdr>
        <w:top w:val="none" w:sz="0" w:space="0" w:color="auto"/>
        <w:left w:val="none" w:sz="0" w:space="0" w:color="auto"/>
        <w:bottom w:val="none" w:sz="0" w:space="0" w:color="auto"/>
        <w:right w:val="none" w:sz="0" w:space="0" w:color="auto"/>
      </w:divBdr>
    </w:div>
    <w:div w:id="955066100">
      <w:bodyDiv w:val="1"/>
      <w:marLeft w:val="0"/>
      <w:marRight w:val="0"/>
      <w:marTop w:val="0"/>
      <w:marBottom w:val="0"/>
      <w:divBdr>
        <w:top w:val="none" w:sz="0" w:space="0" w:color="auto"/>
        <w:left w:val="none" w:sz="0" w:space="0" w:color="auto"/>
        <w:bottom w:val="none" w:sz="0" w:space="0" w:color="auto"/>
        <w:right w:val="none" w:sz="0" w:space="0" w:color="auto"/>
      </w:divBdr>
    </w:div>
    <w:div w:id="992372533">
      <w:bodyDiv w:val="1"/>
      <w:marLeft w:val="0"/>
      <w:marRight w:val="0"/>
      <w:marTop w:val="0"/>
      <w:marBottom w:val="0"/>
      <w:divBdr>
        <w:top w:val="none" w:sz="0" w:space="0" w:color="auto"/>
        <w:left w:val="none" w:sz="0" w:space="0" w:color="auto"/>
        <w:bottom w:val="none" w:sz="0" w:space="0" w:color="auto"/>
        <w:right w:val="none" w:sz="0" w:space="0" w:color="auto"/>
      </w:divBdr>
    </w:div>
    <w:div w:id="999508022">
      <w:bodyDiv w:val="1"/>
      <w:marLeft w:val="0"/>
      <w:marRight w:val="0"/>
      <w:marTop w:val="0"/>
      <w:marBottom w:val="0"/>
      <w:divBdr>
        <w:top w:val="none" w:sz="0" w:space="0" w:color="auto"/>
        <w:left w:val="none" w:sz="0" w:space="0" w:color="auto"/>
        <w:bottom w:val="none" w:sz="0" w:space="0" w:color="auto"/>
        <w:right w:val="none" w:sz="0" w:space="0" w:color="auto"/>
      </w:divBdr>
    </w:div>
    <w:div w:id="1001198132">
      <w:bodyDiv w:val="1"/>
      <w:marLeft w:val="0"/>
      <w:marRight w:val="0"/>
      <w:marTop w:val="0"/>
      <w:marBottom w:val="0"/>
      <w:divBdr>
        <w:top w:val="none" w:sz="0" w:space="0" w:color="auto"/>
        <w:left w:val="none" w:sz="0" w:space="0" w:color="auto"/>
        <w:bottom w:val="none" w:sz="0" w:space="0" w:color="auto"/>
        <w:right w:val="none" w:sz="0" w:space="0" w:color="auto"/>
      </w:divBdr>
    </w:div>
    <w:div w:id="1007633641">
      <w:bodyDiv w:val="1"/>
      <w:marLeft w:val="0"/>
      <w:marRight w:val="0"/>
      <w:marTop w:val="0"/>
      <w:marBottom w:val="0"/>
      <w:divBdr>
        <w:top w:val="none" w:sz="0" w:space="0" w:color="auto"/>
        <w:left w:val="none" w:sz="0" w:space="0" w:color="auto"/>
        <w:bottom w:val="none" w:sz="0" w:space="0" w:color="auto"/>
        <w:right w:val="none" w:sz="0" w:space="0" w:color="auto"/>
      </w:divBdr>
    </w:div>
    <w:div w:id="1020279654">
      <w:bodyDiv w:val="1"/>
      <w:marLeft w:val="0"/>
      <w:marRight w:val="0"/>
      <w:marTop w:val="0"/>
      <w:marBottom w:val="0"/>
      <w:divBdr>
        <w:top w:val="none" w:sz="0" w:space="0" w:color="auto"/>
        <w:left w:val="none" w:sz="0" w:space="0" w:color="auto"/>
        <w:bottom w:val="none" w:sz="0" w:space="0" w:color="auto"/>
        <w:right w:val="none" w:sz="0" w:space="0" w:color="auto"/>
      </w:divBdr>
    </w:div>
    <w:div w:id="1022319499">
      <w:bodyDiv w:val="1"/>
      <w:marLeft w:val="0"/>
      <w:marRight w:val="0"/>
      <w:marTop w:val="0"/>
      <w:marBottom w:val="0"/>
      <w:divBdr>
        <w:top w:val="none" w:sz="0" w:space="0" w:color="auto"/>
        <w:left w:val="none" w:sz="0" w:space="0" w:color="auto"/>
        <w:bottom w:val="none" w:sz="0" w:space="0" w:color="auto"/>
        <w:right w:val="none" w:sz="0" w:space="0" w:color="auto"/>
      </w:divBdr>
    </w:div>
    <w:div w:id="1026171757">
      <w:bodyDiv w:val="1"/>
      <w:marLeft w:val="0"/>
      <w:marRight w:val="0"/>
      <w:marTop w:val="0"/>
      <w:marBottom w:val="0"/>
      <w:divBdr>
        <w:top w:val="none" w:sz="0" w:space="0" w:color="auto"/>
        <w:left w:val="none" w:sz="0" w:space="0" w:color="auto"/>
        <w:bottom w:val="none" w:sz="0" w:space="0" w:color="auto"/>
        <w:right w:val="none" w:sz="0" w:space="0" w:color="auto"/>
      </w:divBdr>
    </w:div>
    <w:div w:id="1056733527">
      <w:bodyDiv w:val="1"/>
      <w:marLeft w:val="0"/>
      <w:marRight w:val="0"/>
      <w:marTop w:val="0"/>
      <w:marBottom w:val="0"/>
      <w:divBdr>
        <w:top w:val="none" w:sz="0" w:space="0" w:color="auto"/>
        <w:left w:val="none" w:sz="0" w:space="0" w:color="auto"/>
        <w:bottom w:val="none" w:sz="0" w:space="0" w:color="auto"/>
        <w:right w:val="none" w:sz="0" w:space="0" w:color="auto"/>
      </w:divBdr>
    </w:div>
    <w:div w:id="1063479532">
      <w:bodyDiv w:val="1"/>
      <w:marLeft w:val="0"/>
      <w:marRight w:val="0"/>
      <w:marTop w:val="0"/>
      <w:marBottom w:val="0"/>
      <w:divBdr>
        <w:top w:val="none" w:sz="0" w:space="0" w:color="auto"/>
        <w:left w:val="none" w:sz="0" w:space="0" w:color="auto"/>
        <w:bottom w:val="none" w:sz="0" w:space="0" w:color="auto"/>
        <w:right w:val="none" w:sz="0" w:space="0" w:color="auto"/>
      </w:divBdr>
    </w:div>
    <w:div w:id="1073819829">
      <w:bodyDiv w:val="1"/>
      <w:marLeft w:val="0"/>
      <w:marRight w:val="0"/>
      <w:marTop w:val="0"/>
      <w:marBottom w:val="0"/>
      <w:divBdr>
        <w:top w:val="none" w:sz="0" w:space="0" w:color="auto"/>
        <w:left w:val="none" w:sz="0" w:space="0" w:color="auto"/>
        <w:bottom w:val="none" w:sz="0" w:space="0" w:color="auto"/>
        <w:right w:val="none" w:sz="0" w:space="0" w:color="auto"/>
      </w:divBdr>
    </w:div>
    <w:div w:id="1082877795">
      <w:bodyDiv w:val="1"/>
      <w:marLeft w:val="0"/>
      <w:marRight w:val="0"/>
      <w:marTop w:val="0"/>
      <w:marBottom w:val="0"/>
      <w:divBdr>
        <w:top w:val="none" w:sz="0" w:space="0" w:color="auto"/>
        <w:left w:val="none" w:sz="0" w:space="0" w:color="auto"/>
        <w:bottom w:val="none" w:sz="0" w:space="0" w:color="auto"/>
        <w:right w:val="none" w:sz="0" w:space="0" w:color="auto"/>
      </w:divBdr>
    </w:div>
    <w:div w:id="1096948567">
      <w:bodyDiv w:val="1"/>
      <w:marLeft w:val="0"/>
      <w:marRight w:val="0"/>
      <w:marTop w:val="0"/>
      <w:marBottom w:val="0"/>
      <w:divBdr>
        <w:top w:val="none" w:sz="0" w:space="0" w:color="auto"/>
        <w:left w:val="none" w:sz="0" w:space="0" w:color="auto"/>
        <w:bottom w:val="none" w:sz="0" w:space="0" w:color="auto"/>
        <w:right w:val="none" w:sz="0" w:space="0" w:color="auto"/>
      </w:divBdr>
    </w:div>
    <w:div w:id="1120801013">
      <w:bodyDiv w:val="1"/>
      <w:marLeft w:val="0"/>
      <w:marRight w:val="0"/>
      <w:marTop w:val="0"/>
      <w:marBottom w:val="0"/>
      <w:divBdr>
        <w:top w:val="none" w:sz="0" w:space="0" w:color="auto"/>
        <w:left w:val="none" w:sz="0" w:space="0" w:color="auto"/>
        <w:bottom w:val="none" w:sz="0" w:space="0" w:color="auto"/>
        <w:right w:val="none" w:sz="0" w:space="0" w:color="auto"/>
      </w:divBdr>
    </w:div>
    <w:div w:id="1146434081">
      <w:bodyDiv w:val="1"/>
      <w:marLeft w:val="0"/>
      <w:marRight w:val="0"/>
      <w:marTop w:val="0"/>
      <w:marBottom w:val="0"/>
      <w:divBdr>
        <w:top w:val="none" w:sz="0" w:space="0" w:color="auto"/>
        <w:left w:val="none" w:sz="0" w:space="0" w:color="auto"/>
        <w:bottom w:val="none" w:sz="0" w:space="0" w:color="auto"/>
        <w:right w:val="none" w:sz="0" w:space="0" w:color="auto"/>
      </w:divBdr>
    </w:div>
    <w:div w:id="1157458104">
      <w:bodyDiv w:val="1"/>
      <w:marLeft w:val="0"/>
      <w:marRight w:val="0"/>
      <w:marTop w:val="0"/>
      <w:marBottom w:val="0"/>
      <w:divBdr>
        <w:top w:val="none" w:sz="0" w:space="0" w:color="auto"/>
        <w:left w:val="none" w:sz="0" w:space="0" w:color="auto"/>
        <w:bottom w:val="none" w:sz="0" w:space="0" w:color="auto"/>
        <w:right w:val="none" w:sz="0" w:space="0" w:color="auto"/>
      </w:divBdr>
    </w:div>
    <w:div w:id="1163930471">
      <w:bodyDiv w:val="1"/>
      <w:marLeft w:val="0"/>
      <w:marRight w:val="0"/>
      <w:marTop w:val="0"/>
      <w:marBottom w:val="0"/>
      <w:divBdr>
        <w:top w:val="none" w:sz="0" w:space="0" w:color="auto"/>
        <w:left w:val="none" w:sz="0" w:space="0" w:color="auto"/>
        <w:bottom w:val="none" w:sz="0" w:space="0" w:color="auto"/>
        <w:right w:val="none" w:sz="0" w:space="0" w:color="auto"/>
      </w:divBdr>
    </w:div>
    <w:div w:id="1187257361">
      <w:bodyDiv w:val="1"/>
      <w:marLeft w:val="0"/>
      <w:marRight w:val="0"/>
      <w:marTop w:val="0"/>
      <w:marBottom w:val="0"/>
      <w:divBdr>
        <w:top w:val="none" w:sz="0" w:space="0" w:color="auto"/>
        <w:left w:val="none" w:sz="0" w:space="0" w:color="auto"/>
        <w:bottom w:val="none" w:sz="0" w:space="0" w:color="auto"/>
        <w:right w:val="none" w:sz="0" w:space="0" w:color="auto"/>
      </w:divBdr>
    </w:div>
    <w:div w:id="1194533308">
      <w:bodyDiv w:val="1"/>
      <w:marLeft w:val="0"/>
      <w:marRight w:val="0"/>
      <w:marTop w:val="0"/>
      <w:marBottom w:val="0"/>
      <w:divBdr>
        <w:top w:val="none" w:sz="0" w:space="0" w:color="auto"/>
        <w:left w:val="none" w:sz="0" w:space="0" w:color="auto"/>
        <w:bottom w:val="none" w:sz="0" w:space="0" w:color="auto"/>
        <w:right w:val="none" w:sz="0" w:space="0" w:color="auto"/>
      </w:divBdr>
    </w:div>
    <w:div w:id="1208953849">
      <w:bodyDiv w:val="1"/>
      <w:marLeft w:val="0"/>
      <w:marRight w:val="0"/>
      <w:marTop w:val="0"/>
      <w:marBottom w:val="0"/>
      <w:divBdr>
        <w:top w:val="none" w:sz="0" w:space="0" w:color="auto"/>
        <w:left w:val="none" w:sz="0" w:space="0" w:color="auto"/>
        <w:bottom w:val="none" w:sz="0" w:space="0" w:color="auto"/>
        <w:right w:val="none" w:sz="0" w:space="0" w:color="auto"/>
      </w:divBdr>
    </w:div>
    <w:div w:id="1213805760">
      <w:bodyDiv w:val="1"/>
      <w:marLeft w:val="0"/>
      <w:marRight w:val="0"/>
      <w:marTop w:val="0"/>
      <w:marBottom w:val="0"/>
      <w:divBdr>
        <w:top w:val="none" w:sz="0" w:space="0" w:color="auto"/>
        <w:left w:val="none" w:sz="0" w:space="0" w:color="auto"/>
        <w:bottom w:val="none" w:sz="0" w:space="0" w:color="auto"/>
        <w:right w:val="none" w:sz="0" w:space="0" w:color="auto"/>
      </w:divBdr>
    </w:div>
    <w:div w:id="1219591943">
      <w:bodyDiv w:val="1"/>
      <w:marLeft w:val="0"/>
      <w:marRight w:val="0"/>
      <w:marTop w:val="0"/>
      <w:marBottom w:val="0"/>
      <w:divBdr>
        <w:top w:val="none" w:sz="0" w:space="0" w:color="auto"/>
        <w:left w:val="none" w:sz="0" w:space="0" w:color="auto"/>
        <w:bottom w:val="none" w:sz="0" w:space="0" w:color="auto"/>
        <w:right w:val="none" w:sz="0" w:space="0" w:color="auto"/>
      </w:divBdr>
    </w:div>
    <w:div w:id="1226064925">
      <w:bodyDiv w:val="1"/>
      <w:marLeft w:val="0"/>
      <w:marRight w:val="0"/>
      <w:marTop w:val="0"/>
      <w:marBottom w:val="0"/>
      <w:divBdr>
        <w:top w:val="none" w:sz="0" w:space="0" w:color="auto"/>
        <w:left w:val="none" w:sz="0" w:space="0" w:color="auto"/>
        <w:bottom w:val="none" w:sz="0" w:space="0" w:color="auto"/>
        <w:right w:val="none" w:sz="0" w:space="0" w:color="auto"/>
      </w:divBdr>
    </w:div>
    <w:div w:id="1232042366">
      <w:bodyDiv w:val="1"/>
      <w:marLeft w:val="0"/>
      <w:marRight w:val="0"/>
      <w:marTop w:val="0"/>
      <w:marBottom w:val="0"/>
      <w:divBdr>
        <w:top w:val="none" w:sz="0" w:space="0" w:color="auto"/>
        <w:left w:val="none" w:sz="0" w:space="0" w:color="auto"/>
        <w:bottom w:val="none" w:sz="0" w:space="0" w:color="auto"/>
        <w:right w:val="none" w:sz="0" w:space="0" w:color="auto"/>
      </w:divBdr>
    </w:div>
    <w:div w:id="1251810380">
      <w:bodyDiv w:val="1"/>
      <w:marLeft w:val="0"/>
      <w:marRight w:val="0"/>
      <w:marTop w:val="0"/>
      <w:marBottom w:val="0"/>
      <w:divBdr>
        <w:top w:val="none" w:sz="0" w:space="0" w:color="auto"/>
        <w:left w:val="none" w:sz="0" w:space="0" w:color="auto"/>
        <w:bottom w:val="none" w:sz="0" w:space="0" w:color="auto"/>
        <w:right w:val="none" w:sz="0" w:space="0" w:color="auto"/>
      </w:divBdr>
    </w:div>
    <w:div w:id="1294168568">
      <w:bodyDiv w:val="1"/>
      <w:marLeft w:val="0"/>
      <w:marRight w:val="0"/>
      <w:marTop w:val="0"/>
      <w:marBottom w:val="0"/>
      <w:divBdr>
        <w:top w:val="none" w:sz="0" w:space="0" w:color="auto"/>
        <w:left w:val="none" w:sz="0" w:space="0" w:color="auto"/>
        <w:bottom w:val="none" w:sz="0" w:space="0" w:color="auto"/>
        <w:right w:val="none" w:sz="0" w:space="0" w:color="auto"/>
      </w:divBdr>
    </w:div>
    <w:div w:id="1296793589">
      <w:bodyDiv w:val="1"/>
      <w:marLeft w:val="0"/>
      <w:marRight w:val="0"/>
      <w:marTop w:val="0"/>
      <w:marBottom w:val="0"/>
      <w:divBdr>
        <w:top w:val="none" w:sz="0" w:space="0" w:color="auto"/>
        <w:left w:val="none" w:sz="0" w:space="0" w:color="auto"/>
        <w:bottom w:val="none" w:sz="0" w:space="0" w:color="auto"/>
        <w:right w:val="none" w:sz="0" w:space="0" w:color="auto"/>
      </w:divBdr>
    </w:div>
    <w:div w:id="1308363721">
      <w:bodyDiv w:val="1"/>
      <w:marLeft w:val="0"/>
      <w:marRight w:val="0"/>
      <w:marTop w:val="0"/>
      <w:marBottom w:val="0"/>
      <w:divBdr>
        <w:top w:val="none" w:sz="0" w:space="0" w:color="auto"/>
        <w:left w:val="none" w:sz="0" w:space="0" w:color="auto"/>
        <w:bottom w:val="none" w:sz="0" w:space="0" w:color="auto"/>
        <w:right w:val="none" w:sz="0" w:space="0" w:color="auto"/>
      </w:divBdr>
    </w:div>
    <w:div w:id="1309437605">
      <w:bodyDiv w:val="1"/>
      <w:marLeft w:val="0"/>
      <w:marRight w:val="0"/>
      <w:marTop w:val="0"/>
      <w:marBottom w:val="0"/>
      <w:divBdr>
        <w:top w:val="none" w:sz="0" w:space="0" w:color="auto"/>
        <w:left w:val="none" w:sz="0" w:space="0" w:color="auto"/>
        <w:bottom w:val="none" w:sz="0" w:space="0" w:color="auto"/>
        <w:right w:val="none" w:sz="0" w:space="0" w:color="auto"/>
      </w:divBdr>
    </w:div>
    <w:div w:id="1336108697">
      <w:bodyDiv w:val="1"/>
      <w:marLeft w:val="0"/>
      <w:marRight w:val="0"/>
      <w:marTop w:val="0"/>
      <w:marBottom w:val="0"/>
      <w:divBdr>
        <w:top w:val="none" w:sz="0" w:space="0" w:color="auto"/>
        <w:left w:val="none" w:sz="0" w:space="0" w:color="auto"/>
        <w:bottom w:val="none" w:sz="0" w:space="0" w:color="auto"/>
        <w:right w:val="none" w:sz="0" w:space="0" w:color="auto"/>
      </w:divBdr>
    </w:div>
    <w:div w:id="1337339605">
      <w:bodyDiv w:val="1"/>
      <w:marLeft w:val="0"/>
      <w:marRight w:val="0"/>
      <w:marTop w:val="0"/>
      <w:marBottom w:val="0"/>
      <w:divBdr>
        <w:top w:val="none" w:sz="0" w:space="0" w:color="auto"/>
        <w:left w:val="none" w:sz="0" w:space="0" w:color="auto"/>
        <w:bottom w:val="none" w:sz="0" w:space="0" w:color="auto"/>
        <w:right w:val="none" w:sz="0" w:space="0" w:color="auto"/>
      </w:divBdr>
    </w:div>
    <w:div w:id="1348405847">
      <w:bodyDiv w:val="1"/>
      <w:marLeft w:val="0"/>
      <w:marRight w:val="0"/>
      <w:marTop w:val="0"/>
      <w:marBottom w:val="0"/>
      <w:divBdr>
        <w:top w:val="none" w:sz="0" w:space="0" w:color="auto"/>
        <w:left w:val="none" w:sz="0" w:space="0" w:color="auto"/>
        <w:bottom w:val="none" w:sz="0" w:space="0" w:color="auto"/>
        <w:right w:val="none" w:sz="0" w:space="0" w:color="auto"/>
      </w:divBdr>
    </w:div>
    <w:div w:id="1363434063">
      <w:bodyDiv w:val="1"/>
      <w:marLeft w:val="0"/>
      <w:marRight w:val="0"/>
      <w:marTop w:val="0"/>
      <w:marBottom w:val="0"/>
      <w:divBdr>
        <w:top w:val="none" w:sz="0" w:space="0" w:color="auto"/>
        <w:left w:val="none" w:sz="0" w:space="0" w:color="auto"/>
        <w:bottom w:val="none" w:sz="0" w:space="0" w:color="auto"/>
        <w:right w:val="none" w:sz="0" w:space="0" w:color="auto"/>
      </w:divBdr>
    </w:div>
    <w:div w:id="1397439831">
      <w:bodyDiv w:val="1"/>
      <w:marLeft w:val="0"/>
      <w:marRight w:val="0"/>
      <w:marTop w:val="0"/>
      <w:marBottom w:val="0"/>
      <w:divBdr>
        <w:top w:val="none" w:sz="0" w:space="0" w:color="auto"/>
        <w:left w:val="none" w:sz="0" w:space="0" w:color="auto"/>
        <w:bottom w:val="none" w:sz="0" w:space="0" w:color="auto"/>
        <w:right w:val="none" w:sz="0" w:space="0" w:color="auto"/>
      </w:divBdr>
    </w:div>
    <w:div w:id="1398358591">
      <w:bodyDiv w:val="1"/>
      <w:marLeft w:val="0"/>
      <w:marRight w:val="0"/>
      <w:marTop w:val="0"/>
      <w:marBottom w:val="0"/>
      <w:divBdr>
        <w:top w:val="none" w:sz="0" w:space="0" w:color="auto"/>
        <w:left w:val="none" w:sz="0" w:space="0" w:color="auto"/>
        <w:bottom w:val="none" w:sz="0" w:space="0" w:color="auto"/>
        <w:right w:val="none" w:sz="0" w:space="0" w:color="auto"/>
      </w:divBdr>
    </w:div>
    <w:div w:id="1420177988">
      <w:bodyDiv w:val="1"/>
      <w:marLeft w:val="0"/>
      <w:marRight w:val="0"/>
      <w:marTop w:val="0"/>
      <w:marBottom w:val="0"/>
      <w:divBdr>
        <w:top w:val="none" w:sz="0" w:space="0" w:color="auto"/>
        <w:left w:val="none" w:sz="0" w:space="0" w:color="auto"/>
        <w:bottom w:val="none" w:sz="0" w:space="0" w:color="auto"/>
        <w:right w:val="none" w:sz="0" w:space="0" w:color="auto"/>
      </w:divBdr>
    </w:div>
    <w:div w:id="1423449667">
      <w:bodyDiv w:val="1"/>
      <w:marLeft w:val="0"/>
      <w:marRight w:val="0"/>
      <w:marTop w:val="0"/>
      <w:marBottom w:val="0"/>
      <w:divBdr>
        <w:top w:val="none" w:sz="0" w:space="0" w:color="auto"/>
        <w:left w:val="none" w:sz="0" w:space="0" w:color="auto"/>
        <w:bottom w:val="none" w:sz="0" w:space="0" w:color="auto"/>
        <w:right w:val="none" w:sz="0" w:space="0" w:color="auto"/>
      </w:divBdr>
    </w:div>
    <w:div w:id="1424648828">
      <w:bodyDiv w:val="1"/>
      <w:marLeft w:val="0"/>
      <w:marRight w:val="0"/>
      <w:marTop w:val="0"/>
      <w:marBottom w:val="0"/>
      <w:divBdr>
        <w:top w:val="none" w:sz="0" w:space="0" w:color="auto"/>
        <w:left w:val="none" w:sz="0" w:space="0" w:color="auto"/>
        <w:bottom w:val="none" w:sz="0" w:space="0" w:color="auto"/>
        <w:right w:val="none" w:sz="0" w:space="0" w:color="auto"/>
      </w:divBdr>
    </w:div>
    <w:div w:id="1451171218">
      <w:bodyDiv w:val="1"/>
      <w:marLeft w:val="0"/>
      <w:marRight w:val="0"/>
      <w:marTop w:val="0"/>
      <w:marBottom w:val="0"/>
      <w:divBdr>
        <w:top w:val="none" w:sz="0" w:space="0" w:color="auto"/>
        <w:left w:val="none" w:sz="0" w:space="0" w:color="auto"/>
        <w:bottom w:val="none" w:sz="0" w:space="0" w:color="auto"/>
        <w:right w:val="none" w:sz="0" w:space="0" w:color="auto"/>
      </w:divBdr>
    </w:div>
    <w:div w:id="1508248084">
      <w:bodyDiv w:val="1"/>
      <w:marLeft w:val="0"/>
      <w:marRight w:val="0"/>
      <w:marTop w:val="0"/>
      <w:marBottom w:val="0"/>
      <w:divBdr>
        <w:top w:val="none" w:sz="0" w:space="0" w:color="auto"/>
        <w:left w:val="none" w:sz="0" w:space="0" w:color="auto"/>
        <w:bottom w:val="none" w:sz="0" w:space="0" w:color="auto"/>
        <w:right w:val="none" w:sz="0" w:space="0" w:color="auto"/>
      </w:divBdr>
    </w:div>
    <w:div w:id="1515537041">
      <w:bodyDiv w:val="1"/>
      <w:marLeft w:val="0"/>
      <w:marRight w:val="0"/>
      <w:marTop w:val="0"/>
      <w:marBottom w:val="0"/>
      <w:divBdr>
        <w:top w:val="none" w:sz="0" w:space="0" w:color="auto"/>
        <w:left w:val="none" w:sz="0" w:space="0" w:color="auto"/>
        <w:bottom w:val="none" w:sz="0" w:space="0" w:color="auto"/>
        <w:right w:val="none" w:sz="0" w:space="0" w:color="auto"/>
      </w:divBdr>
    </w:div>
    <w:div w:id="1533573409">
      <w:bodyDiv w:val="1"/>
      <w:marLeft w:val="0"/>
      <w:marRight w:val="0"/>
      <w:marTop w:val="0"/>
      <w:marBottom w:val="0"/>
      <w:divBdr>
        <w:top w:val="none" w:sz="0" w:space="0" w:color="auto"/>
        <w:left w:val="none" w:sz="0" w:space="0" w:color="auto"/>
        <w:bottom w:val="none" w:sz="0" w:space="0" w:color="auto"/>
        <w:right w:val="none" w:sz="0" w:space="0" w:color="auto"/>
      </w:divBdr>
    </w:div>
    <w:div w:id="1536575638">
      <w:bodyDiv w:val="1"/>
      <w:marLeft w:val="0"/>
      <w:marRight w:val="0"/>
      <w:marTop w:val="0"/>
      <w:marBottom w:val="0"/>
      <w:divBdr>
        <w:top w:val="none" w:sz="0" w:space="0" w:color="auto"/>
        <w:left w:val="none" w:sz="0" w:space="0" w:color="auto"/>
        <w:bottom w:val="none" w:sz="0" w:space="0" w:color="auto"/>
        <w:right w:val="none" w:sz="0" w:space="0" w:color="auto"/>
      </w:divBdr>
    </w:div>
    <w:div w:id="1543975625">
      <w:bodyDiv w:val="1"/>
      <w:marLeft w:val="0"/>
      <w:marRight w:val="0"/>
      <w:marTop w:val="0"/>
      <w:marBottom w:val="0"/>
      <w:divBdr>
        <w:top w:val="none" w:sz="0" w:space="0" w:color="auto"/>
        <w:left w:val="none" w:sz="0" w:space="0" w:color="auto"/>
        <w:bottom w:val="none" w:sz="0" w:space="0" w:color="auto"/>
        <w:right w:val="none" w:sz="0" w:space="0" w:color="auto"/>
      </w:divBdr>
    </w:div>
    <w:div w:id="1577207579">
      <w:bodyDiv w:val="1"/>
      <w:marLeft w:val="0"/>
      <w:marRight w:val="0"/>
      <w:marTop w:val="0"/>
      <w:marBottom w:val="0"/>
      <w:divBdr>
        <w:top w:val="none" w:sz="0" w:space="0" w:color="auto"/>
        <w:left w:val="none" w:sz="0" w:space="0" w:color="auto"/>
        <w:bottom w:val="none" w:sz="0" w:space="0" w:color="auto"/>
        <w:right w:val="none" w:sz="0" w:space="0" w:color="auto"/>
      </w:divBdr>
    </w:div>
    <w:div w:id="1601647211">
      <w:bodyDiv w:val="1"/>
      <w:marLeft w:val="0"/>
      <w:marRight w:val="0"/>
      <w:marTop w:val="0"/>
      <w:marBottom w:val="0"/>
      <w:divBdr>
        <w:top w:val="none" w:sz="0" w:space="0" w:color="auto"/>
        <w:left w:val="none" w:sz="0" w:space="0" w:color="auto"/>
        <w:bottom w:val="none" w:sz="0" w:space="0" w:color="auto"/>
        <w:right w:val="none" w:sz="0" w:space="0" w:color="auto"/>
      </w:divBdr>
    </w:div>
    <w:div w:id="1607930202">
      <w:bodyDiv w:val="1"/>
      <w:marLeft w:val="0"/>
      <w:marRight w:val="0"/>
      <w:marTop w:val="0"/>
      <w:marBottom w:val="0"/>
      <w:divBdr>
        <w:top w:val="none" w:sz="0" w:space="0" w:color="auto"/>
        <w:left w:val="none" w:sz="0" w:space="0" w:color="auto"/>
        <w:bottom w:val="none" w:sz="0" w:space="0" w:color="auto"/>
        <w:right w:val="none" w:sz="0" w:space="0" w:color="auto"/>
      </w:divBdr>
    </w:div>
    <w:div w:id="1610551392">
      <w:bodyDiv w:val="1"/>
      <w:marLeft w:val="0"/>
      <w:marRight w:val="0"/>
      <w:marTop w:val="0"/>
      <w:marBottom w:val="0"/>
      <w:divBdr>
        <w:top w:val="none" w:sz="0" w:space="0" w:color="auto"/>
        <w:left w:val="none" w:sz="0" w:space="0" w:color="auto"/>
        <w:bottom w:val="none" w:sz="0" w:space="0" w:color="auto"/>
        <w:right w:val="none" w:sz="0" w:space="0" w:color="auto"/>
      </w:divBdr>
    </w:div>
    <w:div w:id="1647315215">
      <w:bodyDiv w:val="1"/>
      <w:marLeft w:val="0"/>
      <w:marRight w:val="0"/>
      <w:marTop w:val="0"/>
      <w:marBottom w:val="0"/>
      <w:divBdr>
        <w:top w:val="none" w:sz="0" w:space="0" w:color="auto"/>
        <w:left w:val="none" w:sz="0" w:space="0" w:color="auto"/>
        <w:bottom w:val="none" w:sz="0" w:space="0" w:color="auto"/>
        <w:right w:val="none" w:sz="0" w:space="0" w:color="auto"/>
      </w:divBdr>
    </w:div>
    <w:div w:id="1656106365">
      <w:bodyDiv w:val="1"/>
      <w:marLeft w:val="0"/>
      <w:marRight w:val="0"/>
      <w:marTop w:val="0"/>
      <w:marBottom w:val="0"/>
      <w:divBdr>
        <w:top w:val="none" w:sz="0" w:space="0" w:color="auto"/>
        <w:left w:val="none" w:sz="0" w:space="0" w:color="auto"/>
        <w:bottom w:val="none" w:sz="0" w:space="0" w:color="auto"/>
        <w:right w:val="none" w:sz="0" w:space="0" w:color="auto"/>
      </w:divBdr>
    </w:div>
    <w:div w:id="1660117079">
      <w:bodyDiv w:val="1"/>
      <w:marLeft w:val="0"/>
      <w:marRight w:val="0"/>
      <w:marTop w:val="0"/>
      <w:marBottom w:val="0"/>
      <w:divBdr>
        <w:top w:val="none" w:sz="0" w:space="0" w:color="auto"/>
        <w:left w:val="none" w:sz="0" w:space="0" w:color="auto"/>
        <w:bottom w:val="none" w:sz="0" w:space="0" w:color="auto"/>
        <w:right w:val="none" w:sz="0" w:space="0" w:color="auto"/>
      </w:divBdr>
    </w:div>
    <w:div w:id="1661694262">
      <w:bodyDiv w:val="1"/>
      <w:marLeft w:val="0"/>
      <w:marRight w:val="0"/>
      <w:marTop w:val="0"/>
      <w:marBottom w:val="0"/>
      <w:divBdr>
        <w:top w:val="none" w:sz="0" w:space="0" w:color="auto"/>
        <w:left w:val="none" w:sz="0" w:space="0" w:color="auto"/>
        <w:bottom w:val="none" w:sz="0" w:space="0" w:color="auto"/>
        <w:right w:val="none" w:sz="0" w:space="0" w:color="auto"/>
      </w:divBdr>
    </w:div>
    <w:div w:id="1671326592">
      <w:bodyDiv w:val="1"/>
      <w:marLeft w:val="0"/>
      <w:marRight w:val="0"/>
      <w:marTop w:val="0"/>
      <w:marBottom w:val="0"/>
      <w:divBdr>
        <w:top w:val="none" w:sz="0" w:space="0" w:color="auto"/>
        <w:left w:val="none" w:sz="0" w:space="0" w:color="auto"/>
        <w:bottom w:val="none" w:sz="0" w:space="0" w:color="auto"/>
        <w:right w:val="none" w:sz="0" w:space="0" w:color="auto"/>
      </w:divBdr>
    </w:div>
    <w:div w:id="1678074407">
      <w:bodyDiv w:val="1"/>
      <w:marLeft w:val="0"/>
      <w:marRight w:val="0"/>
      <w:marTop w:val="0"/>
      <w:marBottom w:val="0"/>
      <w:divBdr>
        <w:top w:val="none" w:sz="0" w:space="0" w:color="auto"/>
        <w:left w:val="none" w:sz="0" w:space="0" w:color="auto"/>
        <w:bottom w:val="none" w:sz="0" w:space="0" w:color="auto"/>
        <w:right w:val="none" w:sz="0" w:space="0" w:color="auto"/>
      </w:divBdr>
    </w:div>
    <w:div w:id="1680233260">
      <w:bodyDiv w:val="1"/>
      <w:marLeft w:val="0"/>
      <w:marRight w:val="0"/>
      <w:marTop w:val="0"/>
      <w:marBottom w:val="0"/>
      <w:divBdr>
        <w:top w:val="none" w:sz="0" w:space="0" w:color="auto"/>
        <w:left w:val="none" w:sz="0" w:space="0" w:color="auto"/>
        <w:bottom w:val="none" w:sz="0" w:space="0" w:color="auto"/>
        <w:right w:val="none" w:sz="0" w:space="0" w:color="auto"/>
      </w:divBdr>
    </w:div>
    <w:div w:id="1681081580">
      <w:bodyDiv w:val="1"/>
      <w:marLeft w:val="0"/>
      <w:marRight w:val="0"/>
      <w:marTop w:val="0"/>
      <w:marBottom w:val="0"/>
      <w:divBdr>
        <w:top w:val="none" w:sz="0" w:space="0" w:color="auto"/>
        <w:left w:val="none" w:sz="0" w:space="0" w:color="auto"/>
        <w:bottom w:val="none" w:sz="0" w:space="0" w:color="auto"/>
        <w:right w:val="none" w:sz="0" w:space="0" w:color="auto"/>
      </w:divBdr>
    </w:div>
    <w:div w:id="1726567054">
      <w:bodyDiv w:val="1"/>
      <w:marLeft w:val="0"/>
      <w:marRight w:val="0"/>
      <w:marTop w:val="0"/>
      <w:marBottom w:val="0"/>
      <w:divBdr>
        <w:top w:val="none" w:sz="0" w:space="0" w:color="auto"/>
        <w:left w:val="none" w:sz="0" w:space="0" w:color="auto"/>
        <w:bottom w:val="none" w:sz="0" w:space="0" w:color="auto"/>
        <w:right w:val="none" w:sz="0" w:space="0" w:color="auto"/>
      </w:divBdr>
    </w:div>
    <w:div w:id="1733694534">
      <w:bodyDiv w:val="1"/>
      <w:marLeft w:val="0"/>
      <w:marRight w:val="0"/>
      <w:marTop w:val="0"/>
      <w:marBottom w:val="0"/>
      <w:divBdr>
        <w:top w:val="none" w:sz="0" w:space="0" w:color="auto"/>
        <w:left w:val="none" w:sz="0" w:space="0" w:color="auto"/>
        <w:bottom w:val="none" w:sz="0" w:space="0" w:color="auto"/>
        <w:right w:val="none" w:sz="0" w:space="0" w:color="auto"/>
      </w:divBdr>
    </w:div>
    <w:div w:id="1752503822">
      <w:bodyDiv w:val="1"/>
      <w:marLeft w:val="0"/>
      <w:marRight w:val="0"/>
      <w:marTop w:val="0"/>
      <w:marBottom w:val="0"/>
      <w:divBdr>
        <w:top w:val="none" w:sz="0" w:space="0" w:color="auto"/>
        <w:left w:val="none" w:sz="0" w:space="0" w:color="auto"/>
        <w:bottom w:val="none" w:sz="0" w:space="0" w:color="auto"/>
        <w:right w:val="none" w:sz="0" w:space="0" w:color="auto"/>
      </w:divBdr>
    </w:div>
    <w:div w:id="1756130125">
      <w:bodyDiv w:val="1"/>
      <w:marLeft w:val="0"/>
      <w:marRight w:val="0"/>
      <w:marTop w:val="0"/>
      <w:marBottom w:val="0"/>
      <w:divBdr>
        <w:top w:val="none" w:sz="0" w:space="0" w:color="auto"/>
        <w:left w:val="none" w:sz="0" w:space="0" w:color="auto"/>
        <w:bottom w:val="none" w:sz="0" w:space="0" w:color="auto"/>
        <w:right w:val="none" w:sz="0" w:space="0" w:color="auto"/>
      </w:divBdr>
    </w:div>
    <w:div w:id="1758942304">
      <w:bodyDiv w:val="1"/>
      <w:marLeft w:val="0"/>
      <w:marRight w:val="0"/>
      <w:marTop w:val="0"/>
      <w:marBottom w:val="0"/>
      <w:divBdr>
        <w:top w:val="none" w:sz="0" w:space="0" w:color="auto"/>
        <w:left w:val="none" w:sz="0" w:space="0" w:color="auto"/>
        <w:bottom w:val="none" w:sz="0" w:space="0" w:color="auto"/>
        <w:right w:val="none" w:sz="0" w:space="0" w:color="auto"/>
      </w:divBdr>
    </w:div>
    <w:div w:id="1790002197">
      <w:bodyDiv w:val="1"/>
      <w:marLeft w:val="0"/>
      <w:marRight w:val="0"/>
      <w:marTop w:val="0"/>
      <w:marBottom w:val="0"/>
      <w:divBdr>
        <w:top w:val="none" w:sz="0" w:space="0" w:color="auto"/>
        <w:left w:val="none" w:sz="0" w:space="0" w:color="auto"/>
        <w:bottom w:val="none" w:sz="0" w:space="0" w:color="auto"/>
        <w:right w:val="none" w:sz="0" w:space="0" w:color="auto"/>
      </w:divBdr>
    </w:div>
    <w:div w:id="1790515500">
      <w:bodyDiv w:val="1"/>
      <w:marLeft w:val="0"/>
      <w:marRight w:val="0"/>
      <w:marTop w:val="0"/>
      <w:marBottom w:val="0"/>
      <w:divBdr>
        <w:top w:val="none" w:sz="0" w:space="0" w:color="auto"/>
        <w:left w:val="none" w:sz="0" w:space="0" w:color="auto"/>
        <w:bottom w:val="none" w:sz="0" w:space="0" w:color="auto"/>
        <w:right w:val="none" w:sz="0" w:space="0" w:color="auto"/>
      </w:divBdr>
    </w:div>
    <w:div w:id="1809125582">
      <w:bodyDiv w:val="1"/>
      <w:marLeft w:val="0"/>
      <w:marRight w:val="0"/>
      <w:marTop w:val="0"/>
      <w:marBottom w:val="0"/>
      <w:divBdr>
        <w:top w:val="none" w:sz="0" w:space="0" w:color="auto"/>
        <w:left w:val="none" w:sz="0" w:space="0" w:color="auto"/>
        <w:bottom w:val="none" w:sz="0" w:space="0" w:color="auto"/>
        <w:right w:val="none" w:sz="0" w:space="0" w:color="auto"/>
      </w:divBdr>
    </w:div>
    <w:div w:id="1847940777">
      <w:bodyDiv w:val="1"/>
      <w:marLeft w:val="0"/>
      <w:marRight w:val="0"/>
      <w:marTop w:val="0"/>
      <w:marBottom w:val="0"/>
      <w:divBdr>
        <w:top w:val="none" w:sz="0" w:space="0" w:color="auto"/>
        <w:left w:val="none" w:sz="0" w:space="0" w:color="auto"/>
        <w:bottom w:val="none" w:sz="0" w:space="0" w:color="auto"/>
        <w:right w:val="none" w:sz="0" w:space="0" w:color="auto"/>
      </w:divBdr>
    </w:div>
    <w:div w:id="1852597753">
      <w:bodyDiv w:val="1"/>
      <w:marLeft w:val="0"/>
      <w:marRight w:val="0"/>
      <w:marTop w:val="0"/>
      <w:marBottom w:val="0"/>
      <w:divBdr>
        <w:top w:val="none" w:sz="0" w:space="0" w:color="auto"/>
        <w:left w:val="none" w:sz="0" w:space="0" w:color="auto"/>
        <w:bottom w:val="none" w:sz="0" w:space="0" w:color="auto"/>
        <w:right w:val="none" w:sz="0" w:space="0" w:color="auto"/>
      </w:divBdr>
    </w:div>
    <w:div w:id="1853302851">
      <w:bodyDiv w:val="1"/>
      <w:marLeft w:val="0"/>
      <w:marRight w:val="0"/>
      <w:marTop w:val="0"/>
      <w:marBottom w:val="0"/>
      <w:divBdr>
        <w:top w:val="none" w:sz="0" w:space="0" w:color="auto"/>
        <w:left w:val="none" w:sz="0" w:space="0" w:color="auto"/>
        <w:bottom w:val="none" w:sz="0" w:space="0" w:color="auto"/>
        <w:right w:val="none" w:sz="0" w:space="0" w:color="auto"/>
      </w:divBdr>
    </w:div>
    <w:div w:id="1869491271">
      <w:bodyDiv w:val="1"/>
      <w:marLeft w:val="0"/>
      <w:marRight w:val="0"/>
      <w:marTop w:val="0"/>
      <w:marBottom w:val="0"/>
      <w:divBdr>
        <w:top w:val="none" w:sz="0" w:space="0" w:color="auto"/>
        <w:left w:val="none" w:sz="0" w:space="0" w:color="auto"/>
        <w:bottom w:val="none" w:sz="0" w:space="0" w:color="auto"/>
        <w:right w:val="none" w:sz="0" w:space="0" w:color="auto"/>
      </w:divBdr>
    </w:div>
    <w:div w:id="1871840819">
      <w:bodyDiv w:val="1"/>
      <w:marLeft w:val="0"/>
      <w:marRight w:val="0"/>
      <w:marTop w:val="0"/>
      <w:marBottom w:val="0"/>
      <w:divBdr>
        <w:top w:val="none" w:sz="0" w:space="0" w:color="auto"/>
        <w:left w:val="none" w:sz="0" w:space="0" w:color="auto"/>
        <w:bottom w:val="none" w:sz="0" w:space="0" w:color="auto"/>
        <w:right w:val="none" w:sz="0" w:space="0" w:color="auto"/>
      </w:divBdr>
    </w:div>
    <w:div w:id="1884973698">
      <w:bodyDiv w:val="1"/>
      <w:marLeft w:val="0"/>
      <w:marRight w:val="0"/>
      <w:marTop w:val="0"/>
      <w:marBottom w:val="0"/>
      <w:divBdr>
        <w:top w:val="none" w:sz="0" w:space="0" w:color="auto"/>
        <w:left w:val="none" w:sz="0" w:space="0" w:color="auto"/>
        <w:bottom w:val="none" w:sz="0" w:space="0" w:color="auto"/>
        <w:right w:val="none" w:sz="0" w:space="0" w:color="auto"/>
      </w:divBdr>
    </w:div>
    <w:div w:id="1886259039">
      <w:bodyDiv w:val="1"/>
      <w:marLeft w:val="0"/>
      <w:marRight w:val="0"/>
      <w:marTop w:val="0"/>
      <w:marBottom w:val="0"/>
      <w:divBdr>
        <w:top w:val="none" w:sz="0" w:space="0" w:color="auto"/>
        <w:left w:val="none" w:sz="0" w:space="0" w:color="auto"/>
        <w:bottom w:val="none" w:sz="0" w:space="0" w:color="auto"/>
        <w:right w:val="none" w:sz="0" w:space="0" w:color="auto"/>
      </w:divBdr>
    </w:div>
    <w:div w:id="1912425380">
      <w:bodyDiv w:val="1"/>
      <w:marLeft w:val="0"/>
      <w:marRight w:val="0"/>
      <w:marTop w:val="0"/>
      <w:marBottom w:val="0"/>
      <w:divBdr>
        <w:top w:val="none" w:sz="0" w:space="0" w:color="auto"/>
        <w:left w:val="none" w:sz="0" w:space="0" w:color="auto"/>
        <w:bottom w:val="none" w:sz="0" w:space="0" w:color="auto"/>
        <w:right w:val="none" w:sz="0" w:space="0" w:color="auto"/>
      </w:divBdr>
    </w:div>
    <w:div w:id="1976720242">
      <w:bodyDiv w:val="1"/>
      <w:marLeft w:val="0"/>
      <w:marRight w:val="0"/>
      <w:marTop w:val="0"/>
      <w:marBottom w:val="0"/>
      <w:divBdr>
        <w:top w:val="none" w:sz="0" w:space="0" w:color="auto"/>
        <w:left w:val="none" w:sz="0" w:space="0" w:color="auto"/>
        <w:bottom w:val="none" w:sz="0" w:space="0" w:color="auto"/>
        <w:right w:val="none" w:sz="0" w:space="0" w:color="auto"/>
      </w:divBdr>
    </w:div>
    <w:div w:id="1979454242">
      <w:bodyDiv w:val="1"/>
      <w:marLeft w:val="0"/>
      <w:marRight w:val="0"/>
      <w:marTop w:val="0"/>
      <w:marBottom w:val="0"/>
      <w:divBdr>
        <w:top w:val="none" w:sz="0" w:space="0" w:color="auto"/>
        <w:left w:val="none" w:sz="0" w:space="0" w:color="auto"/>
        <w:bottom w:val="none" w:sz="0" w:space="0" w:color="auto"/>
        <w:right w:val="none" w:sz="0" w:space="0" w:color="auto"/>
      </w:divBdr>
    </w:div>
    <w:div w:id="1994336887">
      <w:bodyDiv w:val="1"/>
      <w:marLeft w:val="0"/>
      <w:marRight w:val="0"/>
      <w:marTop w:val="0"/>
      <w:marBottom w:val="0"/>
      <w:divBdr>
        <w:top w:val="none" w:sz="0" w:space="0" w:color="auto"/>
        <w:left w:val="none" w:sz="0" w:space="0" w:color="auto"/>
        <w:bottom w:val="none" w:sz="0" w:space="0" w:color="auto"/>
        <w:right w:val="none" w:sz="0" w:space="0" w:color="auto"/>
      </w:divBdr>
    </w:div>
    <w:div w:id="2004046996">
      <w:bodyDiv w:val="1"/>
      <w:marLeft w:val="0"/>
      <w:marRight w:val="0"/>
      <w:marTop w:val="0"/>
      <w:marBottom w:val="0"/>
      <w:divBdr>
        <w:top w:val="none" w:sz="0" w:space="0" w:color="auto"/>
        <w:left w:val="none" w:sz="0" w:space="0" w:color="auto"/>
        <w:bottom w:val="none" w:sz="0" w:space="0" w:color="auto"/>
        <w:right w:val="none" w:sz="0" w:space="0" w:color="auto"/>
      </w:divBdr>
    </w:div>
    <w:div w:id="2021344891">
      <w:bodyDiv w:val="1"/>
      <w:marLeft w:val="0"/>
      <w:marRight w:val="0"/>
      <w:marTop w:val="0"/>
      <w:marBottom w:val="0"/>
      <w:divBdr>
        <w:top w:val="none" w:sz="0" w:space="0" w:color="auto"/>
        <w:left w:val="none" w:sz="0" w:space="0" w:color="auto"/>
        <w:bottom w:val="none" w:sz="0" w:space="0" w:color="auto"/>
        <w:right w:val="none" w:sz="0" w:space="0" w:color="auto"/>
      </w:divBdr>
    </w:div>
    <w:div w:id="2055961441">
      <w:bodyDiv w:val="1"/>
      <w:marLeft w:val="0"/>
      <w:marRight w:val="0"/>
      <w:marTop w:val="0"/>
      <w:marBottom w:val="0"/>
      <w:divBdr>
        <w:top w:val="none" w:sz="0" w:space="0" w:color="auto"/>
        <w:left w:val="none" w:sz="0" w:space="0" w:color="auto"/>
        <w:bottom w:val="none" w:sz="0" w:space="0" w:color="auto"/>
        <w:right w:val="none" w:sz="0" w:space="0" w:color="auto"/>
      </w:divBdr>
    </w:div>
    <w:div w:id="2066290239">
      <w:bodyDiv w:val="1"/>
      <w:marLeft w:val="0"/>
      <w:marRight w:val="0"/>
      <w:marTop w:val="0"/>
      <w:marBottom w:val="0"/>
      <w:divBdr>
        <w:top w:val="none" w:sz="0" w:space="0" w:color="auto"/>
        <w:left w:val="none" w:sz="0" w:space="0" w:color="auto"/>
        <w:bottom w:val="none" w:sz="0" w:space="0" w:color="auto"/>
        <w:right w:val="none" w:sz="0" w:space="0" w:color="auto"/>
      </w:divBdr>
    </w:div>
    <w:div w:id="2075004146">
      <w:bodyDiv w:val="1"/>
      <w:marLeft w:val="0"/>
      <w:marRight w:val="0"/>
      <w:marTop w:val="0"/>
      <w:marBottom w:val="0"/>
      <w:divBdr>
        <w:top w:val="none" w:sz="0" w:space="0" w:color="auto"/>
        <w:left w:val="none" w:sz="0" w:space="0" w:color="auto"/>
        <w:bottom w:val="none" w:sz="0" w:space="0" w:color="auto"/>
        <w:right w:val="none" w:sz="0" w:space="0" w:color="auto"/>
      </w:divBdr>
    </w:div>
    <w:div w:id="2075153641">
      <w:bodyDiv w:val="1"/>
      <w:marLeft w:val="0"/>
      <w:marRight w:val="0"/>
      <w:marTop w:val="0"/>
      <w:marBottom w:val="0"/>
      <w:divBdr>
        <w:top w:val="none" w:sz="0" w:space="0" w:color="auto"/>
        <w:left w:val="none" w:sz="0" w:space="0" w:color="auto"/>
        <w:bottom w:val="none" w:sz="0" w:space="0" w:color="auto"/>
        <w:right w:val="none" w:sz="0" w:space="0" w:color="auto"/>
      </w:divBdr>
    </w:div>
    <w:div w:id="2081319983">
      <w:bodyDiv w:val="1"/>
      <w:marLeft w:val="0"/>
      <w:marRight w:val="0"/>
      <w:marTop w:val="0"/>
      <w:marBottom w:val="0"/>
      <w:divBdr>
        <w:top w:val="none" w:sz="0" w:space="0" w:color="auto"/>
        <w:left w:val="none" w:sz="0" w:space="0" w:color="auto"/>
        <w:bottom w:val="none" w:sz="0" w:space="0" w:color="auto"/>
        <w:right w:val="none" w:sz="0" w:space="0" w:color="auto"/>
      </w:divBdr>
    </w:div>
    <w:div w:id="2090926598">
      <w:bodyDiv w:val="1"/>
      <w:marLeft w:val="0"/>
      <w:marRight w:val="0"/>
      <w:marTop w:val="0"/>
      <w:marBottom w:val="0"/>
      <w:divBdr>
        <w:top w:val="none" w:sz="0" w:space="0" w:color="auto"/>
        <w:left w:val="none" w:sz="0" w:space="0" w:color="auto"/>
        <w:bottom w:val="none" w:sz="0" w:space="0" w:color="auto"/>
        <w:right w:val="none" w:sz="0" w:space="0" w:color="auto"/>
      </w:divBdr>
    </w:div>
    <w:div w:id="2107798658">
      <w:bodyDiv w:val="1"/>
      <w:marLeft w:val="0"/>
      <w:marRight w:val="0"/>
      <w:marTop w:val="0"/>
      <w:marBottom w:val="0"/>
      <w:divBdr>
        <w:top w:val="none" w:sz="0" w:space="0" w:color="auto"/>
        <w:left w:val="none" w:sz="0" w:space="0" w:color="auto"/>
        <w:bottom w:val="none" w:sz="0" w:space="0" w:color="auto"/>
        <w:right w:val="none" w:sz="0" w:space="0" w:color="auto"/>
      </w:divBdr>
    </w:div>
    <w:div w:id="2111195317">
      <w:bodyDiv w:val="1"/>
      <w:marLeft w:val="0"/>
      <w:marRight w:val="0"/>
      <w:marTop w:val="0"/>
      <w:marBottom w:val="0"/>
      <w:divBdr>
        <w:top w:val="none" w:sz="0" w:space="0" w:color="auto"/>
        <w:left w:val="none" w:sz="0" w:space="0" w:color="auto"/>
        <w:bottom w:val="none" w:sz="0" w:space="0" w:color="auto"/>
        <w:right w:val="none" w:sz="0" w:space="0" w:color="auto"/>
      </w:divBdr>
    </w:div>
    <w:div w:id="2116170819">
      <w:bodyDiv w:val="1"/>
      <w:marLeft w:val="0"/>
      <w:marRight w:val="0"/>
      <w:marTop w:val="0"/>
      <w:marBottom w:val="0"/>
      <w:divBdr>
        <w:top w:val="none" w:sz="0" w:space="0" w:color="auto"/>
        <w:left w:val="none" w:sz="0" w:space="0" w:color="auto"/>
        <w:bottom w:val="none" w:sz="0" w:space="0" w:color="auto"/>
        <w:right w:val="none" w:sz="0" w:space="0" w:color="auto"/>
      </w:divBdr>
    </w:div>
    <w:div w:id="21374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Email\&#36164;&#26009;\&#23458;&#25143;&#25991;&#26723;&#27169;&#26495;_5.0(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8228F-C60B-4190-8AB2-1681ABF3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客户文档模板_5.0(new)</Template>
  <TotalTime>23808</TotalTime>
  <Pages>18</Pages>
  <Words>7374</Words>
  <Characters>5205</Characters>
  <Application>Microsoft Office Word</Application>
  <DocSecurity>0</DocSecurity>
  <Lines>43</Lines>
  <Paragraphs>25</Paragraphs>
  <ScaleCrop>false</ScaleCrop>
  <Company>Huawei Technologies Co.,Ltd.</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czf</dc:creator>
  <cp:lastModifiedBy>zhangmin (AF)</cp:lastModifiedBy>
  <cp:revision>394</cp:revision>
  <dcterms:created xsi:type="dcterms:W3CDTF">2016-05-12T06:56:00Z</dcterms:created>
  <dcterms:modified xsi:type="dcterms:W3CDTF">2020-03-28T07:17:00Z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2020-03-30</vt:lpwstr>
  </property>
  <property fmtid="{D5CDD505-2E9C-101B-9397-08002B2CF9AE}" pid="4" name="ProductVersion">
    <vt:lpwstr>8.0.0</vt:lpwstr>
  </property>
  <property fmtid="{D5CDD505-2E9C-101B-9397-08002B2CF9AE}" pid="5" name="DocumentName">
    <vt:lpwstr>VRM接口文档</vt:lpwstr>
  </property>
  <property fmtid="{D5CDD505-2E9C-101B-9397-08002B2CF9AE}" pid="6" name="Product Project Name">
    <vt:lpwstr>FusionCompute</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2015_ms_pID_725343">
    <vt:lpwstr>(3)RBo9Ohw1W3riY8fV9XigoCqgFMxGXAiu5Hoke6VDEYhHrkJDlexv4dUx6ZT5s2mO/WVyD47l
19MTK3l56Ail09zpvGIFO84chtqU+NWBcrtn5EdfPqfKhz++VSe0CrmL/HqhNTNB9d4FOMM2
LvvsJjgi2wrELKs/XSR0hr/ecsLFeMyXkl5KfFN4CZpPQRL7TBm4IjU8GcbNB8++I0JDJJn6
mxtL5F1CxoRmnLwzB0</vt:lpwstr>
  </property>
  <property fmtid="{D5CDD505-2E9C-101B-9397-08002B2CF9AE}" pid="12" name="_2015_ms_pID_7253431">
    <vt:lpwstr>RAgm3kb5GQqcljn0o/jCaBm9whb1FN/HrPxqnMc6cGc0YnAYUPymBC
37UtvpO5feeZEUYRMiTZ7ZT5EV/TihZsdmeq1s0E2JEoVyXETvKr2eVT3EcSlS94iCDp/YA4
9EnGRQMbiDGR1PICVwOyg9RFwDtrUYvMF37KZJOtipvYTFav2yGCzAU0i1LhSvnxjNYVjOlV
tuMoTRoJZAvXSHYyL4J8S3hTwRB5VV3JpiRD</vt:lpwstr>
  </property>
  <property fmtid="{D5CDD505-2E9C-101B-9397-08002B2CF9AE}" pid="13" name="_2015_ms_pID_7253432">
    <vt:lpwstr>v6UB+2f0Cq+EJ4IE5wrZGLY=</vt:lpwstr>
  </property>
  <property fmtid="{D5CDD505-2E9C-101B-9397-08002B2CF9AE}" pid="14" name="Product&amp;Project Name">
    <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1585362511</vt:lpwstr>
  </property>
</Properties>
</file>